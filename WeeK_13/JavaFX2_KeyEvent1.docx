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7ED97" w14:textId="77777777" w:rsidR="000B577A" w:rsidRPr="002C3C16" w:rsidRDefault="00F04071" w:rsidP="002C3C16">
      <w:pPr>
        <w:pStyle w:val="Title"/>
      </w:pPr>
      <w:r w:rsidRPr="002C3C16">
        <w:t>JavaFX</w:t>
      </w:r>
      <w:r w:rsidR="00931E1A" w:rsidRPr="002C3C16">
        <w:t>2</w:t>
      </w:r>
      <w:r w:rsidRPr="002C3C16">
        <w:t>:</w:t>
      </w:r>
      <w:r w:rsidR="00931E1A" w:rsidRPr="002C3C16">
        <w:t xml:space="preserve"> Key Events and Slider</w:t>
      </w:r>
    </w:p>
    <w:p w14:paraId="5E3275CC" w14:textId="77777777" w:rsidR="00F04071" w:rsidRDefault="00F04071"/>
    <w:p w14:paraId="50DDF8F0" w14:textId="77777777" w:rsidR="00D8295C" w:rsidRPr="002C3C16" w:rsidRDefault="00D8295C" w:rsidP="00D8295C">
      <w:pPr>
        <w:pStyle w:val="NormalWeb"/>
        <w:spacing w:before="120" w:beforeAutospacing="0" w:after="144" w:afterAutospacing="0"/>
        <w:ind w:left="48" w:right="48"/>
        <w:jc w:val="both"/>
        <w:rPr>
          <w:rFonts w:ascii="Calibri" w:hAnsi="Calibri" w:cs="Arial"/>
          <w:color w:val="000000"/>
        </w:rPr>
      </w:pPr>
      <w:r w:rsidRPr="002C3C16">
        <w:rPr>
          <w:rFonts w:ascii="Calibri" w:hAnsi="Calibri" w:cs="Arial"/>
          <w:color w:val="000000"/>
          <w:shd w:val="clear" w:color="auto" w:fill="FFFFFF"/>
        </w:rPr>
        <w:t xml:space="preserve">In our last lecture we covered Mouse Event and its handling. Today we are will cover </w:t>
      </w:r>
      <w:r w:rsidR="00931E1A" w:rsidRPr="002C3C16">
        <w:rPr>
          <w:rFonts w:ascii="Calibri" w:hAnsi="Calibri" w:cs="Arial"/>
          <w:color w:val="000000"/>
          <w:shd w:val="clear" w:color="auto" w:fill="FFFFFF"/>
        </w:rPr>
        <w:t>Key Even</w:t>
      </w:r>
      <w:r w:rsidRPr="002C3C16">
        <w:rPr>
          <w:rFonts w:ascii="Calibri" w:hAnsi="Calibri" w:cs="Arial"/>
          <w:color w:val="000000"/>
          <w:shd w:val="clear" w:color="auto" w:fill="FFFFFF"/>
        </w:rPr>
        <w:t xml:space="preserve">ts. </w:t>
      </w:r>
      <w:r w:rsidRPr="002C3C16">
        <w:rPr>
          <w:rFonts w:ascii="Calibri" w:hAnsi="Calibri" w:cs="Arial"/>
          <w:color w:val="000000"/>
        </w:rPr>
        <w:t xml:space="preserve">JavaFX programs - GUI applications, web applications and graphical applications, all such applications allow interaction with </w:t>
      </w:r>
      <w:r w:rsidR="00EF08DF" w:rsidRPr="002C3C16">
        <w:rPr>
          <w:rFonts w:ascii="Calibri" w:hAnsi="Calibri" w:cs="Arial"/>
          <w:color w:val="000000"/>
        </w:rPr>
        <w:t xml:space="preserve">the application (nodes). On all such occasion, </w:t>
      </w:r>
      <w:r w:rsidRPr="002C3C16">
        <w:rPr>
          <w:rFonts w:ascii="Calibri" w:hAnsi="Calibri" w:cs="Arial"/>
          <w:color w:val="000000"/>
        </w:rPr>
        <w:t>an event is said to have been occurred.</w:t>
      </w:r>
    </w:p>
    <w:p w14:paraId="6EA3E341" w14:textId="77777777" w:rsidR="00C36D98" w:rsidRPr="002C3C16" w:rsidRDefault="00C36D98" w:rsidP="00D8295C">
      <w:pPr>
        <w:pStyle w:val="NormalWeb"/>
        <w:spacing w:before="120" w:beforeAutospacing="0" w:after="144" w:afterAutospacing="0"/>
        <w:ind w:left="48" w:right="48"/>
        <w:jc w:val="both"/>
        <w:rPr>
          <w:rFonts w:ascii="Calibri" w:hAnsi="Calibri" w:cs="Arial"/>
          <w:color w:val="000000"/>
        </w:rPr>
      </w:pPr>
      <w:r w:rsidRPr="002C3C16">
        <w:rPr>
          <w:rFonts w:ascii="Calibri" w:hAnsi="Calibri" w:cs="Arial"/>
          <w:color w:val="000000"/>
        </w:rPr>
        <w:t>In addition to this note, more reading materials and example are there on power point slide 7, starting slide #137.</w:t>
      </w:r>
    </w:p>
    <w:p w14:paraId="20522D2D" w14:textId="77777777" w:rsidR="00931E1A" w:rsidRPr="002C3C16" w:rsidRDefault="00D41D84" w:rsidP="00D8295C">
      <w:pPr>
        <w:pStyle w:val="NormalWeb"/>
        <w:spacing w:before="120" w:beforeAutospacing="0" w:after="144" w:afterAutospacing="0"/>
        <w:ind w:left="48" w:right="48"/>
        <w:jc w:val="both"/>
        <w:rPr>
          <w:rFonts w:ascii="Calibri" w:hAnsi="Calibri" w:cs="Arial"/>
          <w:color w:val="000000"/>
        </w:rPr>
      </w:pPr>
      <w:r w:rsidRPr="002C3C16">
        <w:rPr>
          <w:rFonts w:ascii="Calibri" w:hAnsi="Calibri" w:cs="Arial"/>
          <w:color w:val="000000"/>
        </w:rPr>
        <w:t xml:space="preserve">Following </w:t>
      </w:r>
      <w:r w:rsidR="00D8295C" w:rsidRPr="002C3C16">
        <w:rPr>
          <w:rFonts w:ascii="Calibri" w:hAnsi="Calibri" w:cs="Arial"/>
          <w:color w:val="000000"/>
        </w:rPr>
        <w:t>Key Event</w:t>
      </w:r>
      <w:r w:rsidRPr="002C3C16">
        <w:rPr>
          <w:rFonts w:ascii="Calibri" w:hAnsi="Calibri" w:cs="Arial"/>
          <w:color w:val="000000"/>
        </w:rPr>
        <w:t xml:space="preserve">s we will look into Sliders in JavaFX. </w:t>
      </w:r>
      <w:r w:rsidR="00D8295C" w:rsidRPr="002C3C16">
        <w:rPr>
          <w:rFonts w:ascii="Calibri" w:hAnsi="Calibri" w:cs="Arial"/>
          <w:color w:val="000000"/>
        </w:rPr>
        <w:t xml:space="preserve"> </w:t>
      </w:r>
      <w:r w:rsidR="00D8295C" w:rsidRPr="002C3C16">
        <w:rPr>
          <w:rFonts w:ascii="Calibri" w:hAnsi="Calibri" w:cs="Arial"/>
          <w:color w:val="000000"/>
          <w:shd w:val="clear" w:color="auto" w:fill="FFFFFF"/>
        </w:rPr>
        <w:t xml:space="preserve"> </w:t>
      </w:r>
    </w:p>
    <w:p w14:paraId="0B9BD4DE" w14:textId="77777777" w:rsidR="00931E1A" w:rsidRDefault="00931E1A"/>
    <w:p w14:paraId="744200FE" w14:textId="77777777" w:rsidR="00F04071" w:rsidRPr="002C3C16" w:rsidRDefault="00F04071" w:rsidP="002C3C16">
      <w:pPr>
        <w:pStyle w:val="Heading1"/>
      </w:pPr>
      <w:r w:rsidRPr="002C3C16">
        <w:t>Key Events:</w:t>
      </w:r>
    </w:p>
    <w:p w14:paraId="232D00E5" w14:textId="77777777" w:rsidR="00F04071" w:rsidRDefault="00F04071"/>
    <w:p w14:paraId="108804F8" w14:textId="77777777" w:rsidR="00F04071" w:rsidRPr="002C3C16" w:rsidRDefault="00F04071">
      <w:p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2C3C16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A Key Event in JavaFX is an input event that indicates that a key stroke occurred on a </w:t>
      </w:r>
      <w:r w:rsidR="003420D9" w:rsidRPr="002C3C16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N</w:t>
      </w:r>
      <w:r w:rsidRPr="002C3C16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ode. It is represented by the class named </w:t>
      </w:r>
      <w:proofErr w:type="spellStart"/>
      <w:r w:rsidRPr="002C3C16">
        <w:rPr>
          <w:rFonts w:ascii="Calibri" w:hAnsi="Calibri" w:cs="Arial"/>
          <w:bCs/>
          <w:color w:val="000000"/>
          <w:sz w:val="24"/>
          <w:szCs w:val="24"/>
          <w:shd w:val="clear" w:color="auto" w:fill="FFFFFF"/>
        </w:rPr>
        <w:t>KeyEvent</w:t>
      </w:r>
      <w:proofErr w:type="spellEnd"/>
      <w:r w:rsidRPr="002C3C16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. This event includes actions like:</w:t>
      </w:r>
    </w:p>
    <w:p w14:paraId="4D336546" w14:textId="77777777" w:rsidR="00F04071" w:rsidRPr="002C3C16" w:rsidRDefault="00F04071">
      <w:p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</w:p>
    <w:p w14:paraId="47C11DB3" w14:textId="77777777" w:rsidR="00F04071" w:rsidRPr="002C3C16" w:rsidRDefault="00F04071" w:rsidP="00F04071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2C3C16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Key pressed </w:t>
      </w:r>
    </w:p>
    <w:p w14:paraId="569D2BC0" w14:textId="77777777" w:rsidR="00F04071" w:rsidRPr="002C3C16" w:rsidRDefault="00F04071" w:rsidP="00F04071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2C3C16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Key released </w:t>
      </w:r>
    </w:p>
    <w:p w14:paraId="66A448C7" w14:textId="77777777" w:rsidR="00F04071" w:rsidRPr="002C3C16" w:rsidRDefault="00F04071" w:rsidP="00F04071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2C3C16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Key typed.</w:t>
      </w:r>
    </w:p>
    <w:p w14:paraId="4788E6F0" w14:textId="77777777" w:rsidR="00547B34" w:rsidRPr="002C3C16" w:rsidRDefault="00547B34" w:rsidP="00547B34">
      <w:pPr>
        <w:rPr>
          <w:rFonts w:ascii="Calibri" w:hAnsi="Calibri"/>
          <w:sz w:val="24"/>
          <w:szCs w:val="24"/>
        </w:rPr>
      </w:pPr>
    </w:p>
    <w:p w14:paraId="6A106D8F" w14:textId="77777777" w:rsidR="00547B34" w:rsidRPr="002C3C16" w:rsidRDefault="00547B34" w:rsidP="00547B34">
      <w:pPr>
        <w:rPr>
          <w:rFonts w:ascii="Calibri" w:hAnsi="Calibri"/>
          <w:sz w:val="24"/>
          <w:szCs w:val="24"/>
        </w:rPr>
      </w:pPr>
      <w:r w:rsidRPr="002C3C16">
        <w:rPr>
          <w:rFonts w:ascii="Calibri" w:hAnsi="Calibri"/>
          <w:sz w:val="24"/>
          <w:szCs w:val="24"/>
        </w:rPr>
        <w:t xml:space="preserve">Depending on the type of the event it is passed to </w:t>
      </w:r>
      <w:proofErr w:type="spellStart"/>
      <w:r w:rsidRPr="002C3C16">
        <w:rPr>
          <w:rFonts w:ascii="Calibri" w:hAnsi="Calibri"/>
          <w:sz w:val="24"/>
          <w:szCs w:val="24"/>
        </w:rPr>
        <w:t>onKeyPressed</w:t>
      </w:r>
      <w:proofErr w:type="spellEnd"/>
      <w:r w:rsidRPr="002C3C16">
        <w:rPr>
          <w:rFonts w:ascii="Calibri" w:hAnsi="Calibri"/>
          <w:sz w:val="24"/>
          <w:szCs w:val="24"/>
        </w:rPr>
        <w:t xml:space="preserve">, </w:t>
      </w:r>
      <w:proofErr w:type="spellStart"/>
      <w:r w:rsidRPr="002C3C16">
        <w:rPr>
          <w:rFonts w:ascii="Calibri" w:hAnsi="Calibri"/>
          <w:sz w:val="24"/>
          <w:szCs w:val="24"/>
        </w:rPr>
        <w:t>onKeyReleased</w:t>
      </w:r>
      <w:proofErr w:type="spellEnd"/>
      <w:r w:rsidR="00EF08DF" w:rsidRPr="002C3C16">
        <w:rPr>
          <w:rFonts w:ascii="Calibri" w:hAnsi="Calibri"/>
          <w:sz w:val="24"/>
          <w:szCs w:val="24"/>
        </w:rPr>
        <w:t xml:space="preserve"> or </w:t>
      </w:r>
      <w:proofErr w:type="spellStart"/>
      <w:r w:rsidR="00EF08DF" w:rsidRPr="002C3C16">
        <w:rPr>
          <w:rFonts w:ascii="Calibri" w:hAnsi="Calibri"/>
          <w:sz w:val="24"/>
          <w:szCs w:val="24"/>
        </w:rPr>
        <w:t>onKeyTyped</w:t>
      </w:r>
      <w:proofErr w:type="spellEnd"/>
      <w:r w:rsidR="00EF08DF" w:rsidRPr="002C3C16">
        <w:rPr>
          <w:rFonts w:ascii="Calibri" w:hAnsi="Calibri"/>
          <w:sz w:val="24"/>
          <w:szCs w:val="24"/>
        </w:rPr>
        <w:t xml:space="preserve"> </w:t>
      </w:r>
      <w:r w:rsidRPr="002C3C16">
        <w:rPr>
          <w:rFonts w:ascii="Calibri" w:hAnsi="Calibri"/>
          <w:sz w:val="24"/>
          <w:szCs w:val="24"/>
        </w:rPr>
        <w:t xml:space="preserve">function. </w:t>
      </w:r>
      <w:r w:rsidR="007B74C1" w:rsidRPr="002C3C16">
        <w:rPr>
          <w:rFonts w:ascii="Calibri" w:hAnsi="Calibri"/>
          <w:sz w:val="24"/>
          <w:szCs w:val="24"/>
        </w:rPr>
        <w:t>The</w:t>
      </w:r>
      <w:r w:rsidRPr="002C3C16">
        <w:rPr>
          <w:rFonts w:ascii="Calibri" w:hAnsi="Calibri"/>
          <w:sz w:val="24"/>
          <w:szCs w:val="24"/>
        </w:rPr>
        <w:t xml:space="preserve"> ‘Key typed’ is higher-level and it’s generated whenever a Unicode character is entered </w:t>
      </w:r>
      <w:proofErr w:type="spellStart"/>
      <w:r w:rsidRPr="002C3C16">
        <w:rPr>
          <w:rFonts w:ascii="Calibri" w:hAnsi="Calibri"/>
          <w:sz w:val="24"/>
          <w:szCs w:val="24"/>
        </w:rPr>
        <w:t>e.g</w:t>
      </w:r>
      <w:proofErr w:type="spellEnd"/>
      <w:r w:rsidRPr="002C3C16">
        <w:rPr>
          <w:rFonts w:ascii="Calibri" w:hAnsi="Calibri"/>
          <w:sz w:val="24"/>
          <w:szCs w:val="24"/>
        </w:rPr>
        <w:t xml:space="preserve"> ‘a’ and</w:t>
      </w:r>
      <w:r w:rsidR="00EF08DF" w:rsidRPr="002C3C16">
        <w:rPr>
          <w:rFonts w:ascii="Calibri" w:hAnsi="Calibri"/>
          <w:sz w:val="24"/>
          <w:szCs w:val="24"/>
        </w:rPr>
        <w:t>/or</w:t>
      </w:r>
      <w:r w:rsidRPr="002C3C16">
        <w:rPr>
          <w:rFonts w:ascii="Calibri" w:hAnsi="Calibri"/>
          <w:sz w:val="24"/>
          <w:szCs w:val="24"/>
        </w:rPr>
        <w:t xml:space="preserve"> ‘A’.  </w:t>
      </w:r>
    </w:p>
    <w:p w14:paraId="13480821" w14:textId="77777777" w:rsidR="00FC7C3A" w:rsidRPr="002C3C16" w:rsidRDefault="00FC7C3A" w:rsidP="00FC7C3A">
      <w:pPr>
        <w:pStyle w:val="NormalWeb"/>
        <w:shd w:val="clear" w:color="auto" w:fill="FFFFFF"/>
        <w:spacing w:before="0" w:beforeAutospacing="0" w:after="0"/>
        <w:textAlignment w:val="baseline"/>
        <w:rPr>
          <w:rStyle w:val="HTMLCode"/>
          <w:rFonts w:ascii="Calibri" w:eastAsiaTheme="majorEastAsia" w:hAnsi="Calibri" w:cs="Consolas"/>
          <w:color w:val="242729"/>
          <w:sz w:val="24"/>
          <w:szCs w:val="24"/>
          <w:bdr w:val="none" w:sz="0" w:space="0" w:color="auto" w:frame="1"/>
        </w:rPr>
      </w:pPr>
    </w:p>
    <w:p w14:paraId="4D6C9328" w14:textId="77777777" w:rsidR="00575EE0" w:rsidRPr="002C3C16" w:rsidRDefault="00FC7C3A" w:rsidP="00FC7C3A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r w:rsidRPr="002C3C16">
        <w:rPr>
          <w:rStyle w:val="HTMLCode"/>
          <w:rFonts w:ascii="Calibri" w:eastAsiaTheme="majorEastAsia" w:hAnsi="Calibri" w:cs="Consolas"/>
          <w:color w:val="242729"/>
          <w:sz w:val="24"/>
          <w:szCs w:val="24"/>
          <w:bdr w:val="none" w:sz="0" w:space="0" w:color="auto" w:frame="1"/>
        </w:rPr>
        <w:t>‘</w:t>
      </w:r>
      <w:proofErr w:type="spellStart"/>
      <w:r w:rsidRPr="002C3C16">
        <w:rPr>
          <w:rStyle w:val="HTMLCode"/>
          <w:rFonts w:ascii="Calibri" w:eastAsiaTheme="majorEastAsia" w:hAnsi="Calibri" w:cs="Consolas"/>
          <w:color w:val="242729"/>
          <w:sz w:val="24"/>
          <w:szCs w:val="24"/>
          <w:bdr w:val="none" w:sz="0" w:space="0" w:color="auto" w:frame="1"/>
        </w:rPr>
        <w:t>K</w:t>
      </w:r>
      <w:r w:rsidR="007B74C1" w:rsidRPr="002C3C16">
        <w:rPr>
          <w:rStyle w:val="HTMLCode"/>
          <w:rFonts w:ascii="Calibri" w:eastAsiaTheme="majorEastAsia" w:hAnsi="Calibri" w:cs="Consolas"/>
          <w:color w:val="242729"/>
          <w:sz w:val="24"/>
          <w:szCs w:val="24"/>
          <w:bdr w:val="none" w:sz="0" w:space="0" w:color="auto" w:frame="1"/>
        </w:rPr>
        <w:t>eyPressed</w:t>
      </w:r>
      <w:proofErr w:type="spellEnd"/>
      <w:r w:rsidRPr="002C3C16">
        <w:rPr>
          <w:rStyle w:val="HTMLCode"/>
          <w:rFonts w:ascii="Calibri" w:eastAsiaTheme="majorEastAsia" w:hAnsi="Calibri" w:cs="Consolas"/>
          <w:color w:val="242729"/>
          <w:sz w:val="24"/>
          <w:szCs w:val="24"/>
          <w:bdr w:val="none" w:sz="0" w:space="0" w:color="auto" w:frame="1"/>
        </w:rPr>
        <w:t>’</w:t>
      </w:r>
      <w:r w:rsidR="007B74C1" w:rsidRPr="002C3C16">
        <w:rPr>
          <w:rFonts w:ascii="Calibri" w:hAnsi="Calibri" w:cs="Arial"/>
          <w:color w:val="242729"/>
        </w:rPr>
        <w:t> is fired whenever any key press occurs. </w:t>
      </w:r>
      <w:r w:rsidRPr="002C3C16">
        <w:rPr>
          <w:rFonts w:ascii="Calibri" w:hAnsi="Calibri" w:cs="Arial"/>
          <w:color w:val="242729"/>
        </w:rPr>
        <w:t>‘</w:t>
      </w:r>
      <w:proofErr w:type="spellStart"/>
      <w:r w:rsidRPr="002C3C16">
        <w:rPr>
          <w:rStyle w:val="HTMLCode"/>
          <w:rFonts w:ascii="Calibri" w:eastAsiaTheme="majorEastAsia" w:hAnsi="Calibri" w:cs="Consolas"/>
          <w:color w:val="242729"/>
          <w:sz w:val="24"/>
          <w:szCs w:val="24"/>
          <w:bdr w:val="none" w:sz="0" w:space="0" w:color="auto" w:frame="1"/>
        </w:rPr>
        <w:t>K</w:t>
      </w:r>
      <w:r w:rsidR="007B74C1" w:rsidRPr="002C3C16">
        <w:rPr>
          <w:rStyle w:val="HTMLCode"/>
          <w:rFonts w:ascii="Calibri" w:eastAsiaTheme="majorEastAsia" w:hAnsi="Calibri" w:cs="Consolas"/>
          <w:color w:val="242729"/>
          <w:sz w:val="24"/>
          <w:szCs w:val="24"/>
          <w:bdr w:val="none" w:sz="0" w:space="0" w:color="auto" w:frame="1"/>
        </w:rPr>
        <w:t>eyTyped</w:t>
      </w:r>
      <w:proofErr w:type="spellEnd"/>
      <w:r w:rsidRPr="002C3C16">
        <w:rPr>
          <w:rStyle w:val="HTMLCode"/>
          <w:rFonts w:ascii="Calibri" w:eastAsiaTheme="majorEastAsia" w:hAnsi="Calibri" w:cs="Consolas"/>
          <w:color w:val="242729"/>
          <w:sz w:val="24"/>
          <w:szCs w:val="24"/>
          <w:bdr w:val="none" w:sz="0" w:space="0" w:color="auto" w:frame="1"/>
        </w:rPr>
        <w:t>’</w:t>
      </w:r>
      <w:r w:rsidR="007B74C1" w:rsidRPr="002C3C16">
        <w:rPr>
          <w:rFonts w:ascii="Calibri" w:hAnsi="Calibri" w:cs="Arial"/>
          <w:color w:val="242729"/>
        </w:rPr>
        <w:t xml:space="preserve"> is fired when a key is pressed that can be converted into a </w:t>
      </w:r>
      <w:proofErr w:type="spellStart"/>
      <w:r w:rsidR="007B74C1" w:rsidRPr="002C3C16">
        <w:rPr>
          <w:rFonts w:ascii="Calibri" w:hAnsi="Calibri" w:cs="Arial"/>
          <w:color w:val="242729"/>
        </w:rPr>
        <w:t>unicode</w:t>
      </w:r>
      <w:proofErr w:type="spellEnd"/>
      <w:r w:rsidR="007B74C1" w:rsidRPr="002C3C16">
        <w:rPr>
          <w:rFonts w:ascii="Calibri" w:hAnsi="Calibri" w:cs="Arial"/>
          <w:color w:val="242729"/>
        </w:rPr>
        <w:t xml:space="preserve"> character. If the shift key is down, for example, pressing "a" will tell </w:t>
      </w:r>
      <w:r w:rsidRPr="002C3C16">
        <w:rPr>
          <w:rFonts w:ascii="Calibri" w:hAnsi="Calibri" w:cs="Arial"/>
          <w:color w:val="242729"/>
        </w:rPr>
        <w:t>‘</w:t>
      </w:r>
      <w:proofErr w:type="spellStart"/>
      <w:r w:rsidRPr="002C3C16">
        <w:rPr>
          <w:rStyle w:val="HTMLCode"/>
          <w:rFonts w:ascii="Calibri" w:eastAsiaTheme="majorEastAsia" w:hAnsi="Calibri" w:cs="Consolas"/>
          <w:color w:val="242729"/>
          <w:sz w:val="24"/>
          <w:szCs w:val="24"/>
          <w:bdr w:val="none" w:sz="0" w:space="0" w:color="auto" w:frame="1"/>
        </w:rPr>
        <w:t>K</w:t>
      </w:r>
      <w:r w:rsidR="007B74C1" w:rsidRPr="002C3C16">
        <w:rPr>
          <w:rStyle w:val="HTMLCode"/>
          <w:rFonts w:ascii="Calibri" w:eastAsiaTheme="majorEastAsia" w:hAnsi="Calibri" w:cs="Consolas"/>
          <w:color w:val="242729"/>
          <w:sz w:val="24"/>
          <w:szCs w:val="24"/>
          <w:bdr w:val="none" w:sz="0" w:space="0" w:color="auto" w:frame="1"/>
        </w:rPr>
        <w:t>eyTyped</w:t>
      </w:r>
      <w:proofErr w:type="spellEnd"/>
      <w:r w:rsidRPr="002C3C16">
        <w:rPr>
          <w:rStyle w:val="HTMLCode"/>
          <w:rFonts w:ascii="Calibri" w:eastAsiaTheme="majorEastAsia" w:hAnsi="Calibri" w:cs="Consolas"/>
          <w:color w:val="242729"/>
          <w:sz w:val="24"/>
          <w:szCs w:val="24"/>
          <w:bdr w:val="none" w:sz="0" w:space="0" w:color="auto" w:frame="1"/>
        </w:rPr>
        <w:t>’</w:t>
      </w:r>
      <w:r w:rsidR="007B74C1" w:rsidRPr="002C3C16">
        <w:rPr>
          <w:rFonts w:ascii="Calibri" w:hAnsi="Calibri" w:cs="Arial"/>
          <w:color w:val="242729"/>
        </w:rPr>
        <w:t> that you typed a capital A, and </w:t>
      </w:r>
      <w:r w:rsidRPr="002C3C16">
        <w:rPr>
          <w:rFonts w:ascii="Calibri" w:hAnsi="Calibri" w:cs="Arial"/>
          <w:color w:val="242729"/>
        </w:rPr>
        <w:t>‘</w:t>
      </w:r>
      <w:proofErr w:type="spellStart"/>
      <w:r w:rsidRPr="002C3C16">
        <w:rPr>
          <w:rStyle w:val="HTMLCode"/>
          <w:rFonts w:ascii="Calibri" w:eastAsiaTheme="majorEastAsia" w:hAnsi="Calibri" w:cs="Consolas"/>
          <w:color w:val="242729"/>
          <w:sz w:val="24"/>
          <w:szCs w:val="24"/>
          <w:bdr w:val="none" w:sz="0" w:space="0" w:color="auto" w:frame="1"/>
        </w:rPr>
        <w:t>K</w:t>
      </w:r>
      <w:r w:rsidR="007B74C1" w:rsidRPr="002C3C16">
        <w:rPr>
          <w:rStyle w:val="HTMLCode"/>
          <w:rFonts w:ascii="Calibri" w:eastAsiaTheme="majorEastAsia" w:hAnsi="Calibri" w:cs="Consolas"/>
          <w:color w:val="242729"/>
          <w:sz w:val="24"/>
          <w:szCs w:val="24"/>
          <w:bdr w:val="none" w:sz="0" w:space="0" w:color="auto" w:frame="1"/>
        </w:rPr>
        <w:t>eyPressed</w:t>
      </w:r>
      <w:proofErr w:type="spellEnd"/>
      <w:r w:rsidRPr="002C3C16">
        <w:rPr>
          <w:rStyle w:val="HTMLCode"/>
          <w:rFonts w:ascii="Calibri" w:eastAsiaTheme="majorEastAsia" w:hAnsi="Calibri" w:cs="Consolas"/>
          <w:color w:val="242729"/>
          <w:sz w:val="24"/>
          <w:szCs w:val="24"/>
          <w:bdr w:val="none" w:sz="0" w:space="0" w:color="auto" w:frame="1"/>
        </w:rPr>
        <w:t>’</w:t>
      </w:r>
      <w:r w:rsidR="007B74C1" w:rsidRPr="002C3C16">
        <w:rPr>
          <w:rFonts w:ascii="Calibri" w:hAnsi="Calibri" w:cs="Arial"/>
          <w:color w:val="242729"/>
        </w:rPr>
        <w:t> will just get the "a" key, without capital or lowercase designations.</w:t>
      </w:r>
      <w:r w:rsidR="007B74C1" w:rsidRPr="002C3C16">
        <w:rPr>
          <w:rFonts w:ascii="Arial" w:hAnsi="Arial" w:cs="Arial"/>
          <w:color w:val="242729"/>
        </w:rPr>
        <w:t xml:space="preserve"> </w:t>
      </w:r>
      <w:r w:rsidRPr="002C3C16">
        <w:rPr>
          <w:rFonts w:ascii="Arial" w:hAnsi="Arial" w:cs="Arial"/>
          <w:color w:val="242729"/>
        </w:rPr>
        <w:t xml:space="preserve">  </w:t>
      </w:r>
    </w:p>
    <w:p w14:paraId="59565613" w14:textId="77777777" w:rsidR="00575EE0" w:rsidRPr="002C3C16" w:rsidRDefault="00575EE0" w:rsidP="00547B34">
      <w:pPr>
        <w:rPr>
          <w:rFonts w:ascii="Calibri" w:hAnsi="Calibri"/>
          <w:sz w:val="24"/>
          <w:szCs w:val="24"/>
        </w:rPr>
      </w:pPr>
      <w:r w:rsidRPr="002C3C16">
        <w:rPr>
          <w:rFonts w:ascii="Calibri" w:hAnsi="Calibri"/>
          <w:sz w:val="24"/>
          <w:szCs w:val="24"/>
        </w:rPr>
        <w:t xml:space="preserve">Other types of events handled by JavaFX: Mouse event represented by </w:t>
      </w:r>
      <w:proofErr w:type="spellStart"/>
      <w:r w:rsidRPr="002C3C16">
        <w:rPr>
          <w:rFonts w:ascii="Calibri" w:hAnsi="Calibri"/>
          <w:sz w:val="24"/>
          <w:szCs w:val="24"/>
        </w:rPr>
        <w:t>MouseEvent</w:t>
      </w:r>
      <w:proofErr w:type="spellEnd"/>
      <w:r w:rsidRPr="002C3C16">
        <w:rPr>
          <w:rFonts w:ascii="Calibri" w:hAnsi="Calibri"/>
          <w:sz w:val="24"/>
          <w:szCs w:val="24"/>
        </w:rPr>
        <w:t xml:space="preserve">, Drag event represented by </w:t>
      </w:r>
      <w:proofErr w:type="spellStart"/>
      <w:r w:rsidRPr="002C3C16">
        <w:rPr>
          <w:rFonts w:ascii="Calibri" w:hAnsi="Calibri"/>
          <w:sz w:val="24"/>
          <w:szCs w:val="24"/>
        </w:rPr>
        <w:t>DragEvent</w:t>
      </w:r>
      <w:proofErr w:type="spellEnd"/>
      <w:r w:rsidRPr="002C3C16">
        <w:rPr>
          <w:rFonts w:ascii="Calibri" w:hAnsi="Calibri"/>
          <w:sz w:val="24"/>
          <w:szCs w:val="24"/>
        </w:rPr>
        <w:t xml:space="preserve"> and Window event represented by </w:t>
      </w:r>
      <w:proofErr w:type="spellStart"/>
      <w:r w:rsidRPr="002C3C16">
        <w:rPr>
          <w:rFonts w:ascii="Calibri" w:hAnsi="Calibri"/>
          <w:sz w:val="24"/>
          <w:szCs w:val="24"/>
        </w:rPr>
        <w:t>WindowEvent</w:t>
      </w:r>
      <w:proofErr w:type="spellEnd"/>
      <w:r w:rsidRPr="002C3C16">
        <w:rPr>
          <w:rFonts w:ascii="Calibri" w:hAnsi="Calibri"/>
          <w:sz w:val="24"/>
          <w:szCs w:val="24"/>
        </w:rPr>
        <w:t>.</w:t>
      </w:r>
    </w:p>
    <w:p w14:paraId="6030E9FF" w14:textId="77777777" w:rsidR="00575EE0" w:rsidRPr="002C3C16" w:rsidRDefault="00575EE0" w:rsidP="00547B34">
      <w:pPr>
        <w:rPr>
          <w:rFonts w:ascii="Calibri" w:hAnsi="Calibri"/>
          <w:sz w:val="24"/>
          <w:szCs w:val="24"/>
        </w:rPr>
      </w:pPr>
    </w:p>
    <w:p w14:paraId="0CFE9DE6" w14:textId="5441D804" w:rsidR="00AE1419" w:rsidRPr="002C3C16" w:rsidRDefault="00575EE0" w:rsidP="00547B34">
      <w:pPr>
        <w:rPr>
          <w:rFonts w:ascii="Calibri" w:hAnsi="Calibri"/>
          <w:sz w:val="24"/>
          <w:szCs w:val="24"/>
        </w:rPr>
      </w:pPr>
      <w:r w:rsidRPr="002C3C16">
        <w:rPr>
          <w:rFonts w:ascii="Calibri" w:hAnsi="Calibri"/>
          <w:sz w:val="24"/>
          <w:szCs w:val="24"/>
        </w:rPr>
        <w:t xml:space="preserve">Go to this page: </w:t>
      </w:r>
      <w:hyperlink r:id="rId6" w:history="1">
        <w:proofErr w:type="spellStart"/>
        <w:r w:rsidR="002C3C16" w:rsidRPr="002C3C16">
          <w:rPr>
            <w:rStyle w:val="Hyperlink"/>
            <w:sz w:val="24"/>
            <w:szCs w:val="24"/>
          </w:rPr>
          <w:t>KeyEvent</w:t>
        </w:r>
        <w:proofErr w:type="spellEnd"/>
        <w:r w:rsidR="002C3C16" w:rsidRPr="002C3C16">
          <w:rPr>
            <w:rStyle w:val="Hyperlink"/>
            <w:sz w:val="24"/>
            <w:szCs w:val="24"/>
          </w:rPr>
          <w:t xml:space="preserve"> (JavaFX8)</w:t>
        </w:r>
      </w:hyperlink>
      <w:r w:rsidR="002C3C16">
        <w:rPr>
          <w:rFonts w:ascii="Calibri" w:hAnsi="Calibri"/>
          <w:sz w:val="24"/>
          <w:szCs w:val="24"/>
        </w:rPr>
        <w:t xml:space="preserve"> </w:t>
      </w:r>
      <w:r w:rsidRPr="002C3C16">
        <w:rPr>
          <w:rFonts w:ascii="Calibri" w:hAnsi="Calibri"/>
          <w:sz w:val="24"/>
          <w:szCs w:val="24"/>
        </w:rPr>
        <w:t xml:space="preserve">for details on the constructor and the methods </w:t>
      </w:r>
      <w:r w:rsidR="00AE1419" w:rsidRPr="002C3C16">
        <w:rPr>
          <w:rFonts w:ascii="Calibri" w:hAnsi="Calibri"/>
          <w:sz w:val="24"/>
          <w:szCs w:val="24"/>
        </w:rPr>
        <w:t>supported.</w:t>
      </w:r>
    </w:p>
    <w:p w14:paraId="1EFC2D10" w14:textId="77777777" w:rsidR="002D06EB" w:rsidRDefault="002D06EB" w:rsidP="00547B34">
      <w:pPr>
        <w:rPr>
          <w:rFonts w:ascii="Calibri" w:hAnsi="Calibri"/>
        </w:rPr>
      </w:pPr>
    </w:p>
    <w:p w14:paraId="69490EAE" w14:textId="77777777" w:rsidR="002C3C16" w:rsidRDefault="002D06EB" w:rsidP="002C3C16">
      <w:pPr>
        <w:pStyle w:val="Heading2"/>
      </w:pPr>
      <w:r>
        <w:t>Example1</w:t>
      </w:r>
    </w:p>
    <w:p w14:paraId="4B59949B" w14:textId="32CFCF1B" w:rsidR="002D06EB" w:rsidRPr="002C3C16" w:rsidRDefault="00BB6157" w:rsidP="002D06EB">
      <w:pPr>
        <w:rPr>
          <w:sz w:val="24"/>
          <w:szCs w:val="24"/>
        </w:rPr>
      </w:pPr>
      <w:r w:rsidRPr="002C3C16">
        <w:rPr>
          <w:sz w:val="24"/>
          <w:szCs w:val="24"/>
        </w:rPr>
        <w:t xml:space="preserve">Write a JavaFX application with a button. When it’s pressed by </w:t>
      </w:r>
      <w:r w:rsidR="004168A1" w:rsidRPr="002C3C16">
        <w:rPr>
          <w:sz w:val="24"/>
          <w:szCs w:val="24"/>
        </w:rPr>
        <w:t>the</w:t>
      </w:r>
      <w:r w:rsidRPr="002C3C16">
        <w:rPr>
          <w:sz w:val="24"/>
          <w:szCs w:val="24"/>
        </w:rPr>
        <w:t xml:space="preserve"> </w:t>
      </w:r>
      <w:r w:rsidR="0090533D" w:rsidRPr="002C3C16">
        <w:rPr>
          <w:sz w:val="24"/>
          <w:szCs w:val="24"/>
        </w:rPr>
        <w:t>‘Enter’ key</w:t>
      </w:r>
      <w:r w:rsidR="004168A1" w:rsidRPr="002C3C16">
        <w:rPr>
          <w:sz w:val="24"/>
          <w:szCs w:val="24"/>
        </w:rPr>
        <w:t>,</w:t>
      </w:r>
      <w:r w:rsidR="0090533D" w:rsidRPr="002C3C16">
        <w:rPr>
          <w:sz w:val="24"/>
          <w:szCs w:val="24"/>
        </w:rPr>
        <w:t xml:space="preserve"> a message is printed.</w:t>
      </w:r>
    </w:p>
    <w:p w14:paraId="46A6D753" w14:textId="77777777" w:rsidR="00BB6157" w:rsidRDefault="00BB6157" w:rsidP="002D06EB">
      <w:pPr>
        <w:rPr>
          <w:b/>
          <w:sz w:val="24"/>
          <w:szCs w:val="24"/>
        </w:rPr>
      </w:pPr>
    </w:p>
    <w:p w14:paraId="099F5CE7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application.Application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BBC3EA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57B21C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58CEA9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FD1837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.input.KeyCode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96C241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.input.KeyEvent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A7345F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90E49F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9F85E0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5DF9B3E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</w:t>
      </w:r>
    </w:p>
    <w:p w14:paraId="1E53948F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776EF52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8C7C732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Stage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2331C207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ED3992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"Press Me!"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C66444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</w:t>
      </w:r>
      <w:r>
        <w:rPr>
          <w:rFonts w:ascii="Courier New" w:hAnsi="Courier New" w:cs="Courier New"/>
          <w:color w:val="000000"/>
          <w:sz w:val="20"/>
          <w:szCs w:val="20"/>
        </w:rPr>
        <w:t>.setCenter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015074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pane</w:t>
      </w:r>
      <w:r>
        <w:rPr>
          <w:rFonts w:ascii="Courier New" w:hAnsi="Courier New" w:cs="Courier New"/>
          <w:color w:val="000000"/>
          <w:sz w:val="20"/>
          <w:szCs w:val="20"/>
        </w:rPr>
        <w:t>, 200, 200);</w:t>
      </w:r>
    </w:p>
    <w:p w14:paraId="0878647C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B3A3B8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9C85F0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2CB1596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.setOnKeyPressed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 {</w:t>
      </w:r>
    </w:p>
    <w:p w14:paraId="74080DAE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401C584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3035C28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KeyEvent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F3201B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.getCode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KeyCode.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2380C8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Pressed"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104263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77CF9F9C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32B2718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14:paraId="5987B4A2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629A0DD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60D1B59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DEEFBB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9FE74D" w14:textId="77777777"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F792CF1" w14:textId="77777777" w:rsidR="00BB6157" w:rsidRDefault="00BB6157" w:rsidP="00BB615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BE0DB1" w14:textId="77777777" w:rsidR="00762A02" w:rsidRDefault="00762A02" w:rsidP="00BB6157">
      <w:pPr>
        <w:rPr>
          <w:rFonts w:ascii="Courier New" w:hAnsi="Courier New" w:cs="Courier New"/>
          <w:color w:val="000000"/>
          <w:sz w:val="20"/>
          <w:szCs w:val="20"/>
        </w:rPr>
      </w:pPr>
    </w:p>
    <w:p w14:paraId="0420079C" w14:textId="77777777" w:rsidR="00762A02" w:rsidRPr="002C3C16" w:rsidRDefault="00762A02" w:rsidP="00BB6157">
      <w:pPr>
        <w:rPr>
          <w:rFonts w:ascii="Courier New" w:hAnsi="Courier New" w:cs="Courier New"/>
          <w:color w:val="000000"/>
        </w:rPr>
      </w:pPr>
      <w:r w:rsidRPr="002C3C16">
        <w:rPr>
          <w:sz w:val="24"/>
          <w:szCs w:val="24"/>
        </w:rPr>
        <w:t>Run the program and you will get the following output. Hit the ‘Enter’ key and the string “Enter Pressed” will be displayed on the console.</w:t>
      </w:r>
    </w:p>
    <w:p w14:paraId="5BD0AA03" w14:textId="77777777" w:rsidR="00762A02" w:rsidRDefault="00762A02" w:rsidP="00BB6157">
      <w:pPr>
        <w:rPr>
          <w:rFonts w:ascii="Calibri" w:hAnsi="Calibri"/>
        </w:rPr>
      </w:pPr>
    </w:p>
    <w:p w14:paraId="6F1713B9" w14:textId="77777777" w:rsidR="00BB6157" w:rsidRDefault="00BB6157" w:rsidP="002D06EB">
      <w:pPr>
        <w:rPr>
          <w:rFonts w:ascii="Calibri" w:hAnsi="Calibri"/>
        </w:rPr>
      </w:pPr>
    </w:p>
    <w:p w14:paraId="635C89DB" w14:textId="77777777" w:rsidR="00BB6157" w:rsidRDefault="00BB6157" w:rsidP="002D06EB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01A26E6F" wp14:editId="732D9059">
            <wp:extent cx="2057400" cy="2276475"/>
            <wp:effectExtent l="0" t="0" r="0" b="9525"/>
            <wp:docPr id="1" name="Picture 1" descr="A console with a &quot;Press Me!&quot; button in the midd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nsole with a &quot;Press Me!&quot; button in the middle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74E4" w14:textId="77777777" w:rsidR="005173D3" w:rsidRDefault="00FC2734" w:rsidP="00FC2734">
      <w:pPr>
        <w:tabs>
          <w:tab w:val="left" w:pos="7856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7C737BE9" w14:textId="77777777" w:rsidR="002C3C16" w:rsidRPr="002C3C16" w:rsidRDefault="005173D3" w:rsidP="002C3C16">
      <w:pPr>
        <w:pStyle w:val="Heading2"/>
      </w:pPr>
      <w:r w:rsidRPr="002C3C16">
        <w:t>Description</w:t>
      </w:r>
    </w:p>
    <w:p w14:paraId="4E8E42F7" w14:textId="4DD4EC21" w:rsidR="00FC2734" w:rsidRDefault="00FC2734" w:rsidP="002D06EB">
      <w:r w:rsidRPr="002C3C16">
        <w:rPr>
          <w:sz w:val="24"/>
          <w:szCs w:val="24"/>
        </w:rPr>
        <w:t xml:space="preserve">The </w:t>
      </w:r>
      <w:proofErr w:type="spellStart"/>
      <w:proofErr w:type="gramStart"/>
      <w:r w:rsidRPr="002C3C16">
        <w:rPr>
          <w:sz w:val="24"/>
          <w:szCs w:val="24"/>
        </w:rPr>
        <w:t>getCode</w:t>
      </w:r>
      <w:proofErr w:type="spellEnd"/>
      <w:r w:rsidRPr="002C3C16">
        <w:rPr>
          <w:sz w:val="24"/>
          <w:szCs w:val="24"/>
        </w:rPr>
        <w:t>(</w:t>
      </w:r>
      <w:proofErr w:type="gramEnd"/>
      <w:r w:rsidRPr="002C3C16">
        <w:rPr>
          <w:sz w:val="24"/>
          <w:szCs w:val="24"/>
        </w:rPr>
        <w:t xml:space="preserve">) method gets the key code associated with the key. It’s either the ‘key pressed’ or ‘key released’ event. </w:t>
      </w:r>
    </w:p>
    <w:p w14:paraId="42ABEC8D" w14:textId="77777777" w:rsidR="00A61EF1" w:rsidRDefault="00A61EF1" w:rsidP="002D06EB"/>
    <w:p w14:paraId="589EA980" w14:textId="77777777" w:rsidR="00E36AA9" w:rsidRDefault="00E36AA9" w:rsidP="002D06EB"/>
    <w:p w14:paraId="59D969E4" w14:textId="77777777" w:rsidR="00E36AA9" w:rsidRDefault="00E36AA9" w:rsidP="002D06EB"/>
    <w:p w14:paraId="04C03A3B" w14:textId="77777777" w:rsidR="00E36AA9" w:rsidRDefault="00E36AA9" w:rsidP="002D06EB"/>
    <w:p w14:paraId="5D869A36" w14:textId="77777777" w:rsidR="00A61EF1" w:rsidRDefault="00A61EF1" w:rsidP="002D06EB"/>
    <w:p w14:paraId="0FD6ECFA" w14:textId="77777777" w:rsidR="00A61EF1" w:rsidRDefault="00A61EF1" w:rsidP="002C3C16">
      <w:pPr>
        <w:pStyle w:val="Heading1"/>
      </w:pPr>
      <w:r>
        <w:t>Slider</w:t>
      </w:r>
      <w:r w:rsidRPr="00F04071">
        <w:t>:</w:t>
      </w:r>
      <w:r>
        <w:t xml:space="preserve"> </w:t>
      </w:r>
    </w:p>
    <w:p w14:paraId="434DE0C0" w14:textId="77777777" w:rsidR="00A61EF1" w:rsidRDefault="00A61EF1" w:rsidP="002D06EB">
      <w:pPr>
        <w:rPr>
          <w:b/>
          <w:sz w:val="24"/>
          <w:szCs w:val="24"/>
        </w:rPr>
      </w:pPr>
    </w:p>
    <w:p w14:paraId="1DB40CDB" w14:textId="77777777" w:rsidR="00A61EF1" w:rsidRPr="002C3C16" w:rsidRDefault="00A61EF1" w:rsidP="002D06EB">
      <w:pPr>
        <w:rPr>
          <w:rFonts w:ascii="Calibri" w:hAnsi="Calibri" w:cs="Arial"/>
          <w:spacing w:val="-2"/>
          <w:sz w:val="24"/>
          <w:szCs w:val="24"/>
          <w:shd w:val="clear" w:color="auto" w:fill="FFFFFF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Slider is a Control in JavaFX which is used to display a continuous or discrete range of valid numeric choices and allows the user to interact with the control. It can be placed as a vertical or horizontal bar with a knob that the user can slide to indicate the desired value. It can also have tick marks and labels to indicate the intervals along the bar.</w:t>
      </w:r>
    </w:p>
    <w:p w14:paraId="1F5DDEA4" w14:textId="77777777" w:rsidR="00A61EF1" w:rsidRPr="002C3C16" w:rsidRDefault="00A61EF1" w:rsidP="002D06EB">
      <w:pPr>
        <w:rPr>
          <w:rFonts w:ascii="Calibri" w:hAnsi="Calibri" w:cs="Arial"/>
          <w:spacing w:val="-2"/>
          <w:sz w:val="24"/>
          <w:szCs w:val="24"/>
          <w:shd w:val="clear" w:color="auto" w:fill="FFFFFF"/>
        </w:rPr>
      </w:pPr>
      <w:r w:rsidRPr="002C3C16">
        <w:rPr>
          <w:rFonts w:ascii="Calibri" w:hAnsi="Calibri" w:cs="Arial"/>
          <w:spacing w:val="-2"/>
          <w:sz w:val="24"/>
          <w:szCs w:val="24"/>
        </w:rPr>
        <w:br/>
      </w: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The three fundamental variables of the slider are </w:t>
      </w:r>
      <w:r w:rsidRPr="002C3C16">
        <w:rPr>
          <w:rStyle w:val="Emphasis"/>
          <w:rFonts w:ascii="Calibri" w:hAnsi="Calibri" w:cs="Arial"/>
          <w:spacing w:val="-2"/>
          <w:sz w:val="24"/>
          <w:szCs w:val="24"/>
          <w:bdr w:val="none" w:sz="0" w:space="0" w:color="auto" w:frame="1"/>
          <w:shd w:val="clear" w:color="auto" w:fill="FFFFFF"/>
        </w:rPr>
        <w:t>min</w:t>
      </w: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, </w:t>
      </w:r>
      <w:r w:rsidRPr="002C3C16">
        <w:rPr>
          <w:rStyle w:val="Emphasis"/>
          <w:rFonts w:ascii="Calibri" w:hAnsi="Calibri" w:cs="Arial"/>
          <w:spacing w:val="-2"/>
          <w:sz w:val="24"/>
          <w:szCs w:val="24"/>
          <w:bdr w:val="none" w:sz="0" w:space="0" w:color="auto" w:frame="1"/>
          <w:shd w:val="clear" w:color="auto" w:fill="FFFFFF"/>
        </w:rPr>
        <w:t>max</w:t>
      </w: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, and </w:t>
      </w:r>
      <w:r w:rsidRPr="002C3C16">
        <w:rPr>
          <w:rStyle w:val="Emphasis"/>
          <w:rFonts w:ascii="Calibri" w:hAnsi="Calibri" w:cs="Arial"/>
          <w:spacing w:val="-2"/>
          <w:sz w:val="24"/>
          <w:szCs w:val="24"/>
          <w:bdr w:val="none" w:sz="0" w:space="0" w:color="auto" w:frame="1"/>
          <w:shd w:val="clear" w:color="auto" w:fill="FFFFFF"/>
        </w:rPr>
        <w:t>value</w:t>
      </w: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. The value should always be a number within the range defined by min and max. </w:t>
      </w:r>
      <w:r w:rsidRPr="002C3C16">
        <w:rPr>
          <w:rStyle w:val="Emphasis"/>
          <w:rFonts w:ascii="Calibri" w:hAnsi="Calibri" w:cs="Arial"/>
          <w:spacing w:val="-2"/>
          <w:sz w:val="24"/>
          <w:szCs w:val="24"/>
          <w:bdr w:val="none" w:sz="0" w:space="0" w:color="auto" w:frame="1"/>
          <w:shd w:val="clear" w:color="auto" w:fill="FFFFFF"/>
        </w:rPr>
        <w:t>min </w:t>
      </w: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should always be less than to </w:t>
      </w:r>
      <w:r w:rsidRPr="002C3C16">
        <w:rPr>
          <w:rStyle w:val="Emphasis"/>
          <w:rFonts w:ascii="Calibri" w:hAnsi="Calibri" w:cs="Arial"/>
          <w:spacing w:val="-2"/>
          <w:sz w:val="24"/>
          <w:szCs w:val="24"/>
          <w:bdr w:val="none" w:sz="0" w:space="0" w:color="auto" w:frame="1"/>
          <w:shd w:val="clear" w:color="auto" w:fill="FFFFFF"/>
        </w:rPr>
        <w:t>max</w:t>
      </w: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. </w:t>
      </w:r>
      <w:r w:rsidRPr="002C3C16">
        <w:rPr>
          <w:rStyle w:val="Emphasis"/>
          <w:rFonts w:ascii="Calibri" w:hAnsi="Calibri" w:cs="Arial"/>
          <w:spacing w:val="-2"/>
          <w:sz w:val="24"/>
          <w:szCs w:val="24"/>
          <w:bdr w:val="none" w:sz="0" w:space="0" w:color="auto" w:frame="1"/>
          <w:shd w:val="clear" w:color="auto" w:fill="FFFFFF"/>
        </w:rPr>
        <w:t>min </w:t>
      </w: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defaults to 0, whereas </w:t>
      </w:r>
      <w:r w:rsidRPr="002C3C16">
        <w:rPr>
          <w:rStyle w:val="Emphasis"/>
          <w:rFonts w:ascii="Calibri" w:hAnsi="Calibri" w:cs="Arial"/>
          <w:spacing w:val="-2"/>
          <w:sz w:val="24"/>
          <w:szCs w:val="24"/>
          <w:bdr w:val="none" w:sz="0" w:space="0" w:color="auto" w:frame="1"/>
          <w:shd w:val="clear" w:color="auto" w:fill="FFFFFF"/>
        </w:rPr>
        <w:t>max </w:t>
      </w: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defaults to 100.</w:t>
      </w:r>
    </w:p>
    <w:p w14:paraId="6F32EC14" w14:textId="77777777" w:rsidR="00A61EF1" w:rsidRPr="002C3C16" w:rsidRDefault="00A61EF1" w:rsidP="002D06EB">
      <w:pPr>
        <w:rPr>
          <w:rFonts w:ascii="Calibri" w:hAnsi="Calibri" w:cs="Arial"/>
          <w:spacing w:val="-2"/>
          <w:sz w:val="24"/>
          <w:szCs w:val="24"/>
          <w:shd w:val="clear" w:color="auto" w:fill="FFFFFF"/>
        </w:rPr>
      </w:pPr>
    </w:p>
    <w:p w14:paraId="0F97A571" w14:textId="77777777" w:rsidR="004963FE" w:rsidRPr="002C3C16" w:rsidRDefault="00A61EF1" w:rsidP="002D06EB">
      <w:pPr>
        <w:rPr>
          <w:rFonts w:ascii="Calibri" w:hAnsi="Calibri" w:cs="Arial"/>
          <w:spacing w:val="-2"/>
          <w:sz w:val="24"/>
          <w:szCs w:val="24"/>
          <w:shd w:val="clear" w:color="auto" w:fill="FFFFFF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Create a slider:</w:t>
      </w:r>
    </w:p>
    <w:p w14:paraId="47B2A25D" w14:textId="77777777" w:rsidR="004963FE" w:rsidRPr="002C3C16" w:rsidRDefault="004963FE" w:rsidP="002D06EB">
      <w:pPr>
        <w:rPr>
          <w:rFonts w:ascii="Calibri" w:hAnsi="Calibri" w:cs="Arial"/>
          <w:spacing w:val="-2"/>
          <w:sz w:val="24"/>
          <w:szCs w:val="24"/>
          <w:shd w:val="clear" w:color="auto" w:fill="FFFFFF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Slider (double min, double max, double value)</w:t>
      </w:r>
    </w:p>
    <w:p w14:paraId="2B0B9A1C" w14:textId="77777777" w:rsidR="004963FE" w:rsidRPr="002C3C16" w:rsidRDefault="004963FE" w:rsidP="002D06EB">
      <w:pPr>
        <w:rPr>
          <w:rFonts w:ascii="Calibri" w:hAnsi="Calibri" w:cs="Arial"/>
          <w:spacing w:val="-2"/>
          <w:sz w:val="24"/>
          <w:szCs w:val="24"/>
          <w:shd w:val="clear" w:color="auto" w:fill="FFFFFF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Constructs a Slider control with the specified slider min, max and current value values.</w:t>
      </w:r>
    </w:p>
    <w:p w14:paraId="7723F338" w14:textId="77777777" w:rsidR="004963FE" w:rsidRDefault="004963FE" w:rsidP="002D06EB">
      <w:pPr>
        <w:rPr>
          <w:rFonts w:ascii="Calibri" w:hAnsi="Calibri" w:cs="Arial"/>
          <w:spacing w:val="-2"/>
          <w:shd w:val="clear" w:color="auto" w:fill="FFFFFF"/>
        </w:rPr>
      </w:pPr>
    </w:p>
    <w:p w14:paraId="39369D63" w14:textId="77777777" w:rsidR="00A61EF1" w:rsidRDefault="004963FE" w:rsidP="002D06EB">
      <w:pPr>
        <w:rPr>
          <w:rFonts w:ascii="Calibri" w:hAnsi="Calibri" w:cs="Arial"/>
          <w:spacing w:val="-2"/>
          <w:shd w:val="clear" w:color="auto" w:fill="FFFFFF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import </w:t>
      </w:r>
      <w:proofErr w:type="spellStart"/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javafx.scene</w:t>
      </w:r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.control.Slider</w:t>
      </w:r>
      <w:proofErr w:type="spell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;</w:t>
      </w:r>
    </w:p>
    <w:p w14:paraId="7F40A41F" w14:textId="77777777" w:rsidR="00A61EF1" w:rsidRDefault="00A61EF1" w:rsidP="002D06EB">
      <w:pPr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Slider </w:t>
      </w:r>
      <w:proofErr w:type="spell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</w:t>
      </w:r>
      <w:proofErr w:type="spell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= new </w:t>
      </w:r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Slider(</w:t>
      </w:r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0, 1</w:t>
      </w:r>
      <w:r>
        <w:rPr>
          <w:rFonts w:ascii="Courier New" w:eastAsia="Times New Roman" w:hAnsi="Courier New" w:cs="Courier New"/>
          <w:color w:val="474747"/>
          <w:sz w:val="21"/>
          <w:szCs w:val="21"/>
        </w:rPr>
        <w:t xml:space="preserve">00, </w:t>
      </w: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5);</w:t>
      </w:r>
    </w:p>
    <w:p w14:paraId="6DE52C33" w14:textId="77777777" w:rsidR="00A61EF1" w:rsidRPr="002C3C16" w:rsidRDefault="00A61EF1" w:rsidP="002D06EB">
      <w:pPr>
        <w:rPr>
          <w:rFonts w:ascii="Calibri" w:hAnsi="Calibri" w:cs="Arial"/>
          <w:spacing w:val="-2"/>
          <w:sz w:val="24"/>
          <w:szCs w:val="24"/>
          <w:shd w:val="clear" w:color="auto" w:fill="FFFFFF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The min value here is 0, max is 100 and the slider defaults to 5.</w:t>
      </w:r>
    </w:p>
    <w:p w14:paraId="0BDD92F2" w14:textId="77777777" w:rsidR="00A61EF1" w:rsidRDefault="00A61EF1" w:rsidP="002D06EB">
      <w:pPr>
        <w:rPr>
          <w:rFonts w:ascii="Calibri" w:hAnsi="Calibri" w:cs="Arial"/>
          <w:spacing w:val="-2"/>
          <w:shd w:val="clear" w:color="auto" w:fill="FFFFFF"/>
        </w:rPr>
      </w:pPr>
    </w:p>
    <w:p w14:paraId="4E5B0F7A" w14:textId="77777777" w:rsidR="00A61EF1" w:rsidRPr="002C3C16" w:rsidRDefault="00A61EF1" w:rsidP="004963FE">
      <w:pPr>
        <w:rPr>
          <w:rFonts w:ascii="Calibri" w:hAnsi="Calibri" w:cs="Arial"/>
          <w:spacing w:val="-2"/>
          <w:sz w:val="24"/>
          <w:szCs w:val="24"/>
          <w:shd w:val="clear" w:color="auto" w:fill="FFFFFF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Slider with customized tick marks and tick mark labels which spans from 0 to 1 and defaults to 0.5</w:t>
      </w:r>
    </w:p>
    <w:p w14:paraId="166D92B1" w14:textId="77777777" w:rsidR="004963FE" w:rsidRPr="00A61EF1" w:rsidRDefault="004963FE" w:rsidP="004963FE">
      <w:pPr>
        <w:rPr>
          <w:rFonts w:ascii="Calibri" w:hAnsi="Calibri" w:cs="Arial"/>
          <w:spacing w:val="-2"/>
          <w:shd w:val="clear" w:color="auto" w:fill="FFFFFF"/>
        </w:rPr>
      </w:pPr>
    </w:p>
    <w:p w14:paraId="04A13BD7" w14:textId="77777777" w:rsidR="00A61EF1" w:rsidRPr="00A61EF1" w:rsidRDefault="00A61EF1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import </w:t>
      </w:r>
      <w:proofErr w:type="spellStart"/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javafx.scene</w:t>
      </w:r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.control.Slider</w:t>
      </w:r>
      <w:proofErr w:type="spell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;</w:t>
      </w:r>
    </w:p>
    <w:p w14:paraId="388148AD" w14:textId="77777777" w:rsidR="00A61EF1" w:rsidRPr="00A61EF1" w:rsidRDefault="00A61EF1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</w:p>
    <w:p w14:paraId="52CDD6B5" w14:textId="77777777" w:rsidR="00A61EF1" w:rsidRPr="00A61EF1" w:rsidRDefault="00A61EF1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Slider </w:t>
      </w:r>
      <w:proofErr w:type="spell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</w:t>
      </w:r>
      <w:proofErr w:type="spell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= new </w:t>
      </w:r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Slider(</w:t>
      </w:r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0, 1, 0.5);</w:t>
      </w:r>
    </w:p>
    <w:p w14:paraId="3DB2D0FE" w14:textId="77777777" w:rsidR="00A61EF1" w:rsidRPr="00A61EF1" w:rsidRDefault="00A61EF1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  <w:proofErr w:type="spellStart"/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slider.setShowTickMarks</w:t>
      </w:r>
      <w:proofErr w:type="spellEnd"/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(true);</w:t>
      </w:r>
    </w:p>
    <w:p w14:paraId="1008880D" w14:textId="77777777" w:rsidR="00A61EF1" w:rsidRPr="00A61EF1" w:rsidRDefault="00A61EF1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  <w:proofErr w:type="spellStart"/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slider.setShowTickLabels</w:t>
      </w:r>
      <w:proofErr w:type="spellEnd"/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(true);</w:t>
      </w:r>
    </w:p>
    <w:p w14:paraId="32582427" w14:textId="77777777" w:rsidR="00A61EF1" w:rsidRPr="00A61EF1" w:rsidRDefault="00A61EF1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  <w:proofErr w:type="spellStart"/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slider.setMajorTickUnit</w:t>
      </w:r>
      <w:proofErr w:type="spellEnd"/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(0.25f);</w:t>
      </w:r>
    </w:p>
    <w:p w14:paraId="7A6FC64E" w14:textId="77777777" w:rsidR="00A61EF1" w:rsidRDefault="00A61EF1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  <w:proofErr w:type="spellStart"/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slider.setBlockIncrement</w:t>
      </w:r>
      <w:proofErr w:type="spellEnd"/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(0.1f);</w:t>
      </w:r>
    </w:p>
    <w:p w14:paraId="2D178BE2" w14:textId="77777777" w:rsidR="00222B00" w:rsidRDefault="00222B00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</w:p>
    <w:p w14:paraId="7B5E2627" w14:textId="73C18273" w:rsidR="0062444C" w:rsidRPr="002C3C16" w:rsidRDefault="0062444C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For the methods in Slider go to</w:t>
      </w:r>
      <w:r w:rsidR="002C3C16"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 xml:space="preserve"> </w:t>
      </w:r>
      <w:hyperlink r:id="rId8" w:history="1">
        <w:r w:rsidR="002C3C16" w:rsidRPr="002C3C16">
          <w:rPr>
            <w:rStyle w:val="Hyperlink"/>
            <w:rFonts w:ascii="Calibri" w:hAnsi="Calibri" w:cs="Arial"/>
            <w:spacing w:val="-2"/>
            <w:sz w:val="24"/>
            <w:szCs w:val="24"/>
            <w:shd w:val="clear" w:color="auto" w:fill="FFFFFF"/>
          </w:rPr>
          <w:t>Slider (JavaFX8)</w:t>
        </w:r>
      </w:hyperlink>
      <w:r w:rsidR="002C3C16"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 xml:space="preserve"> </w:t>
      </w:r>
    </w:p>
    <w:p w14:paraId="65EAAA31" w14:textId="77777777" w:rsidR="0062444C" w:rsidRDefault="0062444C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</w:p>
    <w:p w14:paraId="768FF5BC" w14:textId="77777777" w:rsidR="0062444C" w:rsidRDefault="0062444C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</w:p>
    <w:p w14:paraId="4B555EC9" w14:textId="77777777" w:rsidR="002C3C16" w:rsidRDefault="00222B00" w:rsidP="002C3C16">
      <w:pPr>
        <w:pStyle w:val="Heading2"/>
      </w:pPr>
      <w:r>
        <w:t>Example1</w:t>
      </w:r>
    </w:p>
    <w:p w14:paraId="0BD328A2" w14:textId="3EF4AB1D" w:rsidR="00222B00" w:rsidRPr="002C3C16" w:rsidRDefault="00222B00" w:rsidP="00222B00">
      <w:pPr>
        <w:rPr>
          <w:b/>
          <w:sz w:val="28"/>
          <w:szCs w:val="28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 xml:space="preserve">Write a JavaFX program to implement the Slider </w:t>
      </w:r>
      <w:proofErr w:type="gramStart"/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Class</w:t>
      </w:r>
      <w:proofErr w:type="gramEnd"/>
    </w:p>
    <w:p w14:paraId="3ECA81BA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9DFA338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application.Application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38595B4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6CCE5B3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D94A631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.control.Slider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AB89F69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7C8517E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AEB1A27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SliderBasic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 </w:t>
      </w:r>
    </w:p>
    <w:p w14:paraId="385719AB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0808440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Stage </w:t>
      </w:r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5D5E3788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028543AA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creating group </w:t>
      </w:r>
    </w:p>
    <w:p w14:paraId="4D8174DF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Group </w:t>
      </w:r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Group(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A6D7DFB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root</w:t>
      </w:r>
      <w:r w:rsidR="00923AB3">
        <w:rPr>
          <w:rFonts w:ascii="Courier New" w:hAnsi="Courier New" w:cs="Courier New"/>
          <w:color w:val="000000"/>
          <w:sz w:val="20"/>
          <w:szCs w:val="20"/>
        </w:rPr>
        <w:t>, 300, 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00); </w:t>
      </w:r>
    </w:p>
    <w:p w14:paraId="5586F766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5CDEF94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Scene to the stage </w:t>
      </w:r>
    </w:p>
    <w:p w14:paraId="386CCD58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scene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10E74DF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2A668ED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title for the frame </w:t>
      </w:r>
    </w:p>
    <w:p w14:paraId="251424BD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"Slider Sample"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0D23BEF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C51E80F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slider </w:t>
      </w:r>
    </w:p>
    <w:p w14:paraId="1D40760C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Slider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Slider(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CFD61BB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F9B25B1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add slider to the frame </w:t>
      </w:r>
    </w:p>
    <w:p w14:paraId="6E01BA36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3518B53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A5AC398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070E9343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55341A53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AE2C9B4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Main Method </w:t>
      </w:r>
    </w:p>
    <w:p w14:paraId="7960D947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37C5F4C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2560ACAB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8CCEF98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launch the application </w:t>
      </w:r>
    </w:p>
    <w:p w14:paraId="39105B08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812051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4BC1982B" w14:textId="77777777"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CF7942B" w14:textId="77777777" w:rsidR="006A0550" w:rsidRDefault="006A0550" w:rsidP="00222B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0FC1AB4" w14:textId="77777777" w:rsidR="006A0550" w:rsidRDefault="006A0550" w:rsidP="006A0550">
      <w:pPr>
        <w:rPr>
          <w:rFonts w:ascii="Calibri" w:hAnsi="Calibri" w:cs="Arial"/>
          <w:spacing w:val="-2"/>
          <w:shd w:val="clear" w:color="auto" w:fill="FFFFFF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Run the program an</w:t>
      </w:r>
      <w:r w:rsidR="00F32ED5"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 xml:space="preserve">d you get the following output. Notice the default position of </w:t>
      </w:r>
      <w:r w:rsidR="00F32ED5" w:rsidRPr="002C3C16">
        <w:rPr>
          <w:rFonts w:ascii="Calibri" w:hAnsi="Calibri" w:cs="Arial"/>
          <w:i/>
          <w:spacing w:val="-2"/>
          <w:sz w:val="24"/>
          <w:szCs w:val="24"/>
          <w:shd w:val="clear" w:color="auto" w:fill="FFFFFF"/>
        </w:rPr>
        <w:t>min</w:t>
      </w:r>
      <w:r w:rsidR="00F32ED5"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 xml:space="preserve">, </w:t>
      </w:r>
      <w:r w:rsidR="00F32ED5" w:rsidRPr="002C3C16">
        <w:rPr>
          <w:rFonts w:ascii="Calibri" w:hAnsi="Calibri" w:cs="Arial"/>
          <w:i/>
          <w:spacing w:val="-2"/>
          <w:sz w:val="24"/>
          <w:szCs w:val="24"/>
          <w:shd w:val="clear" w:color="auto" w:fill="FFFFFF"/>
        </w:rPr>
        <w:t>max</w:t>
      </w:r>
      <w:r w:rsidR="00F32ED5"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 xml:space="preserve"> and </w:t>
      </w:r>
      <w:r w:rsidR="00F32ED5" w:rsidRPr="002C3C16">
        <w:rPr>
          <w:rFonts w:ascii="Calibri" w:hAnsi="Calibri" w:cs="Arial"/>
          <w:i/>
          <w:spacing w:val="-2"/>
          <w:sz w:val="24"/>
          <w:szCs w:val="24"/>
          <w:shd w:val="clear" w:color="auto" w:fill="FFFFFF"/>
        </w:rPr>
        <w:t>default</w:t>
      </w:r>
      <w:r w:rsidR="00F32ED5"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.</w:t>
      </w:r>
    </w:p>
    <w:p w14:paraId="02992025" w14:textId="77777777" w:rsidR="006A0550" w:rsidRDefault="006A0550" w:rsidP="00222B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772DA1F" w14:textId="77777777" w:rsidR="006A0550" w:rsidRDefault="006A0550" w:rsidP="00222B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C26B753" w14:textId="77777777" w:rsidR="006A0550" w:rsidRDefault="006A055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5ED809D" wp14:editId="641CF520">
            <wp:extent cx="3009900" cy="2276475"/>
            <wp:effectExtent l="0" t="0" r="0" b="9525"/>
            <wp:docPr id="2" name="Picture 2" descr="A &quot;Slider Sample&quot; console with an example of a slider at the top lef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&quot;Slider Sample&quot; console with an example of a slider at the top lef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B064" w14:textId="77777777" w:rsidR="004D035C" w:rsidRDefault="004D035C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9A29982" w14:textId="77777777" w:rsidR="004D035C" w:rsidRDefault="004D035C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DE7FE60" w14:textId="77777777" w:rsidR="004D035C" w:rsidRDefault="004D035C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32FF51F" w14:textId="77777777" w:rsidR="002C3C16" w:rsidRDefault="004D035C" w:rsidP="002C3C16">
      <w:pPr>
        <w:pStyle w:val="Heading2"/>
      </w:pPr>
      <w:r>
        <w:t>Example2</w:t>
      </w:r>
    </w:p>
    <w:p w14:paraId="68165CCC" w14:textId="56E6E6C5" w:rsidR="004D035C" w:rsidRPr="002C3C16" w:rsidRDefault="004D035C" w:rsidP="004D035C">
      <w:pPr>
        <w:rPr>
          <w:rFonts w:ascii="Calibri" w:hAnsi="Calibri" w:cs="Arial"/>
          <w:spacing w:val="-2"/>
          <w:sz w:val="24"/>
          <w:szCs w:val="24"/>
          <w:shd w:val="clear" w:color="auto" w:fill="FFFFFF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Write a JavaFX program to implement the Slider Class</w:t>
      </w:r>
      <w:r w:rsidR="005961DC"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 xml:space="preserve"> that</w:t>
      </w: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 xml:space="preserve"> uses </w:t>
      </w:r>
      <w:proofErr w:type="spellStart"/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TickMarks</w:t>
      </w:r>
      <w:proofErr w:type="spellEnd"/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 xml:space="preserve"> and </w:t>
      </w:r>
      <w:proofErr w:type="spellStart"/>
      <w:proofErr w:type="gramStart"/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TickLabels</w:t>
      </w:r>
      <w:proofErr w:type="spellEnd"/>
      <w:proofErr w:type="gramEnd"/>
    </w:p>
    <w:p w14:paraId="3CF2F997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505DFCE2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application.Application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0BB3A93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9C2F663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7731DC3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.control.Slider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649ADF7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3A39467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5810BAF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SliderTick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 </w:t>
      </w:r>
    </w:p>
    <w:p w14:paraId="52AA115D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168FFFD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Stage </w:t>
      </w:r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3179A2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1404D5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Group </w:t>
      </w:r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Group(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00A3613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2C93073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 Scene </w:t>
      </w:r>
    </w:p>
    <w:p w14:paraId="3B54726F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300, 200); </w:t>
      </w:r>
    </w:p>
    <w:p w14:paraId="31B6F12E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24F37EB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add Scene to the frame </w:t>
      </w:r>
    </w:p>
    <w:p w14:paraId="442113C7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scene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400983A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5DCC83A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title of the frame </w:t>
      </w:r>
    </w:p>
    <w:p w14:paraId="61FA4D22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"Slider Sample"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A6DF90D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7F8508C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Creates a slider, min=0, max=1, default=0.5 </w:t>
      </w:r>
    </w:p>
    <w:p w14:paraId="1C36E91F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Slider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Slider(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1, 0.5); </w:t>
      </w:r>
    </w:p>
    <w:p w14:paraId="019A1113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E8DABF8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enable the marks </w:t>
      </w:r>
    </w:p>
    <w:p w14:paraId="6C0B070F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.setShowTickMarks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E1AB81A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215CA62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enable the Labels </w:t>
      </w:r>
    </w:p>
    <w:p w14:paraId="79020510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.setShowTickLabels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D89337E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3894C33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Major tick unit </w:t>
      </w:r>
    </w:p>
    <w:p w14:paraId="753D4226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.setMajorTickUnit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(0.25f); </w:t>
      </w:r>
    </w:p>
    <w:p w14:paraId="4A1FB54C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D7B0A70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sets the value of the property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blockIncrement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344C3EC2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.setBlockIncrement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(0.1f); </w:t>
      </w:r>
    </w:p>
    <w:p w14:paraId="6C106AAC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CD92C4A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284EAA0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029CA81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display </w:t>
      </w:r>
    </w:p>
    <w:p w14:paraId="5E4A6A30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67D89D89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7C2080C9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5F98E11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Main Method </w:t>
      </w:r>
    </w:p>
    <w:p w14:paraId="51CBDD25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4EFAC69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49B5F510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4873423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Launch the application </w:t>
      </w:r>
    </w:p>
    <w:p w14:paraId="31E80DF0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6B8741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6E30A4FF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B36C96A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FD9CE3C" w14:textId="77777777" w:rsidR="00D94A17" w:rsidRDefault="00D94A17" w:rsidP="005961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1C9AEC3" w14:textId="77777777" w:rsidR="00D94A17" w:rsidRPr="002C3C16" w:rsidRDefault="00D94A17" w:rsidP="005961DC">
      <w:pPr>
        <w:autoSpaceDE w:val="0"/>
        <w:autoSpaceDN w:val="0"/>
        <w:adjustRightInd w:val="0"/>
        <w:rPr>
          <w:rFonts w:ascii="Calibri" w:hAnsi="Calibri" w:cs="Arial"/>
          <w:spacing w:val="-2"/>
          <w:sz w:val="24"/>
          <w:szCs w:val="24"/>
          <w:shd w:val="clear" w:color="auto" w:fill="FFFFFF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Run the program and yo</w:t>
      </w:r>
      <w:r w:rsidR="00860442"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u will get the following output. Notice the tick marks on the slider.</w:t>
      </w:r>
    </w:p>
    <w:p w14:paraId="714235F2" w14:textId="77777777" w:rsidR="00D94A17" w:rsidRDefault="00D94A17" w:rsidP="005961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41C6D38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196AAD4" w14:textId="77777777"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015833" wp14:editId="444FD5E3">
            <wp:extent cx="3009900" cy="2276475"/>
            <wp:effectExtent l="0" t="0" r="0" b="9525"/>
            <wp:docPr id="3" name="Picture 3" descr="A &quot;Slider Sample&quot; console with a slider that has tick marks ranging from 0, 0.25, 0.5, 0.75, to 1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&quot;Slider Sample&quot; console with a slider that has tick marks ranging from 0, 0.25, 0.5, 0.75, to 1. 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444F" w14:textId="77777777" w:rsidR="00D94A17" w:rsidRDefault="00D94A17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65D5482" w14:textId="77777777" w:rsidR="00D94A17" w:rsidRDefault="00D94A17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ED694EC" w14:textId="77777777" w:rsidR="002C3C16" w:rsidRPr="002C3C16" w:rsidRDefault="00D94A17" w:rsidP="002C3C16">
      <w:pPr>
        <w:pStyle w:val="Heading3"/>
      </w:pPr>
      <w:r w:rsidRPr="002C3C16">
        <w:t>Description</w:t>
      </w:r>
    </w:p>
    <w:p w14:paraId="457FAF7B" w14:textId="1F67DEAF" w:rsidR="00D94A17" w:rsidRDefault="00D94A17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The</w:t>
      </w:r>
      <w:r>
        <w:rPr>
          <w:rFonts w:ascii="Calibri" w:hAnsi="Calibri" w:cs="Arial"/>
          <w:spacing w:val="-2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gets the list of children of this Group object ‘root’.</w:t>
      </w:r>
    </w:p>
    <w:p w14:paraId="4E7BDA9F" w14:textId="43951BB1" w:rsidR="00D94A17" w:rsidRPr="002C3C16" w:rsidRDefault="00D94A17" w:rsidP="005961DC">
      <w:pPr>
        <w:autoSpaceDE w:val="0"/>
        <w:autoSpaceDN w:val="0"/>
        <w:adjustRightInd w:val="0"/>
        <w:rPr>
          <w:rFonts w:ascii="Calibri" w:hAnsi="Calibri" w:cs="Arial"/>
          <w:spacing w:val="-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2C3C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adds the slider to the root node.</w:t>
      </w:r>
    </w:p>
    <w:p w14:paraId="007EF6E8" w14:textId="77777777" w:rsidR="006E0DDD" w:rsidRDefault="006E0DDD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14:paraId="21D2E066" w14:textId="77777777" w:rsidR="006E0DDD" w:rsidRDefault="006E0DDD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14:paraId="631E7CE7" w14:textId="77777777" w:rsidR="002C3C16" w:rsidRDefault="006E0DDD" w:rsidP="002C3C16">
      <w:pPr>
        <w:pStyle w:val="Heading2"/>
      </w:pPr>
      <w:r>
        <w:t>Example3</w:t>
      </w:r>
    </w:p>
    <w:p w14:paraId="31F772C9" w14:textId="23AA8FBF" w:rsidR="006E0DDD" w:rsidRPr="002C3C16" w:rsidRDefault="006E0DDD" w:rsidP="005961DC">
      <w:pPr>
        <w:autoSpaceDE w:val="0"/>
        <w:autoSpaceDN w:val="0"/>
        <w:adjustRightInd w:val="0"/>
        <w:rPr>
          <w:rFonts w:ascii="Calibri" w:hAnsi="Calibri" w:cs="Arial"/>
          <w:spacing w:val="-2"/>
          <w:sz w:val="24"/>
          <w:szCs w:val="24"/>
          <w:shd w:val="clear" w:color="auto" w:fill="FFFFFF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Write a JavaFX program to create a slider and a circle which are linked by t</w:t>
      </w:r>
      <w:r w:rsidR="00860442"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he T</w:t>
      </w: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 xml:space="preserve">ranslate class and the values are displayed when </w:t>
      </w:r>
      <w:proofErr w:type="spellStart"/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slided</w:t>
      </w:r>
      <w:proofErr w:type="spellEnd"/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 xml:space="preserve"> along the x-axis.</w:t>
      </w:r>
    </w:p>
    <w:p w14:paraId="7CFB642B" w14:textId="77777777" w:rsidR="006E0DDD" w:rsidRDefault="006E0DDD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14:paraId="533EB154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application.Application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25D4BC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javafx.beans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.value.ChangeListener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5EF561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javafx.beans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.value.ObservableValue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87635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javafx.geometry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BC5B6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3CDDFD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.control.Slider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1D0AF3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39F687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.paint.Color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3623F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.shape.Circle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CCF67C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.transform.Translate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18C697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877D00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AD3434A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SliderExample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</w:t>
      </w:r>
    </w:p>
    <w:p w14:paraId="25C94301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51C3E07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Stage </w:t>
      </w:r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846305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4CD76D70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//Drawing a Circle</w:t>
      </w:r>
    </w:p>
    <w:p w14:paraId="7F8E4B7C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Circle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14:paraId="10F2C02C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.setFill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YELLOW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C30FA8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.setStroke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BLUEVIOLET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3C784D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4BDFD466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//Setting the slide</w:t>
      </w:r>
      <w:r w:rsidR="00353A65">
        <w:rPr>
          <w:rFonts w:ascii="Courier New" w:hAnsi="Courier New" w:cs="Courier New"/>
          <w:color w:val="3F7F5F"/>
          <w:sz w:val="20"/>
          <w:szCs w:val="20"/>
        </w:rPr>
        <w:t>r, min=0, max=500, default=0</w:t>
      </w:r>
    </w:p>
    <w:p w14:paraId="64E43042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Slider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Slider(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500, 0);</w:t>
      </w:r>
    </w:p>
    <w:p w14:paraId="211C40B3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.setShowTickLabels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ADC02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.setShowTickMarks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070F6A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.setMajorTickUnit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(100);</w:t>
      </w:r>
    </w:p>
    <w:p w14:paraId="4DE75BC7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.setBlockIncrement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(50);</w:t>
      </w:r>
    </w:p>
    <w:p w14:paraId="3FB8CE50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</w:p>
    <w:p w14:paraId="2FCFB7EB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//Setting the width of the slider</w:t>
      </w:r>
    </w:p>
    <w:p w14:paraId="4ECF7894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.setMaxWidth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(300);</w:t>
      </w:r>
    </w:p>
    <w:p w14:paraId="0851A72D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F8721EB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//Creating the translation transformation</w:t>
      </w:r>
    </w:p>
    <w:p w14:paraId="3E2D1388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Translate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Translate(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53161B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2883F183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//Linking the transformation to the slider</w:t>
      </w:r>
    </w:p>
    <w:p w14:paraId="68D4F10D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.valueProperty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&lt;Number&gt;() {</w:t>
      </w:r>
    </w:p>
    <w:p w14:paraId="4C305DFB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changed(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ObservableValue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&lt;?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Number&gt;</w:t>
      </w:r>
      <w:r>
        <w:rPr>
          <w:rFonts w:ascii="Courier New" w:hAnsi="Courier New" w:cs="Courier New"/>
          <w:color w:val="6A3E3E"/>
          <w:sz w:val="20"/>
          <w:szCs w:val="20"/>
        </w:rPr>
        <w:t>observable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Number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Number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692535A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translate</w:t>
      </w:r>
      <w:r>
        <w:rPr>
          <w:rFonts w:ascii="Courier New" w:hAnsi="Courier New" w:cs="Courier New"/>
          <w:color w:val="000000"/>
          <w:sz w:val="20"/>
          <w:szCs w:val="20"/>
        </w:rPr>
        <w:t>.setX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94967C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translate</w:t>
      </w:r>
      <w:r>
        <w:rPr>
          <w:rFonts w:ascii="Courier New" w:hAnsi="Courier New" w:cs="Courier New"/>
          <w:color w:val="000000"/>
          <w:sz w:val="20"/>
          <w:szCs w:val="20"/>
        </w:rPr>
        <w:t>.setY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(50);</w:t>
      </w:r>
    </w:p>
    <w:p w14:paraId="6D5DF760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translate</w:t>
      </w:r>
      <w:r>
        <w:rPr>
          <w:rFonts w:ascii="Courier New" w:hAnsi="Courier New" w:cs="Courier New"/>
          <w:color w:val="000000"/>
          <w:sz w:val="20"/>
          <w:szCs w:val="20"/>
        </w:rPr>
        <w:t>.setZ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(100);</w:t>
      </w:r>
    </w:p>
    <w:p w14:paraId="48E80008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14:paraId="07560AF3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});</w:t>
      </w:r>
    </w:p>
    <w:p w14:paraId="0AEED02A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//Adding the transformation to the circle</w:t>
      </w:r>
    </w:p>
    <w:p w14:paraId="06B4A477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.getTransforms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color w:val="6A3E3E"/>
          <w:sz w:val="20"/>
          <w:szCs w:val="20"/>
        </w:rPr>
        <w:t>translate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162E76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7D015EC6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arrange circle and the slider</w:t>
      </w:r>
    </w:p>
    <w:p w14:paraId="389DC013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85);</w:t>
      </w:r>
    </w:p>
    <w:p w14:paraId="16DE7358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.setPadding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Insets(10));</w:t>
      </w:r>
    </w:p>
    <w:p w14:paraId="6EFBB3A8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28392E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.setStyle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-background-color: BEIGE"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266B03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7E408A4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//Preparing the scene</w:t>
      </w:r>
    </w:p>
    <w:p w14:paraId="522C380B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vbox</w:t>
      </w:r>
      <w:proofErr w:type="spellEnd"/>
      <w:r w:rsidR="008B12D7">
        <w:rPr>
          <w:rFonts w:ascii="Courier New" w:hAnsi="Courier New" w:cs="Courier New"/>
          <w:color w:val="000000"/>
          <w:sz w:val="20"/>
          <w:szCs w:val="20"/>
        </w:rPr>
        <w:t>, 4</w:t>
      </w:r>
      <w:r>
        <w:rPr>
          <w:rFonts w:ascii="Courier New" w:hAnsi="Courier New" w:cs="Courier New"/>
          <w:color w:val="000000"/>
          <w:sz w:val="20"/>
          <w:szCs w:val="20"/>
        </w:rPr>
        <w:t>00, 250);</w:t>
      </w:r>
    </w:p>
    <w:p w14:paraId="056EEE3E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"Slider Example"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B677C0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scene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1CAF34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7A4F68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5C4529D0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14:paraId="6461F304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B4D438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603E342B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644EEE" w14:textId="77777777"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C34DD3A" w14:textId="77777777" w:rsidR="006E0DDD" w:rsidRPr="002C3C16" w:rsidRDefault="006E0DDD" w:rsidP="006E0DDD">
      <w:pPr>
        <w:autoSpaceDE w:val="0"/>
        <w:autoSpaceDN w:val="0"/>
        <w:adjustRightInd w:val="0"/>
        <w:rPr>
          <w:rFonts w:ascii="Calibri" w:hAnsi="Calibri" w:cs="Arial"/>
          <w:spacing w:val="-2"/>
          <w:sz w:val="24"/>
          <w:szCs w:val="24"/>
          <w:shd w:val="clear" w:color="auto" w:fill="FFFFFF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 xml:space="preserve">Run the program and you will get the following output: </w:t>
      </w:r>
    </w:p>
    <w:p w14:paraId="3317A89A" w14:textId="77777777" w:rsidR="006E0DDD" w:rsidRDefault="006E0DDD" w:rsidP="006E0DDD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14:paraId="2DABEE11" w14:textId="77777777" w:rsidR="006E0DDD" w:rsidRDefault="006E0DDD" w:rsidP="006E0DDD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12DCA3" wp14:editId="0619F214">
            <wp:extent cx="3962400" cy="2752725"/>
            <wp:effectExtent l="0" t="0" r="0" b="9525"/>
            <wp:docPr id="4" name="Picture 4" descr="The output of a JavaFX program that creates a slider, ranging from 0 to 500, and a cir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he output of a JavaFX program that creates a slider, ranging from 0 to 500, and a circle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DF03" w14:textId="77777777" w:rsidR="006E0DDD" w:rsidRDefault="006E0DDD" w:rsidP="006E0DDD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14:paraId="15F051F4" w14:textId="77777777" w:rsidR="006E0DDD" w:rsidRPr="002C3C16" w:rsidRDefault="006E0DDD" w:rsidP="006E0DDD">
      <w:pPr>
        <w:autoSpaceDE w:val="0"/>
        <w:autoSpaceDN w:val="0"/>
        <w:adjustRightInd w:val="0"/>
        <w:rPr>
          <w:rFonts w:ascii="Calibri" w:hAnsi="Calibri" w:cs="Arial"/>
          <w:spacing w:val="-2"/>
          <w:sz w:val="24"/>
          <w:szCs w:val="24"/>
          <w:shd w:val="clear" w:color="auto" w:fill="FFFFFF"/>
        </w:rPr>
      </w:pPr>
      <w:r w:rsidRPr="002C3C16">
        <w:rPr>
          <w:rFonts w:ascii="Calibri" w:hAnsi="Calibri" w:cs="Arial"/>
          <w:spacing w:val="-2"/>
          <w:sz w:val="24"/>
          <w:szCs w:val="24"/>
          <w:shd w:val="clear" w:color="auto" w:fill="FFFFFF"/>
        </w:rPr>
        <w:t>Move the slider to the right:</w:t>
      </w:r>
    </w:p>
    <w:p w14:paraId="3F84CBA4" w14:textId="77777777" w:rsidR="006E0DDD" w:rsidRDefault="006E0DDD" w:rsidP="006E0DDD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14:paraId="64852FC9" w14:textId="77777777" w:rsidR="006E0DDD" w:rsidRDefault="006E0DDD" w:rsidP="006E0DDD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r>
        <w:rPr>
          <w:noProof/>
        </w:rPr>
        <w:drawing>
          <wp:inline distT="0" distB="0" distL="0" distR="0" wp14:anchorId="4D7239D5" wp14:editId="025309B2">
            <wp:extent cx="3962400" cy="2752725"/>
            <wp:effectExtent l="0" t="0" r="0" b="9525"/>
            <wp:docPr id="5" name="Picture 5" descr="The output of a JavaFX program that creates a slider and a circle. The values between 0 and 500 are displayed and the circle moves as the slider is moved along the x-ax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he output of a JavaFX program that creates a slider and a circle. The values between 0 and 500 are displayed and the circle moves as the slider is moved along the x-axi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30B9" w14:textId="77777777" w:rsidR="006E0DDD" w:rsidRDefault="006E0DDD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14:paraId="316508F7" w14:textId="77777777" w:rsidR="006E0DDD" w:rsidRDefault="006E0DDD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14:paraId="232EE303" w14:textId="77777777" w:rsidR="002C3C16" w:rsidRDefault="00720B94" w:rsidP="002C3C16">
      <w:pPr>
        <w:pStyle w:val="Heading3"/>
      </w:pPr>
      <w:r>
        <w:t>Description</w:t>
      </w:r>
    </w:p>
    <w:p w14:paraId="0C15CAD1" w14:textId="58C7ABBA" w:rsidR="00720B94" w:rsidRDefault="00720B94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r>
        <w:rPr>
          <w:rFonts w:ascii="Calibri" w:hAnsi="Calibri" w:cs="Arial"/>
          <w:spacing w:val="-2"/>
          <w:shd w:val="clear" w:color="auto" w:fill="FFFFFF"/>
        </w:rPr>
        <w:t xml:space="preserve">In the code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.getTransforms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color w:val="6A3E3E"/>
          <w:sz w:val="20"/>
          <w:szCs w:val="20"/>
        </w:rPr>
        <w:t>translate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="00757C36">
        <w:rPr>
          <w:rFonts w:ascii="Calibri" w:hAnsi="Calibri" w:cs="Arial"/>
          <w:spacing w:val="-2"/>
          <w:shd w:val="clear" w:color="auto" w:fill="FFFFFF"/>
        </w:rPr>
        <w:t>the circle object is call</w:t>
      </w:r>
      <w:r>
        <w:rPr>
          <w:rFonts w:ascii="Calibri" w:hAnsi="Calibri" w:cs="Arial"/>
          <w:spacing w:val="-2"/>
          <w:shd w:val="clear" w:color="auto" w:fill="FFFFFF"/>
        </w:rPr>
        <w:t xml:space="preserve">ing </w:t>
      </w:r>
      <w:proofErr w:type="spellStart"/>
      <w:r>
        <w:rPr>
          <w:rFonts w:ascii="Calibri" w:hAnsi="Calibri" w:cs="Arial"/>
          <w:spacing w:val="-2"/>
          <w:shd w:val="clear" w:color="auto" w:fill="FFFFFF"/>
        </w:rPr>
        <w:t>getTransfors</w:t>
      </w:r>
      <w:proofErr w:type="spellEnd"/>
      <w:r>
        <w:rPr>
          <w:rFonts w:ascii="Calibri" w:hAnsi="Calibri" w:cs="Arial"/>
          <w:spacing w:val="-2"/>
          <w:shd w:val="clear" w:color="auto" w:fill="FFFFFF"/>
        </w:rPr>
        <w:t xml:space="preserve">() method </w:t>
      </w:r>
      <w:r w:rsidR="00A24138">
        <w:rPr>
          <w:rFonts w:ascii="Calibri" w:hAnsi="Calibri" w:cs="Arial"/>
          <w:spacing w:val="-2"/>
          <w:shd w:val="clear" w:color="auto" w:fill="FFFFFF"/>
        </w:rPr>
        <w:t>which uses the add() method.</w:t>
      </w:r>
    </w:p>
    <w:p w14:paraId="3B127AA9" w14:textId="77777777" w:rsidR="00A24138" w:rsidRPr="00A24138" w:rsidRDefault="00A24138" w:rsidP="005961DC">
      <w:pPr>
        <w:autoSpaceDE w:val="0"/>
        <w:autoSpaceDN w:val="0"/>
        <w:adjustRightInd w:val="0"/>
        <w:rPr>
          <w:rFonts w:cs="Arial"/>
          <w:spacing w:val="-2"/>
          <w:shd w:val="clear" w:color="auto" w:fill="FFFFFF"/>
        </w:rPr>
      </w:pPr>
      <w:r w:rsidRPr="00A24138">
        <w:rPr>
          <w:rFonts w:cs="Arial"/>
          <w:color w:val="000000"/>
          <w:shd w:val="clear" w:color="auto" w:fill="FFFFFF"/>
        </w:rPr>
        <w:t>A translation moves an object to a different position on the screen. You can translate a point in 2D by adding translation coordinate (</w:t>
      </w:r>
      <w:proofErr w:type="spellStart"/>
      <w:r w:rsidRPr="00A24138">
        <w:rPr>
          <w:rFonts w:cs="Arial"/>
          <w:color w:val="000000"/>
          <w:shd w:val="clear" w:color="auto" w:fill="FFFFFF"/>
        </w:rPr>
        <w:t>tx</w:t>
      </w:r>
      <w:proofErr w:type="spellEnd"/>
      <w:r w:rsidRPr="00A24138">
        <w:rPr>
          <w:rFonts w:cs="Arial"/>
          <w:color w:val="000000"/>
          <w:shd w:val="clear" w:color="auto" w:fill="FFFFFF"/>
        </w:rPr>
        <w:t>, ty) to the original coordinate (X, Y) to get the new coordinate (X’, Y’).</w:t>
      </w:r>
    </w:p>
    <w:p w14:paraId="4EF86ADA" w14:textId="77777777" w:rsidR="00720B94" w:rsidRDefault="00720B94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14:paraId="65D042E0" w14:textId="56228B27" w:rsidR="00547B34" w:rsidRPr="002C3C16" w:rsidRDefault="00720B94" w:rsidP="002C3C16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r>
        <w:rPr>
          <w:rFonts w:ascii="Calibri" w:hAnsi="Calibri" w:cs="Arial"/>
          <w:spacing w:val="-2"/>
          <w:shd w:val="clear" w:color="auto" w:fill="FFFFFF"/>
        </w:rPr>
        <w:t xml:space="preserve">For more details on </w:t>
      </w:r>
      <w:r w:rsidR="00A24138">
        <w:rPr>
          <w:rFonts w:ascii="Calibri" w:hAnsi="Calibri" w:cs="Arial"/>
          <w:spacing w:val="-2"/>
          <w:shd w:val="clear" w:color="auto" w:fill="FFFFFF"/>
        </w:rPr>
        <w:t xml:space="preserve">the </w:t>
      </w:r>
      <w:r>
        <w:rPr>
          <w:rFonts w:ascii="Calibri" w:hAnsi="Calibri" w:cs="Arial"/>
          <w:spacing w:val="-2"/>
          <w:shd w:val="clear" w:color="auto" w:fill="FFFFFF"/>
        </w:rPr>
        <w:t xml:space="preserve">class Translate, go to: </w:t>
      </w:r>
      <w:hyperlink r:id="rId13" w:history="1">
        <w:r w:rsidR="002C3C16" w:rsidRPr="002C3C16">
          <w:rPr>
            <w:rStyle w:val="Hyperlink"/>
            <w:rFonts w:ascii="Calibri" w:hAnsi="Calibri" w:cs="Arial"/>
            <w:spacing w:val="-2"/>
            <w:shd w:val="clear" w:color="auto" w:fill="FFFFFF"/>
          </w:rPr>
          <w:t>Translate (JavaFX 8</w:t>
        </w:r>
      </w:hyperlink>
      <w:r w:rsidR="002C3C16">
        <w:rPr>
          <w:rFonts w:ascii="Calibri" w:hAnsi="Calibri" w:cs="Arial"/>
          <w:spacing w:val="-2"/>
          <w:shd w:val="clear" w:color="auto" w:fill="FFFFFF"/>
        </w:rPr>
        <w:t xml:space="preserve">). </w:t>
      </w:r>
    </w:p>
    <w:sectPr w:rsidR="00547B34" w:rsidRPr="002C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456C7"/>
    <w:multiLevelType w:val="hybridMultilevel"/>
    <w:tmpl w:val="BB1CCAC8"/>
    <w:lvl w:ilvl="0" w:tplc="11B6AF8A">
      <w:start w:val="1"/>
      <w:numFmt w:val="upperLetter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071"/>
    <w:rsid w:val="00000631"/>
    <w:rsid w:val="000010DB"/>
    <w:rsid w:val="0000156B"/>
    <w:rsid w:val="0000167A"/>
    <w:rsid w:val="00001B0D"/>
    <w:rsid w:val="00001B96"/>
    <w:rsid w:val="00001CBC"/>
    <w:rsid w:val="000039CC"/>
    <w:rsid w:val="0000407A"/>
    <w:rsid w:val="00005EE7"/>
    <w:rsid w:val="00005FE5"/>
    <w:rsid w:val="00006197"/>
    <w:rsid w:val="0001011C"/>
    <w:rsid w:val="000102D2"/>
    <w:rsid w:val="0001272A"/>
    <w:rsid w:val="000128AA"/>
    <w:rsid w:val="000131F8"/>
    <w:rsid w:val="000136CC"/>
    <w:rsid w:val="00013C34"/>
    <w:rsid w:val="000174F9"/>
    <w:rsid w:val="000177F0"/>
    <w:rsid w:val="00020FD3"/>
    <w:rsid w:val="0002106C"/>
    <w:rsid w:val="0002137C"/>
    <w:rsid w:val="00021685"/>
    <w:rsid w:val="000221CB"/>
    <w:rsid w:val="00022A0A"/>
    <w:rsid w:val="00022E24"/>
    <w:rsid w:val="00023581"/>
    <w:rsid w:val="00023701"/>
    <w:rsid w:val="00023A51"/>
    <w:rsid w:val="00023DDC"/>
    <w:rsid w:val="00026E0A"/>
    <w:rsid w:val="000277A9"/>
    <w:rsid w:val="00031295"/>
    <w:rsid w:val="0003139B"/>
    <w:rsid w:val="00032D4F"/>
    <w:rsid w:val="00032F04"/>
    <w:rsid w:val="00033172"/>
    <w:rsid w:val="00034393"/>
    <w:rsid w:val="000358A6"/>
    <w:rsid w:val="000361A4"/>
    <w:rsid w:val="00036662"/>
    <w:rsid w:val="00036DA1"/>
    <w:rsid w:val="00037E36"/>
    <w:rsid w:val="00040129"/>
    <w:rsid w:val="00040BF5"/>
    <w:rsid w:val="00042375"/>
    <w:rsid w:val="00042ACB"/>
    <w:rsid w:val="00042CDF"/>
    <w:rsid w:val="00042F1A"/>
    <w:rsid w:val="0004382F"/>
    <w:rsid w:val="00043A59"/>
    <w:rsid w:val="00043BCA"/>
    <w:rsid w:val="00043C7F"/>
    <w:rsid w:val="000440D3"/>
    <w:rsid w:val="00044581"/>
    <w:rsid w:val="00044D06"/>
    <w:rsid w:val="000456BF"/>
    <w:rsid w:val="00046371"/>
    <w:rsid w:val="00046865"/>
    <w:rsid w:val="000469DC"/>
    <w:rsid w:val="00046A0A"/>
    <w:rsid w:val="000506DE"/>
    <w:rsid w:val="000507EF"/>
    <w:rsid w:val="00050843"/>
    <w:rsid w:val="000527F4"/>
    <w:rsid w:val="00052DC5"/>
    <w:rsid w:val="00055990"/>
    <w:rsid w:val="00055A4D"/>
    <w:rsid w:val="000564E7"/>
    <w:rsid w:val="0005676E"/>
    <w:rsid w:val="00057478"/>
    <w:rsid w:val="00057FCD"/>
    <w:rsid w:val="00060193"/>
    <w:rsid w:val="000613BF"/>
    <w:rsid w:val="00061A3A"/>
    <w:rsid w:val="00061C82"/>
    <w:rsid w:val="00063568"/>
    <w:rsid w:val="00064A96"/>
    <w:rsid w:val="000656CD"/>
    <w:rsid w:val="000657C9"/>
    <w:rsid w:val="000659CC"/>
    <w:rsid w:val="00065B48"/>
    <w:rsid w:val="00065E40"/>
    <w:rsid w:val="00070BE9"/>
    <w:rsid w:val="00071C83"/>
    <w:rsid w:val="000722D6"/>
    <w:rsid w:val="000723A0"/>
    <w:rsid w:val="00072CC8"/>
    <w:rsid w:val="00074176"/>
    <w:rsid w:val="0007462E"/>
    <w:rsid w:val="00074CA3"/>
    <w:rsid w:val="00075E43"/>
    <w:rsid w:val="00076FED"/>
    <w:rsid w:val="0008027D"/>
    <w:rsid w:val="0008034E"/>
    <w:rsid w:val="00081BCC"/>
    <w:rsid w:val="0008331F"/>
    <w:rsid w:val="000843DC"/>
    <w:rsid w:val="000844A0"/>
    <w:rsid w:val="000852C3"/>
    <w:rsid w:val="00085A7C"/>
    <w:rsid w:val="00086A76"/>
    <w:rsid w:val="00090770"/>
    <w:rsid w:val="000909C5"/>
    <w:rsid w:val="00091410"/>
    <w:rsid w:val="00091545"/>
    <w:rsid w:val="000918DA"/>
    <w:rsid w:val="00091C47"/>
    <w:rsid w:val="00091CC7"/>
    <w:rsid w:val="0009221F"/>
    <w:rsid w:val="00093692"/>
    <w:rsid w:val="000946D0"/>
    <w:rsid w:val="00094F44"/>
    <w:rsid w:val="000952C4"/>
    <w:rsid w:val="000953A3"/>
    <w:rsid w:val="00096231"/>
    <w:rsid w:val="000972EC"/>
    <w:rsid w:val="000A030E"/>
    <w:rsid w:val="000A290B"/>
    <w:rsid w:val="000A3770"/>
    <w:rsid w:val="000A4AEE"/>
    <w:rsid w:val="000A4DF3"/>
    <w:rsid w:val="000A5AAE"/>
    <w:rsid w:val="000A5FED"/>
    <w:rsid w:val="000A66E2"/>
    <w:rsid w:val="000A6D1A"/>
    <w:rsid w:val="000A754F"/>
    <w:rsid w:val="000A7597"/>
    <w:rsid w:val="000B04FF"/>
    <w:rsid w:val="000B09D3"/>
    <w:rsid w:val="000B25F3"/>
    <w:rsid w:val="000B4557"/>
    <w:rsid w:val="000B5572"/>
    <w:rsid w:val="000B577A"/>
    <w:rsid w:val="000B5D00"/>
    <w:rsid w:val="000B6203"/>
    <w:rsid w:val="000B6BD5"/>
    <w:rsid w:val="000B7871"/>
    <w:rsid w:val="000C0680"/>
    <w:rsid w:val="000C0F2D"/>
    <w:rsid w:val="000C2C44"/>
    <w:rsid w:val="000C31F5"/>
    <w:rsid w:val="000C38EB"/>
    <w:rsid w:val="000C502D"/>
    <w:rsid w:val="000C5C82"/>
    <w:rsid w:val="000C7B7D"/>
    <w:rsid w:val="000D067F"/>
    <w:rsid w:val="000D0F38"/>
    <w:rsid w:val="000D1A01"/>
    <w:rsid w:val="000D1D7B"/>
    <w:rsid w:val="000D1E3D"/>
    <w:rsid w:val="000D2A3D"/>
    <w:rsid w:val="000D2AE3"/>
    <w:rsid w:val="000D4009"/>
    <w:rsid w:val="000D5364"/>
    <w:rsid w:val="000D5FA3"/>
    <w:rsid w:val="000D6994"/>
    <w:rsid w:val="000D75B8"/>
    <w:rsid w:val="000D7BE2"/>
    <w:rsid w:val="000E03B7"/>
    <w:rsid w:val="000E0BB1"/>
    <w:rsid w:val="000E20BF"/>
    <w:rsid w:val="000E2F02"/>
    <w:rsid w:val="000E3859"/>
    <w:rsid w:val="000E4F87"/>
    <w:rsid w:val="000E57DB"/>
    <w:rsid w:val="000E588C"/>
    <w:rsid w:val="000E651C"/>
    <w:rsid w:val="000E69FA"/>
    <w:rsid w:val="000E6A14"/>
    <w:rsid w:val="000E7129"/>
    <w:rsid w:val="000E7F58"/>
    <w:rsid w:val="000F0290"/>
    <w:rsid w:val="000F115C"/>
    <w:rsid w:val="000F1444"/>
    <w:rsid w:val="000F1EEC"/>
    <w:rsid w:val="000F1FFE"/>
    <w:rsid w:val="000F2711"/>
    <w:rsid w:val="000F272E"/>
    <w:rsid w:val="000F2767"/>
    <w:rsid w:val="000F304C"/>
    <w:rsid w:val="000F380D"/>
    <w:rsid w:val="000F3D84"/>
    <w:rsid w:val="000F412B"/>
    <w:rsid w:val="000F44E2"/>
    <w:rsid w:val="000F4697"/>
    <w:rsid w:val="000F5413"/>
    <w:rsid w:val="000F5CBC"/>
    <w:rsid w:val="000F61FD"/>
    <w:rsid w:val="000F6386"/>
    <w:rsid w:val="000F66E0"/>
    <w:rsid w:val="000F6E41"/>
    <w:rsid w:val="000F757A"/>
    <w:rsid w:val="00100245"/>
    <w:rsid w:val="00102C8A"/>
    <w:rsid w:val="001041D9"/>
    <w:rsid w:val="00104552"/>
    <w:rsid w:val="001046B4"/>
    <w:rsid w:val="00107768"/>
    <w:rsid w:val="00110BD3"/>
    <w:rsid w:val="00110CBD"/>
    <w:rsid w:val="001116A0"/>
    <w:rsid w:val="001119E5"/>
    <w:rsid w:val="001128CF"/>
    <w:rsid w:val="001134FC"/>
    <w:rsid w:val="0011378F"/>
    <w:rsid w:val="00114057"/>
    <w:rsid w:val="001143CF"/>
    <w:rsid w:val="00115CCE"/>
    <w:rsid w:val="00116374"/>
    <w:rsid w:val="0011663F"/>
    <w:rsid w:val="001173AD"/>
    <w:rsid w:val="00117567"/>
    <w:rsid w:val="001179F7"/>
    <w:rsid w:val="001217A2"/>
    <w:rsid w:val="001223D3"/>
    <w:rsid w:val="00122C25"/>
    <w:rsid w:val="001234C4"/>
    <w:rsid w:val="00123AE7"/>
    <w:rsid w:val="00123B35"/>
    <w:rsid w:val="00124C9D"/>
    <w:rsid w:val="00124E83"/>
    <w:rsid w:val="001254C0"/>
    <w:rsid w:val="00125AC6"/>
    <w:rsid w:val="00125C02"/>
    <w:rsid w:val="00130D1B"/>
    <w:rsid w:val="00131061"/>
    <w:rsid w:val="0013219A"/>
    <w:rsid w:val="001322CA"/>
    <w:rsid w:val="001325C4"/>
    <w:rsid w:val="00133236"/>
    <w:rsid w:val="001336FF"/>
    <w:rsid w:val="00133D1F"/>
    <w:rsid w:val="00133F23"/>
    <w:rsid w:val="001342C4"/>
    <w:rsid w:val="00134932"/>
    <w:rsid w:val="00134D8C"/>
    <w:rsid w:val="001351DF"/>
    <w:rsid w:val="00135AD4"/>
    <w:rsid w:val="00136A07"/>
    <w:rsid w:val="001374CD"/>
    <w:rsid w:val="00137886"/>
    <w:rsid w:val="00141205"/>
    <w:rsid w:val="00142040"/>
    <w:rsid w:val="001435BF"/>
    <w:rsid w:val="001436BF"/>
    <w:rsid w:val="001454FF"/>
    <w:rsid w:val="00146C34"/>
    <w:rsid w:val="0014731F"/>
    <w:rsid w:val="00147687"/>
    <w:rsid w:val="00150F16"/>
    <w:rsid w:val="00151563"/>
    <w:rsid w:val="0015222B"/>
    <w:rsid w:val="00152744"/>
    <w:rsid w:val="001542D9"/>
    <w:rsid w:val="00155732"/>
    <w:rsid w:val="00157058"/>
    <w:rsid w:val="00160278"/>
    <w:rsid w:val="00160617"/>
    <w:rsid w:val="00160C73"/>
    <w:rsid w:val="00161EAF"/>
    <w:rsid w:val="001620C6"/>
    <w:rsid w:val="00162C1D"/>
    <w:rsid w:val="001634AB"/>
    <w:rsid w:val="001637AE"/>
    <w:rsid w:val="0016587E"/>
    <w:rsid w:val="00167B0D"/>
    <w:rsid w:val="00170CD4"/>
    <w:rsid w:val="00170DFE"/>
    <w:rsid w:val="001718DA"/>
    <w:rsid w:val="00171A0E"/>
    <w:rsid w:val="00172859"/>
    <w:rsid w:val="0017302F"/>
    <w:rsid w:val="00173A44"/>
    <w:rsid w:val="00173DC7"/>
    <w:rsid w:val="00180FA0"/>
    <w:rsid w:val="00181B6B"/>
    <w:rsid w:val="00181F2A"/>
    <w:rsid w:val="001821D8"/>
    <w:rsid w:val="00182BE6"/>
    <w:rsid w:val="00182EF5"/>
    <w:rsid w:val="00183A0A"/>
    <w:rsid w:val="001843FD"/>
    <w:rsid w:val="00186BA8"/>
    <w:rsid w:val="001873F4"/>
    <w:rsid w:val="001902EF"/>
    <w:rsid w:val="0019030D"/>
    <w:rsid w:val="00191115"/>
    <w:rsid w:val="00191BF3"/>
    <w:rsid w:val="001924ED"/>
    <w:rsid w:val="00192B62"/>
    <w:rsid w:val="0019306B"/>
    <w:rsid w:val="0019386A"/>
    <w:rsid w:val="00193E39"/>
    <w:rsid w:val="00193F7B"/>
    <w:rsid w:val="0019517E"/>
    <w:rsid w:val="00195E71"/>
    <w:rsid w:val="001978EA"/>
    <w:rsid w:val="001A0FFD"/>
    <w:rsid w:val="001A117A"/>
    <w:rsid w:val="001A1676"/>
    <w:rsid w:val="001A16C6"/>
    <w:rsid w:val="001A1F36"/>
    <w:rsid w:val="001A4269"/>
    <w:rsid w:val="001A4294"/>
    <w:rsid w:val="001A4504"/>
    <w:rsid w:val="001A52D4"/>
    <w:rsid w:val="001A5339"/>
    <w:rsid w:val="001A6303"/>
    <w:rsid w:val="001A75A0"/>
    <w:rsid w:val="001B095C"/>
    <w:rsid w:val="001B1180"/>
    <w:rsid w:val="001B28B0"/>
    <w:rsid w:val="001B2A4E"/>
    <w:rsid w:val="001B3401"/>
    <w:rsid w:val="001B5AB8"/>
    <w:rsid w:val="001B5CD7"/>
    <w:rsid w:val="001B645B"/>
    <w:rsid w:val="001B7496"/>
    <w:rsid w:val="001B78CF"/>
    <w:rsid w:val="001B794D"/>
    <w:rsid w:val="001B7B13"/>
    <w:rsid w:val="001C0B65"/>
    <w:rsid w:val="001C0E80"/>
    <w:rsid w:val="001C1097"/>
    <w:rsid w:val="001C1738"/>
    <w:rsid w:val="001C19AC"/>
    <w:rsid w:val="001C2203"/>
    <w:rsid w:val="001C2A70"/>
    <w:rsid w:val="001C305A"/>
    <w:rsid w:val="001C4015"/>
    <w:rsid w:val="001C52A8"/>
    <w:rsid w:val="001D0981"/>
    <w:rsid w:val="001D0ACA"/>
    <w:rsid w:val="001D0DC6"/>
    <w:rsid w:val="001D41CB"/>
    <w:rsid w:val="001D43A0"/>
    <w:rsid w:val="001D505D"/>
    <w:rsid w:val="001D54D0"/>
    <w:rsid w:val="001D59F1"/>
    <w:rsid w:val="001D6108"/>
    <w:rsid w:val="001E0D17"/>
    <w:rsid w:val="001E1736"/>
    <w:rsid w:val="001E232D"/>
    <w:rsid w:val="001E269D"/>
    <w:rsid w:val="001E2BD5"/>
    <w:rsid w:val="001E3D2C"/>
    <w:rsid w:val="001E4091"/>
    <w:rsid w:val="001E426C"/>
    <w:rsid w:val="001E43AE"/>
    <w:rsid w:val="001E4EFB"/>
    <w:rsid w:val="001E55A0"/>
    <w:rsid w:val="001E5793"/>
    <w:rsid w:val="001E6B83"/>
    <w:rsid w:val="001E7406"/>
    <w:rsid w:val="001E79D6"/>
    <w:rsid w:val="001E7A1D"/>
    <w:rsid w:val="001F251C"/>
    <w:rsid w:val="001F30B9"/>
    <w:rsid w:val="001F3313"/>
    <w:rsid w:val="001F35EC"/>
    <w:rsid w:val="001F3ED7"/>
    <w:rsid w:val="001F4D76"/>
    <w:rsid w:val="001F58EA"/>
    <w:rsid w:val="001F5B3C"/>
    <w:rsid w:val="001F5E11"/>
    <w:rsid w:val="001F5E4B"/>
    <w:rsid w:val="001F7E26"/>
    <w:rsid w:val="00200802"/>
    <w:rsid w:val="00200B6A"/>
    <w:rsid w:val="00201E3C"/>
    <w:rsid w:val="002028D5"/>
    <w:rsid w:val="00203A5F"/>
    <w:rsid w:val="00203E65"/>
    <w:rsid w:val="00204E84"/>
    <w:rsid w:val="00205524"/>
    <w:rsid w:val="00207E52"/>
    <w:rsid w:val="002102DB"/>
    <w:rsid w:val="002103F6"/>
    <w:rsid w:val="0021137F"/>
    <w:rsid w:val="0021256B"/>
    <w:rsid w:val="00213D50"/>
    <w:rsid w:val="00213F97"/>
    <w:rsid w:val="00214F3B"/>
    <w:rsid w:val="00215192"/>
    <w:rsid w:val="00215915"/>
    <w:rsid w:val="002172E7"/>
    <w:rsid w:val="00217663"/>
    <w:rsid w:val="00217A36"/>
    <w:rsid w:val="00221030"/>
    <w:rsid w:val="00222B00"/>
    <w:rsid w:val="0022351D"/>
    <w:rsid w:val="0022385C"/>
    <w:rsid w:val="0022387E"/>
    <w:rsid w:val="00223D44"/>
    <w:rsid w:val="00224636"/>
    <w:rsid w:val="00225E2D"/>
    <w:rsid w:val="00225E76"/>
    <w:rsid w:val="0023101A"/>
    <w:rsid w:val="0023185B"/>
    <w:rsid w:val="00231B95"/>
    <w:rsid w:val="00232341"/>
    <w:rsid w:val="00232F99"/>
    <w:rsid w:val="00233184"/>
    <w:rsid w:val="002335A6"/>
    <w:rsid w:val="002336FC"/>
    <w:rsid w:val="002341D8"/>
    <w:rsid w:val="00234D21"/>
    <w:rsid w:val="0023564D"/>
    <w:rsid w:val="0023572F"/>
    <w:rsid w:val="00235D0E"/>
    <w:rsid w:val="00236B79"/>
    <w:rsid w:val="00236CA0"/>
    <w:rsid w:val="00240CE0"/>
    <w:rsid w:val="00240D83"/>
    <w:rsid w:val="00241F1A"/>
    <w:rsid w:val="00242257"/>
    <w:rsid w:val="00242F84"/>
    <w:rsid w:val="0024306F"/>
    <w:rsid w:val="00243692"/>
    <w:rsid w:val="00243DBB"/>
    <w:rsid w:val="002447E9"/>
    <w:rsid w:val="00246CF7"/>
    <w:rsid w:val="00250382"/>
    <w:rsid w:val="002527A8"/>
    <w:rsid w:val="00252C29"/>
    <w:rsid w:val="002532C8"/>
    <w:rsid w:val="00253B88"/>
    <w:rsid w:val="002548B3"/>
    <w:rsid w:val="00254FE0"/>
    <w:rsid w:val="0025505D"/>
    <w:rsid w:val="00255AAB"/>
    <w:rsid w:val="00255E0E"/>
    <w:rsid w:val="002563D5"/>
    <w:rsid w:val="00256D58"/>
    <w:rsid w:val="00256E6D"/>
    <w:rsid w:val="0026053C"/>
    <w:rsid w:val="00262C1C"/>
    <w:rsid w:val="00262D83"/>
    <w:rsid w:val="00263F55"/>
    <w:rsid w:val="0026481F"/>
    <w:rsid w:val="002648BB"/>
    <w:rsid w:val="00265807"/>
    <w:rsid w:val="0026583D"/>
    <w:rsid w:val="00266E68"/>
    <w:rsid w:val="002705C6"/>
    <w:rsid w:val="00270BEB"/>
    <w:rsid w:val="002717F2"/>
    <w:rsid w:val="002734C4"/>
    <w:rsid w:val="00275407"/>
    <w:rsid w:val="00275A3E"/>
    <w:rsid w:val="002760F8"/>
    <w:rsid w:val="0027637A"/>
    <w:rsid w:val="00276ABF"/>
    <w:rsid w:val="002803D3"/>
    <w:rsid w:val="00280CF3"/>
    <w:rsid w:val="00281317"/>
    <w:rsid w:val="002814C8"/>
    <w:rsid w:val="00281A84"/>
    <w:rsid w:val="00282BBD"/>
    <w:rsid w:val="00282D8A"/>
    <w:rsid w:val="00282DE1"/>
    <w:rsid w:val="002839E4"/>
    <w:rsid w:val="00283DC4"/>
    <w:rsid w:val="00283E90"/>
    <w:rsid w:val="0028474A"/>
    <w:rsid w:val="00285120"/>
    <w:rsid w:val="00285328"/>
    <w:rsid w:val="00285942"/>
    <w:rsid w:val="00285CD6"/>
    <w:rsid w:val="002910B7"/>
    <w:rsid w:val="0029112C"/>
    <w:rsid w:val="00291471"/>
    <w:rsid w:val="002915F5"/>
    <w:rsid w:val="002923B9"/>
    <w:rsid w:val="00292889"/>
    <w:rsid w:val="00293BDA"/>
    <w:rsid w:val="00293C6D"/>
    <w:rsid w:val="00293CFE"/>
    <w:rsid w:val="0029405C"/>
    <w:rsid w:val="0029458A"/>
    <w:rsid w:val="00294E01"/>
    <w:rsid w:val="0029506D"/>
    <w:rsid w:val="002964BB"/>
    <w:rsid w:val="00297AF8"/>
    <w:rsid w:val="00297CF9"/>
    <w:rsid w:val="002A001E"/>
    <w:rsid w:val="002A007B"/>
    <w:rsid w:val="002A07A3"/>
    <w:rsid w:val="002A0B9B"/>
    <w:rsid w:val="002A1A37"/>
    <w:rsid w:val="002A20F4"/>
    <w:rsid w:val="002A253D"/>
    <w:rsid w:val="002A2879"/>
    <w:rsid w:val="002A2E61"/>
    <w:rsid w:val="002A3932"/>
    <w:rsid w:val="002A3B32"/>
    <w:rsid w:val="002A3E69"/>
    <w:rsid w:val="002A49F8"/>
    <w:rsid w:val="002A5140"/>
    <w:rsid w:val="002A52A7"/>
    <w:rsid w:val="002A55E5"/>
    <w:rsid w:val="002A56A7"/>
    <w:rsid w:val="002A5C61"/>
    <w:rsid w:val="002A60D0"/>
    <w:rsid w:val="002A61D6"/>
    <w:rsid w:val="002A623C"/>
    <w:rsid w:val="002A6D5B"/>
    <w:rsid w:val="002A6ED5"/>
    <w:rsid w:val="002B0548"/>
    <w:rsid w:val="002B0587"/>
    <w:rsid w:val="002B0AE9"/>
    <w:rsid w:val="002B19A2"/>
    <w:rsid w:val="002B25E6"/>
    <w:rsid w:val="002B27E8"/>
    <w:rsid w:val="002B2EEF"/>
    <w:rsid w:val="002B4B10"/>
    <w:rsid w:val="002B5164"/>
    <w:rsid w:val="002B5566"/>
    <w:rsid w:val="002B694E"/>
    <w:rsid w:val="002B6CFD"/>
    <w:rsid w:val="002B70E6"/>
    <w:rsid w:val="002B7DBA"/>
    <w:rsid w:val="002C0638"/>
    <w:rsid w:val="002C0FA2"/>
    <w:rsid w:val="002C17E7"/>
    <w:rsid w:val="002C1CC4"/>
    <w:rsid w:val="002C2815"/>
    <w:rsid w:val="002C350D"/>
    <w:rsid w:val="002C3B35"/>
    <w:rsid w:val="002C3C16"/>
    <w:rsid w:val="002C4C50"/>
    <w:rsid w:val="002C4DE1"/>
    <w:rsid w:val="002C53B0"/>
    <w:rsid w:val="002C5D46"/>
    <w:rsid w:val="002C673B"/>
    <w:rsid w:val="002C6C6B"/>
    <w:rsid w:val="002C7D01"/>
    <w:rsid w:val="002C7F52"/>
    <w:rsid w:val="002D06EB"/>
    <w:rsid w:val="002D0FCF"/>
    <w:rsid w:val="002D20B4"/>
    <w:rsid w:val="002D22D3"/>
    <w:rsid w:val="002D3CA6"/>
    <w:rsid w:val="002D50D2"/>
    <w:rsid w:val="002D527B"/>
    <w:rsid w:val="002D78BB"/>
    <w:rsid w:val="002D7DD7"/>
    <w:rsid w:val="002E0AA5"/>
    <w:rsid w:val="002E0D7F"/>
    <w:rsid w:val="002E110E"/>
    <w:rsid w:val="002E11F7"/>
    <w:rsid w:val="002E1650"/>
    <w:rsid w:val="002E1810"/>
    <w:rsid w:val="002E251D"/>
    <w:rsid w:val="002E2F9C"/>
    <w:rsid w:val="002E356C"/>
    <w:rsid w:val="002E4A3E"/>
    <w:rsid w:val="002E5E89"/>
    <w:rsid w:val="002E68F3"/>
    <w:rsid w:val="002E6E73"/>
    <w:rsid w:val="002E7856"/>
    <w:rsid w:val="002E7C25"/>
    <w:rsid w:val="002F0658"/>
    <w:rsid w:val="002F23B8"/>
    <w:rsid w:val="002F25C2"/>
    <w:rsid w:val="002F2961"/>
    <w:rsid w:val="002F3500"/>
    <w:rsid w:val="002F3F9E"/>
    <w:rsid w:val="002F4271"/>
    <w:rsid w:val="002F56E1"/>
    <w:rsid w:val="002F5789"/>
    <w:rsid w:val="002F5975"/>
    <w:rsid w:val="002F70DD"/>
    <w:rsid w:val="002F710E"/>
    <w:rsid w:val="003004E4"/>
    <w:rsid w:val="003016B5"/>
    <w:rsid w:val="00301724"/>
    <w:rsid w:val="0030179B"/>
    <w:rsid w:val="003022CD"/>
    <w:rsid w:val="00302C55"/>
    <w:rsid w:val="00303EEB"/>
    <w:rsid w:val="00304CA1"/>
    <w:rsid w:val="00304D6F"/>
    <w:rsid w:val="00305970"/>
    <w:rsid w:val="00305E27"/>
    <w:rsid w:val="00311739"/>
    <w:rsid w:val="00311871"/>
    <w:rsid w:val="00312486"/>
    <w:rsid w:val="00312AAB"/>
    <w:rsid w:val="00313448"/>
    <w:rsid w:val="0031462A"/>
    <w:rsid w:val="00314D95"/>
    <w:rsid w:val="00315825"/>
    <w:rsid w:val="00315C22"/>
    <w:rsid w:val="00315CA2"/>
    <w:rsid w:val="00316B74"/>
    <w:rsid w:val="00316E1F"/>
    <w:rsid w:val="00320102"/>
    <w:rsid w:val="003216D8"/>
    <w:rsid w:val="00322DEF"/>
    <w:rsid w:val="00322FC5"/>
    <w:rsid w:val="0032332D"/>
    <w:rsid w:val="00323A55"/>
    <w:rsid w:val="00324E6B"/>
    <w:rsid w:val="0032509F"/>
    <w:rsid w:val="0032542D"/>
    <w:rsid w:val="003256B2"/>
    <w:rsid w:val="00325F83"/>
    <w:rsid w:val="00326D5C"/>
    <w:rsid w:val="00327196"/>
    <w:rsid w:val="00330023"/>
    <w:rsid w:val="00330134"/>
    <w:rsid w:val="0033088E"/>
    <w:rsid w:val="00331657"/>
    <w:rsid w:val="00331727"/>
    <w:rsid w:val="00331979"/>
    <w:rsid w:val="00332393"/>
    <w:rsid w:val="00332D36"/>
    <w:rsid w:val="00333910"/>
    <w:rsid w:val="00334388"/>
    <w:rsid w:val="003371EF"/>
    <w:rsid w:val="0034009C"/>
    <w:rsid w:val="00340428"/>
    <w:rsid w:val="003420D9"/>
    <w:rsid w:val="003423FE"/>
    <w:rsid w:val="00342D77"/>
    <w:rsid w:val="003440A8"/>
    <w:rsid w:val="00344120"/>
    <w:rsid w:val="00344938"/>
    <w:rsid w:val="00344A31"/>
    <w:rsid w:val="0034506F"/>
    <w:rsid w:val="00345314"/>
    <w:rsid w:val="003458AB"/>
    <w:rsid w:val="00345D0E"/>
    <w:rsid w:val="00347ABB"/>
    <w:rsid w:val="00350A65"/>
    <w:rsid w:val="00350ABF"/>
    <w:rsid w:val="0035117A"/>
    <w:rsid w:val="003513CD"/>
    <w:rsid w:val="00351E49"/>
    <w:rsid w:val="00352083"/>
    <w:rsid w:val="0035245C"/>
    <w:rsid w:val="00352988"/>
    <w:rsid w:val="00352B0D"/>
    <w:rsid w:val="00353269"/>
    <w:rsid w:val="00353A65"/>
    <w:rsid w:val="00353FB3"/>
    <w:rsid w:val="00354AF9"/>
    <w:rsid w:val="00355C3E"/>
    <w:rsid w:val="00355D6A"/>
    <w:rsid w:val="00356705"/>
    <w:rsid w:val="003573FF"/>
    <w:rsid w:val="00360B5B"/>
    <w:rsid w:val="003628B3"/>
    <w:rsid w:val="003634C8"/>
    <w:rsid w:val="00363607"/>
    <w:rsid w:val="00363985"/>
    <w:rsid w:val="00365597"/>
    <w:rsid w:val="0036598D"/>
    <w:rsid w:val="00366339"/>
    <w:rsid w:val="00366397"/>
    <w:rsid w:val="003667A7"/>
    <w:rsid w:val="00367389"/>
    <w:rsid w:val="00367393"/>
    <w:rsid w:val="00370343"/>
    <w:rsid w:val="00370CA5"/>
    <w:rsid w:val="00370E28"/>
    <w:rsid w:val="00372F3F"/>
    <w:rsid w:val="00373B89"/>
    <w:rsid w:val="00374389"/>
    <w:rsid w:val="00375CDE"/>
    <w:rsid w:val="00377C93"/>
    <w:rsid w:val="00380470"/>
    <w:rsid w:val="003806ED"/>
    <w:rsid w:val="00380841"/>
    <w:rsid w:val="00380AAC"/>
    <w:rsid w:val="00382073"/>
    <w:rsid w:val="0038217C"/>
    <w:rsid w:val="00382467"/>
    <w:rsid w:val="003825DE"/>
    <w:rsid w:val="003826D9"/>
    <w:rsid w:val="0038459F"/>
    <w:rsid w:val="00384D86"/>
    <w:rsid w:val="003854CA"/>
    <w:rsid w:val="0039214F"/>
    <w:rsid w:val="00392535"/>
    <w:rsid w:val="00396119"/>
    <w:rsid w:val="00397029"/>
    <w:rsid w:val="00397290"/>
    <w:rsid w:val="00397A0A"/>
    <w:rsid w:val="003A0351"/>
    <w:rsid w:val="003A0BE0"/>
    <w:rsid w:val="003A2C25"/>
    <w:rsid w:val="003A3464"/>
    <w:rsid w:val="003A4827"/>
    <w:rsid w:val="003A579D"/>
    <w:rsid w:val="003A5F1B"/>
    <w:rsid w:val="003A707D"/>
    <w:rsid w:val="003A75AC"/>
    <w:rsid w:val="003A75E8"/>
    <w:rsid w:val="003B0267"/>
    <w:rsid w:val="003B0F19"/>
    <w:rsid w:val="003B1A66"/>
    <w:rsid w:val="003B1FEA"/>
    <w:rsid w:val="003B307A"/>
    <w:rsid w:val="003B31EE"/>
    <w:rsid w:val="003B4DF5"/>
    <w:rsid w:val="003B5262"/>
    <w:rsid w:val="003B5672"/>
    <w:rsid w:val="003B6B3B"/>
    <w:rsid w:val="003B71DB"/>
    <w:rsid w:val="003B7811"/>
    <w:rsid w:val="003B78AB"/>
    <w:rsid w:val="003C0938"/>
    <w:rsid w:val="003C1635"/>
    <w:rsid w:val="003C16D7"/>
    <w:rsid w:val="003C2575"/>
    <w:rsid w:val="003C259F"/>
    <w:rsid w:val="003C4325"/>
    <w:rsid w:val="003C5220"/>
    <w:rsid w:val="003C542A"/>
    <w:rsid w:val="003C57CA"/>
    <w:rsid w:val="003C5A1E"/>
    <w:rsid w:val="003C61F5"/>
    <w:rsid w:val="003C66F5"/>
    <w:rsid w:val="003C69A6"/>
    <w:rsid w:val="003D13A0"/>
    <w:rsid w:val="003D2F33"/>
    <w:rsid w:val="003D33A9"/>
    <w:rsid w:val="003D41F0"/>
    <w:rsid w:val="003D48A0"/>
    <w:rsid w:val="003D4BC5"/>
    <w:rsid w:val="003D5ADC"/>
    <w:rsid w:val="003D65B6"/>
    <w:rsid w:val="003D7AC4"/>
    <w:rsid w:val="003E181B"/>
    <w:rsid w:val="003E2145"/>
    <w:rsid w:val="003E2A90"/>
    <w:rsid w:val="003E4668"/>
    <w:rsid w:val="003E65B9"/>
    <w:rsid w:val="003E716A"/>
    <w:rsid w:val="003F0208"/>
    <w:rsid w:val="003F0BA3"/>
    <w:rsid w:val="003F1056"/>
    <w:rsid w:val="003F1168"/>
    <w:rsid w:val="003F1321"/>
    <w:rsid w:val="003F254A"/>
    <w:rsid w:val="003F2DC0"/>
    <w:rsid w:val="003F4458"/>
    <w:rsid w:val="003F4803"/>
    <w:rsid w:val="003F5844"/>
    <w:rsid w:val="003F6E50"/>
    <w:rsid w:val="003F7779"/>
    <w:rsid w:val="003F791B"/>
    <w:rsid w:val="00400342"/>
    <w:rsid w:val="00400660"/>
    <w:rsid w:val="0040068B"/>
    <w:rsid w:val="00401341"/>
    <w:rsid w:val="00401E26"/>
    <w:rsid w:val="004039E7"/>
    <w:rsid w:val="00404749"/>
    <w:rsid w:val="00405080"/>
    <w:rsid w:val="00405930"/>
    <w:rsid w:val="00406EC8"/>
    <w:rsid w:val="00407AEC"/>
    <w:rsid w:val="00407E6E"/>
    <w:rsid w:val="00410097"/>
    <w:rsid w:val="004110AB"/>
    <w:rsid w:val="004111CF"/>
    <w:rsid w:val="0041268F"/>
    <w:rsid w:val="00413056"/>
    <w:rsid w:val="00415054"/>
    <w:rsid w:val="00415F30"/>
    <w:rsid w:val="004160F0"/>
    <w:rsid w:val="004164E7"/>
    <w:rsid w:val="004168A1"/>
    <w:rsid w:val="004208C8"/>
    <w:rsid w:val="00420DA5"/>
    <w:rsid w:val="004212EF"/>
    <w:rsid w:val="00422A1F"/>
    <w:rsid w:val="00423FE8"/>
    <w:rsid w:val="00424966"/>
    <w:rsid w:val="00424CDA"/>
    <w:rsid w:val="004259FE"/>
    <w:rsid w:val="004300AC"/>
    <w:rsid w:val="0043166E"/>
    <w:rsid w:val="004317AA"/>
    <w:rsid w:val="00431C62"/>
    <w:rsid w:val="004320DD"/>
    <w:rsid w:val="00432D62"/>
    <w:rsid w:val="00433000"/>
    <w:rsid w:val="0043343E"/>
    <w:rsid w:val="00434539"/>
    <w:rsid w:val="00434D5D"/>
    <w:rsid w:val="004356EC"/>
    <w:rsid w:val="00440DD4"/>
    <w:rsid w:val="00441512"/>
    <w:rsid w:val="0044159A"/>
    <w:rsid w:val="004417A8"/>
    <w:rsid w:val="00442C03"/>
    <w:rsid w:val="004435FB"/>
    <w:rsid w:val="0044362E"/>
    <w:rsid w:val="00443C65"/>
    <w:rsid w:val="00444675"/>
    <w:rsid w:val="004452EE"/>
    <w:rsid w:val="0044581E"/>
    <w:rsid w:val="0044657A"/>
    <w:rsid w:val="00446ACD"/>
    <w:rsid w:val="00447CA0"/>
    <w:rsid w:val="004505F5"/>
    <w:rsid w:val="004515B3"/>
    <w:rsid w:val="00451D73"/>
    <w:rsid w:val="00452A86"/>
    <w:rsid w:val="00453481"/>
    <w:rsid w:val="004535A8"/>
    <w:rsid w:val="004548EE"/>
    <w:rsid w:val="004554EE"/>
    <w:rsid w:val="004559BC"/>
    <w:rsid w:val="0045656A"/>
    <w:rsid w:val="004565DA"/>
    <w:rsid w:val="00456C49"/>
    <w:rsid w:val="004574C8"/>
    <w:rsid w:val="00457B5B"/>
    <w:rsid w:val="004601F3"/>
    <w:rsid w:val="00460837"/>
    <w:rsid w:val="00462320"/>
    <w:rsid w:val="004629DD"/>
    <w:rsid w:val="00463E41"/>
    <w:rsid w:val="004645BB"/>
    <w:rsid w:val="00467ACD"/>
    <w:rsid w:val="00471298"/>
    <w:rsid w:val="004714B6"/>
    <w:rsid w:val="00471C01"/>
    <w:rsid w:val="00472F39"/>
    <w:rsid w:val="00473770"/>
    <w:rsid w:val="00473F11"/>
    <w:rsid w:val="00474707"/>
    <w:rsid w:val="00475746"/>
    <w:rsid w:val="00476C88"/>
    <w:rsid w:val="00477264"/>
    <w:rsid w:val="0047764D"/>
    <w:rsid w:val="0048060D"/>
    <w:rsid w:val="00480F2B"/>
    <w:rsid w:val="00482F9F"/>
    <w:rsid w:val="00483374"/>
    <w:rsid w:val="00483594"/>
    <w:rsid w:val="00483FE4"/>
    <w:rsid w:val="00484088"/>
    <w:rsid w:val="004855A1"/>
    <w:rsid w:val="004867F9"/>
    <w:rsid w:val="00486F19"/>
    <w:rsid w:val="00487B94"/>
    <w:rsid w:val="00492E82"/>
    <w:rsid w:val="0049348A"/>
    <w:rsid w:val="00493C7E"/>
    <w:rsid w:val="0049482F"/>
    <w:rsid w:val="00494DCE"/>
    <w:rsid w:val="004956EE"/>
    <w:rsid w:val="00496028"/>
    <w:rsid w:val="004962E7"/>
    <w:rsid w:val="004963FE"/>
    <w:rsid w:val="00497954"/>
    <w:rsid w:val="00497C66"/>
    <w:rsid w:val="00497D28"/>
    <w:rsid w:val="00497D9D"/>
    <w:rsid w:val="004A13F7"/>
    <w:rsid w:val="004A1CE9"/>
    <w:rsid w:val="004A40E8"/>
    <w:rsid w:val="004A4ED9"/>
    <w:rsid w:val="004A54C4"/>
    <w:rsid w:val="004A574C"/>
    <w:rsid w:val="004A5A0E"/>
    <w:rsid w:val="004A5AB8"/>
    <w:rsid w:val="004A7E84"/>
    <w:rsid w:val="004B016D"/>
    <w:rsid w:val="004B13BC"/>
    <w:rsid w:val="004B1979"/>
    <w:rsid w:val="004B2A41"/>
    <w:rsid w:val="004B368D"/>
    <w:rsid w:val="004B378F"/>
    <w:rsid w:val="004B4673"/>
    <w:rsid w:val="004B4ED6"/>
    <w:rsid w:val="004B5312"/>
    <w:rsid w:val="004B58C9"/>
    <w:rsid w:val="004B5C16"/>
    <w:rsid w:val="004B6273"/>
    <w:rsid w:val="004B690B"/>
    <w:rsid w:val="004C024D"/>
    <w:rsid w:val="004C0B3A"/>
    <w:rsid w:val="004C0FF2"/>
    <w:rsid w:val="004C2142"/>
    <w:rsid w:val="004C28F3"/>
    <w:rsid w:val="004C4265"/>
    <w:rsid w:val="004C4D79"/>
    <w:rsid w:val="004C71D7"/>
    <w:rsid w:val="004D030D"/>
    <w:rsid w:val="004D035C"/>
    <w:rsid w:val="004D0E35"/>
    <w:rsid w:val="004D200F"/>
    <w:rsid w:val="004D2638"/>
    <w:rsid w:val="004D29FF"/>
    <w:rsid w:val="004D4075"/>
    <w:rsid w:val="004D5D13"/>
    <w:rsid w:val="004D6156"/>
    <w:rsid w:val="004D63DF"/>
    <w:rsid w:val="004D664B"/>
    <w:rsid w:val="004D6ED1"/>
    <w:rsid w:val="004D797B"/>
    <w:rsid w:val="004D79BA"/>
    <w:rsid w:val="004E00A5"/>
    <w:rsid w:val="004E0275"/>
    <w:rsid w:val="004E0415"/>
    <w:rsid w:val="004E159F"/>
    <w:rsid w:val="004E5945"/>
    <w:rsid w:val="004E598E"/>
    <w:rsid w:val="004E5C0D"/>
    <w:rsid w:val="004E5D38"/>
    <w:rsid w:val="004F0F7C"/>
    <w:rsid w:val="004F1508"/>
    <w:rsid w:val="004F1970"/>
    <w:rsid w:val="004F1AB9"/>
    <w:rsid w:val="004F2468"/>
    <w:rsid w:val="004F24E5"/>
    <w:rsid w:val="004F2977"/>
    <w:rsid w:val="004F2BCD"/>
    <w:rsid w:val="004F31F5"/>
    <w:rsid w:val="004F48AB"/>
    <w:rsid w:val="004F4AFA"/>
    <w:rsid w:val="004F5E52"/>
    <w:rsid w:val="004F5ED0"/>
    <w:rsid w:val="004F6201"/>
    <w:rsid w:val="004F6902"/>
    <w:rsid w:val="004F6A1F"/>
    <w:rsid w:val="004F6B45"/>
    <w:rsid w:val="004F6E5A"/>
    <w:rsid w:val="00501778"/>
    <w:rsid w:val="00503104"/>
    <w:rsid w:val="005037D0"/>
    <w:rsid w:val="00504592"/>
    <w:rsid w:val="00504A9A"/>
    <w:rsid w:val="00504B86"/>
    <w:rsid w:val="00506CBE"/>
    <w:rsid w:val="005075E3"/>
    <w:rsid w:val="0050791B"/>
    <w:rsid w:val="005100EC"/>
    <w:rsid w:val="00510391"/>
    <w:rsid w:val="005109FA"/>
    <w:rsid w:val="00510A5C"/>
    <w:rsid w:val="005110CE"/>
    <w:rsid w:val="00512413"/>
    <w:rsid w:val="0051241C"/>
    <w:rsid w:val="00513247"/>
    <w:rsid w:val="00513316"/>
    <w:rsid w:val="0051439E"/>
    <w:rsid w:val="00514B7A"/>
    <w:rsid w:val="00515D3B"/>
    <w:rsid w:val="00517078"/>
    <w:rsid w:val="005173D3"/>
    <w:rsid w:val="00520A6A"/>
    <w:rsid w:val="00520E53"/>
    <w:rsid w:val="00520EF5"/>
    <w:rsid w:val="00521FCB"/>
    <w:rsid w:val="005222A2"/>
    <w:rsid w:val="0052272B"/>
    <w:rsid w:val="00523718"/>
    <w:rsid w:val="00524091"/>
    <w:rsid w:val="0052426E"/>
    <w:rsid w:val="005257DF"/>
    <w:rsid w:val="0052627F"/>
    <w:rsid w:val="00526C2D"/>
    <w:rsid w:val="0052748D"/>
    <w:rsid w:val="00527527"/>
    <w:rsid w:val="00527D08"/>
    <w:rsid w:val="00531A76"/>
    <w:rsid w:val="00531C2D"/>
    <w:rsid w:val="00531C83"/>
    <w:rsid w:val="005322BA"/>
    <w:rsid w:val="00532717"/>
    <w:rsid w:val="005327DB"/>
    <w:rsid w:val="00533A6F"/>
    <w:rsid w:val="00533C02"/>
    <w:rsid w:val="00533C81"/>
    <w:rsid w:val="00533E46"/>
    <w:rsid w:val="00534AF2"/>
    <w:rsid w:val="00535873"/>
    <w:rsid w:val="00535EE3"/>
    <w:rsid w:val="005364DE"/>
    <w:rsid w:val="005371AD"/>
    <w:rsid w:val="00537AEF"/>
    <w:rsid w:val="0054057B"/>
    <w:rsid w:val="00541481"/>
    <w:rsid w:val="005417DC"/>
    <w:rsid w:val="00541852"/>
    <w:rsid w:val="00543298"/>
    <w:rsid w:val="00543CCA"/>
    <w:rsid w:val="00544F73"/>
    <w:rsid w:val="00545397"/>
    <w:rsid w:val="00546306"/>
    <w:rsid w:val="00547B34"/>
    <w:rsid w:val="0055039B"/>
    <w:rsid w:val="0055214B"/>
    <w:rsid w:val="00552362"/>
    <w:rsid w:val="00552E56"/>
    <w:rsid w:val="00554F78"/>
    <w:rsid w:val="005561CE"/>
    <w:rsid w:val="00556606"/>
    <w:rsid w:val="005604CD"/>
    <w:rsid w:val="00560A3F"/>
    <w:rsid w:val="00561464"/>
    <w:rsid w:val="00562594"/>
    <w:rsid w:val="005629BA"/>
    <w:rsid w:val="00562D7C"/>
    <w:rsid w:val="005639C8"/>
    <w:rsid w:val="00565269"/>
    <w:rsid w:val="00566970"/>
    <w:rsid w:val="005675CF"/>
    <w:rsid w:val="0056781A"/>
    <w:rsid w:val="00570E48"/>
    <w:rsid w:val="00571109"/>
    <w:rsid w:val="00571453"/>
    <w:rsid w:val="005715E9"/>
    <w:rsid w:val="0057355B"/>
    <w:rsid w:val="00574087"/>
    <w:rsid w:val="005745AC"/>
    <w:rsid w:val="00574FD9"/>
    <w:rsid w:val="00575EE0"/>
    <w:rsid w:val="00576247"/>
    <w:rsid w:val="00577267"/>
    <w:rsid w:val="00577C3F"/>
    <w:rsid w:val="00577E75"/>
    <w:rsid w:val="00577F2C"/>
    <w:rsid w:val="005801A4"/>
    <w:rsid w:val="00581CEF"/>
    <w:rsid w:val="00581F75"/>
    <w:rsid w:val="00582348"/>
    <w:rsid w:val="00582B1C"/>
    <w:rsid w:val="005831AE"/>
    <w:rsid w:val="005841DE"/>
    <w:rsid w:val="00585E9D"/>
    <w:rsid w:val="00586B0E"/>
    <w:rsid w:val="0058735E"/>
    <w:rsid w:val="00590305"/>
    <w:rsid w:val="00590DD3"/>
    <w:rsid w:val="005917FD"/>
    <w:rsid w:val="005928A1"/>
    <w:rsid w:val="00592E46"/>
    <w:rsid w:val="00593F00"/>
    <w:rsid w:val="00594551"/>
    <w:rsid w:val="00594594"/>
    <w:rsid w:val="005948E2"/>
    <w:rsid w:val="005954CF"/>
    <w:rsid w:val="00595727"/>
    <w:rsid w:val="005961DC"/>
    <w:rsid w:val="00596EBE"/>
    <w:rsid w:val="0059773E"/>
    <w:rsid w:val="00597773"/>
    <w:rsid w:val="005A011B"/>
    <w:rsid w:val="005A0385"/>
    <w:rsid w:val="005A14A9"/>
    <w:rsid w:val="005A2F7A"/>
    <w:rsid w:val="005A3457"/>
    <w:rsid w:val="005A542D"/>
    <w:rsid w:val="005A5F74"/>
    <w:rsid w:val="005A6258"/>
    <w:rsid w:val="005A7958"/>
    <w:rsid w:val="005B03A9"/>
    <w:rsid w:val="005B39DA"/>
    <w:rsid w:val="005B3AEA"/>
    <w:rsid w:val="005B3CAD"/>
    <w:rsid w:val="005B46D8"/>
    <w:rsid w:val="005B5748"/>
    <w:rsid w:val="005B5C70"/>
    <w:rsid w:val="005B632D"/>
    <w:rsid w:val="005B64E0"/>
    <w:rsid w:val="005B6B64"/>
    <w:rsid w:val="005B6D89"/>
    <w:rsid w:val="005B7793"/>
    <w:rsid w:val="005B7D89"/>
    <w:rsid w:val="005C0FFE"/>
    <w:rsid w:val="005C2498"/>
    <w:rsid w:val="005C3C5B"/>
    <w:rsid w:val="005C4832"/>
    <w:rsid w:val="005C493F"/>
    <w:rsid w:val="005C6CDD"/>
    <w:rsid w:val="005C71BD"/>
    <w:rsid w:val="005C7228"/>
    <w:rsid w:val="005D0B3C"/>
    <w:rsid w:val="005D1109"/>
    <w:rsid w:val="005D11BF"/>
    <w:rsid w:val="005D1D6A"/>
    <w:rsid w:val="005D2086"/>
    <w:rsid w:val="005D21F3"/>
    <w:rsid w:val="005D2B79"/>
    <w:rsid w:val="005D49B8"/>
    <w:rsid w:val="005D4D1A"/>
    <w:rsid w:val="005D5CAB"/>
    <w:rsid w:val="005D7109"/>
    <w:rsid w:val="005E08AE"/>
    <w:rsid w:val="005E1C21"/>
    <w:rsid w:val="005E2235"/>
    <w:rsid w:val="005E5A1B"/>
    <w:rsid w:val="005E69E5"/>
    <w:rsid w:val="005E77F4"/>
    <w:rsid w:val="005F0083"/>
    <w:rsid w:val="005F0BBE"/>
    <w:rsid w:val="005F20C4"/>
    <w:rsid w:val="005F3891"/>
    <w:rsid w:val="005F42FD"/>
    <w:rsid w:val="005F5870"/>
    <w:rsid w:val="006007D4"/>
    <w:rsid w:val="006018E7"/>
    <w:rsid w:val="00601F4E"/>
    <w:rsid w:val="0060331D"/>
    <w:rsid w:val="0060385D"/>
    <w:rsid w:val="006038FA"/>
    <w:rsid w:val="0060509A"/>
    <w:rsid w:val="00605218"/>
    <w:rsid w:val="0060618C"/>
    <w:rsid w:val="0060679B"/>
    <w:rsid w:val="00606C45"/>
    <w:rsid w:val="00606CC1"/>
    <w:rsid w:val="00606E8E"/>
    <w:rsid w:val="00607134"/>
    <w:rsid w:val="00607437"/>
    <w:rsid w:val="006077E2"/>
    <w:rsid w:val="00607867"/>
    <w:rsid w:val="00607A14"/>
    <w:rsid w:val="0061096A"/>
    <w:rsid w:val="006112B2"/>
    <w:rsid w:val="00612711"/>
    <w:rsid w:val="00613272"/>
    <w:rsid w:val="006136CF"/>
    <w:rsid w:val="006136EA"/>
    <w:rsid w:val="006138CF"/>
    <w:rsid w:val="0061425B"/>
    <w:rsid w:val="00614324"/>
    <w:rsid w:val="006147E6"/>
    <w:rsid w:val="006147F2"/>
    <w:rsid w:val="00615A16"/>
    <w:rsid w:val="00616F7B"/>
    <w:rsid w:val="00617F63"/>
    <w:rsid w:val="00620782"/>
    <w:rsid w:val="006207E0"/>
    <w:rsid w:val="0062084E"/>
    <w:rsid w:val="00621527"/>
    <w:rsid w:val="00621EF3"/>
    <w:rsid w:val="006229FE"/>
    <w:rsid w:val="00622B9C"/>
    <w:rsid w:val="0062324C"/>
    <w:rsid w:val="00623F4E"/>
    <w:rsid w:val="0062444C"/>
    <w:rsid w:val="00624CDF"/>
    <w:rsid w:val="00625435"/>
    <w:rsid w:val="006254DA"/>
    <w:rsid w:val="006262BE"/>
    <w:rsid w:val="00626E0C"/>
    <w:rsid w:val="006270BE"/>
    <w:rsid w:val="00627312"/>
    <w:rsid w:val="00627DEC"/>
    <w:rsid w:val="00630AF0"/>
    <w:rsid w:val="00632255"/>
    <w:rsid w:val="00632D46"/>
    <w:rsid w:val="00633011"/>
    <w:rsid w:val="00633BAC"/>
    <w:rsid w:val="00633C9F"/>
    <w:rsid w:val="00635129"/>
    <w:rsid w:val="00635AF8"/>
    <w:rsid w:val="0064086F"/>
    <w:rsid w:val="00640B12"/>
    <w:rsid w:val="00640BE8"/>
    <w:rsid w:val="006415FC"/>
    <w:rsid w:val="00643600"/>
    <w:rsid w:val="0064464C"/>
    <w:rsid w:val="00644F2F"/>
    <w:rsid w:val="00645320"/>
    <w:rsid w:val="006454D0"/>
    <w:rsid w:val="00645544"/>
    <w:rsid w:val="0064569E"/>
    <w:rsid w:val="00646072"/>
    <w:rsid w:val="00647C93"/>
    <w:rsid w:val="00647CEE"/>
    <w:rsid w:val="00650477"/>
    <w:rsid w:val="006516D4"/>
    <w:rsid w:val="0065219F"/>
    <w:rsid w:val="00652210"/>
    <w:rsid w:val="00652392"/>
    <w:rsid w:val="00653581"/>
    <w:rsid w:val="00653AD4"/>
    <w:rsid w:val="00653FBC"/>
    <w:rsid w:val="00655102"/>
    <w:rsid w:val="00655906"/>
    <w:rsid w:val="00655CAB"/>
    <w:rsid w:val="00655F7D"/>
    <w:rsid w:val="006562B7"/>
    <w:rsid w:val="00660021"/>
    <w:rsid w:val="00660467"/>
    <w:rsid w:val="00664FC6"/>
    <w:rsid w:val="006653B6"/>
    <w:rsid w:val="00665C9D"/>
    <w:rsid w:val="00665D6F"/>
    <w:rsid w:val="00665FB8"/>
    <w:rsid w:val="006663F4"/>
    <w:rsid w:val="006668BA"/>
    <w:rsid w:val="0066740B"/>
    <w:rsid w:val="006701A8"/>
    <w:rsid w:val="006701C8"/>
    <w:rsid w:val="0067069B"/>
    <w:rsid w:val="00671ADF"/>
    <w:rsid w:val="00671E9B"/>
    <w:rsid w:val="00671F3A"/>
    <w:rsid w:val="006734F3"/>
    <w:rsid w:val="00674C98"/>
    <w:rsid w:val="00674CF6"/>
    <w:rsid w:val="00675A2D"/>
    <w:rsid w:val="00675A36"/>
    <w:rsid w:val="00675B0B"/>
    <w:rsid w:val="00675FEA"/>
    <w:rsid w:val="0067676F"/>
    <w:rsid w:val="00676E1A"/>
    <w:rsid w:val="00680A94"/>
    <w:rsid w:val="0068187F"/>
    <w:rsid w:val="00682A8A"/>
    <w:rsid w:val="00682EF7"/>
    <w:rsid w:val="00683C3A"/>
    <w:rsid w:val="0068416F"/>
    <w:rsid w:val="006843E4"/>
    <w:rsid w:val="006844FA"/>
    <w:rsid w:val="00685CE5"/>
    <w:rsid w:val="00685F36"/>
    <w:rsid w:val="0068665B"/>
    <w:rsid w:val="0068688F"/>
    <w:rsid w:val="00686967"/>
    <w:rsid w:val="00690170"/>
    <w:rsid w:val="006909AD"/>
    <w:rsid w:val="00690A2E"/>
    <w:rsid w:val="00691257"/>
    <w:rsid w:val="006923CE"/>
    <w:rsid w:val="0069260F"/>
    <w:rsid w:val="006929F8"/>
    <w:rsid w:val="00693431"/>
    <w:rsid w:val="00694482"/>
    <w:rsid w:val="00694946"/>
    <w:rsid w:val="006951FD"/>
    <w:rsid w:val="006953C9"/>
    <w:rsid w:val="006957FB"/>
    <w:rsid w:val="00695FED"/>
    <w:rsid w:val="00697D7A"/>
    <w:rsid w:val="006A054C"/>
    <w:rsid w:val="006A0550"/>
    <w:rsid w:val="006A0A9A"/>
    <w:rsid w:val="006A1598"/>
    <w:rsid w:val="006A17A2"/>
    <w:rsid w:val="006A1D98"/>
    <w:rsid w:val="006A2108"/>
    <w:rsid w:val="006A2E1B"/>
    <w:rsid w:val="006A2FFD"/>
    <w:rsid w:val="006A3AB0"/>
    <w:rsid w:val="006A3D6D"/>
    <w:rsid w:val="006A45AC"/>
    <w:rsid w:val="006A55D2"/>
    <w:rsid w:val="006A5874"/>
    <w:rsid w:val="006A6389"/>
    <w:rsid w:val="006A6ABE"/>
    <w:rsid w:val="006A6F29"/>
    <w:rsid w:val="006A75EF"/>
    <w:rsid w:val="006B087F"/>
    <w:rsid w:val="006B0E6E"/>
    <w:rsid w:val="006B1936"/>
    <w:rsid w:val="006B1B6C"/>
    <w:rsid w:val="006B214E"/>
    <w:rsid w:val="006B2405"/>
    <w:rsid w:val="006B2632"/>
    <w:rsid w:val="006B3ACE"/>
    <w:rsid w:val="006B3C47"/>
    <w:rsid w:val="006B3CE8"/>
    <w:rsid w:val="006B4307"/>
    <w:rsid w:val="006B46F0"/>
    <w:rsid w:val="006B4C6E"/>
    <w:rsid w:val="006B50C9"/>
    <w:rsid w:val="006B5585"/>
    <w:rsid w:val="006B5ECB"/>
    <w:rsid w:val="006B754E"/>
    <w:rsid w:val="006C0781"/>
    <w:rsid w:val="006C0930"/>
    <w:rsid w:val="006C0E47"/>
    <w:rsid w:val="006C1BD9"/>
    <w:rsid w:val="006C3961"/>
    <w:rsid w:val="006C3C33"/>
    <w:rsid w:val="006C5366"/>
    <w:rsid w:val="006C657D"/>
    <w:rsid w:val="006D1840"/>
    <w:rsid w:val="006D1B12"/>
    <w:rsid w:val="006D1D07"/>
    <w:rsid w:val="006D2B91"/>
    <w:rsid w:val="006D3FBC"/>
    <w:rsid w:val="006D5A8B"/>
    <w:rsid w:val="006D626A"/>
    <w:rsid w:val="006D6317"/>
    <w:rsid w:val="006D63D1"/>
    <w:rsid w:val="006D74F3"/>
    <w:rsid w:val="006D7C63"/>
    <w:rsid w:val="006E0389"/>
    <w:rsid w:val="006E0DDD"/>
    <w:rsid w:val="006E1607"/>
    <w:rsid w:val="006E28F0"/>
    <w:rsid w:val="006E2A5C"/>
    <w:rsid w:val="006E344E"/>
    <w:rsid w:val="006E4BFF"/>
    <w:rsid w:val="006E56B9"/>
    <w:rsid w:val="006E6221"/>
    <w:rsid w:val="006E6A6A"/>
    <w:rsid w:val="006E7938"/>
    <w:rsid w:val="006F1C51"/>
    <w:rsid w:val="006F3A57"/>
    <w:rsid w:val="006F3C1D"/>
    <w:rsid w:val="006F48AE"/>
    <w:rsid w:val="006F4A01"/>
    <w:rsid w:val="006F4C76"/>
    <w:rsid w:val="006F4CE5"/>
    <w:rsid w:val="006F54E8"/>
    <w:rsid w:val="006F5685"/>
    <w:rsid w:val="006F5A94"/>
    <w:rsid w:val="006F64CF"/>
    <w:rsid w:val="006F691C"/>
    <w:rsid w:val="006F74A6"/>
    <w:rsid w:val="006F7B4C"/>
    <w:rsid w:val="0070103E"/>
    <w:rsid w:val="0070191A"/>
    <w:rsid w:val="00701F3C"/>
    <w:rsid w:val="0070297A"/>
    <w:rsid w:val="00704927"/>
    <w:rsid w:val="0070581F"/>
    <w:rsid w:val="0070589C"/>
    <w:rsid w:val="007068F1"/>
    <w:rsid w:val="00707FA1"/>
    <w:rsid w:val="0071062E"/>
    <w:rsid w:val="00710B4F"/>
    <w:rsid w:val="00710D1B"/>
    <w:rsid w:val="00711CD9"/>
    <w:rsid w:val="00713240"/>
    <w:rsid w:val="00713816"/>
    <w:rsid w:val="0071583E"/>
    <w:rsid w:val="00716BD2"/>
    <w:rsid w:val="00716C79"/>
    <w:rsid w:val="00716D1F"/>
    <w:rsid w:val="00716ECA"/>
    <w:rsid w:val="007173D4"/>
    <w:rsid w:val="0071759E"/>
    <w:rsid w:val="00717C19"/>
    <w:rsid w:val="00720530"/>
    <w:rsid w:val="00720B94"/>
    <w:rsid w:val="00721193"/>
    <w:rsid w:val="00721F84"/>
    <w:rsid w:val="007226B3"/>
    <w:rsid w:val="0072379E"/>
    <w:rsid w:val="00723D3B"/>
    <w:rsid w:val="00725E7B"/>
    <w:rsid w:val="00726E93"/>
    <w:rsid w:val="007274C9"/>
    <w:rsid w:val="00727F0A"/>
    <w:rsid w:val="00731D86"/>
    <w:rsid w:val="00732ABE"/>
    <w:rsid w:val="00732BBA"/>
    <w:rsid w:val="0073425E"/>
    <w:rsid w:val="007347B3"/>
    <w:rsid w:val="00734BA8"/>
    <w:rsid w:val="00736258"/>
    <w:rsid w:val="00740BB2"/>
    <w:rsid w:val="00741212"/>
    <w:rsid w:val="00742162"/>
    <w:rsid w:val="007422B4"/>
    <w:rsid w:val="007422C2"/>
    <w:rsid w:val="00744162"/>
    <w:rsid w:val="00744B07"/>
    <w:rsid w:val="00745A25"/>
    <w:rsid w:val="00745B1A"/>
    <w:rsid w:val="00746B86"/>
    <w:rsid w:val="00751B7A"/>
    <w:rsid w:val="007524F3"/>
    <w:rsid w:val="00752C4B"/>
    <w:rsid w:val="007544EA"/>
    <w:rsid w:val="00754A1A"/>
    <w:rsid w:val="007553BB"/>
    <w:rsid w:val="00755B7F"/>
    <w:rsid w:val="00757002"/>
    <w:rsid w:val="00757C36"/>
    <w:rsid w:val="0076219C"/>
    <w:rsid w:val="00762213"/>
    <w:rsid w:val="00762A02"/>
    <w:rsid w:val="00762E16"/>
    <w:rsid w:val="00763812"/>
    <w:rsid w:val="00763A23"/>
    <w:rsid w:val="00765FDB"/>
    <w:rsid w:val="00765FFB"/>
    <w:rsid w:val="00766438"/>
    <w:rsid w:val="0076675C"/>
    <w:rsid w:val="00767818"/>
    <w:rsid w:val="007735DA"/>
    <w:rsid w:val="00773779"/>
    <w:rsid w:val="00773A8A"/>
    <w:rsid w:val="007743D3"/>
    <w:rsid w:val="00774D22"/>
    <w:rsid w:val="00774E09"/>
    <w:rsid w:val="007768E9"/>
    <w:rsid w:val="00777345"/>
    <w:rsid w:val="00777FEC"/>
    <w:rsid w:val="00780303"/>
    <w:rsid w:val="00780676"/>
    <w:rsid w:val="0078199A"/>
    <w:rsid w:val="00781B1D"/>
    <w:rsid w:val="0078209B"/>
    <w:rsid w:val="0078242C"/>
    <w:rsid w:val="00782BE4"/>
    <w:rsid w:val="007833A3"/>
    <w:rsid w:val="00783408"/>
    <w:rsid w:val="00784966"/>
    <w:rsid w:val="00784F45"/>
    <w:rsid w:val="00785456"/>
    <w:rsid w:val="00786230"/>
    <w:rsid w:val="007866B9"/>
    <w:rsid w:val="00786CD3"/>
    <w:rsid w:val="007874B7"/>
    <w:rsid w:val="007878F9"/>
    <w:rsid w:val="0079015F"/>
    <w:rsid w:val="0079018E"/>
    <w:rsid w:val="00790A19"/>
    <w:rsid w:val="007915B8"/>
    <w:rsid w:val="00792875"/>
    <w:rsid w:val="00792B1F"/>
    <w:rsid w:val="00792DF4"/>
    <w:rsid w:val="0079356A"/>
    <w:rsid w:val="00793DDA"/>
    <w:rsid w:val="007959C9"/>
    <w:rsid w:val="0079652B"/>
    <w:rsid w:val="00796613"/>
    <w:rsid w:val="00796E40"/>
    <w:rsid w:val="0079733C"/>
    <w:rsid w:val="007A0943"/>
    <w:rsid w:val="007A102C"/>
    <w:rsid w:val="007A18BE"/>
    <w:rsid w:val="007A312A"/>
    <w:rsid w:val="007A5AA4"/>
    <w:rsid w:val="007A6388"/>
    <w:rsid w:val="007A784F"/>
    <w:rsid w:val="007B01D9"/>
    <w:rsid w:val="007B036B"/>
    <w:rsid w:val="007B05F8"/>
    <w:rsid w:val="007B06C2"/>
    <w:rsid w:val="007B0819"/>
    <w:rsid w:val="007B0D51"/>
    <w:rsid w:val="007B13EF"/>
    <w:rsid w:val="007B141D"/>
    <w:rsid w:val="007B20A3"/>
    <w:rsid w:val="007B3BF8"/>
    <w:rsid w:val="007B4EE1"/>
    <w:rsid w:val="007B5E35"/>
    <w:rsid w:val="007B5E77"/>
    <w:rsid w:val="007B5FE2"/>
    <w:rsid w:val="007B74C1"/>
    <w:rsid w:val="007C0B43"/>
    <w:rsid w:val="007C0DA3"/>
    <w:rsid w:val="007C175A"/>
    <w:rsid w:val="007C1A5F"/>
    <w:rsid w:val="007C29EF"/>
    <w:rsid w:val="007C2B0B"/>
    <w:rsid w:val="007C2F64"/>
    <w:rsid w:val="007C3404"/>
    <w:rsid w:val="007C40C3"/>
    <w:rsid w:val="007C49E0"/>
    <w:rsid w:val="007C5690"/>
    <w:rsid w:val="007C5BF9"/>
    <w:rsid w:val="007C6001"/>
    <w:rsid w:val="007C6E6A"/>
    <w:rsid w:val="007C7982"/>
    <w:rsid w:val="007D00B7"/>
    <w:rsid w:val="007D0392"/>
    <w:rsid w:val="007D0949"/>
    <w:rsid w:val="007D13E4"/>
    <w:rsid w:val="007D2662"/>
    <w:rsid w:val="007D29BC"/>
    <w:rsid w:val="007D36FA"/>
    <w:rsid w:val="007D569B"/>
    <w:rsid w:val="007D56B7"/>
    <w:rsid w:val="007D584C"/>
    <w:rsid w:val="007D7600"/>
    <w:rsid w:val="007D7823"/>
    <w:rsid w:val="007E096E"/>
    <w:rsid w:val="007E10B3"/>
    <w:rsid w:val="007E24B4"/>
    <w:rsid w:val="007E343A"/>
    <w:rsid w:val="007E347E"/>
    <w:rsid w:val="007E3AFE"/>
    <w:rsid w:val="007E567C"/>
    <w:rsid w:val="007E68F4"/>
    <w:rsid w:val="007E6B87"/>
    <w:rsid w:val="007E71BD"/>
    <w:rsid w:val="007F0A5F"/>
    <w:rsid w:val="007F0AA5"/>
    <w:rsid w:val="007F0B3F"/>
    <w:rsid w:val="007F1C08"/>
    <w:rsid w:val="007F21F8"/>
    <w:rsid w:val="007F38E9"/>
    <w:rsid w:val="007F6314"/>
    <w:rsid w:val="007F6865"/>
    <w:rsid w:val="007F6D08"/>
    <w:rsid w:val="007F7294"/>
    <w:rsid w:val="008008E4"/>
    <w:rsid w:val="00801079"/>
    <w:rsid w:val="008012A4"/>
    <w:rsid w:val="00801997"/>
    <w:rsid w:val="00801BAE"/>
    <w:rsid w:val="008030E1"/>
    <w:rsid w:val="00804AAB"/>
    <w:rsid w:val="00805178"/>
    <w:rsid w:val="00806563"/>
    <w:rsid w:val="008065D2"/>
    <w:rsid w:val="00806983"/>
    <w:rsid w:val="008110E0"/>
    <w:rsid w:val="00811578"/>
    <w:rsid w:val="008115B1"/>
    <w:rsid w:val="00811B48"/>
    <w:rsid w:val="008120F1"/>
    <w:rsid w:val="00812C38"/>
    <w:rsid w:val="00812C75"/>
    <w:rsid w:val="0081328C"/>
    <w:rsid w:val="008132EB"/>
    <w:rsid w:val="00813606"/>
    <w:rsid w:val="00814766"/>
    <w:rsid w:val="00814918"/>
    <w:rsid w:val="00815C4B"/>
    <w:rsid w:val="00816A46"/>
    <w:rsid w:val="00816C36"/>
    <w:rsid w:val="008171F7"/>
    <w:rsid w:val="00817428"/>
    <w:rsid w:val="00817B04"/>
    <w:rsid w:val="008207CD"/>
    <w:rsid w:val="0082093A"/>
    <w:rsid w:val="00820B98"/>
    <w:rsid w:val="00821AAA"/>
    <w:rsid w:val="00822738"/>
    <w:rsid w:val="008231C0"/>
    <w:rsid w:val="00824087"/>
    <w:rsid w:val="00824C66"/>
    <w:rsid w:val="00824CBC"/>
    <w:rsid w:val="00825333"/>
    <w:rsid w:val="00826F35"/>
    <w:rsid w:val="0082751D"/>
    <w:rsid w:val="0082781A"/>
    <w:rsid w:val="00827DAF"/>
    <w:rsid w:val="008306C7"/>
    <w:rsid w:val="008306EA"/>
    <w:rsid w:val="00830852"/>
    <w:rsid w:val="00830C03"/>
    <w:rsid w:val="00830F39"/>
    <w:rsid w:val="00830FA1"/>
    <w:rsid w:val="0083198E"/>
    <w:rsid w:val="0083208C"/>
    <w:rsid w:val="00832420"/>
    <w:rsid w:val="0083391B"/>
    <w:rsid w:val="00833B1D"/>
    <w:rsid w:val="00833C2C"/>
    <w:rsid w:val="008346B1"/>
    <w:rsid w:val="00834B54"/>
    <w:rsid w:val="00834C51"/>
    <w:rsid w:val="00834F70"/>
    <w:rsid w:val="00836306"/>
    <w:rsid w:val="00836A93"/>
    <w:rsid w:val="00840770"/>
    <w:rsid w:val="0084210C"/>
    <w:rsid w:val="0084308E"/>
    <w:rsid w:val="00843E1A"/>
    <w:rsid w:val="00844045"/>
    <w:rsid w:val="00844B4A"/>
    <w:rsid w:val="0084524F"/>
    <w:rsid w:val="0084769D"/>
    <w:rsid w:val="00847908"/>
    <w:rsid w:val="008502EA"/>
    <w:rsid w:val="00851628"/>
    <w:rsid w:val="008524D5"/>
    <w:rsid w:val="008525FA"/>
    <w:rsid w:val="00853181"/>
    <w:rsid w:val="0085423E"/>
    <w:rsid w:val="008558C4"/>
    <w:rsid w:val="00855B94"/>
    <w:rsid w:val="008563FC"/>
    <w:rsid w:val="00856CC8"/>
    <w:rsid w:val="00857794"/>
    <w:rsid w:val="00860224"/>
    <w:rsid w:val="00860442"/>
    <w:rsid w:val="00860D46"/>
    <w:rsid w:val="0086127B"/>
    <w:rsid w:val="008613CF"/>
    <w:rsid w:val="00861445"/>
    <w:rsid w:val="00861CD9"/>
    <w:rsid w:val="00862321"/>
    <w:rsid w:val="00862538"/>
    <w:rsid w:val="0086384F"/>
    <w:rsid w:val="008648F2"/>
    <w:rsid w:val="00865333"/>
    <w:rsid w:val="00865FC1"/>
    <w:rsid w:val="00866BF8"/>
    <w:rsid w:val="00870852"/>
    <w:rsid w:val="00871C6F"/>
    <w:rsid w:val="008724A7"/>
    <w:rsid w:val="00872BB1"/>
    <w:rsid w:val="008742D0"/>
    <w:rsid w:val="00874E62"/>
    <w:rsid w:val="00875511"/>
    <w:rsid w:val="00876769"/>
    <w:rsid w:val="00877A7A"/>
    <w:rsid w:val="00877EC6"/>
    <w:rsid w:val="008806F9"/>
    <w:rsid w:val="00880CCC"/>
    <w:rsid w:val="00882CE0"/>
    <w:rsid w:val="008833E6"/>
    <w:rsid w:val="0088345D"/>
    <w:rsid w:val="00883E4C"/>
    <w:rsid w:val="00883E8A"/>
    <w:rsid w:val="0088433A"/>
    <w:rsid w:val="008867C8"/>
    <w:rsid w:val="0088682C"/>
    <w:rsid w:val="00886BA6"/>
    <w:rsid w:val="00890095"/>
    <w:rsid w:val="008900F7"/>
    <w:rsid w:val="00890190"/>
    <w:rsid w:val="008902DE"/>
    <w:rsid w:val="00890F24"/>
    <w:rsid w:val="00891528"/>
    <w:rsid w:val="00892DAA"/>
    <w:rsid w:val="0089320F"/>
    <w:rsid w:val="00895D20"/>
    <w:rsid w:val="00897F30"/>
    <w:rsid w:val="008A032C"/>
    <w:rsid w:val="008A053D"/>
    <w:rsid w:val="008A07B7"/>
    <w:rsid w:val="008A1E56"/>
    <w:rsid w:val="008A20BB"/>
    <w:rsid w:val="008A231B"/>
    <w:rsid w:val="008A2D8F"/>
    <w:rsid w:val="008A323E"/>
    <w:rsid w:val="008A3316"/>
    <w:rsid w:val="008A3CC8"/>
    <w:rsid w:val="008A4232"/>
    <w:rsid w:val="008A477C"/>
    <w:rsid w:val="008A54AA"/>
    <w:rsid w:val="008A5A49"/>
    <w:rsid w:val="008A7B53"/>
    <w:rsid w:val="008A7CA2"/>
    <w:rsid w:val="008B002D"/>
    <w:rsid w:val="008B0ADB"/>
    <w:rsid w:val="008B12D7"/>
    <w:rsid w:val="008B164D"/>
    <w:rsid w:val="008B3840"/>
    <w:rsid w:val="008B4BCD"/>
    <w:rsid w:val="008B5008"/>
    <w:rsid w:val="008B517A"/>
    <w:rsid w:val="008B5738"/>
    <w:rsid w:val="008B6B3B"/>
    <w:rsid w:val="008C1978"/>
    <w:rsid w:val="008C2B86"/>
    <w:rsid w:val="008C31C1"/>
    <w:rsid w:val="008C4981"/>
    <w:rsid w:val="008C4B4E"/>
    <w:rsid w:val="008C6504"/>
    <w:rsid w:val="008C6830"/>
    <w:rsid w:val="008C70CA"/>
    <w:rsid w:val="008C78D0"/>
    <w:rsid w:val="008C7A3C"/>
    <w:rsid w:val="008D1B67"/>
    <w:rsid w:val="008D2026"/>
    <w:rsid w:val="008D24D7"/>
    <w:rsid w:val="008D2615"/>
    <w:rsid w:val="008D2BBB"/>
    <w:rsid w:val="008D36BB"/>
    <w:rsid w:val="008D3989"/>
    <w:rsid w:val="008D3B17"/>
    <w:rsid w:val="008D3E85"/>
    <w:rsid w:val="008D5E3E"/>
    <w:rsid w:val="008D6337"/>
    <w:rsid w:val="008D65F2"/>
    <w:rsid w:val="008D6909"/>
    <w:rsid w:val="008D7590"/>
    <w:rsid w:val="008D7D95"/>
    <w:rsid w:val="008E0A90"/>
    <w:rsid w:val="008E12FF"/>
    <w:rsid w:val="008E180A"/>
    <w:rsid w:val="008E228A"/>
    <w:rsid w:val="008E251F"/>
    <w:rsid w:val="008E2738"/>
    <w:rsid w:val="008E28A4"/>
    <w:rsid w:val="008E2B99"/>
    <w:rsid w:val="008E2DBA"/>
    <w:rsid w:val="008E41D1"/>
    <w:rsid w:val="008E5F1C"/>
    <w:rsid w:val="008E602B"/>
    <w:rsid w:val="008E64F1"/>
    <w:rsid w:val="008F300F"/>
    <w:rsid w:val="008F49F8"/>
    <w:rsid w:val="008F4C1F"/>
    <w:rsid w:val="008F4DD2"/>
    <w:rsid w:val="008F53B7"/>
    <w:rsid w:val="008F55F7"/>
    <w:rsid w:val="008F590A"/>
    <w:rsid w:val="008F62E8"/>
    <w:rsid w:val="008F76BF"/>
    <w:rsid w:val="00900A84"/>
    <w:rsid w:val="00901C61"/>
    <w:rsid w:val="0090262C"/>
    <w:rsid w:val="00902654"/>
    <w:rsid w:val="009029F0"/>
    <w:rsid w:val="009032D7"/>
    <w:rsid w:val="00903FB2"/>
    <w:rsid w:val="009049E7"/>
    <w:rsid w:val="009051BD"/>
    <w:rsid w:val="0090533D"/>
    <w:rsid w:val="009057AA"/>
    <w:rsid w:val="00905BA9"/>
    <w:rsid w:val="00905FBA"/>
    <w:rsid w:val="0090670F"/>
    <w:rsid w:val="00910BF1"/>
    <w:rsid w:val="009111CE"/>
    <w:rsid w:val="00911790"/>
    <w:rsid w:val="009127C0"/>
    <w:rsid w:val="00912933"/>
    <w:rsid w:val="00912C21"/>
    <w:rsid w:val="00912C7C"/>
    <w:rsid w:val="009142BB"/>
    <w:rsid w:val="009144ED"/>
    <w:rsid w:val="00914C86"/>
    <w:rsid w:val="00914D36"/>
    <w:rsid w:val="0091528E"/>
    <w:rsid w:val="0091609F"/>
    <w:rsid w:val="00916E83"/>
    <w:rsid w:val="00917AB4"/>
    <w:rsid w:val="00917CE5"/>
    <w:rsid w:val="009206EC"/>
    <w:rsid w:val="00923660"/>
    <w:rsid w:val="00923AB3"/>
    <w:rsid w:val="00923FFE"/>
    <w:rsid w:val="00924AE2"/>
    <w:rsid w:val="00924C5D"/>
    <w:rsid w:val="00925183"/>
    <w:rsid w:val="00926274"/>
    <w:rsid w:val="00926F2C"/>
    <w:rsid w:val="0092750D"/>
    <w:rsid w:val="00927928"/>
    <w:rsid w:val="00927DC1"/>
    <w:rsid w:val="00930022"/>
    <w:rsid w:val="00930396"/>
    <w:rsid w:val="00931484"/>
    <w:rsid w:val="009315F9"/>
    <w:rsid w:val="00931E1A"/>
    <w:rsid w:val="009326A1"/>
    <w:rsid w:val="0093392F"/>
    <w:rsid w:val="00934233"/>
    <w:rsid w:val="00934AE8"/>
    <w:rsid w:val="00935E0A"/>
    <w:rsid w:val="009360B9"/>
    <w:rsid w:val="0093798E"/>
    <w:rsid w:val="00937AED"/>
    <w:rsid w:val="00940CDA"/>
    <w:rsid w:val="009413BA"/>
    <w:rsid w:val="009419D7"/>
    <w:rsid w:val="00941C9B"/>
    <w:rsid w:val="00942CFC"/>
    <w:rsid w:val="00942D47"/>
    <w:rsid w:val="00942E8F"/>
    <w:rsid w:val="00942ED8"/>
    <w:rsid w:val="00943281"/>
    <w:rsid w:val="009433CC"/>
    <w:rsid w:val="009441AB"/>
    <w:rsid w:val="009456B8"/>
    <w:rsid w:val="00945E25"/>
    <w:rsid w:val="0094613C"/>
    <w:rsid w:val="009519EB"/>
    <w:rsid w:val="00951B78"/>
    <w:rsid w:val="00952A35"/>
    <w:rsid w:val="00954059"/>
    <w:rsid w:val="00956C4F"/>
    <w:rsid w:val="00956C5A"/>
    <w:rsid w:val="00957802"/>
    <w:rsid w:val="00961E01"/>
    <w:rsid w:val="00961E94"/>
    <w:rsid w:val="0096232B"/>
    <w:rsid w:val="00963876"/>
    <w:rsid w:val="00964139"/>
    <w:rsid w:val="00964A9B"/>
    <w:rsid w:val="00964D8C"/>
    <w:rsid w:val="0096581A"/>
    <w:rsid w:val="00965A5D"/>
    <w:rsid w:val="00965FEF"/>
    <w:rsid w:val="00966163"/>
    <w:rsid w:val="00966178"/>
    <w:rsid w:val="00966D4A"/>
    <w:rsid w:val="00967D77"/>
    <w:rsid w:val="00967E9D"/>
    <w:rsid w:val="009709BE"/>
    <w:rsid w:val="009717FB"/>
    <w:rsid w:val="00972ECC"/>
    <w:rsid w:val="00973F8D"/>
    <w:rsid w:val="009745A0"/>
    <w:rsid w:val="00974F00"/>
    <w:rsid w:val="00975013"/>
    <w:rsid w:val="00975BF6"/>
    <w:rsid w:val="00975EEB"/>
    <w:rsid w:val="00975F05"/>
    <w:rsid w:val="00977E0F"/>
    <w:rsid w:val="00980008"/>
    <w:rsid w:val="00980763"/>
    <w:rsid w:val="009807D6"/>
    <w:rsid w:val="00981007"/>
    <w:rsid w:val="00981380"/>
    <w:rsid w:val="00983ECF"/>
    <w:rsid w:val="00984CDA"/>
    <w:rsid w:val="00984FB9"/>
    <w:rsid w:val="00985848"/>
    <w:rsid w:val="00986422"/>
    <w:rsid w:val="00987407"/>
    <w:rsid w:val="00987638"/>
    <w:rsid w:val="009876C1"/>
    <w:rsid w:val="0098798C"/>
    <w:rsid w:val="0099005F"/>
    <w:rsid w:val="00990A47"/>
    <w:rsid w:val="0099161E"/>
    <w:rsid w:val="00991EAE"/>
    <w:rsid w:val="00992658"/>
    <w:rsid w:val="0099279E"/>
    <w:rsid w:val="00992894"/>
    <w:rsid w:val="009949FC"/>
    <w:rsid w:val="00995239"/>
    <w:rsid w:val="0099523E"/>
    <w:rsid w:val="0099573F"/>
    <w:rsid w:val="0099584B"/>
    <w:rsid w:val="00995850"/>
    <w:rsid w:val="00996D40"/>
    <w:rsid w:val="00996DAA"/>
    <w:rsid w:val="0099726C"/>
    <w:rsid w:val="009A0873"/>
    <w:rsid w:val="009A0EA5"/>
    <w:rsid w:val="009A0FFB"/>
    <w:rsid w:val="009A3242"/>
    <w:rsid w:val="009A3A5A"/>
    <w:rsid w:val="009A463E"/>
    <w:rsid w:val="009A540E"/>
    <w:rsid w:val="009A5C8D"/>
    <w:rsid w:val="009A66CD"/>
    <w:rsid w:val="009A7EF2"/>
    <w:rsid w:val="009B008A"/>
    <w:rsid w:val="009B0153"/>
    <w:rsid w:val="009B0536"/>
    <w:rsid w:val="009B0675"/>
    <w:rsid w:val="009B0857"/>
    <w:rsid w:val="009B0E8A"/>
    <w:rsid w:val="009B1134"/>
    <w:rsid w:val="009B2771"/>
    <w:rsid w:val="009B2B6E"/>
    <w:rsid w:val="009B3219"/>
    <w:rsid w:val="009B3AD7"/>
    <w:rsid w:val="009B3DD5"/>
    <w:rsid w:val="009B4DF8"/>
    <w:rsid w:val="009B5F07"/>
    <w:rsid w:val="009B6B2F"/>
    <w:rsid w:val="009C02DC"/>
    <w:rsid w:val="009C0496"/>
    <w:rsid w:val="009C0B2D"/>
    <w:rsid w:val="009C195C"/>
    <w:rsid w:val="009C2815"/>
    <w:rsid w:val="009C2920"/>
    <w:rsid w:val="009C4526"/>
    <w:rsid w:val="009C51DD"/>
    <w:rsid w:val="009C5834"/>
    <w:rsid w:val="009C6DB6"/>
    <w:rsid w:val="009C70F1"/>
    <w:rsid w:val="009C7575"/>
    <w:rsid w:val="009C7EA6"/>
    <w:rsid w:val="009C7EAA"/>
    <w:rsid w:val="009D0B14"/>
    <w:rsid w:val="009D12FE"/>
    <w:rsid w:val="009D161C"/>
    <w:rsid w:val="009D3C12"/>
    <w:rsid w:val="009D4983"/>
    <w:rsid w:val="009D4FF3"/>
    <w:rsid w:val="009D50DB"/>
    <w:rsid w:val="009D69B7"/>
    <w:rsid w:val="009D6BAF"/>
    <w:rsid w:val="009D6F7B"/>
    <w:rsid w:val="009D7199"/>
    <w:rsid w:val="009D7CD1"/>
    <w:rsid w:val="009E119E"/>
    <w:rsid w:val="009E1477"/>
    <w:rsid w:val="009E189E"/>
    <w:rsid w:val="009E1D74"/>
    <w:rsid w:val="009E2857"/>
    <w:rsid w:val="009E2891"/>
    <w:rsid w:val="009E2911"/>
    <w:rsid w:val="009E2DB0"/>
    <w:rsid w:val="009E3AB2"/>
    <w:rsid w:val="009E4366"/>
    <w:rsid w:val="009E4719"/>
    <w:rsid w:val="009E4B9C"/>
    <w:rsid w:val="009E6217"/>
    <w:rsid w:val="009E62D5"/>
    <w:rsid w:val="009E65AF"/>
    <w:rsid w:val="009E70E5"/>
    <w:rsid w:val="009E7110"/>
    <w:rsid w:val="009E79C4"/>
    <w:rsid w:val="009F0093"/>
    <w:rsid w:val="009F0A35"/>
    <w:rsid w:val="009F13B2"/>
    <w:rsid w:val="009F14B6"/>
    <w:rsid w:val="009F1C15"/>
    <w:rsid w:val="009F219E"/>
    <w:rsid w:val="009F261E"/>
    <w:rsid w:val="009F3D29"/>
    <w:rsid w:val="009F409E"/>
    <w:rsid w:val="009F418A"/>
    <w:rsid w:val="009F47BB"/>
    <w:rsid w:val="009F53A5"/>
    <w:rsid w:val="009F66AC"/>
    <w:rsid w:val="009F766D"/>
    <w:rsid w:val="00A007EC"/>
    <w:rsid w:val="00A01AE2"/>
    <w:rsid w:val="00A01BC8"/>
    <w:rsid w:val="00A032E1"/>
    <w:rsid w:val="00A0332B"/>
    <w:rsid w:val="00A03F54"/>
    <w:rsid w:val="00A04639"/>
    <w:rsid w:val="00A05686"/>
    <w:rsid w:val="00A057F3"/>
    <w:rsid w:val="00A0638E"/>
    <w:rsid w:val="00A06B28"/>
    <w:rsid w:val="00A07DBE"/>
    <w:rsid w:val="00A11309"/>
    <w:rsid w:val="00A120FD"/>
    <w:rsid w:val="00A12A26"/>
    <w:rsid w:val="00A131A8"/>
    <w:rsid w:val="00A13245"/>
    <w:rsid w:val="00A1327A"/>
    <w:rsid w:val="00A13BEE"/>
    <w:rsid w:val="00A14080"/>
    <w:rsid w:val="00A15651"/>
    <w:rsid w:val="00A156BA"/>
    <w:rsid w:val="00A15EDD"/>
    <w:rsid w:val="00A175B9"/>
    <w:rsid w:val="00A17B6F"/>
    <w:rsid w:val="00A17D0F"/>
    <w:rsid w:val="00A17F70"/>
    <w:rsid w:val="00A20207"/>
    <w:rsid w:val="00A204B7"/>
    <w:rsid w:val="00A206C9"/>
    <w:rsid w:val="00A2094E"/>
    <w:rsid w:val="00A21570"/>
    <w:rsid w:val="00A21CB2"/>
    <w:rsid w:val="00A227BE"/>
    <w:rsid w:val="00A22C30"/>
    <w:rsid w:val="00A24138"/>
    <w:rsid w:val="00A2577A"/>
    <w:rsid w:val="00A25937"/>
    <w:rsid w:val="00A309CB"/>
    <w:rsid w:val="00A30B22"/>
    <w:rsid w:val="00A324DD"/>
    <w:rsid w:val="00A32725"/>
    <w:rsid w:val="00A32C0F"/>
    <w:rsid w:val="00A337DC"/>
    <w:rsid w:val="00A3494F"/>
    <w:rsid w:val="00A34958"/>
    <w:rsid w:val="00A35B0E"/>
    <w:rsid w:val="00A35C73"/>
    <w:rsid w:val="00A35E0E"/>
    <w:rsid w:val="00A360AF"/>
    <w:rsid w:val="00A3662D"/>
    <w:rsid w:val="00A372E3"/>
    <w:rsid w:val="00A374A7"/>
    <w:rsid w:val="00A377E1"/>
    <w:rsid w:val="00A40365"/>
    <w:rsid w:val="00A405DF"/>
    <w:rsid w:val="00A4220E"/>
    <w:rsid w:val="00A42A04"/>
    <w:rsid w:val="00A435DC"/>
    <w:rsid w:val="00A43AF0"/>
    <w:rsid w:val="00A44749"/>
    <w:rsid w:val="00A44C73"/>
    <w:rsid w:val="00A453D9"/>
    <w:rsid w:val="00A458E2"/>
    <w:rsid w:val="00A468CC"/>
    <w:rsid w:val="00A46A3E"/>
    <w:rsid w:val="00A46F5E"/>
    <w:rsid w:val="00A512BB"/>
    <w:rsid w:val="00A51719"/>
    <w:rsid w:val="00A52055"/>
    <w:rsid w:val="00A52A2E"/>
    <w:rsid w:val="00A5363B"/>
    <w:rsid w:val="00A536C2"/>
    <w:rsid w:val="00A53F42"/>
    <w:rsid w:val="00A555C8"/>
    <w:rsid w:val="00A57408"/>
    <w:rsid w:val="00A57475"/>
    <w:rsid w:val="00A61EF1"/>
    <w:rsid w:val="00A623BB"/>
    <w:rsid w:val="00A62A79"/>
    <w:rsid w:val="00A63684"/>
    <w:rsid w:val="00A63DE6"/>
    <w:rsid w:val="00A643B6"/>
    <w:rsid w:val="00A668C8"/>
    <w:rsid w:val="00A67FB0"/>
    <w:rsid w:val="00A70C7E"/>
    <w:rsid w:val="00A71B5E"/>
    <w:rsid w:val="00A71EFF"/>
    <w:rsid w:val="00A72210"/>
    <w:rsid w:val="00A7239A"/>
    <w:rsid w:val="00A7290D"/>
    <w:rsid w:val="00A73888"/>
    <w:rsid w:val="00A73C32"/>
    <w:rsid w:val="00A74A97"/>
    <w:rsid w:val="00A7564C"/>
    <w:rsid w:val="00A773CF"/>
    <w:rsid w:val="00A80D4B"/>
    <w:rsid w:val="00A81176"/>
    <w:rsid w:val="00A812D4"/>
    <w:rsid w:val="00A81F31"/>
    <w:rsid w:val="00A821B5"/>
    <w:rsid w:val="00A82CF6"/>
    <w:rsid w:val="00A82FC3"/>
    <w:rsid w:val="00A83951"/>
    <w:rsid w:val="00A83EA4"/>
    <w:rsid w:val="00A8461D"/>
    <w:rsid w:val="00A84623"/>
    <w:rsid w:val="00A87689"/>
    <w:rsid w:val="00A90311"/>
    <w:rsid w:val="00A9062B"/>
    <w:rsid w:val="00A913E7"/>
    <w:rsid w:val="00A92012"/>
    <w:rsid w:val="00A927AD"/>
    <w:rsid w:val="00A9439B"/>
    <w:rsid w:val="00A955A3"/>
    <w:rsid w:val="00A964BC"/>
    <w:rsid w:val="00A966CF"/>
    <w:rsid w:val="00A96B6E"/>
    <w:rsid w:val="00A97BCA"/>
    <w:rsid w:val="00AA002C"/>
    <w:rsid w:val="00AA0321"/>
    <w:rsid w:val="00AA034A"/>
    <w:rsid w:val="00AA04FC"/>
    <w:rsid w:val="00AA053A"/>
    <w:rsid w:val="00AA063C"/>
    <w:rsid w:val="00AA0C25"/>
    <w:rsid w:val="00AA1146"/>
    <w:rsid w:val="00AA249A"/>
    <w:rsid w:val="00AA2E1A"/>
    <w:rsid w:val="00AA488D"/>
    <w:rsid w:val="00AA49FA"/>
    <w:rsid w:val="00AA5026"/>
    <w:rsid w:val="00AA59BB"/>
    <w:rsid w:val="00AA71F1"/>
    <w:rsid w:val="00AA7586"/>
    <w:rsid w:val="00AA773B"/>
    <w:rsid w:val="00AB0DB0"/>
    <w:rsid w:val="00AB2DB7"/>
    <w:rsid w:val="00AB347F"/>
    <w:rsid w:val="00AB38E7"/>
    <w:rsid w:val="00AB3DF8"/>
    <w:rsid w:val="00AB4D56"/>
    <w:rsid w:val="00AB5C21"/>
    <w:rsid w:val="00AB6677"/>
    <w:rsid w:val="00AB6B05"/>
    <w:rsid w:val="00AB6B21"/>
    <w:rsid w:val="00AB6F17"/>
    <w:rsid w:val="00AB72DE"/>
    <w:rsid w:val="00AC0138"/>
    <w:rsid w:val="00AC0FF8"/>
    <w:rsid w:val="00AC19F5"/>
    <w:rsid w:val="00AC1C0C"/>
    <w:rsid w:val="00AC2C3D"/>
    <w:rsid w:val="00AC372E"/>
    <w:rsid w:val="00AC3AA5"/>
    <w:rsid w:val="00AC3C9C"/>
    <w:rsid w:val="00AC4E98"/>
    <w:rsid w:val="00AC5A09"/>
    <w:rsid w:val="00AC5A2E"/>
    <w:rsid w:val="00AC7052"/>
    <w:rsid w:val="00AC7324"/>
    <w:rsid w:val="00AD029C"/>
    <w:rsid w:val="00AD0D55"/>
    <w:rsid w:val="00AD31E4"/>
    <w:rsid w:val="00AD3898"/>
    <w:rsid w:val="00AD39B5"/>
    <w:rsid w:val="00AD4E38"/>
    <w:rsid w:val="00AD564A"/>
    <w:rsid w:val="00AD6272"/>
    <w:rsid w:val="00AD65B1"/>
    <w:rsid w:val="00AD77E8"/>
    <w:rsid w:val="00AD7FB0"/>
    <w:rsid w:val="00AE0234"/>
    <w:rsid w:val="00AE049E"/>
    <w:rsid w:val="00AE1419"/>
    <w:rsid w:val="00AE19A4"/>
    <w:rsid w:val="00AE22C7"/>
    <w:rsid w:val="00AE28AE"/>
    <w:rsid w:val="00AE341F"/>
    <w:rsid w:val="00AE3950"/>
    <w:rsid w:val="00AE4625"/>
    <w:rsid w:val="00AE5DBC"/>
    <w:rsid w:val="00AE7692"/>
    <w:rsid w:val="00AE76DB"/>
    <w:rsid w:val="00AF1431"/>
    <w:rsid w:val="00AF1C28"/>
    <w:rsid w:val="00AF2286"/>
    <w:rsid w:val="00AF2E08"/>
    <w:rsid w:val="00AF4EF2"/>
    <w:rsid w:val="00AF5B6D"/>
    <w:rsid w:val="00AF6209"/>
    <w:rsid w:val="00AF6830"/>
    <w:rsid w:val="00AF6A6F"/>
    <w:rsid w:val="00AF70D9"/>
    <w:rsid w:val="00B009D8"/>
    <w:rsid w:val="00B00F9D"/>
    <w:rsid w:val="00B015DD"/>
    <w:rsid w:val="00B016F7"/>
    <w:rsid w:val="00B01AAF"/>
    <w:rsid w:val="00B020BC"/>
    <w:rsid w:val="00B02397"/>
    <w:rsid w:val="00B024FA"/>
    <w:rsid w:val="00B027C6"/>
    <w:rsid w:val="00B031CF"/>
    <w:rsid w:val="00B04295"/>
    <w:rsid w:val="00B0491E"/>
    <w:rsid w:val="00B05685"/>
    <w:rsid w:val="00B062CB"/>
    <w:rsid w:val="00B06DD8"/>
    <w:rsid w:val="00B10ED3"/>
    <w:rsid w:val="00B11034"/>
    <w:rsid w:val="00B1179D"/>
    <w:rsid w:val="00B12310"/>
    <w:rsid w:val="00B12C9A"/>
    <w:rsid w:val="00B1601B"/>
    <w:rsid w:val="00B16723"/>
    <w:rsid w:val="00B17A95"/>
    <w:rsid w:val="00B20299"/>
    <w:rsid w:val="00B20653"/>
    <w:rsid w:val="00B2082E"/>
    <w:rsid w:val="00B208D8"/>
    <w:rsid w:val="00B21E36"/>
    <w:rsid w:val="00B228C0"/>
    <w:rsid w:val="00B22D0C"/>
    <w:rsid w:val="00B238ED"/>
    <w:rsid w:val="00B259A9"/>
    <w:rsid w:val="00B26CD8"/>
    <w:rsid w:val="00B26CF1"/>
    <w:rsid w:val="00B274A7"/>
    <w:rsid w:val="00B278B3"/>
    <w:rsid w:val="00B3097E"/>
    <w:rsid w:val="00B30F46"/>
    <w:rsid w:val="00B31F8A"/>
    <w:rsid w:val="00B34DE0"/>
    <w:rsid w:val="00B34F65"/>
    <w:rsid w:val="00B3556F"/>
    <w:rsid w:val="00B35C2B"/>
    <w:rsid w:val="00B360FC"/>
    <w:rsid w:val="00B363FA"/>
    <w:rsid w:val="00B37B9C"/>
    <w:rsid w:val="00B37F43"/>
    <w:rsid w:val="00B40027"/>
    <w:rsid w:val="00B40299"/>
    <w:rsid w:val="00B40F67"/>
    <w:rsid w:val="00B40FA3"/>
    <w:rsid w:val="00B41D9C"/>
    <w:rsid w:val="00B433A1"/>
    <w:rsid w:val="00B44688"/>
    <w:rsid w:val="00B4474B"/>
    <w:rsid w:val="00B44C97"/>
    <w:rsid w:val="00B45423"/>
    <w:rsid w:val="00B45802"/>
    <w:rsid w:val="00B4626B"/>
    <w:rsid w:val="00B46BDB"/>
    <w:rsid w:val="00B46F7F"/>
    <w:rsid w:val="00B47552"/>
    <w:rsid w:val="00B4794A"/>
    <w:rsid w:val="00B479B0"/>
    <w:rsid w:val="00B5184E"/>
    <w:rsid w:val="00B51994"/>
    <w:rsid w:val="00B51A10"/>
    <w:rsid w:val="00B51E02"/>
    <w:rsid w:val="00B53189"/>
    <w:rsid w:val="00B54821"/>
    <w:rsid w:val="00B54D23"/>
    <w:rsid w:val="00B56A00"/>
    <w:rsid w:val="00B56F12"/>
    <w:rsid w:val="00B57271"/>
    <w:rsid w:val="00B57A5C"/>
    <w:rsid w:val="00B57DC5"/>
    <w:rsid w:val="00B600F5"/>
    <w:rsid w:val="00B6182F"/>
    <w:rsid w:val="00B62B7F"/>
    <w:rsid w:val="00B641AE"/>
    <w:rsid w:val="00B64320"/>
    <w:rsid w:val="00B6488D"/>
    <w:rsid w:val="00B64BA8"/>
    <w:rsid w:val="00B6526C"/>
    <w:rsid w:val="00B6538A"/>
    <w:rsid w:val="00B6589B"/>
    <w:rsid w:val="00B71DD9"/>
    <w:rsid w:val="00B7248D"/>
    <w:rsid w:val="00B7250A"/>
    <w:rsid w:val="00B72A97"/>
    <w:rsid w:val="00B7391E"/>
    <w:rsid w:val="00B74400"/>
    <w:rsid w:val="00B75081"/>
    <w:rsid w:val="00B755F9"/>
    <w:rsid w:val="00B768E7"/>
    <w:rsid w:val="00B804CB"/>
    <w:rsid w:val="00B81369"/>
    <w:rsid w:val="00B815D2"/>
    <w:rsid w:val="00B82B4B"/>
    <w:rsid w:val="00B830F8"/>
    <w:rsid w:val="00B8380E"/>
    <w:rsid w:val="00B83D73"/>
    <w:rsid w:val="00B8408F"/>
    <w:rsid w:val="00B84A44"/>
    <w:rsid w:val="00B850B8"/>
    <w:rsid w:val="00B85778"/>
    <w:rsid w:val="00B8639F"/>
    <w:rsid w:val="00B87131"/>
    <w:rsid w:val="00B91181"/>
    <w:rsid w:val="00B913AB"/>
    <w:rsid w:val="00B913B6"/>
    <w:rsid w:val="00B91EC7"/>
    <w:rsid w:val="00B92AA3"/>
    <w:rsid w:val="00B94636"/>
    <w:rsid w:val="00B95099"/>
    <w:rsid w:val="00B95398"/>
    <w:rsid w:val="00B95581"/>
    <w:rsid w:val="00B95B1A"/>
    <w:rsid w:val="00B96C1D"/>
    <w:rsid w:val="00B97747"/>
    <w:rsid w:val="00BA0ACD"/>
    <w:rsid w:val="00BA0EB2"/>
    <w:rsid w:val="00BA3103"/>
    <w:rsid w:val="00BA36A3"/>
    <w:rsid w:val="00BA3A8D"/>
    <w:rsid w:val="00BA4443"/>
    <w:rsid w:val="00BA4571"/>
    <w:rsid w:val="00BA4DB2"/>
    <w:rsid w:val="00BA4F7F"/>
    <w:rsid w:val="00BA5064"/>
    <w:rsid w:val="00BA6B10"/>
    <w:rsid w:val="00BA6B2A"/>
    <w:rsid w:val="00BA6F45"/>
    <w:rsid w:val="00BA7780"/>
    <w:rsid w:val="00BA7A6D"/>
    <w:rsid w:val="00BB007E"/>
    <w:rsid w:val="00BB0128"/>
    <w:rsid w:val="00BB156B"/>
    <w:rsid w:val="00BB3101"/>
    <w:rsid w:val="00BB5397"/>
    <w:rsid w:val="00BB5404"/>
    <w:rsid w:val="00BB559C"/>
    <w:rsid w:val="00BB585E"/>
    <w:rsid w:val="00BB5CDC"/>
    <w:rsid w:val="00BB6157"/>
    <w:rsid w:val="00BB68B0"/>
    <w:rsid w:val="00BB6D31"/>
    <w:rsid w:val="00BB71B7"/>
    <w:rsid w:val="00BB7C33"/>
    <w:rsid w:val="00BC0C3C"/>
    <w:rsid w:val="00BC1C27"/>
    <w:rsid w:val="00BC294E"/>
    <w:rsid w:val="00BC36C7"/>
    <w:rsid w:val="00BC3BA3"/>
    <w:rsid w:val="00BC415F"/>
    <w:rsid w:val="00BC5FAF"/>
    <w:rsid w:val="00BC6C67"/>
    <w:rsid w:val="00BC6D2E"/>
    <w:rsid w:val="00BC71E6"/>
    <w:rsid w:val="00BC71FF"/>
    <w:rsid w:val="00BC7276"/>
    <w:rsid w:val="00BC7756"/>
    <w:rsid w:val="00BC7EF4"/>
    <w:rsid w:val="00BD12A6"/>
    <w:rsid w:val="00BD1F96"/>
    <w:rsid w:val="00BD25F5"/>
    <w:rsid w:val="00BD265A"/>
    <w:rsid w:val="00BD2BBB"/>
    <w:rsid w:val="00BD2CA7"/>
    <w:rsid w:val="00BD302F"/>
    <w:rsid w:val="00BD3037"/>
    <w:rsid w:val="00BD3AD2"/>
    <w:rsid w:val="00BD5578"/>
    <w:rsid w:val="00BD562E"/>
    <w:rsid w:val="00BD58AB"/>
    <w:rsid w:val="00BD5D4B"/>
    <w:rsid w:val="00BD655F"/>
    <w:rsid w:val="00BD726E"/>
    <w:rsid w:val="00BD7D2C"/>
    <w:rsid w:val="00BE06F1"/>
    <w:rsid w:val="00BE0D92"/>
    <w:rsid w:val="00BE217E"/>
    <w:rsid w:val="00BE239D"/>
    <w:rsid w:val="00BE2782"/>
    <w:rsid w:val="00BE2CA4"/>
    <w:rsid w:val="00BE40C9"/>
    <w:rsid w:val="00BE4353"/>
    <w:rsid w:val="00BE4A7D"/>
    <w:rsid w:val="00BE4CE2"/>
    <w:rsid w:val="00BE53A7"/>
    <w:rsid w:val="00BE5A4A"/>
    <w:rsid w:val="00BE6942"/>
    <w:rsid w:val="00BE6E5E"/>
    <w:rsid w:val="00BE707B"/>
    <w:rsid w:val="00BE7766"/>
    <w:rsid w:val="00BE78E7"/>
    <w:rsid w:val="00BE7CB6"/>
    <w:rsid w:val="00BE7E7B"/>
    <w:rsid w:val="00BF1170"/>
    <w:rsid w:val="00BF1B4A"/>
    <w:rsid w:val="00BF3D08"/>
    <w:rsid w:val="00BF4983"/>
    <w:rsid w:val="00BF4ECB"/>
    <w:rsid w:val="00BF50A8"/>
    <w:rsid w:val="00BF54BC"/>
    <w:rsid w:val="00BF7F55"/>
    <w:rsid w:val="00BF7F63"/>
    <w:rsid w:val="00C003EB"/>
    <w:rsid w:val="00C0054E"/>
    <w:rsid w:val="00C00F31"/>
    <w:rsid w:val="00C01176"/>
    <w:rsid w:val="00C01CE2"/>
    <w:rsid w:val="00C02068"/>
    <w:rsid w:val="00C020DF"/>
    <w:rsid w:val="00C031C2"/>
    <w:rsid w:val="00C04DDE"/>
    <w:rsid w:val="00C05215"/>
    <w:rsid w:val="00C058C5"/>
    <w:rsid w:val="00C0643F"/>
    <w:rsid w:val="00C074F6"/>
    <w:rsid w:val="00C07CCF"/>
    <w:rsid w:val="00C10736"/>
    <w:rsid w:val="00C10DB9"/>
    <w:rsid w:val="00C110DA"/>
    <w:rsid w:val="00C110E1"/>
    <w:rsid w:val="00C11219"/>
    <w:rsid w:val="00C11661"/>
    <w:rsid w:val="00C11B2D"/>
    <w:rsid w:val="00C11F73"/>
    <w:rsid w:val="00C13B1F"/>
    <w:rsid w:val="00C13F81"/>
    <w:rsid w:val="00C1453A"/>
    <w:rsid w:val="00C14BEB"/>
    <w:rsid w:val="00C15129"/>
    <w:rsid w:val="00C1527C"/>
    <w:rsid w:val="00C15A41"/>
    <w:rsid w:val="00C15F9E"/>
    <w:rsid w:val="00C16192"/>
    <w:rsid w:val="00C162FB"/>
    <w:rsid w:val="00C1638B"/>
    <w:rsid w:val="00C168AE"/>
    <w:rsid w:val="00C16DB7"/>
    <w:rsid w:val="00C17E6C"/>
    <w:rsid w:val="00C17F03"/>
    <w:rsid w:val="00C202AE"/>
    <w:rsid w:val="00C21212"/>
    <w:rsid w:val="00C2141D"/>
    <w:rsid w:val="00C23813"/>
    <w:rsid w:val="00C24FD2"/>
    <w:rsid w:val="00C27058"/>
    <w:rsid w:val="00C338C6"/>
    <w:rsid w:val="00C3427F"/>
    <w:rsid w:val="00C34C22"/>
    <w:rsid w:val="00C34F3F"/>
    <w:rsid w:val="00C34FC5"/>
    <w:rsid w:val="00C35E8E"/>
    <w:rsid w:val="00C36D98"/>
    <w:rsid w:val="00C37A70"/>
    <w:rsid w:val="00C37ADB"/>
    <w:rsid w:val="00C412B8"/>
    <w:rsid w:val="00C41387"/>
    <w:rsid w:val="00C4190D"/>
    <w:rsid w:val="00C41A93"/>
    <w:rsid w:val="00C41CB3"/>
    <w:rsid w:val="00C427CA"/>
    <w:rsid w:val="00C42EDA"/>
    <w:rsid w:val="00C4507F"/>
    <w:rsid w:val="00C46E0E"/>
    <w:rsid w:val="00C4732A"/>
    <w:rsid w:val="00C476B5"/>
    <w:rsid w:val="00C47911"/>
    <w:rsid w:val="00C50771"/>
    <w:rsid w:val="00C51ACB"/>
    <w:rsid w:val="00C51C35"/>
    <w:rsid w:val="00C52C3C"/>
    <w:rsid w:val="00C53C3A"/>
    <w:rsid w:val="00C55F1D"/>
    <w:rsid w:val="00C562D5"/>
    <w:rsid w:val="00C5673A"/>
    <w:rsid w:val="00C56B42"/>
    <w:rsid w:val="00C60749"/>
    <w:rsid w:val="00C60903"/>
    <w:rsid w:val="00C60BF1"/>
    <w:rsid w:val="00C60CBA"/>
    <w:rsid w:val="00C6211B"/>
    <w:rsid w:val="00C6218C"/>
    <w:rsid w:val="00C64D96"/>
    <w:rsid w:val="00C65100"/>
    <w:rsid w:val="00C65250"/>
    <w:rsid w:val="00C659E5"/>
    <w:rsid w:val="00C65E32"/>
    <w:rsid w:val="00C668CB"/>
    <w:rsid w:val="00C66A8E"/>
    <w:rsid w:val="00C70505"/>
    <w:rsid w:val="00C71895"/>
    <w:rsid w:val="00C7272A"/>
    <w:rsid w:val="00C7353C"/>
    <w:rsid w:val="00C73F43"/>
    <w:rsid w:val="00C74523"/>
    <w:rsid w:val="00C74994"/>
    <w:rsid w:val="00C75951"/>
    <w:rsid w:val="00C75E7F"/>
    <w:rsid w:val="00C76C22"/>
    <w:rsid w:val="00C7759E"/>
    <w:rsid w:val="00C77661"/>
    <w:rsid w:val="00C77AA8"/>
    <w:rsid w:val="00C801C4"/>
    <w:rsid w:val="00C81320"/>
    <w:rsid w:val="00C81A0E"/>
    <w:rsid w:val="00C81DC8"/>
    <w:rsid w:val="00C82125"/>
    <w:rsid w:val="00C82784"/>
    <w:rsid w:val="00C83651"/>
    <w:rsid w:val="00C8470C"/>
    <w:rsid w:val="00C856FE"/>
    <w:rsid w:val="00C85ED5"/>
    <w:rsid w:val="00C862FE"/>
    <w:rsid w:val="00C87117"/>
    <w:rsid w:val="00C90433"/>
    <w:rsid w:val="00C915FC"/>
    <w:rsid w:val="00C923BF"/>
    <w:rsid w:val="00C93BA8"/>
    <w:rsid w:val="00C95635"/>
    <w:rsid w:val="00C95713"/>
    <w:rsid w:val="00C95F5B"/>
    <w:rsid w:val="00CA0605"/>
    <w:rsid w:val="00CA174D"/>
    <w:rsid w:val="00CA1B2A"/>
    <w:rsid w:val="00CA323E"/>
    <w:rsid w:val="00CA328E"/>
    <w:rsid w:val="00CA39C3"/>
    <w:rsid w:val="00CA3EDA"/>
    <w:rsid w:val="00CA4D2C"/>
    <w:rsid w:val="00CA4DD2"/>
    <w:rsid w:val="00CA54BF"/>
    <w:rsid w:val="00CA5636"/>
    <w:rsid w:val="00CA5AA2"/>
    <w:rsid w:val="00CA7224"/>
    <w:rsid w:val="00CA728B"/>
    <w:rsid w:val="00CA780F"/>
    <w:rsid w:val="00CB0356"/>
    <w:rsid w:val="00CB0818"/>
    <w:rsid w:val="00CB11CE"/>
    <w:rsid w:val="00CB1208"/>
    <w:rsid w:val="00CB185D"/>
    <w:rsid w:val="00CB2066"/>
    <w:rsid w:val="00CB244B"/>
    <w:rsid w:val="00CB2473"/>
    <w:rsid w:val="00CB2C7B"/>
    <w:rsid w:val="00CB2CD8"/>
    <w:rsid w:val="00CB2D6A"/>
    <w:rsid w:val="00CB3616"/>
    <w:rsid w:val="00CB3865"/>
    <w:rsid w:val="00CB3B8F"/>
    <w:rsid w:val="00CB3D3B"/>
    <w:rsid w:val="00CB40EB"/>
    <w:rsid w:val="00CB5F81"/>
    <w:rsid w:val="00CC09DA"/>
    <w:rsid w:val="00CC0BC2"/>
    <w:rsid w:val="00CC1212"/>
    <w:rsid w:val="00CC1FAF"/>
    <w:rsid w:val="00CC2065"/>
    <w:rsid w:val="00CC2C3A"/>
    <w:rsid w:val="00CC33E7"/>
    <w:rsid w:val="00CC43FF"/>
    <w:rsid w:val="00CC4EA6"/>
    <w:rsid w:val="00CC5B0E"/>
    <w:rsid w:val="00CC6052"/>
    <w:rsid w:val="00CC7E27"/>
    <w:rsid w:val="00CD0E87"/>
    <w:rsid w:val="00CD2027"/>
    <w:rsid w:val="00CD2B14"/>
    <w:rsid w:val="00CD2C84"/>
    <w:rsid w:val="00CD2CFF"/>
    <w:rsid w:val="00CD2D25"/>
    <w:rsid w:val="00CD2F4B"/>
    <w:rsid w:val="00CD2FCF"/>
    <w:rsid w:val="00CD31B9"/>
    <w:rsid w:val="00CD4EB5"/>
    <w:rsid w:val="00CD58CB"/>
    <w:rsid w:val="00CD5E05"/>
    <w:rsid w:val="00CD7246"/>
    <w:rsid w:val="00CD7929"/>
    <w:rsid w:val="00CE281C"/>
    <w:rsid w:val="00CE2974"/>
    <w:rsid w:val="00CE3897"/>
    <w:rsid w:val="00CE3DAF"/>
    <w:rsid w:val="00CE4266"/>
    <w:rsid w:val="00CE4F4B"/>
    <w:rsid w:val="00CE5DE6"/>
    <w:rsid w:val="00CE6CC8"/>
    <w:rsid w:val="00CE71AE"/>
    <w:rsid w:val="00CE7D01"/>
    <w:rsid w:val="00CE7EBD"/>
    <w:rsid w:val="00CF10EC"/>
    <w:rsid w:val="00CF17BF"/>
    <w:rsid w:val="00CF311A"/>
    <w:rsid w:val="00CF3C8E"/>
    <w:rsid w:val="00CF3CDE"/>
    <w:rsid w:val="00CF44D0"/>
    <w:rsid w:val="00CF611A"/>
    <w:rsid w:val="00CF6256"/>
    <w:rsid w:val="00CF62A7"/>
    <w:rsid w:val="00CF63D2"/>
    <w:rsid w:val="00CF6449"/>
    <w:rsid w:val="00CF68AC"/>
    <w:rsid w:val="00CF69C1"/>
    <w:rsid w:val="00CF6A24"/>
    <w:rsid w:val="00D00BC1"/>
    <w:rsid w:val="00D00D02"/>
    <w:rsid w:val="00D0165D"/>
    <w:rsid w:val="00D02348"/>
    <w:rsid w:val="00D03604"/>
    <w:rsid w:val="00D0379D"/>
    <w:rsid w:val="00D0570C"/>
    <w:rsid w:val="00D06AA8"/>
    <w:rsid w:val="00D07C61"/>
    <w:rsid w:val="00D10F81"/>
    <w:rsid w:val="00D12851"/>
    <w:rsid w:val="00D1452F"/>
    <w:rsid w:val="00D15DA3"/>
    <w:rsid w:val="00D16A06"/>
    <w:rsid w:val="00D173A4"/>
    <w:rsid w:val="00D17BF8"/>
    <w:rsid w:val="00D20C83"/>
    <w:rsid w:val="00D224FA"/>
    <w:rsid w:val="00D22AB2"/>
    <w:rsid w:val="00D22FB1"/>
    <w:rsid w:val="00D249C6"/>
    <w:rsid w:val="00D25750"/>
    <w:rsid w:val="00D25E12"/>
    <w:rsid w:val="00D25FCE"/>
    <w:rsid w:val="00D2601F"/>
    <w:rsid w:val="00D266F2"/>
    <w:rsid w:val="00D26877"/>
    <w:rsid w:val="00D27191"/>
    <w:rsid w:val="00D27EF3"/>
    <w:rsid w:val="00D30CC9"/>
    <w:rsid w:val="00D32ED2"/>
    <w:rsid w:val="00D32F1E"/>
    <w:rsid w:val="00D33581"/>
    <w:rsid w:val="00D336E2"/>
    <w:rsid w:val="00D33904"/>
    <w:rsid w:val="00D34C75"/>
    <w:rsid w:val="00D354A7"/>
    <w:rsid w:val="00D35C1E"/>
    <w:rsid w:val="00D35E89"/>
    <w:rsid w:val="00D35F59"/>
    <w:rsid w:val="00D37BE4"/>
    <w:rsid w:val="00D400C2"/>
    <w:rsid w:val="00D41878"/>
    <w:rsid w:val="00D41BA2"/>
    <w:rsid w:val="00D41C46"/>
    <w:rsid w:val="00D41D84"/>
    <w:rsid w:val="00D41F2A"/>
    <w:rsid w:val="00D432AB"/>
    <w:rsid w:val="00D445BF"/>
    <w:rsid w:val="00D4550F"/>
    <w:rsid w:val="00D4631F"/>
    <w:rsid w:val="00D468F5"/>
    <w:rsid w:val="00D5088D"/>
    <w:rsid w:val="00D512D5"/>
    <w:rsid w:val="00D5142D"/>
    <w:rsid w:val="00D51FCC"/>
    <w:rsid w:val="00D522D0"/>
    <w:rsid w:val="00D526FE"/>
    <w:rsid w:val="00D52A17"/>
    <w:rsid w:val="00D52D71"/>
    <w:rsid w:val="00D52F1D"/>
    <w:rsid w:val="00D53913"/>
    <w:rsid w:val="00D553D1"/>
    <w:rsid w:val="00D563A3"/>
    <w:rsid w:val="00D563EE"/>
    <w:rsid w:val="00D568CC"/>
    <w:rsid w:val="00D5726D"/>
    <w:rsid w:val="00D57273"/>
    <w:rsid w:val="00D57CCF"/>
    <w:rsid w:val="00D57F3B"/>
    <w:rsid w:val="00D57FC3"/>
    <w:rsid w:val="00D62A84"/>
    <w:rsid w:val="00D62D5A"/>
    <w:rsid w:val="00D62D80"/>
    <w:rsid w:val="00D62E84"/>
    <w:rsid w:val="00D635D5"/>
    <w:rsid w:val="00D63D1D"/>
    <w:rsid w:val="00D6469A"/>
    <w:rsid w:val="00D65428"/>
    <w:rsid w:val="00D65E8C"/>
    <w:rsid w:val="00D65FD9"/>
    <w:rsid w:val="00D70309"/>
    <w:rsid w:val="00D714BD"/>
    <w:rsid w:val="00D7185A"/>
    <w:rsid w:val="00D71D55"/>
    <w:rsid w:val="00D71FAF"/>
    <w:rsid w:val="00D71FE8"/>
    <w:rsid w:val="00D74AF8"/>
    <w:rsid w:val="00D74D72"/>
    <w:rsid w:val="00D75188"/>
    <w:rsid w:val="00D75F0A"/>
    <w:rsid w:val="00D7619C"/>
    <w:rsid w:val="00D77AC3"/>
    <w:rsid w:val="00D80C5A"/>
    <w:rsid w:val="00D8189E"/>
    <w:rsid w:val="00D81AB3"/>
    <w:rsid w:val="00D82543"/>
    <w:rsid w:val="00D8295C"/>
    <w:rsid w:val="00D82BAD"/>
    <w:rsid w:val="00D83241"/>
    <w:rsid w:val="00D83D07"/>
    <w:rsid w:val="00D83E77"/>
    <w:rsid w:val="00D8439A"/>
    <w:rsid w:val="00D84A6B"/>
    <w:rsid w:val="00D900FB"/>
    <w:rsid w:val="00D90630"/>
    <w:rsid w:val="00D906F2"/>
    <w:rsid w:val="00D9087E"/>
    <w:rsid w:val="00D92EF7"/>
    <w:rsid w:val="00D9336B"/>
    <w:rsid w:val="00D9391E"/>
    <w:rsid w:val="00D93DBB"/>
    <w:rsid w:val="00D94A17"/>
    <w:rsid w:val="00D9644F"/>
    <w:rsid w:val="00D9717B"/>
    <w:rsid w:val="00D97213"/>
    <w:rsid w:val="00D97351"/>
    <w:rsid w:val="00D978B0"/>
    <w:rsid w:val="00D97CD5"/>
    <w:rsid w:val="00D97FF5"/>
    <w:rsid w:val="00DA012E"/>
    <w:rsid w:val="00DA1567"/>
    <w:rsid w:val="00DA15E2"/>
    <w:rsid w:val="00DA22FA"/>
    <w:rsid w:val="00DA2DBD"/>
    <w:rsid w:val="00DA2F2F"/>
    <w:rsid w:val="00DA54E0"/>
    <w:rsid w:val="00DA624D"/>
    <w:rsid w:val="00DA6CC2"/>
    <w:rsid w:val="00DA72BA"/>
    <w:rsid w:val="00DA732A"/>
    <w:rsid w:val="00DA78A8"/>
    <w:rsid w:val="00DA7AE4"/>
    <w:rsid w:val="00DB058F"/>
    <w:rsid w:val="00DB07BA"/>
    <w:rsid w:val="00DB1AAB"/>
    <w:rsid w:val="00DB2744"/>
    <w:rsid w:val="00DB2B75"/>
    <w:rsid w:val="00DB4E9D"/>
    <w:rsid w:val="00DB51D7"/>
    <w:rsid w:val="00DB61BB"/>
    <w:rsid w:val="00DB6587"/>
    <w:rsid w:val="00DB65FD"/>
    <w:rsid w:val="00DB67CB"/>
    <w:rsid w:val="00DB701F"/>
    <w:rsid w:val="00DC21AE"/>
    <w:rsid w:val="00DC2947"/>
    <w:rsid w:val="00DC4C44"/>
    <w:rsid w:val="00DC5CD3"/>
    <w:rsid w:val="00DC5F78"/>
    <w:rsid w:val="00DC62C5"/>
    <w:rsid w:val="00DC666C"/>
    <w:rsid w:val="00DC7710"/>
    <w:rsid w:val="00DD0B36"/>
    <w:rsid w:val="00DD0E9F"/>
    <w:rsid w:val="00DD189C"/>
    <w:rsid w:val="00DD3309"/>
    <w:rsid w:val="00DD3935"/>
    <w:rsid w:val="00DD3FF9"/>
    <w:rsid w:val="00DD5A4E"/>
    <w:rsid w:val="00DD67D6"/>
    <w:rsid w:val="00DD729B"/>
    <w:rsid w:val="00DD7BB7"/>
    <w:rsid w:val="00DE3C64"/>
    <w:rsid w:val="00DE40BF"/>
    <w:rsid w:val="00DE41F3"/>
    <w:rsid w:val="00DE492B"/>
    <w:rsid w:val="00DE55EE"/>
    <w:rsid w:val="00DE5BA1"/>
    <w:rsid w:val="00DE6C3A"/>
    <w:rsid w:val="00DE6DFE"/>
    <w:rsid w:val="00DE6E52"/>
    <w:rsid w:val="00DE7878"/>
    <w:rsid w:val="00DE78CE"/>
    <w:rsid w:val="00DF12F7"/>
    <w:rsid w:val="00DF23CD"/>
    <w:rsid w:val="00DF2BF5"/>
    <w:rsid w:val="00DF4026"/>
    <w:rsid w:val="00DF4396"/>
    <w:rsid w:val="00DF6B72"/>
    <w:rsid w:val="00DF76EE"/>
    <w:rsid w:val="00E0135D"/>
    <w:rsid w:val="00E04B48"/>
    <w:rsid w:val="00E04E5D"/>
    <w:rsid w:val="00E05A3B"/>
    <w:rsid w:val="00E05B42"/>
    <w:rsid w:val="00E0618E"/>
    <w:rsid w:val="00E07C94"/>
    <w:rsid w:val="00E10225"/>
    <w:rsid w:val="00E10BCC"/>
    <w:rsid w:val="00E10D83"/>
    <w:rsid w:val="00E10F6E"/>
    <w:rsid w:val="00E12445"/>
    <w:rsid w:val="00E13076"/>
    <w:rsid w:val="00E135D9"/>
    <w:rsid w:val="00E139D3"/>
    <w:rsid w:val="00E13D7D"/>
    <w:rsid w:val="00E14201"/>
    <w:rsid w:val="00E1486F"/>
    <w:rsid w:val="00E155E7"/>
    <w:rsid w:val="00E1664B"/>
    <w:rsid w:val="00E16B5C"/>
    <w:rsid w:val="00E1717D"/>
    <w:rsid w:val="00E2085D"/>
    <w:rsid w:val="00E20A0E"/>
    <w:rsid w:val="00E22960"/>
    <w:rsid w:val="00E23FA4"/>
    <w:rsid w:val="00E263B9"/>
    <w:rsid w:val="00E26D08"/>
    <w:rsid w:val="00E27592"/>
    <w:rsid w:val="00E27E93"/>
    <w:rsid w:val="00E323E7"/>
    <w:rsid w:val="00E3251A"/>
    <w:rsid w:val="00E329C6"/>
    <w:rsid w:val="00E33332"/>
    <w:rsid w:val="00E33F7A"/>
    <w:rsid w:val="00E349E2"/>
    <w:rsid w:val="00E34D43"/>
    <w:rsid w:val="00E35EBD"/>
    <w:rsid w:val="00E35F23"/>
    <w:rsid w:val="00E36859"/>
    <w:rsid w:val="00E36AA9"/>
    <w:rsid w:val="00E36CD4"/>
    <w:rsid w:val="00E37022"/>
    <w:rsid w:val="00E403B2"/>
    <w:rsid w:val="00E40FA9"/>
    <w:rsid w:val="00E43446"/>
    <w:rsid w:val="00E43549"/>
    <w:rsid w:val="00E43FDD"/>
    <w:rsid w:val="00E44CE3"/>
    <w:rsid w:val="00E44E41"/>
    <w:rsid w:val="00E45624"/>
    <w:rsid w:val="00E45D3E"/>
    <w:rsid w:val="00E45DF3"/>
    <w:rsid w:val="00E4610D"/>
    <w:rsid w:val="00E51ECA"/>
    <w:rsid w:val="00E5200B"/>
    <w:rsid w:val="00E53A91"/>
    <w:rsid w:val="00E559A9"/>
    <w:rsid w:val="00E55E98"/>
    <w:rsid w:val="00E56895"/>
    <w:rsid w:val="00E5702B"/>
    <w:rsid w:val="00E57C3B"/>
    <w:rsid w:val="00E57E9E"/>
    <w:rsid w:val="00E60063"/>
    <w:rsid w:val="00E61676"/>
    <w:rsid w:val="00E61708"/>
    <w:rsid w:val="00E61C97"/>
    <w:rsid w:val="00E620C1"/>
    <w:rsid w:val="00E6240E"/>
    <w:rsid w:val="00E6262A"/>
    <w:rsid w:val="00E6379F"/>
    <w:rsid w:val="00E6398A"/>
    <w:rsid w:val="00E640CB"/>
    <w:rsid w:val="00E641AA"/>
    <w:rsid w:val="00E64733"/>
    <w:rsid w:val="00E650B1"/>
    <w:rsid w:val="00E6644B"/>
    <w:rsid w:val="00E6662A"/>
    <w:rsid w:val="00E669D2"/>
    <w:rsid w:val="00E671DC"/>
    <w:rsid w:val="00E67849"/>
    <w:rsid w:val="00E7061E"/>
    <w:rsid w:val="00E70A16"/>
    <w:rsid w:val="00E7147F"/>
    <w:rsid w:val="00E71DEB"/>
    <w:rsid w:val="00E72DC7"/>
    <w:rsid w:val="00E72DFB"/>
    <w:rsid w:val="00E732AF"/>
    <w:rsid w:val="00E733BF"/>
    <w:rsid w:val="00E75D97"/>
    <w:rsid w:val="00E76750"/>
    <w:rsid w:val="00E77280"/>
    <w:rsid w:val="00E823E2"/>
    <w:rsid w:val="00E846C0"/>
    <w:rsid w:val="00E85CC5"/>
    <w:rsid w:val="00E86C92"/>
    <w:rsid w:val="00E87C0F"/>
    <w:rsid w:val="00E914BD"/>
    <w:rsid w:val="00E91DCF"/>
    <w:rsid w:val="00E9299C"/>
    <w:rsid w:val="00E92C68"/>
    <w:rsid w:val="00E9391B"/>
    <w:rsid w:val="00E93950"/>
    <w:rsid w:val="00E94413"/>
    <w:rsid w:val="00E9467B"/>
    <w:rsid w:val="00E952D0"/>
    <w:rsid w:val="00E9581C"/>
    <w:rsid w:val="00E95871"/>
    <w:rsid w:val="00E962D5"/>
    <w:rsid w:val="00E97115"/>
    <w:rsid w:val="00E973E4"/>
    <w:rsid w:val="00EA168D"/>
    <w:rsid w:val="00EA25BF"/>
    <w:rsid w:val="00EA2F50"/>
    <w:rsid w:val="00EA319E"/>
    <w:rsid w:val="00EA352E"/>
    <w:rsid w:val="00EA3E22"/>
    <w:rsid w:val="00EA41A3"/>
    <w:rsid w:val="00EA4952"/>
    <w:rsid w:val="00EA6CC9"/>
    <w:rsid w:val="00EA70E2"/>
    <w:rsid w:val="00EB0D3C"/>
    <w:rsid w:val="00EB1D28"/>
    <w:rsid w:val="00EB2913"/>
    <w:rsid w:val="00EB37E8"/>
    <w:rsid w:val="00EB3832"/>
    <w:rsid w:val="00EB463F"/>
    <w:rsid w:val="00EB4D56"/>
    <w:rsid w:val="00EB5E8A"/>
    <w:rsid w:val="00EC04CB"/>
    <w:rsid w:val="00EC0668"/>
    <w:rsid w:val="00EC1760"/>
    <w:rsid w:val="00EC212A"/>
    <w:rsid w:val="00EC2832"/>
    <w:rsid w:val="00EC2A04"/>
    <w:rsid w:val="00EC2F97"/>
    <w:rsid w:val="00EC3879"/>
    <w:rsid w:val="00EC3A3A"/>
    <w:rsid w:val="00EC3AD1"/>
    <w:rsid w:val="00EC4252"/>
    <w:rsid w:val="00EC44F4"/>
    <w:rsid w:val="00EC7536"/>
    <w:rsid w:val="00ED0C82"/>
    <w:rsid w:val="00ED0DE7"/>
    <w:rsid w:val="00ED0FBB"/>
    <w:rsid w:val="00ED21F1"/>
    <w:rsid w:val="00ED2C35"/>
    <w:rsid w:val="00ED35A8"/>
    <w:rsid w:val="00ED3B11"/>
    <w:rsid w:val="00ED48E4"/>
    <w:rsid w:val="00ED4AD0"/>
    <w:rsid w:val="00ED5242"/>
    <w:rsid w:val="00ED7B0C"/>
    <w:rsid w:val="00EE04E9"/>
    <w:rsid w:val="00EE241C"/>
    <w:rsid w:val="00EE272F"/>
    <w:rsid w:val="00EE29EA"/>
    <w:rsid w:val="00EE36B8"/>
    <w:rsid w:val="00EE44D1"/>
    <w:rsid w:val="00EE4505"/>
    <w:rsid w:val="00EE492F"/>
    <w:rsid w:val="00EE4C0D"/>
    <w:rsid w:val="00EE519C"/>
    <w:rsid w:val="00EE5F24"/>
    <w:rsid w:val="00EE6D43"/>
    <w:rsid w:val="00EE6D71"/>
    <w:rsid w:val="00EE76DD"/>
    <w:rsid w:val="00EE78C2"/>
    <w:rsid w:val="00EE7C35"/>
    <w:rsid w:val="00EF0451"/>
    <w:rsid w:val="00EF08DF"/>
    <w:rsid w:val="00EF1482"/>
    <w:rsid w:val="00EF14B9"/>
    <w:rsid w:val="00EF1873"/>
    <w:rsid w:val="00EF742E"/>
    <w:rsid w:val="00EF7D3B"/>
    <w:rsid w:val="00F00D15"/>
    <w:rsid w:val="00F010E9"/>
    <w:rsid w:val="00F0180E"/>
    <w:rsid w:val="00F02417"/>
    <w:rsid w:val="00F02809"/>
    <w:rsid w:val="00F0324C"/>
    <w:rsid w:val="00F04071"/>
    <w:rsid w:val="00F040FB"/>
    <w:rsid w:val="00F05FFD"/>
    <w:rsid w:val="00F06053"/>
    <w:rsid w:val="00F06433"/>
    <w:rsid w:val="00F06567"/>
    <w:rsid w:val="00F06DFA"/>
    <w:rsid w:val="00F074D0"/>
    <w:rsid w:val="00F078EF"/>
    <w:rsid w:val="00F1014B"/>
    <w:rsid w:val="00F10864"/>
    <w:rsid w:val="00F10AB1"/>
    <w:rsid w:val="00F114AD"/>
    <w:rsid w:val="00F12E5E"/>
    <w:rsid w:val="00F13F5A"/>
    <w:rsid w:val="00F14404"/>
    <w:rsid w:val="00F14548"/>
    <w:rsid w:val="00F15B4A"/>
    <w:rsid w:val="00F15E84"/>
    <w:rsid w:val="00F17A8C"/>
    <w:rsid w:val="00F17BEB"/>
    <w:rsid w:val="00F17D27"/>
    <w:rsid w:val="00F2032A"/>
    <w:rsid w:val="00F20A0A"/>
    <w:rsid w:val="00F20A62"/>
    <w:rsid w:val="00F20C29"/>
    <w:rsid w:val="00F20D3D"/>
    <w:rsid w:val="00F20EB9"/>
    <w:rsid w:val="00F230C1"/>
    <w:rsid w:val="00F24A48"/>
    <w:rsid w:val="00F25252"/>
    <w:rsid w:val="00F253D8"/>
    <w:rsid w:val="00F265D5"/>
    <w:rsid w:val="00F303A0"/>
    <w:rsid w:val="00F3076A"/>
    <w:rsid w:val="00F30B21"/>
    <w:rsid w:val="00F30B9F"/>
    <w:rsid w:val="00F30FC9"/>
    <w:rsid w:val="00F316EA"/>
    <w:rsid w:val="00F32EC7"/>
    <w:rsid w:val="00F32ED5"/>
    <w:rsid w:val="00F33B91"/>
    <w:rsid w:val="00F33DFC"/>
    <w:rsid w:val="00F35B2C"/>
    <w:rsid w:val="00F35D9A"/>
    <w:rsid w:val="00F36395"/>
    <w:rsid w:val="00F37196"/>
    <w:rsid w:val="00F3748D"/>
    <w:rsid w:val="00F3754E"/>
    <w:rsid w:val="00F40568"/>
    <w:rsid w:val="00F40668"/>
    <w:rsid w:val="00F40B7D"/>
    <w:rsid w:val="00F40C2D"/>
    <w:rsid w:val="00F40D8B"/>
    <w:rsid w:val="00F43B44"/>
    <w:rsid w:val="00F43BDC"/>
    <w:rsid w:val="00F44883"/>
    <w:rsid w:val="00F46F36"/>
    <w:rsid w:val="00F51085"/>
    <w:rsid w:val="00F53741"/>
    <w:rsid w:val="00F53A86"/>
    <w:rsid w:val="00F54FD1"/>
    <w:rsid w:val="00F55809"/>
    <w:rsid w:val="00F5640D"/>
    <w:rsid w:val="00F56A56"/>
    <w:rsid w:val="00F56BBA"/>
    <w:rsid w:val="00F575F1"/>
    <w:rsid w:val="00F57E25"/>
    <w:rsid w:val="00F60E84"/>
    <w:rsid w:val="00F6139E"/>
    <w:rsid w:val="00F617CE"/>
    <w:rsid w:val="00F61845"/>
    <w:rsid w:val="00F61946"/>
    <w:rsid w:val="00F6359F"/>
    <w:rsid w:val="00F63C75"/>
    <w:rsid w:val="00F643F3"/>
    <w:rsid w:val="00F64658"/>
    <w:rsid w:val="00F651B3"/>
    <w:rsid w:val="00F65CE7"/>
    <w:rsid w:val="00F66101"/>
    <w:rsid w:val="00F70180"/>
    <w:rsid w:val="00F70E07"/>
    <w:rsid w:val="00F70F03"/>
    <w:rsid w:val="00F719FA"/>
    <w:rsid w:val="00F71D16"/>
    <w:rsid w:val="00F7247E"/>
    <w:rsid w:val="00F72FA5"/>
    <w:rsid w:val="00F73A19"/>
    <w:rsid w:val="00F74299"/>
    <w:rsid w:val="00F74EC5"/>
    <w:rsid w:val="00F764DE"/>
    <w:rsid w:val="00F76AE2"/>
    <w:rsid w:val="00F76C64"/>
    <w:rsid w:val="00F76DD3"/>
    <w:rsid w:val="00F77891"/>
    <w:rsid w:val="00F77A29"/>
    <w:rsid w:val="00F77BF5"/>
    <w:rsid w:val="00F80CBE"/>
    <w:rsid w:val="00F8278F"/>
    <w:rsid w:val="00F84382"/>
    <w:rsid w:val="00F846A2"/>
    <w:rsid w:val="00F8496A"/>
    <w:rsid w:val="00F8550F"/>
    <w:rsid w:val="00F85851"/>
    <w:rsid w:val="00F864E1"/>
    <w:rsid w:val="00F872F6"/>
    <w:rsid w:val="00F87F52"/>
    <w:rsid w:val="00F90EA4"/>
    <w:rsid w:val="00F9172A"/>
    <w:rsid w:val="00F92035"/>
    <w:rsid w:val="00F948B0"/>
    <w:rsid w:val="00F950FE"/>
    <w:rsid w:val="00F95243"/>
    <w:rsid w:val="00F96ECA"/>
    <w:rsid w:val="00F977EA"/>
    <w:rsid w:val="00F97C88"/>
    <w:rsid w:val="00FA0B7C"/>
    <w:rsid w:val="00FA1697"/>
    <w:rsid w:val="00FA21CF"/>
    <w:rsid w:val="00FA2803"/>
    <w:rsid w:val="00FA2888"/>
    <w:rsid w:val="00FA3C26"/>
    <w:rsid w:val="00FA3C9F"/>
    <w:rsid w:val="00FA434C"/>
    <w:rsid w:val="00FA49D2"/>
    <w:rsid w:val="00FA4E00"/>
    <w:rsid w:val="00FA4FBB"/>
    <w:rsid w:val="00FA6953"/>
    <w:rsid w:val="00FA6EE0"/>
    <w:rsid w:val="00FA7991"/>
    <w:rsid w:val="00FB0F3E"/>
    <w:rsid w:val="00FB0FDF"/>
    <w:rsid w:val="00FB0FE9"/>
    <w:rsid w:val="00FB16EE"/>
    <w:rsid w:val="00FB1C96"/>
    <w:rsid w:val="00FB287B"/>
    <w:rsid w:val="00FB2C91"/>
    <w:rsid w:val="00FB2E86"/>
    <w:rsid w:val="00FB346B"/>
    <w:rsid w:val="00FB57F4"/>
    <w:rsid w:val="00FB64A7"/>
    <w:rsid w:val="00FB7198"/>
    <w:rsid w:val="00FB7428"/>
    <w:rsid w:val="00FC0D8F"/>
    <w:rsid w:val="00FC0E81"/>
    <w:rsid w:val="00FC17C0"/>
    <w:rsid w:val="00FC2214"/>
    <w:rsid w:val="00FC244A"/>
    <w:rsid w:val="00FC2734"/>
    <w:rsid w:val="00FC3196"/>
    <w:rsid w:val="00FC357B"/>
    <w:rsid w:val="00FC42C2"/>
    <w:rsid w:val="00FC504D"/>
    <w:rsid w:val="00FC53F1"/>
    <w:rsid w:val="00FC75C4"/>
    <w:rsid w:val="00FC7688"/>
    <w:rsid w:val="00FC7A51"/>
    <w:rsid w:val="00FC7C3A"/>
    <w:rsid w:val="00FC7C6E"/>
    <w:rsid w:val="00FD0ECA"/>
    <w:rsid w:val="00FD0FE0"/>
    <w:rsid w:val="00FD1950"/>
    <w:rsid w:val="00FD2B97"/>
    <w:rsid w:val="00FD3CA6"/>
    <w:rsid w:val="00FD539F"/>
    <w:rsid w:val="00FD7331"/>
    <w:rsid w:val="00FD7F44"/>
    <w:rsid w:val="00FE01FA"/>
    <w:rsid w:val="00FE0C71"/>
    <w:rsid w:val="00FE103B"/>
    <w:rsid w:val="00FE139E"/>
    <w:rsid w:val="00FE18E6"/>
    <w:rsid w:val="00FE237A"/>
    <w:rsid w:val="00FE2527"/>
    <w:rsid w:val="00FE2E96"/>
    <w:rsid w:val="00FE39ED"/>
    <w:rsid w:val="00FE3BC7"/>
    <w:rsid w:val="00FE453C"/>
    <w:rsid w:val="00FE58E8"/>
    <w:rsid w:val="00FE5E8B"/>
    <w:rsid w:val="00FE6D26"/>
    <w:rsid w:val="00FE6E68"/>
    <w:rsid w:val="00FF04C2"/>
    <w:rsid w:val="00FF0579"/>
    <w:rsid w:val="00FF05DF"/>
    <w:rsid w:val="00FF0729"/>
    <w:rsid w:val="00FF1E18"/>
    <w:rsid w:val="00FF2649"/>
    <w:rsid w:val="00FF2E17"/>
    <w:rsid w:val="00FF485B"/>
    <w:rsid w:val="00FF5547"/>
    <w:rsid w:val="00FF6364"/>
    <w:rsid w:val="00FF6873"/>
    <w:rsid w:val="00FF6CAE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4265"/>
  <w15:chartTrackingRefBased/>
  <w15:docId w15:val="{CB8F37B3-3466-41F3-90BF-4266F1AE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C16"/>
    <w:pPr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C16"/>
    <w:p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C16"/>
    <w:pPr>
      <w:autoSpaceDE w:val="0"/>
      <w:autoSpaceDN w:val="0"/>
      <w:adjustRightInd w:val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C16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3C16"/>
    <w:rPr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C3C16"/>
    <w:rPr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C3C16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C3C16"/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547B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B7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EF1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4963FE"/>
  </w:style>
  <w:style w:type="character" w:styleId="UnresolvedMention">
    <w:name w:val="Unresolved Mention"/>
    <w:basedOn w:val="DefaultParagraphFont"/>
    <w:uiPriority w:val="99"/>
    <w:semiHidden/>
    <w:unhideWhenUsed/>
    <w:rsid w:val="002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57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javafx/api/javafx/scene/control/Slider.html" TargetMode="External"/><Relationship Id="rId13" Type="http://schemas.openxmlformats.org/officeDocument/2006/relationships/hyperlink" Target="https://docs.oracle.com/javase/8/javafx/api/javafx/scene/transform/Translat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javafx/api/javafx/scene/input/KeyEvent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h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</TotalTime>
  <Pages>8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Siddique</dc:creator>
  <cp:keywords/>
  <dc:description/>
  <cp:lastModifiedBy>Cassie Sardo</cp:lastModifiedBy>
  <cp:revision>3</cp:revision>
  <dcterms:created xsi:type="dcterms:W3CDTF">2021-07-09T17:28:00Z</dcterms:created>
  <dcterms:modified xsi:type="dcterms:W3CDTF">2021-07-09T17:36:00Z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