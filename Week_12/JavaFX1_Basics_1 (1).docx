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2B8ED" w14:textId="77777777" w:rsidR="004D2B64" w:rsidRPr="00A545EC" w:rsidRDefault="00B5347C" w:rsidP="00A545EC">
      <w:pPr>
        <w:pStyle w:val="Heading1"/>
      </w:pPr>
      <w:r w:rsidRPr="00A545EC">
        <w:t>JavaFX</w:t>
      </w:r>
      <w:r w:rsidR="004D2B64" w:rsidRPr="00A545EC">
        <w:t>:</w:t>
      </w:r>
      <w:r w:rsidR="007B2633" w:rsidRPr="00A545EC">
        <w:t xml:space="preserve"> Basics</w:t>
      </w:r>
    </w:p>
    <w:p w14:paraId="402D0DED" w14:textId="77777777" w:rsidR="00045B8F" w:rsidRPr="00A545EC" w:rsidRDefault="00045B8F">
      <w:pPr>
        <w:rPr>
          <w:rFonts w:cstheme="minorHAnsi"/>
          <w:b/>
          <w:sz w:val="24"/>
          <w:szCs w:val="24"/>
        </w:rPr>
      </w:pPr>
    </w:p>
    <w:p w14:paraId="1B7C0EEC" w14:textId="77777777" w:rsidR="00045B8F" w:rsidRPr="00A545EC" w:rsidRDefault="00045B8F">
      <w:pPr>
        <w:rPr>
          <w:rFonts w:cstheme="minorHAnsi"/>
          <w:i/>
          <w:sz w:val="24"/>
          <w:szCs w:val="24"/>
        </w:rPr>
      </w:pPr>
      <w:r w:rsidRPr="00A545EC">
        <w:rPr>
          <w:rFonts w:cstheme="minorHAnsi"/>
          <w:i/>
          <w:sz w:val="24"/>
          <w:szCs w:val="24"/>
        </w:rPr>
        <w:t>First, go to Lec2_Classe&amp;Method, bring up the power point slides for Chpt3: Using Classes and Objects. Start from slide#67: Intro to JavaFX. Read all the slides from there to end and go over the examples. Then come to this lecture note.</w:t>
      </w:r>
    </w:p>
    <w:p w14:paraId="015534B4" w14:textId="77777777" w:rsidR="004D2B64" w:rsidRPr="00A545EC" w:rsidRDefault="004D2B64" w:rsidP="004D2B64">
      <w:pPr>
        <w:rPr>
          <w:rFonts w:cstheme="minorHAnsi"/>
          <w:b/>
          <w:sz w:val="24"/>
          <w:szCs w:val="24"/>
        </w:rPr>
      </w:pPr>
    </w:p>
    <w:p w14:paraId="3CD37D03" w14:textId="77777777" w:rsidR="00E25BC3" w:rsidRPr="00A545EC" w:rsidRDefault="004D2B64" w:rsidP="004D2B64">
      <w:pPr>
        <w:rPr>
          <w:rFonts w:cstheme="minorHAnsi"/>
          <w:sz w:val="24"/>
          <w:szCs w:val="24"/>
        </w:rPr>
      </w:pPr>
      <w:r w:rsidRPr="00A545EC">
        <w:rPr>
          <w:rFonts w:cstheme="minorHAnsi"/>
          <w:sz w:val="24"/>
          <w:szCs w:val="24"/>
        </w:rPr>
        <w:t>JavaFX is a software platform for creating and delivering desktop applications, as well as rich Internet applications (RIAs) that can run a</w:t>
      </w:r>
      <w:r w:rsidR="00E25BC3" w:rsidRPr="00A545EC">
        <w:rPr>
          <w:rFonts w:cstheme="minorHAnsi"/>
          <w:sz w:val="24"/>
          <w:szCs w:val="24"/>
        </w:rPr>
        <w:t xml:space="preserve">cross a wide variety of devices as opposed to web applications developed using AWT and Swing which are most appropriate for desktop applications. </w:t>
      </w:r>
      <w:r w:rsidRPr="00A545EC">
        <w:rPr>
          <w:rFonts w:cstheme="minorHAnsi"/>
          <w:sz w:val="24"/>
          <w:szCs w:val="24"/>
        </w:rPr>
        <w:t>Written as a Java API, JavaFX application code can refer</w:t>
      </w:r>
      <w:r w:rsidR="00E25BC3" w:rsidRPr="00A545EC">
        <w:rPr>
          <w:rFonts w:cstheme="minorHAnsi"/>
          <w:sz w:val="24"/>
          <w:szCs w:val="24"/>
        </w:rPr>
        <w:t>ence APIs from any Java library.</w:t>
      </w:r>
      <w:r w:rsidR="00FD21E2" w:rsidRPr="00A545EC">
        <w:rPr>
          <w:rFonts w:cstheme="minorHAnsi"/>
          <w:sz w:val="24"/>
          <w:szCs w:val="24"/>
        </w:rPr>
        <w:t xml:space="preserve"> JavaFX combines the best aspects of the previous approaches and adds many additional features. </w:t>
      </w:r>
      <w:r w:rsidR="00E25BC3" w:rsidRPr="00A545EC">
        <w:rPr>
          <w:rFonts w:cstheme="minorHAnsi"/>
          <w:sz w:val="24"/>
          <w:szCs w:val="24"/>
        </w:rPr>
        <w:t xml:space="preserve"> </w:t>
      </w:r>
    </w:p>
    <w:p w14:paraId="186FA898" w14:textId="77777777" w:rsidR="00E25BC3" w:rsidRPr="00A545EC" w:rsidRDefault="00E25BC3" w:rsidP="004D2B64">
      <w:pPr>
        <w:rPr>
          <w:rFonts w:cstheme="minorHAnsi"/>
          <w:sz w:val="24"/>
          <w:szCs w:val="24"/>
        </w:rPr>
      </w:pPr>
    </w:p>
    <w:p w14:paraId="0EA39F9F" w14:textId="77777777" w:rsidR="00024F22" w:rsidRPr="00A545EC" w:rsidRDefault="004D2B64" w:rsidP="004D2B64">
      <w:pPr>
        <w:rPr>
          <w:rFonts w:cstheme="minorHAnsi"/>
          <w:sz w:val="24"/>
          <w:szCs w:val="24"/>
        </w:rPr>
      </w:pPr>
      <w:r w:rsidRPr="00A545EC">
        <w:rPr>
          <w:rFonts w:cstheme="minorHAnsi"/>
          <w:sz w:val="24"/>
          <w:szCs w:val="24"/>
        </w:rPr>
        <w:t>JavaFX is intended to replace Swing as the standard GUI library for Java SE, but both will be included for the foreseeable future.</w:t>
      </w:r>
      <w:r w:rsidR="00FD21E2" w:rsidRPr="00A545EC">
        <w:rPr>
          <w:rFonts w:cstheme="minorHAnsi"/>
          <w:sz w:val="24"/>
          <w:szCs w:val="24"/>
        </w:rPr>
        <w:t xml:space="preserve"> It was first made available on JDK7 and with the release of JDK 11 in 2018, Oracle has made JavaFX part of the OpenJDK under the </w:t>
      </w:r>
      <w:proofErr w:type="spellStart"/>
      <w:r w:rsidR="00FD21E2" w:rsidRPr="00A545EC">
        <w:rPr>
          <w:rFonts w:cstheme="minorHAnsi"/>
          <w:sz w:val="24"/>
          <w:szCs w:val="24"/>
        </w:rPr>
        <w:t>OpenJFX</w:t>
      </w:r>
      <w:proofErr w:type="spellEnd"/>
      <w:r w:rsidR="00FD21E2" w:rsidRPr="00A545EC">
        <w:rPr>
          <w:rFonts w:cstheme="minorHAnsi"/>
          <w:sz w:val="24"/>
          <w:szCs w:val="24"/>
        </w:rPr>
        <w:t xml:space="preserve"> project. JavaFX is also available, for the current long-term version (Java JDK 8), through March 2025.</w:t>
      </w:r>
    </w:p>
    <w:p w14:paraId="4EAD3E6D" w14:textId="77777777" w:rsidR="004D2B64" w:rsidRPr="00A545EC" w:rsidRDefault="004D2B64">
      <w:pPr>
        <w:rPr>
          <w:rFonts w:cstheme="minorHAnsi"/>
          <w:b/>
          <w:sz w:val="24"/>
          <w:szCs w:val="24"/>
        </w:rPr>
      </w:pPr>
    </w:p>
    <w:p w14:paraId="6740C758" w14:textId="77777777" w:rsidR="000B577A" w:rsidRPr="00A545EC" w:rsidRDefault="004D2B64" w:rsidP="00A545EC">
      <w:pPr>
        <w:pStyle w:val="Heading1"/>
      </w:pPr>
      <w:r w:rsidRPr="00A545EC">
        <w:t xml:space="preserve">JavaFX </w:t>
      </w:r>
      <w:r w:rsidR="004B3886" w:rsidRPr="00A545EC">
        <w:t>for Eclipse</w:t>
      </w:r>
      <w:r w:rsidR="00B5347C" w:rsidRPr="00A545EC">
        <w:t>:</w:t>
      </w:r>
    </w:p>
    <w:p w14:paraId="3B2C5C73" w14:textId="77777777" w:rsidR="00EC0598" w:rsidRPr="00A545EC" w:rsidRDefault="00EC0598">
      <w:pPr>
        <w:rPr>
          <w:rFonts w:cstheme="minorHAnsi"/>
          <w:sz w:val="24"/>
          <w:szCs w:val="24"/>
        </w:rPr>
      </w:pPr>
    </w:p>
    <w:p w14:paraId="2FE38DAE" w14:textId="77777777" w:rsidR="001300E4" w:rsidRPr="00A545EC" w:rsidRDefault="00B5347C">
      <w:pPr>
        <w:rPr>
          <w:rFonts w:cstheme="minorHAnsi"/>
          <w:sz w:val="24"/>
          <w:szCs w:val="24"/>
        </w:rPr>
      </w:pPr>
      <w:r w:rsidRPr="00A545EC">
        <w:rPr>
          <w:rFonts w:cstheme="minorHAnsi"/>
          <w:sz w:val="24"/>
          <w:szCs w:val="24"/>
        </w:rPr>
        <w:t xml:space="preserve">To enable eclipse to handle JavaFX programs, </w:t>
      </w:r>
      <w:r w:rsidR="0066173F" w:rsidRPr="00A545EC">
        <w:rPr>
          <w:rFonts w:cstheme="minorHAnsi"/>
          <w:sz w:val="24"/>
          <w:szCs w:val="24"/>
        </w:rPr>
        <w:t xml:space="preserve">we will install </w:t>
      </w:r>
      <w:r w:rsidRPr="00A545EC">
        <w:rPr>
          <w:rFonts w:cstheme="minorHAnsi"/>
          <w:sz w:val="24"/>
          <w:szCs w:val="24"/>
        </w:rPr>
        <w:t>a new softwa</w:t>
      </w:r>
      <w:r w:rsidR="0066173F" w:rsidRPr="00A545EC">
        <w:rPr>
          <w:rFonts w:cstheme="minorHAnsi"/>
          <w:sz w:val="24"/>
          <w:szCs w:val="24"/>
        </w:rPr>
        <w:t xml:space="preserve">re from eclipse. </w:t>
      </w:r>
    </w:p>
    <w:p w14:paraId="47BF2740" w14:textId="77777777" w:rsidR="001300E4" w:rsidRPr="00A545EC" w:rsidRDefault="001300E4">
      <w:pPr>
        <w:rPr>
          <w:rFonts w:cstheme="minorHAnsi"/>
          <w:sz w:val="24"/>
          <w:szCs w:val="24"/>
        </w:rPr>
      </w:pPr>
      <w:r w:rsidRPr="00A545EC">
        <w:rPr>
          <w:rFonts w:cstheme="minorHAnsi"/>
          <w:sz w:val="24"/>
          <w:szCs w:val="24"/>
        </w:rPr>
        <w:t>You will need at least Java 8.</w:t>
      </w:r>
    </w:p>
    <w:p w14:paraId="0B519054" w14:textId="77777777" w:rsidR="00C33F62" w:rsidRPr="00A545EC" w:rsidRDefault="00C33F62">
      <w:pPr>
        <w:rPr>
          <w:rFonts w:cstheme="minorHAnsi"/>
          <w:sz w:val="24"/>
          <w:szCs w:val="24"/>
        </w:rPr>
      </w:pPr>
    </w:p>
    <w:p w14:paraId="401F2519" w14:textId="03347A8E" w:rsidR="0066173F" w:rsidRPr="00A545EC" w:rsidRDefault="00B5347C" w:rsidP="00A545EC">
      <w:pPr>
        <w:pStyle w:val="ListParagraph"/>
        <w:numPr>
          <w:ilvl w:val="0"/>
          <w:numId w:val="1"/>
        </w:numPr>
        <w:rPr>
          <w:rFonts w:cstheme="minorHAnsi"/>
          <w:color w:val="000000"/>
          <w:sz w:val="24"/>
          <w:szCs w:val="24"/>
          <w:shd w:val="clear" w:color="auto" w:fill="FFFFFF"/>
        </w:rPr>
      </w:pPr>
      <w:r w:rsidRPr="00A545EC">
        <w:rPr>
          <w:rFonts w:cstheme="minorHAnsi"/>
          <w:color w:val="000000"/>
          <w:sz w:val="24"/>
          <w:szCs w:val="24"/>
          <w:shd w:val="clear" w:color="auto" w:fill="FFFFFF"/>
        </w:rPr>
        <w:t>Open Eclipse and click on </w:t>
      </w:r>
      <w:r w:rsidRPr="00A545EC">
        <w:rPr>
          <w:rStyle w:val="Strong"/>
          <w:rFonts w:cstheme="minorHAnsi"/>
          <w:sz w:val="24"/>
          <w:szCs w:val="24"/>
          <w:shd w:val="clear" w:color="auto" w:fill="FFFFFF"/>
        </w:rPr>
        <w:t>Help</w:t>
      </w:r>
      <w:r w:rsidRPr="00A545EC">
        <w:rPr>
          <w:rFonts w:cstheme="minorHAnsi"/>
          <w:color w:val="000000"/>
          <w:sz w:val="24"/>
          <w:szCs w:val="24"/>
          <w:shd w:val="clear" w:color="auto" w:fill="FFFFFF"/>
        </w:rPr>
        <w:t>. Choose </w:t>
      </w:r>
      <w:r w:rsidRPr="00A545EC">
        <w:rPr>
          <w:rStyle w:val="Strong"/>
          <w:rFonts w:cstheme="minorHAnsi"/>
          <w:sz w:val="24"/>
          <w:szCs w:val="24"/>
          <w:shd w:val="clear" w:color="auto" w:fill="FFFFFF"/>
        </w:rPr>
        <w:t>Install a New Software</w:t>
      </w:r>
      <w:r w:rsidRPr="00A545EC">
        <w:rPr>
          <w:rFonts w:cstheme="minorHAnsi"/>
          <w:color w:val="000000"/>
          <w:sz w:val="24"/>
          <w:szCs w:val="24"/>
          <w:shd w:val="clear" w:color="auto" w:fill="FFFFFF"/>
        </w:rPr>
        <w:t xml:space="preserve"> from the list of options given in the </w:t>
      </w:r>
      <w:proofErr w:type="gramStart"/>
      <w:r w:rsidRPr="00A545EC">
        <w:rPr>
          <w:rFonts w:cstheme="minorHAnsi"/>
          <w:color w:val="000000"/>
          <w:sz w:val="24"/>
          <w:szCs w:val="24"/>
          <w:shd w:val="clear" w:color="auto" w:fill="FFFFFF"/>
        </w:rPr>
        <w:t>drop down</w:t>
      </w:r>
      <w:proofErr w:type="gramEnd"/>
      <w:r w:rsidRPr="00A545EC">
        <w:rPr>
          <w:rFonts w:cstheme="minorHAnsi"/>
          <w:color w:val="000000"/>
          <w:sz w:val="24"/>
          <w:szCs w:val="24"/>
          <w:shd w:val="clear" w:color="auto" w:fill="FFFFFF"/>
        </w:rPr>
        <w:t xml:space="preserve"> menu.</w:t>
      </w:r>
    </w:p>
    <w:p w14:paraId="05DF1038" w14:textId="77777777" w:rsidR="0066173F" w:rsidRPr="00A545EC" w:rsidRDefault="0066173F">
      <w:pPr>
        <w:rPr>
          <w:rFonts w:cstheme="minorHAnsi"/>
          <w:color w:val="000000"/>
          <w:sz w:val="24"/>
          <w:szCs w:val="24"/>
          <w:shd w:val="clear" w:color="auto" w:fill="FFFFFF"/>
        </w:rPr>
      </w:pPr>
      <w:r w:rsidRPr="00A545EC">
        <w:rPr>
          <w:rFonts w:cstheme="minorHAnsi"/>
          <w:noProof/>
          <w:sz w:val="24"/>
          <w:szCs w:val="24"/>
        </w:rPr>
        <w:drawing>
          <wp:inline distT="0" distB="0" distL="0" distR="0" wp14:anchorId="797F4978" wp14:editId="1893ACED">
            <wp:extent cx="4542739" cy="3446851"/>
            <wp:effectExtent l="0" t="0" r="0" b="1270"/>
            <wp:docPr id="1" name="Picture 1" descr="A screen capture of the first step in the process of installing a new software from Eclipse. To add a repository, the user should click on the &quot;Add&quo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capture of the first step in the process of installing a new software from Eclipse. To add a repository, the user should click on the &quot;Add&quot; button."/>
                    <pic:cNvPicPr/>
                  </pic:nvPicPr>
                  <pic:blipFill>
                    <a:blip r:embed="rId6"/>
                    <a:stretch>
                      <a:fillRect/>
                    </a:stretch>
                  </pic:blipFill>
                  <pic:spPr>
                    <a:xfrm>
                      <a:off x="0" y="0"/>
                      <a:ext cx="4556563" cy="3457340"/>
                    </a:xfrm>
                    <a:prstGeom prst="rect">
                      <a:avLst/>
                    </a:prstGeom>
                  </pic:spPr>
                </pic:pic>
              </a:graphicData>
            </a:graphic>
          </wp:inline>
        </w:drawing>
      </w:r>
    </w:p>
    <w:p w14:paraId="597DE98B" w14:textId="77777777" w:rsidR="0066173F" w:rsidRPr="00A545EC" w:rsidRDefault="0066173F">
      <w:pPr>
        <w:rPr>
          <w:rFonts w:cstheme="minorHAnsi"/>
          <w:sz w:val="24"/>
          <w:szCs w:val="24"/>
        </w:rPr>
      </w:pPr>
    </w:p>
    <w:p w14:paraId="4E7551FC" w14:textId="77777777" w:rsidR="0066173F" w:rsidRPr="00A545EC" w:rsidRDefault="0066173F">
      <w:pPr>
        <w:rPr>
          <w:rFonts w:cstheme="minorHAnsi"/>
          <w:color w:val="000000"/>
          <w:sz w:val="24"/>
          <w:szCs w:val="24"/>
          <w:shd w:val="clear" w:color="auto" w:fill="FFFFFF"/>
        </w:rPr>
      </w:pPr>
    </w:p>
    <w:p w14:paraId="05D71E3F" w14:textId="0F4E51DC" w:rsidR="005D0B33" w:rsidRPr="00A545EC" w:rsidRDefault="0066173F" w:rsidP="00A545EC">
      <w:pPr>
        <w:pStyle w:val="ListParagraph"/>
        <w:numPr>
          <w:ilvl w:val="0"/>
          <w:numId w:val="1"/>
        </w:numPr>
        <w:rPr>
          <w:rFonts w:cstheme="minorHAnsi"/>
          <w:sz w:val="24"/>
          <w:szCs w:val="24"/>
        </w:rPr>
      </w:pPr>
      <w:r w:rsidRPr="00A545EC">
        <w:rPr>
          <w:rFonts w:cstheme="minorHAnsi"/>
          <w:color w:val="000000"/>
          <w:sz w:val="24"/>
          <w:szCs w:val="24"/>
          <w:shd w:val="clear" w:color="auto" w:fill="FFFFFF"/>
        </w:rPr>
        <w:t>Now, we need to add a repository, just click </w:t>
      </w:r>
      <w:r w:rsidR="00C33F62" w:rsidRPr="00A545EC">
        <w:rPr>
          <w:rFonts w:cstheme="minorHAnsi"/>
          <w:color w:val="000000"/>
          <w:sz w:val="24"/>
          <w:szCs w:val="24"/>
          <w:shd w:val="clear" w:color="auto" w:fill="FFFFFF"/>
        </w:rPr>
        <w:t xml:space="preserve">on </w:t>
      </w:r>
      <w:r w:rsidRPr="00A545EC">
        <w:rPr>
          <w:rStyle w:val="Strong"/>
          <w:rFonts w:cstheme="minorHAnsi"/>
          <w:sz w:val="24"/>
          <w:szCs w:val="24"/>
          <w:shd w:val="clear" w:color="auto" w:fill="FFFFFF"/>
        </w:rPr>
        <w:t>Add. T</w:t>
      </w:r>
      <w:r w:rsidRPr="00A545EC">
        <w:rPr>
          <w:rFonts w:cstheme="minorHAnsi"/>
          <w:color w:val="000000"/>
          <w:sz w:val="24"/>
          <w:szCs w:val="24"/>
          <w:shd w:val="clear" w:color="auto" w:fill="FFFFFF"/>
        </w:rPr>
        <w:t>ype </w:t>
      </w:r>
      <w:r w:rsidRPr="00A545EC">
        <w:rPr>
          <w:rStyle w:val="Strong"/>
          <w:rFonts w:cstheme="minorHAnsi"/>
          <w:sz w:val="24"/>
          <w:szCs w:val="24"/>
          <w:shd w:val="clear" w:color="auto" w:fill="FFFFFF"/>
        </w:rPr>
        <w:t>e(</w:t>
      </w:r>
      <w:proofErr w:type="spellStart"/>
      <w:r w:rsidRPr="00A545EC">
        <w:rPr>
          <w:rStyle w:val="Strong"/>
          <w:rFonts w:cstheme="minorHAnsi"/>
          <w:sz w:val="24"/>
          <w:szCs w:val="24"/>
          <w:shd w:val="clear" w:color="auto" w:fill="FFFFFF"/>
        </w:rPr>
        <w:t>fx</w:t>
      </w:r>
      <w:proofErr w:type="spellEnd"/>
      <w:r w:rsidRPr="00A545EC">
        <w:rPr>
          <w:rStyle w:val="Strong"/>
          <w:rFonts w:cstheme="minorHAnsi"/>
          <w:sz w:val="24"/>
          <w:szCs w:val="24"/>
          <w:shd w:val="clear" w:color="auto" w:fill="FFFFFF"/>
        </w:rPr>
        <w:t>)</w:t>
      </w:r>
      <w:proofErr w:type="spellStart"/>
      <w:r w:rsidRPr="00A545EC">
        <w:rPr>
          <w:rStyle w:val="Strong"/>
          <w:rFonts w:cstheme="minorHAnsi"/>
          <w:sz w:val="24"/>
          <w:szCs w:val="24"/>
          <w:shd w:val="clear" w:color="auto" w:fill="FFFFFF"/>
        </w:rPr>
        <w:t>clipse</w:t>
      </w:r>
      <w:proofErr w:type="spellEnd"/>
      <w:r w:rsidRPr="00A545EC">
        <w:rPr>
          <w:rFonts w:cstheme="minorHAnsi"/>
          <w:color w:val="000000"/>
          <w:sz w:val="24"/>
          <w:szCs w:val="24"/>
          <w:shd w:val="clear" w:color="auto" w:fill="FFFFFF"/>
        </w:rPr>
        <w:t> in the Name and type </w:t>
      </w:r>
      <w:hyperlink r:id="rId7" w:history="1">
        <w:r w:rsidR="00697234" w:rsidRPr="00A545EC">
          <w:rPr>
            <w:rStyle w:val="Hyperlink"/>
            <w:rFonts w:cstheme="minorHAnsi"/>
            <w:sz w:val="24"/>
            <w:szCs w:val="24"/>
            <w:shd w:val="clear" w:color="auto" w:fill="FFFFFF"/>
          </w:rPr>
          <w:t xml:space="preserve">http://download.eclipse.org/efxclipse/updates-released/1.2.0/site </w:t>
        </w:r>
      </w:hyperlink>
      <w:r w:rsidR="00697234" w:rsidRPr="00A545EC">
        <w:rPr>
          <w:rFonts w:cstheme="minorHAnsi"/>
          <w:color w:val="000000"/>
          <w:sz w:val="24"/>
          <w:szCs w:val="24"/>
          <w:shd w:val="clear" w:color="auto" w:fill="FFFFFF"/>
        </w:rPr>
        <w:t>in t</w:t>
      </w:r>
      <w:r w:rsidRPr="00A545EC">
        <w:rPr>
          <w:rFonts w:cstheme="minorHAnsi"/>
          <w:color w:val="000000"/>
          <w:sz w:val="24"/>
          <w:szCs w:val="24"/>
          <w:shd w:val="clear" w:color="auto" w:fill="FFFFFF"/>
        </w:rPr>
        <w:t>he location. Press OK to proceed with this repository installation.</w:t>
      </w:r>
    </w:p>
    <w:p w14:paraId="28B0075E" w14:textId="77777777" w:rsidR="005D0B33" w:rsidRPr="00A545EC" w:rsidRDefault="005D0B33">
      <w:pPr>
        <w:rPr>
          <w:rFonts w:cstheme="minorHAnsi"/>
          <w:sz w:val="24"/>
          <w:szCs w:val="24"/>
        </w:rPr>
      </w:pPr>
    </w:p>
    <w:p w14:paraId="041768A2" w14:textId="77777777" w:rsidR="00697234" w:rsidRPr="00A545EC" w:rsidRDefault="00697234">
      <w:pPr>
        <w:rPr>
          <w:rFonts w:cstheme="minorHAnsi"/>
          <w:sz w:val="24"/>
          <w:szCs w:val="24"/>
        </w:rPr>
      </w:pPr>
      <w:r w:rsidRPr="00A545EC">
        <w:rPr>
          <w:rFonts w:cstheme="minorHAnsi"/>
          <w:noProof/>
          <w:sz w:val="24"/>
          <w:szCs w:val="24"/>
        </w:rPr>
        <w:drawing>
          <wp:inline distT="0" distB="0" distL="0" distR="0" wp14:anchorId="644FFABF" wp14:editId="3AB89AF9">
            <wp:extent cx="4562475" cy="1704975"/>
            <wp:effectExtent l="0" t="0" r="9525" b="9525"/>
            <wp:docPr id="11" name="Picture 11" descr="A screen capture of the area where a user can add a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 capture of the area where a user can add a repository."/>
                    <pic:cNvPicPr/>
                  </pic:nvPicPr>
                  <pic:blipFill>
                    <a:blip r:embed="rId8"/>
                    <a:stretch>
                      <a:fillRect/>
                    </a:stretch>
                  </pic:blipFill>
                  <pic:spPr>
                    <a:xfrm>
                      <a:off x="0" y="0"/>
                      <a:ext cx="4562475" cy="1704975"/>
                    </a:xfrm>
                    <a:prstGeom prst="rect">
                      <a:avLst/>
                    </a:prstGeom>
                  </pic:spPr>
                </pic:pic>
              </a:graphicData>
            </a:graphic>
          </wp:inline>
        </w:drawing>
      </w:r>
    </w:p>
    <w:p w14:paraId="1115CD45" w14:textId="77777777" w:rsidR="00697234" w:rsidRPr="00A545EC" w:rsidRDefault="00697234" w:rsidP="00A545EC">
      <w:pPr>
        <w:pStyle w:val="NormalWeb"/>
        <w:numPr>
          <w:ilvl w:val="0"/>
          <w:numId w:val="1"/>
        </w:numPr>
        <w:shd w:val="clear" w:color="auto" w:fill="FFFFFF"/>
        <w:spacing w:before="240" w:beforeAutospacing="0"/>
        <w:rPr>
          <w:rFonts w:asciiTheme="minorHAnsi" w:hAnsiTheme="minorHAnsi" w:cstheme="minorHAnsi"/>
          <w:color w:val="000000"/>
          <w:shd w:val="clear" w:color="auto" w:fill="FFFFFF"/>
        </w:rPr>
      </w:pPr>
      <w:r w:rsidRPr="00A545EC">
        <w:rPr>
          <w:rFonts w:asciiTheme="minorHAnsi" w:hAnsiTheme="minorHAnsi" w:cstheme="minorHAnsi"/>
          <w:color w:val="000000"/>
          <w:shd w:val="clear" w:color="auto" w:fill="FFFFFF"/>
        </w:rPr>
        <w:t xml:space="preserve">Click on </w:t>
      </w:r>
      <w:r w:rsidRPr="00A545EC">
        <w:rPr>
          <w:rFonts w:asciiTheme="minorHAnsi" w:hAnsiTheme="minorHAnsi" w:cstheme="minorHAnsi"/>
          <w:b/>
          <w:color w:val="000000"/>
          <w:shd w:val="clear" w:color="auto" w:fill="FFFFFF"/>
        </w:rPr>
        <w:t>Add</w:t>
      </w:r>
      <w:r w:rsidRPr="00A545EC">
        <w:rPr>
          <w:rFonts w:asciiTheme="minorHAnsi" w:hAnsiTheme="minorHAnsi" w:cstheme="minorHAnsi"/>
          <w:color w:val="000000"/>
          <w:shd w:val="clear" w:color="auto" w:fill="FFFFFF"/>
        </w:rPr>
        <w:t>.</w:t>
      </w:r>
    </w:p>
    <w:p w14:paraId="0C708F4F" w14:textId="77777777" w:rsidR="00697234" w:rsidRPr="00A545EC" w:rsidRDefault="00914AD1" w:rsidP="00A545EC">
      <w:pPr>
        <w:pStyle w:val="NormalWeb"/>
        <w:numPr>
          <w:ilvl w:val="0"/>
          <w:numId w:val="1"/>
        </w:numPr>
        <w:shd w:val="clear" w:color="auto" w:fill="FFFFFF"/>
        <w:spacing w:before="240" w:beforeAutospacing="0"/>
        <w:rPr>
          <w:rFonts w:asciiTheme="minorHAnsi" w:hAnsiTheme="minorHAnsi" w:cstheme="minorHAnsi"/>
          <w:color w:val="000000"/>
          <w:shd w:val="clear" w:color="auto" w:fill="FFFFFF"/>
        </w:rPr>
      </w:pPr>
      <w:r w:rsidRPr="00A545EC">
        <w:rPr>
          <w:rFonts w:asciiTheme="minorHAnsi" w:hAnsiTheme="minorHAnsi" w:cstheme="minorHAnsi"/>
          <w:color w:val="000000"/>
          <w:shd w:val="clear" w:color="auto" w:fill="FFFFFF"/>
        </w:rPr>
        <w:t>Y</w:t>
      </w:r>
      <w:r w:rsidR="00697234" w:rsidRPr="00A545EC">
        <w:rPr>
          <w:rFonts w:asciiTheme="minorHAnsi" w:hAnsiTheme="minorHAnsi" w:cstheme="minorHAnsi"/>
          <w:color w:val="000000"/>
          <w:shd w:val="clear" w:color="auto" w:fill="FFFFFF"/>
        </w:rPr>
        <w:t>ou might see the following window</w:t>
      </w:r>
      <w:r w:rsidRPr="00A545EC">
        <w:rPr>
          <w:rFonts w:asciiTheme="minorHAnsi" w:hAnsiTheme="minorHAnsi" w:cstheme="minorHAnsi"/>
          <w:color w:val="000000"/>
          <w:shd w:val="clear" w:color="auto" w:fill="FFFFFF"/>
        </w:rPr>
        <w:t xml:space="preserve">, check the two items and </w:t>
      </w:r>
      <w:r w:rsidR="00697234" w:rsidRPr="00A545EC">
        <w:rPr>
          <w:rFonts w:asciiTheme="minorHAnsi" w:hAnsiTheme="minorHAnsi" w:cstheme="minorHAnsi"/>
          <w:color w:val="000000"/>
          <w:shd w:val="clear" w:color="auto" w:fill="FFFFFF"/>
        </w:rPr>
        <w:t xml:space="preserve">click </w:t>
      </w:r>
      <w:r w:rsidR="00697234" w:rsidRPr="00A545EC">
        <w:rPr>
          <w:rFonts w:asciiTheme="minorHAnsi" w:hAnsiTheme="minorHAnsi" w:cstheme="minorHAnsi"/>
          <w:b/>
          <w:color w:val="000000"/>
          <w:shd w:val="clear" w:color="auto" w:fill="FFFFFF"/>
        </w:rPr>
        <w:t>Next</w:t>
      </w:r>
      <w:r w:rsidR="00697234" w:rsidRPr="00A545EC">
        <w:rPr>
          <w:rFonts w:asciiTheme="minorHAnsi" w:hAnsiTheme="minorHAnsi" w:cstheme="minorHAnsi"/>
          <w:color w:val="000000"/>
          <w:shd w:val="clear" w:color="auto" w:fill="FFFFFF"/>
        </w:rPr>
        <w:t>.</w:t>
      </w:r>
    </w:p>
    <w:p w14:paraId="553688DD" w14:textId="77777777" w:rsidR="00697234" w:rsidRPr="00A545EC" w:rsidRDefault="00697234" w:rsidP="005D0B33">
      <w:pPr>
        <w:pStyle w:val="NormalWeb"/>
        <w:shd w:val="clear" w:color="auto" w:fill="FFFFFF"/>
        <w:rPr>
          <w:rFonts w:asciiTheme="minorHAnsi" w:hAnsiTheme="minorHAnsi" w:cstheme="minorHAnsi"/>
          <w:color w:val="000000"/>
          <w:shd w:val="clear" w:color="auto" w:fill="FFFFFF"/>
        </w:rPr>
      </w:pPr>
      <w:r w:rsidRPr="00A545EC">
        <w:rPr>
          <w:rFonts w:asciiTheme="minorHAnsi" w:hAnsiTheme="minorHAnsi" w:cstheme="minorHAnsi"/>
          <w:noProof/>
        </w:rPr>
        <w:drawing>
          <wp:inline distT="0" distB="0" distL="0" distR="0" wp14:anchorId="79A431C2" wp14:editId="0A5D070F">
            <wp:extent cx="5943600" cy="4509770"/>
            <wp:effectExtent l="0" t="0" r="0" b="5080"/>
            <wp:docPr id="12" name="Picture 12" descr="A screen capture of the installation window where the user should check off &quot;e(fx)clipse - install&quot; and &quot;e(fx)clipse - single components&quot; before clicking &quot;Nex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 capture of the installation window where the user should check off &quot;e(fx)clipse - install&quot; and &quot;e(fx)clipse - single components&quot; before clicking &quot;Next.&quot;"/>
                    <pic:cNvPicPr/>
                  </pic:nvPicPr>
                  <pic:blipFill>
                    <a:blip r:embed="rId9"/>
                    <a:stretch>
                      <a:fillRect/>
                    </a:stretch>
                  </pic:blipFill>
                  <pic:spPr>
                    <a:xfrm>
                      <a:off x="0" y="0"/>
                      <a:ext cx="5943600" cy="4509770"/>
                    </a:xfrm>
                    <a:prstGeom prst="rect">
                      <a:avLst/>
                    </a:prstGeom>
                  </pic:spPr>
                </pic:pic>
              </a:graphicData>
            </a:graphic>
          </wp:inline>
        </w:drawing>
      </w:r>
    </w:p>
    <w:p w14:paraId="282D64D9" w14:textId="77777777" w:rsidR="00697234" w:rsidRPr="00A545EC" w:rsidRDefault="00697234" w:rsidP="005D0B33">
      <w:pPr>
        <w:pStyle w:val="NormalWeb"/>
        <w:shd w:val="clear" w:color="auto" w:fill="FFFFFF"/>
        <w:rPr>
          <w:rFonts w:asciiTheme="minorHAnsi" w:hAnsiTheme="minorHAnsi" w:cstheme="minorHAnsi"/>
          <w:color w:val="000000"/>
        </w:rPr>
      </w:pPr>
    </w:p>
    <w:p w14:paraId="0383A7B8" w14:textId="630ED257" w:rsidR="00A545EC" w:rsidRPr="00A545EC" w:rsidRDefault="00C33F62" w:rsidP="00A545EC">
      <w:pPr>
        <w:pStyle w:val="NormalWeb"/>
        <w:numPr>
          <w:ilvl w:val="0"/>
          <w:numId w:val="1"/>
        </w:numPr>
        <w:shd w:val="clear" w:color="auto" w:fill="FFFFFF"/>
        <w:spacing w:before="240" w:beforeAutospacing="0"/>
        <w:rPr>
          <w:rFonts w:asciiTheme="minorHAnsi" w:hAnsiTheme="minorHAnsi" w:cstheme="minorHAnsi"/>
          <w:color w:val="000000"/>
        </w:rPr>
      </w:pPr>
      <w:r w:rsidRPr="00A545EC">
        <w:rPr>
          <w:rFonts w:asciiTheme="minorHAnsi" w:hAnsiTheme="minorHAnsi" w:cstheme="minorHAnsi"/>
          <w:color w:val="000000"/>
          <w:shd w:val="clear" w:color="auto" w:fill="FFFFFF"/>
        </w:rPr>
        <w:t>A list with names</w:t>
      </w:r>
      <w:r w:rsidR="0023009B" w:rsidRPr="00A545EC">
        <w:rPr>
          <w:rFonts w:asciiTheme="minorHAnsi" w:hAnsiTheme="minorHAnsi" w:cstheme="minorHAnsi"/>
          <w:color w:val="000000"/>
          <w:shd w:val="clear" w:color="auto" w:fill="FFFFFF"/>
        </w:rPr>
        <w:t xml:space="preserve"> of </w:t>
      </w:r>
      <w:r w:rsidR="00697234" w:rsidRPr="00A545EC">
        <w:rPr>
          <w:rFonts w:asciiTheme="minorHAnsi" w:hAnsiTheme="minorHAnsi" w:cstheme="minorHAnsi"/>
          <w:color w:val="000000"/>
          <w:shd w:val="clear" w:color="auto" w:fill="FFFFFF"/>
        </w:rPr>
        <w:t>all the com</w:t>
      </w:r>
      <w:r w:rsidR="0023009B" w:rsidRPr="00A545EC">
        <w:rPr>
          <w:rFonts w:asciiTheme="minorHAnsi" w:hAnsiTheme="minorHAnsi" w:cstheme="minorHAnsi"/>
          <w:color w:val="000000"/>
          <w:shd w:val="clear" w:color="auto" w:fill="FFFFFF"/>
        </w:rPr>
        <w:t xml:space="preserve">ponents which will be installed will be shown. </w:t>
      </w:r>
      <w:r w:rsidR="00697234" w:rsidRPr="00A545EC">
        <w:rPr>
          <w:rFonts w:asciiTheme="minorHAnsi" w:hAnsiTheme="minorHAnsi" w:cstheme="minorHAnsi"/>
          <w:color w:val="000000"/>
          <w:shd w:val="clear" w:color="auto" w:fill="FFFFFF"/>
        </w:rPr>
        <w:t>Just click </w:t>
      </w:r>
      <w:r w:rsidR="00697234" w:rsidRPr="00A545EC">
        <w:rPr>
          <w:rStyle w:val="Strong"/>
          <w:rFonts w:asciiTheme="minorHAnsi" w:eastAsiaTheme="majorEastAsia" w:hAnsiTheme="minorHAnsi" w:cstheme="minorHAnsi"/>
          <w:shd w:val="clear" w:color="auto" w:fill="FFFFFF"/>
        </w:rPr>
        <w:t>Next</w:t>
      </w:r>
      <w:r w:rsidR="00697234" w:rsidRPr="00A545EC">
        <w:rPr>
          <w:rFonts w:asciiTheme="minorHAnsi" w:hAnsiTheme="minorHAnsi" w:cstheme="minorHAnsi"/>
          <w:color w:val="000000"/>
          <w:shd w:val="clear" w:color="auto" w:fill="FFFFFF"/>
        </w:rPr>
        <w:t> to continue with the installation.</w:t>
      </w:r>
    </w:p>
    <w:p w14:paraId="5CA0B51C" w14:textId="77777777" w:rsidR="00DB1157" w:rsidRPr="00A545EC" w:rsidRDefault="0023009B" w:rsidP="00A545EC">
      <w:pPr>
        <w:pStyle w:val="NormalWeb"/>
        <w:numPr>
          <w:ilvl w:val="0"/>
          <w:numId w:val="1"/>
        </w:numPr>
        <w:shd w:val="clear" w:color="auto" w:fill="FFFFFF"/>
        <w:spacing w:before="240" w:beforeAutospacing="0"/>
        <w:rPr>
          <w:rFonts w:asciiTheme="minorHAnsi" w:hAnsiTheme="minorHAnsi" w:cstheme="minorHAnsi"/>
          <w:color w:val="000000"/>
        </w:rPr>
      </w:pPr>
      <w:r w:rsidRPr="00A545EC">
        <w:rPr>
          <w:rFonts w:asciiTheme="minorHAnsi" w:hAnsiTheme="minorHAnsi" w:cstheme="minorHAnsi"/>
          <w:color w:val="000000"/>
          <w:shd w:val="clear" w:color="auto" w:fill="FFFFFF"/>
        </w:rPr>
        <w:t>Now, a software agreement has been shown. Just select the radio box which says </w:t>
      </w:r>
      <w:r w:rsidRPr="00A545EC">
        <w:rPr>
          <w:rStyle w:val="Strong"/>
          <w:rFonts w:asciiTheme="minorHAnsi" w:eastAsiaTheme="majorEastAsia" w:hAnsiTheme="minorHAnsi" w:cstheme="minorHAnsi"/>
          <w:shd w:val="clear" w:color="auto" w:fill="FFFFFF"/>
        </w:rPr>
        <w:t>I accept the terms and conditions</w:t>
      </w:r>
      <w:r w:rsidRPr="00A545EC">
        <w:rPr>
          <w:rFonts w:asciiTheme="minorHAnsi" w:hAnsiTheme="minorHAnsi" w:cstheme="minorHAnsi"/>
          <w:color w:val="000000"/>
          <w:shd w:val="clear" w:color="auto" w:fill="FFFFFF"/>
        </w:rPr>
        <w:t> and click </w:t>
      </w:r>
      <w:r w:rsidRPr="00A545EC">
        <w:rPr>
          <w:rStyle w:val="Strong"/>
          <w:rFonts w:asciiTheme="minorHAnsi" w:eastAsiaTheme="majorEastAsia" w:hAnsiTheme="minorHAnsi" w:cstheme="minorHAnsi"/>
          <w:shd w:val="clear" w:color="auto" w:fill="FFFFFF"/>
        </w:rPr>
        <w:t>finish</w:t>
      </w:r>
      <w:r w:rsidRPr="00A545EC">
        <w:rPr>
          <w:rFonts w:asciiTheme="minorHAnsi" w:hAnsiTheme="minorHAnsi" w:cstheme="minorHAnsi"/>
          <w:color w:val="000000"/>
          <w:shd w:val="clear" w:color="auto" w:fill="FFFFFF"/>
        </w:rPr>
        <w:t>.</w:t>
      </w:r>
    </w:p>
    <w:p w14:paraId="1C50D900" w14:textId="77777777" w:rsidR="00DB1157" w:rsidRPr="00A545EC" w:rsidRDefault="00DB1157" w:rsidP="005D0B33">
      <w:pPr>
        <w:pStyle w:val="NormalWeb"/>
        <w:shd w:val="clear" w:color="auto" w:fill="FFFFFF"/>
        <w:rPr>
          <w:rFonts w:asciiTheme="minorHAnsi" w:hAnsiTheme="minorHAnsi" w:cstheme="minorHAnsi"/>
          <w:color w:val="000000"/>
        </w:rPr>
      </w:pPr>
      <w:r w:rsidRPr="00A545EC">
        <w:rPr>
          <w:rFonts w:asciiTheme="minorHAnsi" w:hAnsiTheme="minorHAnsi" w:cstheme="minorHAnsi"/>
          <w:noProof/>
        </w:rPr>
        <w:drawing>
          <wp:inline distT="0" distB="0" distL="0" distR="0" wp14:anchorId="01FC1EE9" wp14:editId="25636B9D">
            <wp:extent cx="5943600" cy="4509770"/>
            <wp:effectExtent l="0" t="0" r="0" b="5080"/>
            <wp:docPr id="10" name="Picture 10" descr="A screen capture of the Eclipse Foundation Software User Agreement. The user can either select &quot;I accept the terms of the license agreements&quot; or &quot;I do not accept the terms of the license agreements.&quot; The user will need to accept in order to finish the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 capture of the Eclipse Foundation Software User Agreement. The user can either select &quot;I accept the terms of the license agreements&quot; or &quot;I do not accept the terms of the license agreements.&quot; The user will need to accept in order to finish the installation."/>
                    <pic:cNvPicPr/>
                  </pic:nvPicPr>
                  <pic:blipFill>
                    <a:blip r:embed="rId10"/>
                    <a:stretch>
                      <a:fillRect/>
                    </a:stretch>
                  </pic:blipFill>
                  <pic:spPr>
                    <a:xfrm>
                      <a:off x="0" y="0"/>
                      <a:ext cx="5943600" cy="4509770"/>
                    </a:xfrm>
                    <a:prstGeom prst="rect">
                      <a:avLst/>
                    </a:prstGeom>
                  </pic:spPr>
                </pic:pic>
              </a:graphicData>
            </a:graphic>
          </wp:inline>
        </w:drawing>
      </w:r>
    </w:p>
    <w:p w14:paraId="64A1A911" w14:textId="77777777" w:rsidR="001300E4" w:rsidRPr="00A545EC" w:rsidRDefault="0023009B" w:rsidP="00A545EC">
      <w:pPr>
        <w:pStyle w:val="NormalWeb"/>
        <w:numPr>
          <w:ilvl w:val="0"/>
          <w:numId w:val="1"/>
        </w:numPr>
        <w:shd w:val="clear" w:color="auto" w:fill="FFFFFF"/>
        <w:rPr>
          <w:rFonts w:asciiTheme="minorHAnsi" w:hAnsiTheme="minorHAnsi" w:cstheme="minorHAnsi"/>
          <w:color w:val="000000"/>
        </w:rPr>
      </w:pPr>
      <w:r w:rsidRPr="00A545EC">
        <w:rPr>
          <w:rFonts w:asciiTheme="minorHAnsi" w:hAnsiTheme="minorHAnsi" w:cstheme="minorHAnsi"/>
          <w:color w:val="000000"/>
        </w:rPr>
        <w:t xml:space="preserve">Eclipse will ask you to restart. Please restart. </w:t>
      </w:r>
    </w:p>
    <w:p w14:paraId="3116B51A" w14:textId="4AA72836" w:rsidR="00DA5F55" w:rsidRPr="00A545EC" w:rsidRDefault="001300E4" w:rsidP="005D0B33">
      <w:pPr>
        <w:pStyle w:val="NormalWeb"/>
        <w:shd w:val="clear" w:color="auto" w:fill="FFFFFF"/>
        <w:rPr>
          <w:rFonts w:asciiTheme="minorHAnsi" w:hAnsiTheme="minorHAnsi" w:cstheme="minorHAnsi"/>
          <w:color w:val="000000"/>
        </w:rPr>
      </w:pPr>
      <w:r w:rsidRPr="00A545EC">
        <w:rPr>
          <w:rFonts w:asciiTheme="minorHAnsi" w:hAnsiTheme="minorHAnsi" w:cstheme="minorHAnsi"/>
          <w:color w:val="000000"/>
        </w:rPr>
        <w:t>NB: Depending on Eclipse version you have installed, you might see different windows but in general the process will be similar.</w:t>
      </w:r>
    </w:p>
    <w:p w14:paraId="3B5F9573" w14:textId="77777777" w:rsidR="00A545EC" w:rsidRPr="00A545EC" w:rsidRDefault="00DA5F55" w:rsidP="00A545EC">
      <w:pPr>
        <w:pStyle w:val="Heading1"/>
      </w:pPr>
      <w:r w:rsidRPr="00A545EC">
        <w:t xml:space="preserve">Example 1: </w:t>
      </w:r>
    </w:p>
    <w:p w14:paraId="4F2E7E30" w14:textId="0CD3FB62" w:rsidR="00DA5F55" w:rsidRPr="00A545EC" w:rsidRDefault="00DA5F55" w:rsidP="00DA5F55">
      <w:pPr>
        <w:rPr>
          <w:rFonts w:cstheme="minorHAnsi"/>
          <w:sz w:val="24"/>
          <w:szCs w:val="24"/>
        </w:rPr>
      </w:pPr>
      <w:r w:rsidRPr="00A545EC">
        <w:rPr>
          <w:rFonts w:cstheme="minorHAnsi"/>
          <w:sz w:val="24"/>
          <w:szCs w:val="24"/>
        </w:rPr>
        <w:t xml:space="preserve">We write our first JavaFX program, HelloJavaFX.java, to understand the process and some key aspects of a JavaFX applications. </w:t>
      </w:r>
    </w:p>
    <w:p w14:paraId="45ABC5D0" w14:textId="77777777" w:rsidR="00DA5F55" w:rsidRDefault="00DA5F55" w:rsidP="00DA5F55"/>
    <w:p w14:paraId="69D09640" w14:textId="77777777" w:rsidR="00DA5F55" w:rsidRDefault="00DA5F55" w:rsidP="00DA5F55">
      <w:pPr>
        <w:autoSpaceDE w:val="0"/>
        <w:autoSpaceDN w:val="0"/>
        <w:adjustRightInd w:val="0"/>
        <w:rPr>
          <w:rFonts w:ascii="Courier New" w:hAnsi="Courier New" w:cs="Courier New"/>
          <w:sz w:val="20"/>
          <w:szCs w:val="20"/>
        </w:rPr>
      </w:pPr>
    </w:p>
    <w:p w14:paraId="0220FF5A" w14:textId="77777777" w:rsidR="00DA5F55" w:rsidRDefault="00DA5F55" w:rsidP="00DA5F55">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javafx.</w:t>
      </w:r>
      <w:proofErr w:type="gramStart"/>
      <w:r>
        <w:rPr>
          <w:rFonts w:ascii="Courier New" w:hAnsi="Courier New" w:cs="Courier New"/>
          <w:color w:val="000000"/>
          <w:sz w:val="20"/>
          <w:szCs w:val="20"/>
        </w:rPr>
        <w:t>application.Application</w:t>
      </w:r>
      <w:proofErr w:type="spellEnd"/>
      <w:proofErr w:type="gramEnd"/>
      <w:r>
        <w:rPr>
          <w:rFonts w:ascii="Courier New" w:hAnsi="Courier New" w:cs="Courier New"/>
          <w:color w:val="000000"/>
          <w:sz w:val="20"/>
          <w:szCs w:val="20"/>
        </w:rPr>
        <w:t>;</w:t>
      </w:r>
    </w:p>
    <w:p w14:paraId="46F0DAF7" w14:textId="77777777" w:rsidR="00DA5F55" w:rsidRDefault="00DA5F55" w:rsidP="00DA5F55">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lastRenderedPageBreak/>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javafx.scene</w:t>
      </w:r>
      <w:proofErr w:type="gramEnd"/>
      <w:r>
        <w:rPr>
          <w:rFonts w:ascii="Courier New" w:hAnsi="Courier New" w:cs="Courier New"/>
          <w:color w:val="000000"/>
          <w:sz w:val="20"/>
          <w:szCs w:val="20"/>
        </w:rPr>
        <w:t>.Group</w:t>
      </w:r>
      <w:proofErr w:type="spellEnd"/>
      <w:r>
        <w:rPr>
          <w:rFonts w:ascii="Courier New" w:hAnsi="Courier New" w:cs="Courier New"/>
          <w:color w:val="000000"/>
          <w:sz w:val="20"/>
          <w:szCs w:val="20"/>
        </w:rPr>
        <w:t>;</w:t>
      </w:r>
    </w:p>
    <w:p w14:paraId="210D0336" w14:textId="77777777" w:rsidR="00DA5F55" w:rsidRDefault="00DA5F55" w:rsidP="00DA5F55">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javafx.scene</w:t>
      </w:r>
      <w:proofErr w:type="gramEnd"/>
      <w:r>
        <w:rPr>
          <w:rFonts w:ascii="Courier New" w:hAnsi="Courier New" w:cs="Courier New"/>
          <w:color w:val="000000"/>
          <w:sz w:val="20"/>
          <w:szCs w:val="20"/>
        </w:rPr>
        <w:t>.Scene</w:t>
      </w:r>
      <w:proofErr w:type="spellEnd"/>
      <w:r>
        <w:rPr>
          <w:rFonts w:ascii="Courier New" w:hAnsi="Courier New" w:cs="Courier New"/>
          <w:color w:val="000000"/>
          <w:sz w:val="20"/>
          <w:szCs w:val="20"/>
        </w:rPr>
        <w:t>;</w:t>
      </w:r>
    </w:p>
    <w:p w14:paraId="0B40F20E" w14:textId="77777777" w:rsidR="00DA5F55" w:rsidRDefault="00DA5F55" w:rsidP="00DA5F55">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javafx.scene</w:t>
      </w:r>
      <w:proofErr w:type="gramEnd"/>
      <w:r>
        <w:rPr>
          <w:rFonts w:ascii="Courier New" w:hAnsi="Courier New" w:cs="Courier New"/>
          <w:color w:val="000000"/>
          <w:sz w:val="20"/>
          <w:szCs w:val="20"/>
        </w:rPr>
        <w:t>.paint.Color</w:t>
      </w:r>
      <w:proofErr w:type="spellEnd"/>
      <w:r>
        <w:rPr>
          <w:rFonts w:ascii="Courier New" w:hAnsi="Courier New" w:cs="Courier New"/>
          <w:color w:val="000000"/>
          <w:sz w:val="20"/>
          <w:szCs w:val="20"/>
        </w:rPr>
        <w:t>;</w:t>
      </w:r>
    </w:p>
    <w:p w14:paraId="5592C8D8" w14:textId="77777777" w:rsidR="00DA5F55" w:rsidRDefault="00DA5F55" w:rsidP="00DA5F55">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javafx.scene</w:t>
      </w:r>
      <w:proofErr w:type="gramEnd"/>
      <w:r>
        <w:rPr>
          <w:rFonts w:ascii="Courier New" w:hAnsi="Courier New" w:cs="Courier New"/>
          <w:color w:val="000000"/>
          <w:sz w:val="20"/>
          <w:szCs w:val="20"/>
        </w:rPr>
        <w:t>.text.Text</w:t>
      </w:r>
      <w:proofErr w:type="spellEnd"/>
      <w:r>
        <w:rPr>
          <w:rFonts w:ascii="Courier New" w:hAnsi="Courier New" w:cs="Courier New"/>
          <w:color w:val="000000"/>
          <w:sz w:val="20"/>
          <w:szCs w:val="20"/>
        </w:rPr>
        <w:t>;</w:t>
      </w:r>
    </w:p>
    <w:p w14:paraId="7B2FE46D" w14:textId="77777777" w:rsidR="00DA5F55" w:rsidRDefault="00DA5F55" w:rsidP="00DA5F55">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javafx.stage</w:t>
      </w:r>
      <w:proofErr w:type="gramEnd"/>
      <w:r>
        <w:rPr>
          <w:rFonts w:ascii="Courier New" w:hAnsi="Courier New" w:cs="Courier New"/>
          <w:color w:val="000000"/>
          <w:sz w:val="20"/>
          <w:szCs w:val="20"/>
        </w:rPr>
        <w:t>.Stage</w:t>
      </w:r>
      <w:proofErr w:type="spellEnd"/>
      <w:r>
        <w:rPr>
          <w:rFonts w:ascii="Courier New" w:hAnsi="Courier New" w:cs="Courier New"/>
          <w:color w:val="000000"/>
          <w:sz w:val="20"/>
          <w:szCs w:val="20"/>
        </w:rPr>
        <w:t>;</w:t>
      </w:r>
    </w:p>
    <w:p w14:paraId="775B2141" w14:textId="77777777" w:rsidR="00DA5F55" w:rsidRDefault="00DA5F55" w:rsidP="00DA5F55">
      <w:pPr>
        <w:autoSpaceDE w:val="0"/>
        <w:autoSpaceDN w:val="0"/>
        <w:adjustRightInd w:val="0"/>
        <w:rPr>
          <w:rFonts w:ascii="Courier New" w:hAnsi="Courier New" w:cs="Courier New"/>
          <w:sz w:val="20"/>
          <w:szCs w:val="20"/>
        </w:rPr>
      </w:pPr>
    </w:p>
    <w:p w14:paraId="7E17BDF6" w14:textId="77777777" w:rsidR="00DA5F55" w:rsidRDefault="00DA5F55" w:rsidP="00DA5F55">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HelloFX</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Application {</w:t>
      </w:r>
    </w:p>
    <w:p w14:paraId="6FDF703D" w14:textId="77777777" w:rsidR="00DA5F55" w:rsidRDefault="00DA5F55" w:rsidP="00DA5F55">
      <w:pPr>
        <w:autoSpaceDE w:val="0"/>
        <w:autoSpaceDN w:val="0"/>
        <w:adjustRightInd w:val="0"/>
        <w:rPr>
          <w:rFonts w:ascii="Courier New" w:hAnsi="Courier New" w:cs="Courier New"/>
          <w:sz w:val="20"/>
          <w:szCs w:val="20"/>
        </w:rPr>
      </w:pPr>
    </w:p>
    <w:p w14:paraId="69E1C753" w14:textId="77777777" w:rsidR="00DA5F55" w:rsidRDefault="00DA5F55" w:rsidP="00DA5F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//Creates and displays two Text objects in </w:t>
      </w:r>
      <w:proofErr w:type="spellStart"/>
      <w:r>
        <w:rPr>
          <w:rFonts w:ascii="Courier New" w:hAnsi="Courier New" w:cs="Courier New"/>
          <w:color w:val="3F7F5F"/>
          <w:sz w:val="20"/>
          <w:szCs w:val="20"/>
          <w:u w:val="single"/>
        </w:rPr>
        <w:t>Javafx</w:t>
      </w:r>
      <w:proofErr w:type="spellEnd"/>
      <w:r>
        <w:rPr>
          <w:rFonts w:ascii="Courier New" w:hAnsi="Courier New" w:cs="Courier New"/>
          <w:color w:val="3F7F5F"/>
          <w:sz w:val="20"/>
          <w:szCs w:val="20"/>
        </w:rPr>
        <w:t xml:space="preserve"> window</w:t>
      </w:r>
    </w:p>
    <w:p w14:paraId="15A89C0A" w14:textId="77777777" w:rsidR="00DA5F55" w:rsidRDefault="00DA5F55" w:rsidP="00DA5F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14:paraId="0076D9CB" w14:textId="77777777" w:rsidR="00DA5F55" w:rsidRDefault="00DA5F55" w:rsidP="00DA5F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start(</w:t>
      </w:r>
      <w:proofErr w:type="gramEnd"/>
      <w:r>
        <w:rPr>
          <w:rFonts w:ascii="Courier New" w:hAnsi="Courier New" w:cs="Courier New"/>
          <w:color w:val="000000"/>
          <w:sz w:val="20"/>
          <w:szCs w:val="20"/>
        </w:rPr>
        <w:t xml:space="preserve">Stage </w:t>
      </w:r>
      <w:proofErr w:type="spellStart"/>
      <w:r>
        <w:rPr>
          <w:rFonts w:ascii="Courier New" w:hAnsi="Courier New" w:cs="Courier New"/>
          <w:color w:val="6A3E3E"/>
          <w:sz w:val="20"/>
          <w:szCs w:val="20"/>
        </w:rPr>
        <w:t>primaryStage</w:t>
      </w:r>
      <w:proofErr w:type="spellEnd"/>
      <w:r>
        <w:rPr>
          <w:rFonts w:ascii="Courier New" w:hAnsi="Courier New" w:cs="Courier New"/>
          <w:color w:val="000000"/>
          <w:sz w:val="20"/>
          <w:szCs w:val="20"/>
        </w:rPr>
        <w:t>) {</w:t>
      </w:r>
    </w:p>
    <w:p w14:paraId="6A8DF006" w14:textId="77777777" w:rsidR="00DA5F55" w:rsidRDefault="00DA5F55" w:rsidP="00DA5F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623E079F" w14:textId="77777777" w:rsidR="00DA5F55" w:rsidRDefault="00DA5F55" w:rsidP="00DA5F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Text </w:t>
      </w:r>
      <w:r>
        <w:rPr>
          <w:rFonts w:ascii="Courier New" w:hAnsi="Courier New" w:cs="Courier New"/>
          <w:color w:val="6A3E3E"/>
          <w:sz w:val="20"/>
          <w:szCs w:val="20"/>
        </w:rPr>
        <w:t>hello</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Text (50, 50, </w:t>
      </w:r>
      <w:r>
        <w:rPr>
          <w:rFonts w:ascii="Courier New" w:hAnsi="Courier New" w:cs="Courier New"/>
          <w:color w:val="2A00FF"/>
          <w:sz w:val="20"/>
          <w:szCs w:val="20"/>
        </w:rPr>
        <w:t>"Hello, JavaFX!"</w:t>
      </w:r>
      <w:r>
        <w:rPr>
          <w:rFonts w:ascii="Courier New" w:hAnsi="Courier New" w:cs="Courier New"/>
          <w:color w:val="000000"/>
          <w:sz w:val="20"/>
          <w:szCs w:val="20"/>
        </w:rPr>
        <w:t>);</w:t>
      </w:r>
    </w:p>
    <w:p w14:paraId="00B74438" w14:textId="77777777" w:rsidR="00DA5F55" w:rsidRDefault="00DA5F55" w:rsidP="00DA5F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Text </w:t>
      </w:r>
      <w:r>
        <w:rPr>
          <w:rFonts w:ascii="Courier New" w:hAnsi="Courier New" w:cs="Courier New"/>
          <w:color w:val="6A3E3E"/>
          <w:sz w:val="20"/>
          <w:szCs w:val="20"/>
        </w:rPr>
        <w:t>question</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Text(</w:t>
      </w:r>
      <w:proofErr w:type="gramEnd"/>
      <w:r>
        <w:rPr>
          <w:rFonts w:ascii="Courier New" w:hAnsi="Courier New" w:cs="Courier New"/>
          <w:color w:val="000000"/>
          <w:sz w:val="20"/>
          <w:szCs w:val="20"/>
        </w:rPr>
        <w:t xml:space="preserve">120, 80, </w:t>
      </w:r>
      <w:r>
        <w:rPr>
          <w:rFonts w:ascii="Courier New" w:hAnsi="Courier New" w:cs="Courier New"/>
          <w:color w:val="2A00FF"/>
          <w:sz w:val="20"/>
          <w:szCs w:val="20"/>
        </w:rPr>
        <w:t>"How's it going?"</w:t>
      </w:r>
      <w:r>
        <w:rPr>
          <w:rFonts w:ascii="Courier New" w:hAnsi="Courier New" w:cs="Courier New"/>
          <w:color w:val="000000"/>
          <w:sz w:val="20"/>
          <w:szCs w:val="20"/>
        </w:rPr>
        <w:t>);</w:t>
      </w:r>
    </w:p>
    <w:p w14:paraId="11C0C993" w14:textId="77777777" w:rsidR="00DA5F55" w:rsidRDefault="00DA5F55" w:rsidP="00DA5F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C01CCD8" w14:textId="77777777" w:rsidR="00DA5F55" w:rsidRDefault="00DA5F55" w:rsidP="00DA5F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Group </w:t>
      </w:r>
      <w:r>
        <w:rPr>
          <w:rFonts w:ascii="Courier New" w:hAnsi="Courier New" w:cs="Courier New"/>
          <w:color w:val="6A3E3E"/>
          <w:sz w:val="20"/>
          <w:szCs w:val="20"/>
        </w:rPr>
        <w:t>root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Group(</w:t>
      </w:r>
      <w:proofErr w:type="gramEnd"/>
      <w:r>
        <w:rPr>
          <w:rFonts w:ascii="Courier New" w:hAnsi="Courier New" w:cs="Courier New"/>
          <w:color w:val="6A3E3E"/>
          <w:sz w:val="20"/>
          <w:szCs w:val="20"/>
        </w:rPr>
        <w:t>hello</w:t>
      </w:r>
      <w:r>
        <w:rPr>
          <w:rFonts w:ascii="Courier New" w:hAnsi="Courier New" w:cs="Courier New"/>
          <w:color w:val="000000"/>
          <w:sz w:val="20"/>
          <w:szCs w:val="20"/>
        </w:rPr>
        <w:t xml:space="preserve">, </w:t>
      </w:r>
      <w:r>
        <w:rPr>
          <w:rFonts w:ascii="Courier New" w:hAnsi="Courier New" w:cs="Courier New"/>
          <w:color w:val="6A3E3E"/>
          <w:sz w:val="20"/>
          <w:szCs w:val="20"/>
        </w:rPr>
        <w:t>question</w:t>
      </w:r>
      <w:r>
        <w:rPr>
          <w:rFonts w:ascii="Courier New" w:hAnsi="Courier New" w:cs="Courier New"/>
          <w:color w:val="000000"/>
          <w:sz w:val="20"/>
          <w:szCs w:val="20"/>
        </w:rPr>
        <w:t>);</w:t>
      </w:r>
    </w:p>
    <w:p w14:paraId="5C1C4189" w14:textId="77777777" w:rsidR="00DA5F55" w:rsidRDefault="00DA5F55" w:rsidP="00DA5F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Scene </w:t>
      </w:r>
      <w:proofErr w:type="spellStart"/>
      <w:r>
        <w:rPr>
          <w:rFonts w:ascii="Courier New" w:hAnsi="Courier New" w:cs="Courier New"/>
          <w:color w:val="6A3E3E"/>
          <w:sz w:val="20"/>
          <w:szCs w:val="20"/>
        </w:rPr>
        <w:t>scene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Scene(</w:t>
      </w:r>
      <w:proofErr w:type="gramEnd"/>
      <w:r>
        <w:rPr>
          <w:rFonts w:ascii="Courier New" w:hAnsi="Courier New" w:cs="Courier New"/>
          <w:color w:val="6A3E3E"/>
          <w:sz w:val="20"/>
          <w:szCs w:val="20"/>
        </w:rPr>
        <w:t>root</w:t>
      </w:r>
      <w:r>
        <w:rPr>
          <w:rFonts w:ascii="Courier New" w:hAnsi="Courier New" w:cs="Courier New"/>
          <w:color w:val="000000"/>
          <w:sz w:val="20"/>
          <w:szCs w:val="20"/>
        </w:rPr>
        <w:t xml:space="preserve">, 300, 120, </w:t>
      </w:r>
      <w:proofErr w:type="spellStart"/>
      <w:r>
        <w:rPr>
          <w:rFonts w:ascii="Courier New" w:hAnsi="Courier New" w:cs="Courier New"/>
          <w:color w:val="000000"/>
          <w:sz w:val="20"/>
          <w:szCs w:val="20"/>
        </w:rPr>
        <w:t>Color.</w:t>
      </w:r>
      <w:r>
        <w:rPr>
          <w:rFonts w:ascii="Courier New" w:hAnsi="Courier New" w:cs="Courier New"/>
          <w:b/>
          <w:bCs/>
          <w:i/>
          <w:iCs/>
          <w:color w:val="0000C0"/>
          <w:sz w:val="20"/>
          <w:szCs w:val="20"/>
        </w:rPr>
        <w:t>LIGHTGREEN</w:t>
      </w:r>
      <w:proofErr w:type="spellEnd"/>
      <w:r>
        <w:rPr>
          <w:rFonts w:ascii="Courier New" w:hAnsi="Courier New" w:cs="Courier New"/>
          <w:color w:val="000000"/>
          <w:sz w:val="20"/>
          <w:szCs w:val="20"/>
        </w:rPr>
        <w:t>);</w:t>
      </w:r>
    </w:p>
    <w:p w14:paraId="430B1CC4" w14:textId="77777777" w:rsidR="00DA5F55" w:rsidRDefault="00DA5F55" w:rsidP="00DA5F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1C5B7441" w14:textId="77777777" w:rsidR="00DA5F55" w:rsidRDefault="00DA5F55" w:rsidP="00DA5F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primaryStage</w:t>
      </w:r>
      <w:r>
        <w:rPr>
          <w:rFonts w:ascii="Courier New" w:hAnsi="Courier New" w:cs="Courier New"/>
          <w:color w:val="000000"/>
          <w:sz w:val="20"/>
          <w:szCs w:val="20"/>
        </w:rPr>
        <w:t>.setTitle</w:t>
      </w:r>
      <w:proofErr w:type="spellEnd"/>
      <w:r>
        <w:rPr>
          <w:rFonts w:ascii="Courier New" w:hAnsi="Courier New" w:cs="Courier New"/>
          <w:color w:val="000000"/>
          <w:sz w:val="20"/>
          <w:szCs w:val="20"/>
        </w:rPr>
        <w:t>(</w:t>
      </w:r>
      <w:r>
        <w:rPr>
          <w:rFonts w:ascii="Courier New" w:hAnsi="Courier New" w:cs="Courier New"/>
          <w:color w:val="2A00FF"/>
          <w:sz w:val="20"/>
          <w:szCs w:val="20"/>
        </w:rPr>
        <w:t>"A JavaFX Program"</w:t>
      </w:r>
      <w:proofErr w:type="gramStart"/>
      <w:r>
        <w:rPr>
          <w:rFonts w:ascii="Courier New" w:hAnsi="Courier New" w:cs="Courier New"/>
          <w:color w:val="000000"/>
          <w:sz w:val="20"/>
          <w:szCs w:val="20"/>
        </w:rPr>
        <w:t>);</w:t>
      </w:r>
      <w:proofErr w:type="gramEnd"/>
    </w:p>
    <w:p w14:paraId="7B87AE69" w14:textId="77777777" w:rsidR="00DA5F55" w:rsidRDefault="00DA5F55" w:rsidP="00DA5F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primaryStage</w:t>
      </w:r>
      <w:r>
        <w:rPr>
          <w:rFonts w:ascii="Courier New" w:hAnsi="Courier New" w:cs="Courier New"/>
          <w:color w:val="000000"/>
          <w:sz w:val="20"/>
          <w:szCs w:val="20"/>
        </w:rPr>
        <w:t>.setScene</w:t>
      </w:r>
      <w:proofErr w:type="spellEnd"/>
      <w:r>
        <w:rPr>
          <w:rFonts w:ascii="Courier New" w:hAnsi="Courier New" w:cs="Courier New"/>
          <w:color w:val="000000"/>
          <w:sz w:val="20"/>
          <w:szCs w:val="20"/>
        </w:rPr>
        <w:t>(</w:t>
      </w:r>
      <w:r>
        <w:rPr>
          <w:rFonts w:ascii="Courier New" w:hAnsi="Courier New" w:cs="Courier New"/>
          <w:color w:val="6A3E3E"/>
          <w:sz w:val="20"/>
          <w:szCs w:val="20"/>
        </w:rPr>
        <w:t>scene</w:t>
      </w:r>
      <w:proofErr w:type="gramStart"/>
      <w:r>
        <w:rPr>
          <w:rFonts w:ascii="Courier New" w:hAnsi="Courier New" w:cs="Courier New"/>
          <w:color w:val="000000"/>
          <w:sz w:val="20"/>
          <w:szCs w:val="20"/>
        </w:rPr>
        <w:t>);</w:t>
      </w:r>
      <w:proofErr w:type="gramEnd"/>
    </w:p>
    <w:p w14:paraId="1F3AF951" w14:textId="77777777" w:rsidR="00DA5F55" w:rsidRDefault="00DA5F55" w:rsidP="00DA5F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primaryStage</w:t>
      </w:r>
      <w:r>
        <w:rPr>
          <w:rFonts w:ascii="Courier New" w:hAnsi="Courier New" w:cs="Courier New"/>
          <w:color w:val="000000"/>
          <w:sz w:val="20"/>
          <w:szCs w:val="20"/>
        </w:rPr>
        <w:t>.show</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347B65FA" w14:textId="77777777" w:rsidR="00DA5F55" w:rsidRDefault="00DA5F55" w:rsidP="00DA5F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7D040195" w14:textId="77777777" w:rsidR="00DA5F55" w:rsidRDefault="00DA5F55" w:rsidP="00DA5F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14:paraId="1DBDA233" w14:textId="77777777" w:rsidR="00DA5F55" w:rsidRDefault="00DA5F55" w:rsidP="00DA5F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14:paraId="0F0435C1" w14:textId="77777777" w:rsidR="00DA5F55" w:rsidRDefault="00DA5F55" w:rsidP="00DA5F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//Launches </w:t>
      </w:r>
      <w:proofErr w:type="spellStart"/>
      <w:r>
        <w:rPr>
          <w:rFonts w:ascii="Courier New" w:hAnsi="Courier New" w:cs="Courier New"/>
          <w:color w:val="3F7F5F"/>
          <w:sz w:val="20"/>
          <w:szCs w:val="20"/>
          <w:u w:val="single"/>
        </w:rPr>
        <w:t>javafx</w:t>
      </w:r>
      <w:proofErr w:type="spellEnd"/>
      <w:r>
        <w:rPr>
          <w:rFonts w:ascii="Courier New" w:hAnsi="Courier New" w:cs="Courier New"/>
          <w:color w:val="3F7F5F"/>
          <w:sz w:val="20"/>
          <w:szCs w:val="20"/>
        </w:rPr>
        <w:t xml:space="preserve"> application. this method is not required in IDEs</w:t>
      </w:r>
    </w:p>
    <w:p w14:paraId="2F8EDB92" w14:textId="77777777" w:rsidR="00DA5F55" w:rsidRDefault="00DA5F55" w:rsidP="00DA5F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//that launch </w:t>
      </w:r>
      <w:proofErr w:type="spellStart"/>
      <w:r>
        <w:rPr>
          <w:rFonts w:ascii="Courier New" w:hAnsi="Courier New" w:cs="Courier New"/>
          <w:color w:val="3F7F5F"/>
          <w:sz w:val="20"/>
          <w:szCs w:val="20"/>
          <w:u w:val="single"/>
        </w:rPr>
        <w:t>javafx</w:t>
      </w:r>
      <w:proofErr w:type="spellEnd"/>
      <w:r>
        <w:rPr>
          <w:rFonts w:ascii="Courier New" w:hAnsi="Courier New" w:cs="Courier New"/>
          <w:color w:val="3F7F5F"/>
          <w:sz w:val="20"/>
          <w:szCs w:val="20"/>
        </w:rPr>
        <w:t xml:space="preserve"> applications automatically</w:t>
      </w:r>
    </w:p>
    <w:p w14:paraId="168A3B32" w14:textId="77777777" w:rsidR="00DA5F55" w:rsidRDefault="00DA5F55" w:rsidP="00DA5F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14:paraId="500DA7C2" w14:textId="77777777" w:rsidR="00DA5F55" w:rsidRDefault="00DA5F55" w:rsidP="00DA5F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36E998F7" w14:textId="77777777" w:rsidR="00DA5F55" w:rsidRDefault="00DA5F55" w:rsidP="00DA5F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3A9E0D41" w14:textId="77777777" w:rsidR="00DA5F55" w:rsidRDefault="00DA5F55" w:rsidP="00DA5F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rPr>
        <w:t>launch</w:t>
      </w:r>
      <w:r>
        <w:rPr>
          <w:rFonts w:ascii="Courier New" w:hAnsi="Courier New" w:cs="Courier New"/>
          <w:color w:val="000000"/>
          <w:sz w:val="20"/>
          <w:szCs w:val="20"/>
        </w:rPr>
        <w:t>(</w:t>
      </w:r>
      <w:proofErr w:type="spellStart"/>
      <w:r>
        <w:rPr>
          <w:rFonts w:ascii="Courier New" w:hAnsi="Courier New" w:cs="Courier New"/>
          <w:color w:val="6A3E3E"/>
          <w:sz w:val="20"/>
          <w:szCs w:val="20"/>
        </w:rPr>
        <w:t>args</w:t>
      </w:r>
      <w:proofErr w:type="spellEnd"/>
      <w:proofErr w:type="gramStart"/>
      <w:r>
        <w:rPr>
          <w:rFonts w:ascii="Courier New" w:hAnsi="Courier New" w:cs="Courier New"/>
          <w:color w:val="000000"/>
          <w:sz w:val="20"/>
          <w:szCs w:val="20"/>
        </w:rPr>
        <w:t>);</w:t>
      </w:r>
      <w:proofErr w:type="gramEnd"/>
    </w:p>
    <w:p w14:paraId="5C6F4211" w14:textId="77777777" w:rsidR="00DA5F55" w:rsidRDefault="00DA5F55" w:rsidP="00DA5F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14:paraId="33465CA5" w14:textId="77777777" w:rsidR="00DA5F55" w:rsidRDefault="00DA5F55" w:rsidP="00DA5F55">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14:paraId="2D5CF0F2" w14:textId="77777777" w:rsidR="00370B39" w:rsidRDefault="00370B39" w:rsidP="00DA5F55">
      <w:pPr>
        <w:autoSpaceDE w:val="0"/>
        <w:autoSpaceDN w:val="0"/>
        <w:adjustRightInd w:val="0"/>
        <w:rPr>
          <w:rFonts w:ascii="Courier New" w:hAnsi="Courier New" w:cs="Courier New"/>
          <w:color w:val="000000"/>
          <w:sz w:val="20"/>
          <w:szCs w:val="20"/>
        </w:rPr>
      </w:pPr>
    </w:p>
    <w:p w14:paraId="619446EF" w14:textId="77777777" w:rsidR="00370B39" w:rsidRPr="00A545EC" w:rsidRDefault="00370B39" w:rsidP="00DA5F55">
      <w:pPr>
        <w:autoSpaceDE w:val="0"/>
        <w:autoSpaceDN w:val="0"/>
        <w:adjustRightInd w:val="0"/>
        <w:rPr>
          <w:sz w:val="24"/>
          <w:szCs w:val="24"/>
        </w:rPr>
      </w:pPr>
      <w:r w:rsidRPr="00A545EC">
        <w:rPr>
          <w:sz w:val="24"/>
          <w:szCs w:val="24"/>
        </w:rPr>
        <w:t xml:space="preserve">When we run the program, the result shows: </w:t>
      </w:r>
    </w:p>
    <w:p w14:paraId="1072228F" w14:textId="77777777" w:rsidR="003C4115" w:rsidRDefault="003C4115" w:rsidP="00DA5F55">
      <w:pPr>
        <w:autoSpaceDE w:val="0"/>
        <w:autoSpaceDN w:val="0"/>
        <w:adjustRightInd w:val="0"/>
      </w:pPr>
    </w:p>
    <w:p w14:paraId="05A4725D" w14:textId="77777777" w:rsidR="003C4115" w:rsidRDefault="003C4115" w:rsidP="00DA5F55">
      <w:pPr>
        <w:autoSpaceDE w:val="0"/>
        <w:autoSpaceDN w:val="0"/>
        <w:adjustRightInd w:val="0"/>
        <w:rPr>
          <w:rFonts w:ascii="Courier New" w:hAnsi="Courier New" w:cs="Courier New"/>
          <w:color w:val="000000"/>
          <w:sz w:val="20"/>
          <w:szCs w:val="20"/>
        </w:rPr>
      </w:pPr>
      <w:r>
        <w:rPr>
          <w:noProof/>
        </w:rPr>
        <w:drawing>
          <wp:inline distT="0" distB="0" distL="0" distR="0" wp14:anchorId="1DE8E216" wp14:editId="44231B75">
            <wp:extent cx="3009900" cy="1514475"/>
            <wp:effectExtent l="0" t="0" r="0" b="9525"/>
            <wp:docPr id="2" name="Picture 2" descr="The result of the program is a window that reads &quot;Hello, JavaFX! How's it going?&quot; against a light green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he result of the program is a window that reads &quot;Hello, JavaFX! How's it going?&quot; against a light green background."/>
                    <pic:cNvPicPr/>
                  </pic:nvPicPr>
                  <pic:blipFill>
                    <a:blip r:embed="rId11"/>
                    <a:stretch>
                      <a:fillRect/>
                    </a:stretch>
                  </pic:blipFill>
                  <pic:spPr>
                    <a:xfrm>
                      <a:off x="0" y="0"/>
                      <a:ext cx="3009900" cy="1514475"/>
                    </a:xfrm>
                    <a:prstGeom prst="rect">
                      <a:avLst/>
                    </a:prstGeom>
                  </pic:spPr>
                </pic:pic>
              </a:graphicData>
            </a:graphic>
          </wp:inline>
        </w:drawing>
      </w:r>
    </w:p>
    <w:p w14:paraId="10C405EC" w14:textId="77777777" w:rsidR="00370B39" w:rsidRDefault="00370B39" w:rsidP="00DA5F55">
      <w:pPr>
        <w:autoSpaceDE w:val="0"/>
        <w:autoSpaceDN w:val="0"/>
        <w:adjustRightInd w:val="0"/>
        <w:rPr>
          <w:rFonts w:ascii="Courier New" w:hAnsi="Courier New" w:cs="Courier New"/>
          <w:color w:val="000000"/>
          <w:sz w:val="20"/>
          <w:szCs w:val="20"/>
        </w:rPr>
      </w:pPr>
    </w:p>
    <w:p w14:paraId="4B23E1AF" w14:textId="77777777" w:rsidR="00370B39" w:rsidRDefault="00370B39" w:rsidP="00DA5F55">
      <w:pPr>
        <w:autoSpaceDE w:val="0"/>
        <w:autoSpaceDN w:val="0"/>
        <w:adjustRightInd w:val="0"/>
        <w:rPr>
          <w:rFonts w:ascii="Courier New" w:hAnsi="Courier New" w:cs="Courier New"/>
          <w:color w:val="000000"/>
          <w:sz w:val="20"/>
          <w:szCs w:val="20"/>
        </w:rPr>
      </w:pPr>
    </w:p>
    <w:p w14:paraId="30EA36FA" w14:textId="77777777" w:rsidR="00A545EC" w:rsidRPr="00A545EC" w:rsidRDefault="00370B39" w:rsidP="00A545EC">
      <w:pPr>
        <w:pStyle w:val="Heading2"/>
      </w:pPr>
      <w:r w:rsidRPr="00A545EC">
        <w:t xml:space="preserve">Description: </w:t>
      </w:r>
    </w:p>
    <w:p w14:paraId="3A95E432" w14:textId="3C5F591B" w:rsidR="00355444" w:rsidRPr="00A545EC" w:rsidRDefault="00E71941" w:rsidP="00DA5F55">
      <w:pPr>
        <w:autoSpaceDE w:val="0"/>
        <w:autoSpaceDN w:val="0"/>
        <w:adjustRightInd w:val="0"/>
        <w:rPr>
          <w:sz w:val="24"/>
          <w:szCs w:val="24"/>
        </w:rPr>
      </w:pPr>
      <w:r w:rsidRPr="00A545EC">
        <w:rPr>
          <w:sz w:val="24"/>
          <w:szCs w:val="24"/>
        </w:rPr>
        <w:t xml:space="preserve">The first thing to note is that the </w:t>
      </w:r>
      <w:proofErr w:type="spellStart"/>
      <w:r w:rsidRPr="00A545EC">
        <w:rPr>
          <w:sz w:val="24"/>
          <w:szCs w:val="24"/>
        </w:rPr>
        <w:t>HelloJavaFX</w:t>
      </w:r>
      <w:proofErr w:type="spellEnd"/>
      <w:r w:rsidRPr="00A545EC">
        <w:rPr>
          <w:sz w:val="24"/>
          <w:szCs w:val="24"/>
        </w:rPr>
        <w:t xml:space="preserve"> class extends the JavaFX </w:t>
      </w:r>
      <w:r w:rsidRPr="00A545EC">
        <w:rPr>
          <w:i/>
          <w:sz w:val="24"/>
          <w:szCs w:val="24"/>
        </w:rPr>
        <w:t xml:space="preserve">Application </w:t>
      </w:r>
      <w:r w:rsidRPr="00A545EC">
        <w:rPr>
          <w:sz w:val="24"/>
          <w:szCs w:val="24"/>
        </w:rPr>
        <w:t>class.</w:t>
      </w:r>
    </w:p>
    <w:p w14:paraId="2360220A" w14:textId="77777777" w:rsidR="00355444" w:rsidRDefault="00355444" w:rsidP="00DA5F55">
      <w:pPr>
        <w:autoSpaceDE w:val="0"/>
        <w:autoSpaceDN w:val="0"/>
        <w:adjustRightInd w:val="0"/>
      </w:pPr>
      <w:r>
        <w:rPr>
          <w:rFonts w:ascii="Courier New" w:hAnsi="Courier New" w:cs="Courier New"/>
          <w:b/>
          <w:bCs/>
          <w:color w:val="7F0055"/>
          <w:sz w:val="20"/>
          <w:szCs w:val="20"/>
          <w:shd w:val="clear" w:color="auto" w:fill="E8F2FE"/>
        </w:rPr>
        <w:t>public</w:t>
      </w:r>
      <w:r>
        <w:rPr>
          <w:rFonts w:ascii="Courier New" w:hAnsi="Courier New" w:cs="Courier New"/>
          <w:color w:val="000000"/>
          <w:sz w:val="20"/>
          <w:szCs w:val="20"/>
          <w:shd w:val="clear" w:color="auto" w:fill="E8F2FE"/>
        </w:rPr>
        <w:t xml:space="preserve"> </w:t>
      </w:r>
      <w:r>
        <w:rPr>
          <w:rFonts w:ascii="Courier New" w:hAnsi="Courier New" w:cs="Courier New"/>
          <w:b/>
          <w:bCs/>
          <w:color w:val="7F0055"/>
          <w:sz w:val="20"/>
          <w:szCs w:val="20"/>
          <w:shd w:val="clear" w:color="auto" w:fill="E8F2FE"/>
        </w:rPr>
        <w:t>class</w:t>
      </w:r>
      <w:r>
        <w:rPr>
          <w:rFonts w:ascii="Courier New" w:hAnsi="Courier New" w:cs="Courier New"/>
          <w:color w:val="000000"/>
          <w:sz w:val="20"/>
          <w:szCs w:val="20"/>
          <w:shd w:val="clear" w:color="auto" w:fill="E8F2FE"/>
        </w:rPr>
        <w:t xml:space="preserve"> </w:t>
      </w:r>
      <w:proofErr w:type="spellStart"/>
      <w:r>
        <w:rPr>
          <w:rFonts w:ascii="Courier New" w:hAnsi="Courier New" w:cs="Courier New"/>
          <w:color w:val="000000"/>
          <w:sz w:val="20"/>
          <w:szCs w:val="20"/>
          <w:shd w:val="clear" w:color="auto" w:fill="E8F2FE"/>
        </w:rPr>
        <w:t>HelloFX</w:t>
      </w:r>
      <w:proofErr w:type="spellEnd"/>
      <w:r>
        <w:rPr>
          <w:rFonts w:ascii="Courier New" w:hAnsi="Courier New" w:cs="Courier New"/>
          <w:color w:val="000000"/>
          <w:sz w:val="20"/>
          <w:szCs w:val="20"/>
          <w:shd w:val="clear" w:color="auto" w:fill="E8F2FE"/>
        </w:rPr>
        <w:t xml:space="preserve"> </w:t>
      </w:r>
      <w:r>
        <w:rPr>
          <w:rFonts w:ascii="Courier New" w:hAnsi="Courier New" w:cs="Courier New"/>
          <w:b/>
          <w:bCs/>
          <w:color w:val="7F0055"/>
          <w:sz w:val="20"/>
          <w:szCs w:val="20"/>
          <w:shd w:val="clear" w:color="auto" w:fill="E8F2FE"/>
        </w:rPr>
        <w:t>extends</w:t>
      </w:r>
      <w:r>
        <w:rPr>
          <w:rFonts w:ascii="Courier New" w:hAnsi="Courier New" w:cs="Courier New"/>
          <w:color w:val="000000"/>
          <w:sz w:val="20"/>
          <w:szCs w:val="20"/>
          <w:shd w:val="clear" w:color="auto" w:fill="E8F2FE"/>
        </w:rPr>
        <w:t xml:space="preserve"> Application</w:t>
      </w:r>
    </w:p>
    <w:p w14:paraId="3A06A53C" w14:textId="77777777" w:rsidR="00370B39" w:rsidRPr="00A545EC" w:rsidRDefault="00E71941" w:rsidP="00DA5F55">
      <w:pPr>
        <w:autoSpaceDE w:val="0"/>
        <w:autoSpaceDN w:val="0"/>
        <w:adjustRightInd w:val="0"/>
        <w:rPr>
          <w:sz w:val="24"/>
          <w:szCs w:val="24"/>
        </w:rPr>
      </w:pPr>
      <w:r w:rsidRPr="00A545EC">
        <w:rPr>
          <w:sz w:val="24"/>
          <w:szCs w:val="24"/>
        </w:rPr>
        <w:t xml:space="preserve">All JavaFX programs extend the </w:t>
      </w:r>
      <w:r w:rsidRPr="00A545EC">
        <w:rPr>
          <w:i/>
          <w:sz w:val="24"/>
          <w:szCs w:val="24"/>
        </w:rPr>
        <w:t>Application</w:t>
      </w:r>
      <w:r w:rsidRPr="00A545EC">
        <w:rPr>
          <w:sz w:val="24"/>
          <w:szCs w:val="24"/>
        </w:rPr>
        <w:t xml:space="preserve"> class.</w:t>
      </w:r>
    </w:p>
    <w:p w14:paraId="2BFDD334" w14:textId="77777777" w:rsidR="0041712A" w:rsidRDefault="0041712A" w:rsidP="00DA5F55">
      <w:pPr>
        <w:autoSpaceDE w:val="0"/>
        <w:autoSpaceDN w:val="0"/>
        <w:adjustRightInd w:val="0"/>
      </w:pPr>
    </w:p>
    <w:p w14:paraId="439C34A7" w14:textId="77777777" w:rsidR="00355444" w:rsidRPr="0041712A" w:rsidRDefault="0041712A" w:rsidP="00DA5F55">
      <w:pPr>
        <w:autoSpaceDE w:val="0"/>
        <w:autoSpaceDN w:val="0"/>
        <w:adjustRightInd w:val="0"/>
        <w:rPr>
          <w:b/>
          <w:sz w:val="28"/>
          <w:szCs w:val="28"/>
        </w:rPr>
      </w:pPr>
      <w:r>
        <w:rPr>
          <w:rFonts w:ascii="Courier New" w:hAnsi="Courier New" w:cs="Courier New"/>
          <w:b/>
          <w:bCs/>
          <w:color w:val="7F0055"/>
          <w:sz w:val="20"/>
          <w:szCs w:val="20"/>
          <w:shd w:val="clear" w:color="auto" w:fill="E8F2FE"/>
        </w:rPr>
        <w:t>public</w:t>
      </w:r>
      <w:r>
        <w:rPr>
          <w:rFonts w:ascii="Courier New" w:hAnsi="Courier New" w:cs="Courier New"/>
          <w:color w:val="000000"/>
          <w:sz w:val="20"/>
          <w:szCs w:val="20"/>
          <w:shd w:val="clear" w:color="auto" w:fill="E8F2FE"/>
        </w:rPr>
        <w:t xml:space="preserve"> </w:t>
      </w:r>
      <w:r>
        <w:rPr>
          <w:rFonts w:ascii="Courier New" w:hAnsi="Courier New" w:cs="Courier New"/>
          <w:b/>
          <w:bCs/>
          <w:color w:val="7F0055"/>
          <w:sz w:val="20"/>
          <w:szCs w:val="20"/>
          <w:shd w:val="clear" w:color="auto" w:fill="E8F2FE"/>
        </w:rPr>
        <w:t>void</w:t>
      </w:r>
      <w:r>
        <w:rPr>
          <w:rFonts w:ascii="Courier New" w:hAnsi="Courier New" w:cs="Courier New"/>
          <w:color w:val="000000"/>
          <w:sz w:val="20"/>
          <w:szCs w:val="20"/>
          <w:shd w:val="clear" w:color="auto" w:fill="E8F2FE"/>
        </w:rPr>
        <w:t xml:space="preserve"> </w:t>
      </w:r>
      <w:proofErr w:type="gramStart"/>
      <w:r>
        <w:rPr>
          <w:rFonts w:ascii="Courier New" w:hAnsi="Courier New" w:cs="Courier New"/>
          <w:color w:val="000000"/>
          <w:sz w:val="20"/>
          <w:szCs w:val="20"/>
          <w:shd w:val="clear" w:color="auto" w:fill="E8F2FE"/>
        </w:rPr>
        <w:t>start(</w:t>
      </w:r>
      <w:proofErr w:type="gramEnd"/>
      <w:r>
        <w:rPr>
          <w:rFonts w:ascii="Courier New" w:hAnsi="Courier New" w:cs="Courier New"/>
          <w:color w:val="000000"/>
          <w:sz w:val="20"/>
          <w:szCs w:val="20"/>
          <w:shd w:val="clear" w:color="auto" w:fill="E8F2FE"/>
        </w:rPr>
        <w:t xml:space="preserve">Stage </w:t>
      </w:r>
      <w:proofErr w:type="spellStart"/>
      <w:r>
        <w:rPr>
          <w:rFonts w:ascii="Courier New" w:hAnsi="Courier New" w:cs="Courier New"/>
          <w:color w:val="6A3E3E"/>
          <w:sz w:val="20"/>
          <w:szCs w:val="20"/>
          <w:shd w:val="clear" w:color="auto" w:fill="E8F2FE"/>
        </w:rPr>
        <w:t>primaryStage</w:t>
      </w:r>
      <w:proofErr w:type="spellEnd"/>
      <w:r>
        <w:rPr>
          <w:rFonts w:ascii="Courier New" w:hAnsi="Courier New" w:cs="Courier New"/>
          <w:color w:val="000000"/>
          <w:sz w:val="20"/>
          <w:szCs w:val="20"/>
          <w:shd w:val="clear" w:color="auto" w:fill="E8F2FE"/>
        </w:rPr>
        <w:t xml:space="preserve">) </w:t>
      </w:r>
      <w:r>
        <w:t xml:space="preserve"> </w:t>
      </w:r>
    </w:p>
    <w:p w14:paraId="5A9CBE70" w14:textId="77777777" w:rsidR="0041712A" w:rsidRPr="00A545EC" w:rsidRDefault="00355444" w:rsidP="0041712A">
      <w:pPr>
        <w:autoSpaceDE w:val="0"/>
        <w:autoSpaceDN w:val="0"/>
        <w:adjustRightInd w:val="0"/>
        <w:rPr>
          <w:sz w:val="24"/>
          <w:szCs w:val="24"/>
        </w:rPr>
      </w:pPr>
      <w:r w:rsidRPr="00A545EC">
        <w:rPr>
          <w:sz w:val="24"/>
          <w:szCs w:val="24"/>
        </w:rPr>
        <w:lastRenderedPageBreak/>
        <w:t>There are two methods –</w:t>
      </w:r>
      <w:r w:rsidR="0041712A" w:rsidRPr="00A545EC">
        <w:rPr>
          <w:sz w:val="24"/>
          <w:szCs w:val="24"/>
        </w:rPr>
        <w:t xml:space="preserve"> the </w:t>
      </w:r>
      <w:proofErr w:type="gramStart"/>
      <w:r w:rsidR="0041712A" w:rsidRPr="00A545EC">
        <w:rPr>
          <w:sz w:val="24"/>
          <w:szCs w:val="24"/>
        </w:rPr>
        <w:t>main(</w:t>
      </w:r>
      <w:proofErr w:type="gramEnd"/>
      <w:r w:rsidR="0041712A" w:rsidRPr="00A545EC">
        <w:rPr>
          <w:sz w:val="24"/>
          <w:szCs w:val="24"/>
        </w:rPr>
        <w:t xml:space="preserve">) and the start(). The main method calls the </w:t>
      </w:r>
      <w:proofErr w:type="gramStart"/>
      <w:r w:rsidR="0041712A" w:rsidRPr="00A545EC">
        <w:rPr>
          <w:sz w:val="24"/>
          <w:szCs w:val="24"/>
        </w:rPr>
        <w:t>launch(</w:t>
      </w:r>
      <w:proofErr w:type="gramEnd"/>
      <w:r w:rsidR="0041712A" w:rsidRPr="00A545EC">
        <w:rPr>
          <w:sz w:val="24"/>
          <w:szCs w:val="24"/>
        </w:rPr>
        <w:t xml:space="preserve">) method of </w:t>
      </w:r>
      <w:r w:rsidR="0041712A" w:rsidRPr="00A545EC">
        <w:rPr>
          <w:i/>
          <w:sz w:val="24"/>
          <w:szCs w:val="24"/>
        </w:rPr>
        <w:t>Application</w:t>
      </w:r>
      <w:r w:rsidR="0041712A" w:rsidRPr="00A545EC">
        <w:rPr>
          <w:sz w:val="24"/>
          <w:szCs w:val="24"/>
        </w:rPr>
        <w:t xml:space="preserve"> class automatically. It does some background work and then calls the </w:t>
      </w:r>
      <w:proofErr w:type="gramStart"/>
      <w:r w:rsidR="0041712A" w:rsidRPr="00A545EC">
        <w:rPr>
          <w:sz w:val="24"/>
          <w:szCs w:val="24"/>
        </w:rPr>
        <w:t>start(</w:t>
      </w:r>
      <w:proofErr w:type="gramEnd"/>
      <w:r w:rsidR="0041712A" w:rsidRPr="00A545EC">
        <w:rPr>
          <w:sz w:val="24"/>
          <w:szCs w:val="24"/>
        </w:rPr>
        <w:t xml:space="preserve">) method. Usually we will use the </w:t>
      </w:r>
      <w:proofErr w:type="gramStart"/>
      <w:r w:rsidR="0041712A" w:rsidRPr="00A545EC">
        <w:rPr>
          <w:sz w:val="24"/>
          <w:szCs w:val="24"/>
        </w:rPr>
        <w:t>start(</w:t>
      </w:r>
      <w:proofErr w:type="gramEnd"/>
      <w:r w:rsidR="0041712A" w:rsidRPr="00A545EC">
        <w:rPr>
          <w:sz w:val="24"/>
          <w:szCs w:val="24"/>
        </w:rPr>
        <w:t>) method to setup and display the primary window of the app.</w:t>
      </w:r>
      <w:r w:rsidR="00110856" w:rsidRPr="00A545EC">
        <w:rPr>
          <w:sz w:val="24"/>
          <w:szCs w:val="24"/>
        </w:rPr>
        <w:t xml:space="preserve"> It takes an object of the </w:t>
      </w:r>
      <w:r w:rsidR="00110856" w:rsidRPr="00A545EC">
        <w:rPr>
          <w:i/>
          <w:sz w:val="24"/>
          <w:szCs w:val="24"/>
        </w:rPr>
        <w:t>Stage</w:t>
      </w:r>
      <w:r w:rsidR="00110856" w:rsidRPr="00A545EC">
        <w:rPr>
          <w:sz w:val="24"/>
          <w:szCs w:val="24"/>
        </w:rPr>
        <w:t xml:space="preserve"> class as a parameter.</w:t>
      </w:r>
    </w:p>
    <w:p w14:paraId="4A42AB60" w14:textId="77777777" w:rsidR="0041712A" w:rsidRDefault="0041712A" w:rsidP="0041712A">
      <w:pPr>
        <w:autoSpaceDE w:val="0"/>
        <w:autoSpaceDN w:val="0"/>
        <w:adjustRightInd w:val="0"/>
      </w:pPr>
    </w:p>
    <w:p w14:paraId="7AB54FCC" w14:textId="77777777" w:rsidR="001D519B" w:rsidRDefault="001D519B" w:rsidP="001D519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Text </w:t>
      </w:r>
      <w:r>
        <w:rPr>
          <w:rFonts w:ascii="Courier New" w:hAnsi="Courier New" w:cs="Courier New"/>
          <w:color w:val="6A3E3E"/>
          <w:sz w:val="20"/>
          <w:szCs w:val="20"/>
        </w:rPr>
        <w:t>hello</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Text (50, 50, </w:t>
      </w:r>
      <w:r>
        <w:rPr>
          <w:rFonts w:ascii="Courier New" w:hAnsi="Courier New" w:cs="Courier New"/>
          <w:color w:val="2A00FF"/>
          <w:sz w:val="20"/>
          <w:szCs w:val="20"/>
        </w:rPr>
        <w:t>"Hello, JavaFX!"</w:t>
      </w:r>
      <w:r>
        <w:rPr>
          <w:rFonts w:ascii="Courier New" w:hAnsi="Courier New" w:cs="Courier New"/>
          <w:color w:val="000000"/>
          <w:sz w:val="20"/>
          <w:szCs w:val="20"/>
        </w:rPr>
        <w:t>);</w:t>
      </w:r>
    </w:p>
    <w:p w14:paraId="18C341B8" w14:textId="77777777" w:rsidR="001D519B" w:rsidRPr="001D519B" w:rsidRDefault="001D519B" w:rsidP="0041712A">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Text </w:t>
      </w:r>
      <w:r>
        <w:rPr>
          <w:rFonts w:ascii="Courier New" w:hAnsi="Courier New" w:cs="Courier New"/>
          <w:color w:val="6A3E3E"/>
          <w:sz w:val="20"/>
          <w:szCs w:val="20"/>
        </w:rPr>
        <w:t>question</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Text(</w:t>
      </w:r>
      <w:proofErr w:type="gramEnd"/>
      <w:r>
        <w:rPr>
          <w:rFonts w:ascii="Courier New" w:hAnsi="Courier New" w:cs="Courier New"/>
          <w:color w:val="000000"/>
          <w:sz w:val="20"/>
          <w:szCs w:val="20"/>
        </w:rPr>
        <w:t xml:space="preserve">120, 80, </w:t>
      </w:r>
      <w:r>
        <w:rPr>
          <w:rFonts w:ascii="Courier New" w:hAnsi="Courier New" w:cs="Courier New"/>
          <w:color w:val="2A00FF"/>
          <w:sz w:val="20"/>
          <w:szCs w:val="20"/>
        </w:rPr>
        <w:t>"How's it going?"</w:t>
      </w:r>
      <w:r>
        <w:rPr>
          <w:rFonts w:ascii="Courier New" w:hAnsi="Courier New" w:cs="Courier New"/>
          <w:color w:val="000000"/>
          <w:sz w:val="20"/>
          <w:szCs w:val="20"/>
        </w:rPr>
        <w:t>);</w:t>
      </w:r>
    </w:p>
    <w:p w14:paraId="15BCE605" w14:textId="77777777" w:rsidR="001D519B" w:rsidRPr="00A545EC" w:rsidRDefault="001D519B" w:rsidP="0041712A">
      <w:pPr>
        <w:autoSpaceDE w:val="0"/>
        <w:autoSpaceDN w:val="0"/>
        <w:adjustRightInd w:val="0"/>
        <w:rPr>
          <w:sz w:val="24"/>
          <w:szCs w:val="24"/>
        </w:rPr>
      </w:pPr>
      <w:r w:rsidRPr="00A545EC">
        <w:rPr>
          <w:sz w:val="24"/>
          <w:szCs w:val="24"/>
        </w:rPr>
        <w:t xml:space="preserve">The </w:t>
      </w:r>
      <w:proofErr w:type="gramStart"/>
      <w:r w:rsidRPr="00A545EC">
        <w:rPr>
          <w:sz w:val="24"/>
          <w:szCs w:val="24"/>
        </w:rPr>
        <w:t>start(</w:t>
      </w:r>
      <w:proofErr w:type="gramEnd"/>
      <w:r w:rsidRPr="00A545EC">
        <w:rPr>
          <w:sz w:val="24"/>
          <w:szCs w:val="24"/>
        </w:rPr>
        <w:t xml:space="preserve">) method creates two objects of the </w:t>
      </w:r>
      <w:r w:rsidRPr="00A545EC">
        <w:rPr>
          <w:i/>
          <w:sz w:val="24"/>
          <w:szCs w:val="24"/>
        </w:rPr>
        <w:t>Text</w:t>
      </w:r>
      <w:r w:rsidRPr="00A545EC">
        <w:rPr>
          <w:sz w:val="24"/>
          <w:szCs w:val="24"/>
        </w:rPr>
        <w:t xml:space="preserve"> class – hello and question. The parameters represent x-axis, y-axis, and a string.</w:t>
      </w:r>
    </w:p>
    <w:p w14:paraId="0AD10DCF" w14:textId="77777777" w:rsidR="001D519B" w:rsidRDefault="001D519B" w:rsidP="0041712A">
      <w:pPr>
        <w:autoSpaceDE w:val="0"/>
        <w:autoSpaceDN w:val="0"/>
        <w:adjustRightInd w:val="0"/>
      </w:pPr>
    </w:p>
    <w:p w14:paraId="110B7653" w14:textId="77777777" w:rsidR="001D519B" w:rsidRDefault="001D519B" w:rsidP="001D519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Group </w:t>
      </w:r>
      <w:r>
        <w:rPr>
          <w:rFonts w:ascii="Courier New" w:hAnsi="Courier New" w:cs="Courier New"/>
          <w:color w:val="6A3E3E"/>
          <w:sz w:val="20"/>
          <w:szCs w:val="20"/>
        </w:rPr>
        <w:t>root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Group(</w:t>
      </w:r>
      <w:proofErr w:type="gramEnd"/>
      <w:r>
        <w:rPr>
          <w:rFonts w:ascii="Courier New" w:hAnsi="Courier New" w:cs="Courier New"/>
          <w:color w:val="6A3E3E"/>
          <w:sz w:val="20"/>
          <w:szCs w:val="20"/>
        </w:rPr>
        <w:t>hello</w:t>
      </w:r>
      <w:r>
        <w:rPr>
          <w:rFonts w:ascii="Courier New" w:hAnsi="Courier New" w:cs="Courier New"/>
          <w:color w:val="000000"/>
          <w:sz w:val="20"/>
          <w:szCs w:val="20"/>
        </w:rPr>
        <w:t xml:space="preserve">, </w:t>
      </w:r>
      <w:r>
        <w:rPr>
          <w:rFonts w:ascii="Courier New" w:hAnsi="Courier New" w:cs="Courier New"/>
          <w:color w:val="6A3E3E"/>
          <w:sz w:val="20"/>
          <w:szCs w:val="20"/>
        </w:rPr>
        <w:t>question</w:t>
      </w:r>
      <w:r>
        <w:rPr>
          <w:rFonts w:ascii="Courier New" w:hAnsi="Courier New" w:cs="Courier New"/>
          <w:color w:val="000000"/>
          <w:sz w:val="20"/>
          <w:szCs w:val="20"/>
        </w:rPr>
        <w:t>);</w:t>
      </w:r>
    </w:p>
    <w:p w14:paraId="7FC7037F" w14:textId="77777777" w:rsidR="001D519B" w:rsidRDefault="001D519B" w:rsidP="001D519B">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Scene </w:t>
      </w:r>
      <w:proofErr w:type="spellStart"/>
      <w:r>
        <w:rPr>
          <w:rFonts w:ascii="Courier New" w:hAnsi="Courier New" w:cs="Courier New"/>
          <w:color w:val="6A3E3E"/>
          <w:sz w:val="20"/>
          <w:szCs w:val="20"/>
        </w:rPr>
        <w:t>scene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Scene(</w:t>
      </w:r>
      <w:proofErr w:type="gramEnd"/>
      <w:r>
        <w:rPr>
          <w:rFonts w:ascii="Courier New" w:hAnsi="Courier New" w:cs="Courier New"/>
          <w:color w:val="6A3E3E"/>
          <w:sz w:val="20"/>
          <w:szCs w:val="20"/>
        </w:rPr>
        <w:t>root</w:t>
      </w:r>
      <w:r>
        <w:rPr>
          <w:rFonts w:ascii="Courier New" w:hAnsi="Courier New" w:cs="Courier New"/>
          <w:color w:val="000000"/>
          <w:sz w:val="20"/>
          <w:szCs w:val="20"/>
        </w:rPr>
        <w:t xml:space="preserve">, 300, 120, </w:t>
      </w:r>
      <w:proofErr w:type="spellStart"/>
      <w:r>
        <w:rPr>
          <w:rFonts w:ascii="Courier New" w:hAnsi="Courier New" w:cs="Courier New"/>
          <w:color w:val="000000"/>
          <w:sz w:val="20"/>
          <w:szCs w:val="20"/>
        </w:rPr>
        <w:t>Color.</w:t>
      </w:r>
      <w:r>
        <w:rPr>
          <w:rFonts w:ascii="Courier New" w:hAnsi="Courier New" w:cs="Courier New"/>
          <w:b/>
          <w:bCs/>
          <w:i/>
          <w:iCs/>
          <w:color w:val="0000C0"/>
          <w:sz w:val="20"/>
          <w:szCs w:val="20"/>
        </w:rPr>
        <w:t>LIGHTGREEN</w:t>
      </w:r>
      <w:proofErr w:type="spellEnd"/>
      <w:r>
        <w:rPr>
          <w:rFonts w:ascii="Courier New" w:hAnsi="Courier New" w:cs="Courier New"/>
          <w:color w:val="000000"/>
          <w:sz w:val="20"/>
          <w:szCs w:val="20"/>
        </w:rPr>
        <w:t>);</w:t>
      </w:r>
    </w:p>
    <w:p w14:paraId="10DE2BEE" w14:textId="77777777" w:rsidR="00F70A8B" w:rsidRPr="00A545EC" w:rsidRDefault="001D519B" w:rsidP="001D519B">
      <w:pPr>
        <w:autoSpaceDE w:val="0"/>
        <w:autoSpaceDN w:val="0"/>
        <w:adjustRightInd w:val="0"/>
        <w:rPr>
          <w:sz w:val="24"/>
          <w:szCs w:val="24"/>
        </w:rPr>
      </w:pPr>
      <w:r w:rsidRPr="00A545EC">
        <w:rPr>
          <w:sz w:val="24"/>
          <w:szCs w:val="24"/>
        </w:rPr>
        <w:t>Those two objects are added to a Group, which is then added to a Scene.</w:t>
      </w:r>
      <w:r w:rsidR="00A96F81" w:rsidRPr="00A545EC">
        <w:rPr>
          <w:sz w:val="24"/>
          <w:szCs w:val="24"/>
        </w:rPr>
        <w:t xml:space="preserve"> The constructor for </w:t>
      </w:r>
      <w:r w:rsidR="00A96F81" w:rsidRPr="00A545EC">
        <w:rPr>
          <w:i/>
          <w:sz w:val="24"/>
          <w:szCs w:val="24"/>
        </w:rPr>
        <w:t>Scene</w:t>
      </w:r>
      <w:r w:rsidR="00A96F81" w:rsidRPr="00A545EC">
        <w:rPr>
          <w:sz w:val="24"/>
          <w:szCs w:val="24"/>
        </w:rPr>
        <w:t xml:space="preserve"> class takes four parameters. The first one is the root node to be displayed, then preferred width and height, and finally background color. In this case the root element is a </w:t>
      </w:r>
      <w:r w:rsidR="00A96F81" w:rsidRPr="00A545EC">
        <w:rPr>
          <w:i/>
          <w:sz w:val="24"/>
          <w:szCs w:val="24"/>
        </w:rPr>
        <w:t>Group</w:t>
      </w:r>
      <w:r w:rsidR="00A96F81" w:rsidRPr="00A545EC">
        <w:rPr>
          <w:sz w:val="24"/>
          <w:szCs w:val="24"/>
        </w:rPr>
        <w:t xml:space="preserve"> object which is to be displayed in an area </w:t>
      </w:r>
      <w:r w:rsidR="00F70A8B" w:rsidRPr="00A545EC">
        <w:rPr>
          <w:sz w:val="24"/>
          <w:szCs w:val="24"/>
        </w:rPr>
        <w:t xml:space="preserve">that is 300 pixels wide and 120 pixels high. </w:t>
      </w:r>
    </w:p>
    <w:p w14:paraId="364808A0" w14:textId="77777777" w:rsidR="00110856" w:rsidRDefault="00110856" w:rsidP="001D519B">
      <w:pPr>
        <w:autoSpaceDE w:val="0"/>
        <w:autoSpaceDN w:val="0"/>
        <w:adjustRightInd w:val="0"/>
      </w:pPr>
    </w:p>
    <w:p w14:paraId="047FC0B0" w14:textId="77777777" w:rsidR="00110856" w:rsidRDefault="00110856" w:rsidP="001D519B">
      <w:pPr>
        <w:autoSpaceDE w:val="0"/>
        <w:autoSpaceDN w:val="0"/>
        <w:adjustRightInd w:val="0"/>
        <w:rPr>
          <w:rFonts w:ascii="Courier New" w:hAnsi="Courier New" w:cs="Courier New"/>
          <w:color w:val="000000"/>
          <w:sz w:val="20"/>
          <w:szCs w:val="20"/>
          <w:shd w:val="clear" w:color="auto" w:fill="E8F2FE"/>
        </w:rPr>
      </w:pPr>
      <w:proofErr w:type="spellStart"/>
      <w:r>
        <w:rPr>
          <w:rFonts w:ascii="Courier New" w:hAnsi="Courier New" w:cs="Courier New"/>
          <w:color w:val="6A3E3E"/>
          <w:sz w:val="20"/>
          <w:szCs w:val="20"/>
          <w:shd w:val="clear" w:color="auto" w:fill="E8F2FE"/>
        </w:rPr>
        <w:t>primaryStage</w:t>
      </w:r>
      <w:r>
        <w:rPr>
          <w:rFonts w:ascii="Courier New" w:hAnsi="Courier New" w:cs="Courier New"/>
          <w:color w:val="000000"/>
          <w:sz w:val="20"/>
          <w:szCs w:val="20"/>
          <w:shd w:val="clear" w:color="auto" w:fill="E8F2FE"/>
        </w:rPr>
        <w:t>.setTitle</w:t>
      </w:r>
      <w:proofErr w:type="spellEnd"/>
      <w:r>
        <w:rPr>
          <w:rFonts w:ascii="Courier New" w:hAnsi="Courier New" w:cs="Courier New"/>
          <w:color w:val="000000"/>
          <w:sz w:val="20"/>
          <w:szCs w:val="20"/>
          <w:shd w:val="clear" w:color="auto" w:fill="E8F2FE"/>
        </w:rPr>
        <w:t>(</w:t>
      </w:r>
      <w:r>
        <w:rPr>
          <w:rFonts w:ascii="Courier New" w:hAnsi="Courier New" w:cs="Courier New"/>
          <w:color w:val="2A00FF"/>
          <w:sz w:val="20"/>
          <w:szCs w:val="20"/>
          <w:shd w:val="clear" w:color="auto" w:fill="E8F2FE"/>
        </w:rPr>
        <w:t>"A JavaFX Program"</w:t>
      </w:r>
      <w:proofErr w:type="gramStart"/>
      <w:r>
        <w:rPr>
          <w:rFonts w:ascii="Courier New" w:hAnsi="Courier New" w:cs="Courier New"/>
          <w:color w:val="000000"/>
          <w:sz w:val="20"/>
          <w:szCs w:val="20"/>
          <w:shd w:val="clear" w:color="auto" w:fill="E8F2FE"/>
        </w:rPr>
        <w:t>);</w:t>
      </w:r>
      <w:proofErr w:type="gramEnd"/>
    </w:p>
    <w:p w14:paraId="340FDC41" w14:textId="77777777" w:rsidR="00110856" w:rsidRDefault="00110856" w:rsidP="00110856">
      <w:pPr>
        <w:autoSpaceDE w:val="0"/>
        <w:autoSpaceDN w:val="0"/>
        <w:adjustRightInd w:val="0"/>
        <w:rPr>
          <w:rFonts w:ascii="Courier New" w:hAnsi="Courier New" w:cs="Courier New"/>
          <w:sz w:val="20"/>
          <w:szCs w:val="20"/>
        </w:rPr>
      </w:pPr>
      <w:proofErr w:type="spellStart"/>
      <w:r>
        <w:rPr>
          <w:rFonts w:ascii="Courier New" w:hAnsi="Courier New" w:cs="Courier New"/>
          <w:color w:val="6A3E3E"/>
          <w:sz w:val="20"/>
          <w:szCs w:val="20"/>
        </w:rPr>
        <w:t>primaryStage</w:t>
      </w:r>
      <w:r>
        <w:rPr>
          <w:rFonts w:ascii="Courier New" w:hAnsi="Courier New" w:cs="Courier New"/>
          <w:color w:val="000000"/>
          <w:sz w:val="20"/>
          <w:szCs w:val="20"/>
        </w:rPr>
        <w:t>.setScene</w:t>
      </w:r>
      <w:proofErr w:type="spellEnd"/>
      <w:r>
        <w:rPr>
          <w:rFonts w:ascii="Courier New" w:hAnsi="Courier New" w:cs="Courier New"/>
          <w:color w:val="000000"/>
          <w:sz w:val="20"/>
          <w:szCs w:val="20"/>
        </w:rPr>
        <w:t>(</w:t>
      </w:r>
      <w:r>
        <w:rPr>
          <w:rFonts w:ascii="Courier New" w:hAnsi="Courier New" w:cs="Courier New"/>
          <w:color w:val="6A3E3E"/>
          <w:sz w:val="20"/>
          <w:szCs w:val="20"/>
        </w:rPr>
        <w:t>scene</w:t>
      </w:r>
      <w:proofErr w:type="gramStart"/>
      <w:r>
        <w:rPr>
          <w:rFonts w:ascii="Courier New" w:hAnsi="Courier New" w:cs="Courier New"/>
          <w:color w:val="000000"/>
          <w:sz w:val="20"/>
          <w:szCs w:val="20"/>
        </w:rPr>
        <w:t>);</w:t>
      </w:r>
      <w:proofErr w:type="gramEnd"/>
    </w:p>
    <w:p w14:paraId="5F818BEB" w14:textId="77777777" w:rsidR="00110856" w:rsidRDefault="00110856" w:rsidP="00110856">
      <w:pPr>
        <w:autoSpaceDE w:val="0"/>
        <w:autoSpaceDN w:val="0"/>
        <w:adjustRightInd w:val="0"/>
      </w:pPr>
      <w:proofErr w:type="spellStart"/>
      <w:r>
        <w:rPr>
          <w:rFonts w:ascii="Courier New" w:hAnsi="Courier New" w:cs="Courier New"/>
          <w:color w:val="6A3E3E"/>
          <w:sz w:val="20"/>
          <w:szCs w:val="20"/>
        </w:rPr>
        <w:t>primaryStage</w:t>
      </w:r>
      <w:r>
        <w:rPr>
          <w:rFonts w:ascii="Courier New" w:hAnsi="Courier New" w:cs="Courier New"/>
          <w:color w:val="000000"/>
          <w:sz w:val="20"/>
          <w:szCs w:val="20"/>
        </w:rPr>
        <w:t>.show</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07E19C34" w14:textId="77777777" w:rsidR="000B328F" w:rsidRPr="00A545EC" w:rsidRDefault="000B328F" w:rsidP="001D519B">
      <w:pPr>
        <w:autoSpaceDE w:val="0"/>
        <w:autoSpaceDN w:val="0"/>
        <w:adjustRightInd w:val="0"/>
        <w:rPr>
          <w:sz w:val="24"/>
          <w:szCs w:val="24"/>
        </w:rPr>
      </w:pPr>
      <w:r w:rsidRPr="00A545EC">
        <w:rPr>
          <w:sz w:val="24"/>
          <w:szCs w:val="24"/>
        </w:rPr>
        <w:t xml:space="preserve">On the object </w:t>
      </w:r>
      <w:proofErr w:type="spellStart"/>
      <w:r w:rsidRPr="00A545EC">
        <w:rPr>
          <w:sz w:val="24"/>
          <w:szCs w:val="24"/>
        </w:rPr>
        <w:t>primaryStage</w:t>
      </w:r>
      <w:proofErr w:type="spellEnd"/>
      <w:r w:rsidRPr="00A545EC">
        <w:rPr>
          <w:sz w:val="24"/>
          <w:szCs w:val="24"/>
        </w:rPr>
        <w:t>, we call t</w:t>
      </w:r>
      <w:r w:rsidR="00110856" w:rsidRPr="00A545EC">
        <w:rPr>
          <w:sz w:val="24"/>
          <w:szCs w:val="24"/>
        </w:rPr>
        <w:t xml:space="preserve">he </w:t>
      </w:r>
      <w:proofErr w:type="spellStart"/>
      <w:proofErr w:type="gramStart"/>
      <w:r w:rsidRPr="00A545EC">
        <w:rPr>
          <w:sz w:val="24"/>
          <w:szCs w:val="24"/>
        </w:rPr>
        <w:t>setTitle</w:t>
      </w:r>
      <w:proofErr w:type="spellEnd"/>
      <w:r w:rsidRPr="00A545EC">
        <w:rPr>
          <w:sz w:val="24"/>
          <w:szCs w:val="24"/>
        </w:rPr>
        <w:t>(</w:t>
      </w:r>
      <w:proofErr w:type="gramEnd"/>
      <w:r w:rsidRPr="00A545EC">
        <w:rPr>
          <w:sz w:val="24"/>
          <w:szCs w:val="24"/>
        </w:rPr>
        <w:t>) method to add title</w:t>
      </w:r>
      <w:r w:rsidR="00A96F81" w:rsidRPr="00A545EC">
        <w:rPr>
          <w:sz w:val="24"/>
          <w:szCs w:val="24"/>
        </w:rPr>
        <w:t xml:space="preserve"> displayed on the window’s title bar</w:t>
      </w:r>
      <w:r w:rsidRPr="00A545EC">
        <w:rPr>
          <w:sz w:val="24"/>
          <w:szCs w:val="24"/>
        </w:rPr>
        <w:t xml:space="preserve">, </w:t>
      </w:r>
      <w:proofErr w:type="spellStart"/>
      <w:r w:rsidRPr="00A545EC">
        <w:rPr>
          <w:sz w:val="24"/>
          <w:szCs w:val="24"/>
        </w:rPr>
        <w:t>setScene</w:t>
      </w:r>
      <w:proofErr w:type="spellEnd"/>
      <w:r w:rsidRPr="00A545EC">
        <w:rPr>
          <w:sz w:val="24"/>
          <w:szCs w:val="24"/>
        </w:rPr>
        <w:t xml:space="preserve">(scene) method to </w:t>
      </w:r>
      <w:r w:rsidR="00A96F81" w:rsidRPr="00A545EC">
        <w:rPr>
          <w:sz w:val="24"/>
          <w:szCs w:val="24"/>
        </w:rPr>
        <w:t xml:space="preserve">set the scene to be displayed on the window </w:t>
      </w:r>
      <w:r w:rsidRPr="00A545EC">
        <w:rPr>
          <w:sz w:val="24"/>
          <w:szCs w:val="24"/>
        </w:rPr>
        <w:t xml:space="preserve">and the show() method to display the </w:t>
      </w:r>
      <w:r w:rsidR="00A96F81" w:rsidRPr="00A545EC">
        <w:rPr>
          <w:sz w:val="24"/>
          <w:szCs w:val="24"/>
        </w:rPr>
        <w:t xml:space="preserve">window. </w:t>
      </w:r>
      <w:r w:rsidRPr="00A545EC">
        <w:rPr>
          <w:sz w:val="24"/>
          <w:szCs w:val="24"/>
        </w:rPr>
        <w:t xml:space="preserve"> </w:t>
      </w:r>
    </w:p>
    <w:p w14:paraId="75322498" w14:textId="77777777" w:rsidR="000B328F" w:rsidRDefault="000B328F" w:rsidP="001D519B">
      <w:pPr>
        <w:autoSpaceDE w:val="0"/>
        <w:autoSpaceDN w:val="0"/>
        <w:adjustRightInd w:val="0"/>
      </w:pPr>
    </w:p>
    <w:p w14:paraId="1FB2D3C8" w14:textId="77777777" w:rsidR="001D519B" w:rsidRDefault="000B328F" w:rsidP="001D519B">
      <w:pPr>
        <w:autoSpaceDE w:val="0"/>
        <w:autoSpaceDN w:val="0"/>
        <w:adjustRightInd w:val="0"/>
        <w:rPr>
          <w:rFonts w:ascii="Courier New" w:hAnsi="Courier New" w:cs="Courier New"/>
          <w:color w:val="000000"/>
          <w:sz w:val="20"/>
          <w:szCs w:val="20"/>
        </w:rPr>
      </w:pPr>
      <w:r>
        <w:rPr>
          <w:rFonts w:ascii="Courier New" w:hAnsi="Courier New" w:cs="Courier New"/>
          <w:i/>
          <w:iCs/>
          <w:color w:val="000000"/>
          <w:sz w:val="20"/>
          <w:szCs w:val="20"/>
          <w:shd w:val="clear" w:color="auto" w:fill="E8F2FE"/>
        </w:rPr>
        <w:t>launch</w:t>
      </w:r>
      <w:r>
        <w:rPr>
          <w:rFonts w:ascii="Courier New" w:hAnsi="Courier New" w:cs="Courier New"/>
          <w:color w:val="000000"/>
          <w:sz w:val="20"/>
          <w:szCs w:val="20"/>
          <w:shd w:val="clear" w:color="auto" w:fill="E8F2FE"/>
        </w:rPr>
        <w:t>(</w:t>
      </w:r>
      <w:proofErr w:type="spellStart"/>
      <w:r>
        <w:rPr>
          <w:rFonts w:ascii="Courier New" w:hAnsi="Courier New" w:cs="Courier New"/>
          <w:color w:val="6A3E3E"/>
          <w:sz w:val="20"/>
          <w:szCs w:val="20"/>
          <w:shd w:val="clear" w:color="auto" w:fill="E8F2FE"/>
        </w:rPr>
        <w:t>args</w:t>
      </w:r>
      <w:proofErr w:type="spellEnd"/>
      <w:proofErr w:type="gramStart"/>
      <w:r>
        <w:rPr>
          <w:rFonts w:ascii="Courier New" w:hAnsi="Courier New" w:cs="Courier New"/>
          <w:color w:val="000000"/>
          <w:sz w:val="20"/>
          <w:szCs w:val="20"/>
          <w:shd w:val="clear" w:color="auto" w:fill="E8F2FE"/>
        </w:rPr>
        <w:t>);</w:t>
      </w:r>
      <w:proofErr w:type="gramEnd"/>
      <w:r>
        <w:t xml:space="preserve"> </w:t>
      </w:r>
      <w:r w:rsidR="00110856">
        <w:t xml:space="preserve">  </w:t>
      </w:r>
    </w:p>
    <w:p w14:paraId="2A735D2D" w14:textId="77777777" w:rsidR="001D519B" w:rsidRDefault="000B328F" w:rsidP="001D519B">
      <w:pPr>
        <w:autoSpaceDE w:val="0"/>
        <w:autoSpaceDN w:val="0"/>
        <w:adjustRightInd w:val="0"/>
      </w:pPr>
      <w:r w:rsidRPr="00A545EC">
        <w:rPr>
          <w:sz w:val="24"/>
          <w:szCs w:val="24"/>
        </w:rPr>
        <w:t xml:space="preserve">It calls the </w:t>
      </w:r>
      <w:proofErr w:type="gramStart"/>
      <w:r w:rsidRPr="00A545EC">
        <w:rPr>
          <w:sz w:val="24"/>
          <w:szCs w:val="24"/>
        </w:rPr>
        <w:t>launch(</w:t>
      </w:r>
      <w:proofErr w:type="gramEnd"/>
      <w:r w:rsidRPr="00A545EC">
        <w:rPr>
          <w:sz w:val="24"/>
          <w:szCs w:val="24"/>
        </w:rPr>
        <w:t xml:space="preserve">) method to launch the application. Some IDEs may do it automatically. </w:t>
      </w:r>
    </w:p>
    <w:p w14:paraId="37FA59EB" w14:textId="77777777" w:rsidR="007B02CA" w:rsidRDefault="007B02CA" w:rsidP="001D519B">
      <w:pPr>
        <w:autoSpaceDE w:val="0"/>
        <w:autoSpaceDN w:val="0"/>
        <w:adjustRightInd w:val="0"/>
      </w:pPr>
    </w:p>
    <w:p w14:paraId="1A586670" w14:textId="77777777" w:rsidR="007B02CA" w:rsidRPr="00A545EC" w:rsidRDefault="007B02CA" w:rsidP="00A545EC">
      <w:pPr>
        <w:pStyle w:val="Heading1"/>
      </w:pPr>
      <w:r w:rsidRPr="00A545EC">
        <w:t>Theatre metaphor in JavaFX:</w:t>
      </w:r>
    </w:p>
    <w:p w14:paraId="4C5E96E7" w14:textId="77777777" w:rsidR="007B02CA" w:rsidRPr="00A545EC" w:rsidRDefault="007B02CA" w:rsidP="001D519B">
      <w:pPr>
        <w:autoSpaceDE w:val="0"/>
        <w:autoSpaceDN w:val="0"/>
        <w:adjustRightInd w:val="0"/>
        <w:rPr>
          <w:b/>
          <w:sz w:val="24"/>
          <w:szCs w:val="24"/>
        </w:rPr>
      </w:pPr>
    </w:p>
    <w:p w14:paraId="63CFE8F1" w14:textId="77777777" w:rsidR="00A40E81" w:rsidRPr="00A545EC" w:rsidRDefault="007B02CA" w:rsidP="001D519B">
      <w:pPr>
        <w:autoSpaceDE w:val="0"/>
        <w:autoSpaceDN w:val="0"/>
        <w:adjustRightInd w:val="0"/>
        <w:rPr>
          <w:sz w:val="24"/>
          <w:szCs w:val="24"/>
        </w:rPr>
      </w:pPr>
      <w:r w:rsidRPr="00A545EC">
        <w:rPr>
          <w:sz w:val="24"/>
          <w:szCs w:val="24"/>
        </w:rPr>
        <w:t xml:space="preserve">Let’s think about a live Broadway show </w:t>
      </w:r>
      <w:r w:rsidR="00B702E0" w:rsidRPr="00A545EC">
        <w:rPr>
          <w:sz w:val="24"/>
          <w:szCs w:val="24"/>
        </w:rPr>
        <w:t xml:space="preserve">played on a </w:t>
      </w:r>
      <w:r w:rsidR="00B702E0" w:rsidRPr="00A545EC">
        <w:rPr>
          <w:i/>
          <w:sz w:val="24"/>
          <w:szCs w:val="24"/>
        </w:rPr>
        <w:t>S</w:t>
      </w:r>
      <w:r w:rsidR="00A40E81" w:rsidRPr="00A545EC">
        <w:rPr>
          <w:i/>
          <w:sz w:val="24"/>
          <w:szCs w:val="24"/>
        </w:rPr>
        <w:t>tage</w:t>
      </w:r>
      <w:r w:rsidR="00B702E0" w:rsidRPr="00A545EC">
        <w:rPr>
          <w:sz w:val="24"/>
          <w:szCs w:val="24"/>
        </w:rPr>
        <w:t xml:space="preserve">. When the screen goes up a </w:t>
      </w:r>
      <w:r w:rsidR="00B702E0" w:rsidRPr="00A545EC">
        <w:rPr>
          <w:i/>
          <w:sz w:val="24"/>
          <w:szCs w:val="24"/>
        </w:rPr>
        <w:t>S</w:t>
      </w:r>
      <w:r w:rsidR="00A40E81" w:rsidRPr="00A545EC">
        <w:rPr>
          <w:i/>
          <w:sz w:val="24"/>
          <w:szCs w:val="24"/>
        </w:rPr>
        <w:t>cene</w:t>
      </w:r>
      <w:r w:rsidR="00A40E81" w:rsidRPr="00A545EC">
        <w:rPr>
          <w:sz w:val="24"/>
          <w:szCs w:val="24"/>
        </w:rPr>
        <w:t xml:space="preserve"> is played on the stage </w:t>
      </w:r>
      <w:r w:rsidR="00B702E0" w:rsidRPr="00A545EC">
        <w:rPr>
          <w:sz w:val="24"/>
          <w:szCs w:val="24"/>
        </w:rPr>
        <w:t xml:space="preserve">and </w:t>
      </w:r>
      <w:r w:rsidR="00A40E81" w:rsidRPr="00A545EC">
        <w:rPr>
          <w:sz w:val="24"/>
          <w:szCs w:val="24"/>
        </w:rPr>
        <w:t>at the end of it the screen c</w:t>
      </w:r>
      <w:r w:rsidRPr="00A545EC">
        <w:rPr>
          <w:sz w:val="24"/>
          <w:szCs w:val="24"/>
        </w:rPr>
        <w:t>ome</w:t>
      </w:r>
      <w:r w:rsidR="00A40E81" w:rsidRPr="00A545EC">
        <w:rPr>
          <w:sz w:val="24"/>
          <w:szCs w:val="24"/>
        </w:rPr>
        <w:t xml:space="preserve">s down. It goes up again for the next scene. </w:t>
      </w:r>
    </w:p>
    <w:p w14:paraId="3A285B44" w14:textId="77777777" w:rsidR="00A40E81" w:rsidRPr="00A545EC" w:rsidRDefault="00A40E81" w:rsidP="001D519B">
      <w:pPr>
        <w:autoSpaceDE w:val="0"/>
        <w:autoSpaceDN w:val="0"/>
        <w:adjustRightInd w:val="0"/>
        <w:rPr>
          <w:sz w:val="24"/>
          <w:szCs w:val="24"/>
        </w:rPr>
      </w:pPr>
    </w:p>
    <w:p w14:paraId="394200E4" w14:textId="77777777" w:rsidR="007B02CA" w:rsidRPr="00A545EC" w:rsidRDefault="00A40E81" w:rsidP="001D519B">
      <w:pPr>
        <w:autoSpaceDE w:val="0"/>
        <w:autoSpaceDN w:val="0"/>
        <w:adjustRightInd w:val="0"/>
        <w:rPr>
          <w:sz w:val="24"/>
          <w:szCs w:val="24"/>
        </w:rPr>
      </w:pPr>
      <w:r w:rsidRPr="00A545EC">
        <w:rPr>
          <w:sz w:val="24"/>
          <w:szCs w:val="24"/>
        </w:rPr>
        <w:t xml:space="preserve">JavaFX uses this </w:t>
      </w:r>
      <w:proofErr w:type="gramStart"/>
      <w:r w:rsidRPr="00A545EC">
        <w:rPr>
          <w:sz w:val="24"/>
          <w:szCs w:val="24"/>
        </w:rPr>
        <w:t>metaphor,</w:t>
      </w:r>
      <w:proofErr w:type="gramEnd"/>
      <w:r w:rsidRPr="00A545EC">
        <w:rPr>
          <w:sz w:val="24"/>
          <w:szCs w:val="24"/>
        </w:rPr>
        <w:t xml:space="preserve"> a Stage is a window. The primary Stage object is created automatically and passed into </w:t>
      </w:r>
      <w:proofErr w:type="gramStart"/>
      <w:r w:rsidRPr="00A545EC">
        <w:rPr>
          <w:sz w:val="24"/>
          <w:szCs w:val="24"/>
        </w:rPr>
        <w:t>start(</w:t>
      </w:r>
      <w:proofErr w:type="gramEnd"/>
      <w:r w:rsidRPr="00A545EC">
        <w:rPr>
          <w:sz w:val="24"/>
          <w:szCs w:val="24"/>
        </w:rPr>
        <w:t xml:space="preserve">) method. A program can make use of multiple stages if desired.  </w:t>
      </w:r>
    </w:p>
    <w:p w14:paraId="342905B8" w14:textId="77777777" w:rsidR="00A40E81" w:rsidRPr="00A545EC" w:rsidRDefault="00A40E81" w:rsidP="001D519B">
      <w:pPr>
        <w:autoSpaceDE w:val="0"/>
        <w:autoSpaceDN w:val="0"/>
        <w:adjustRightInd w:val="0"/>
        <w:rPr>
          <w:sz w:val="24"/>
          <w:szCs w:val="24"/>
        </w:rPr>
      </w:pPr>
    </w:p>
    <w:p w14:paraId="24CD23FC" w14:textId="77777777" w:rsidR="00064EDE" w:rsidRPr="00A545EC" w:rsidRDefault="00A40E81" w:rsidP="001D519B">
      <w:pPr>
        <w:autoSpaceDE w:val="0"/>
        <w:autoSpaceDN w:val="0"/>
        <w:adjustRightInd w:val="0"/>
        <w:rPr>
          <w:sz w:val="24"/>
          <w:szCs w:val="24"/>
        </w:rPr>
      </w:pPr>
      <w:r w:rsidRPr="00A545EC">
        <w:rPr>
          <w:sz w:val="24"/>
          <w:szCs w:val="24"/>
        </w:rPr>
        <w:t xml:space="preserve">A scene </w:t>
      </w:r>
      <w:r w:rsidR="00B702E0" w:rsidRPr="00A545EC">
        <w:rPr>
          <w:sz w:val="24"/>
          <w:szCs w:val="24"/>
        </w:rPr>
        <w:t xml:space="preserve">displays a single element here, often referred to as the root displayed. A root node may contain child nodes and grandchild nodes to complete one scene. </w:t>
      </w:r>
    </w:p>
    <w:p w14:paraId="6CEA409A" w14:textId="77777777" w:rsidR="00064EDE" w:rsidRPr="00A545EC" w:rsidRDefault="00064EDE" w:rsidP="001D519B">
      <w:pPr>
        <w:autoSpaceDE w:val="0"/>
        <w:autoSpaceDN w:val="0"/>
        <w:adjustRightInd w:val="0"/>
        <w:rPr>
          <w:sz w:val="24"/>
          <w:szCs w:val="24"/>
        </w:rPr>
      </w:pPr>
    </w:p>
    <w:p w14:paraId="7B1C4ED7" w14:textId="77777777" w:rsidR="00A545EC" w:rsidRPr="00A545EC" w:rsidRDefault="00064EDE" w:rsidP="00B51287">
      <w:pPr>
        <w:pStyle w:val="Heading1"/>
      </w:pPr>
      <w:r w:rsidRPr="00A545EC">
        <w:t xml:space="preserve">Example 2: </w:t>
      </w:r>
    </w:p>
    <w:p w14:paraId="71BD4DC7" w14:textId="0FDBB786" w:rsidR="000B0AC9" w:rsidRPr="00A545EC" w:rsidRDefault="00064EDE" w:rsidP="000B0AC9">
      <w:pPr>
        <w:autoSpaceDE w:val="0"/>
        <w:autoSpaceDN w:val="0"/>
        <w:adjustRightInd w:val="0"/>
        <w:rPr>
          <w:sz w:val="24"/>
          <w:szCs w:val="24"/>
        </w:rPr>
      </w:pPr>
      <w:r w:rsidRPr="00A545EC">
        <w:rPr>
          <w:sz w:val="24"/>
          <w:szCs w:val="24"/>
        </w:rPr>
        <w:t xml:space="preserve">Write </w:t>
      </w:r>
      <w:r w:rsidR="000B0AC9" w:rsidRPr="00A545EC">
        <w:rPr>
          <w:sz w:val="24"/>
          <w:szCs w:val="24"/>
        </w:rPr>
        <w:t xml:space="preserve">a JavaFX application that displays the </w:t>
      </w:r>
      <w:proofErr w:type="spellStart"/>
      <w:r w:rsidR="000B0AC9" w:rsidRPr="00A545EC">
        <w:rPr>
          <w:sz w:val="24"/>
          <w:szCs w:val="24"/>
        </w:rPr>
        <w:t>Olymoic</w:t>
      </w:r>
      <w:proofErr w:type="spellEnd"/>
      <w:r w:rsidR="000B0AC9" w:rsidRPr="00A545EC">
        <w:rPr>
          <w:sz w:val="24"/>
          <w:szCs w:val="24"/>
        </w:rPr>
        <w:t xml:space="preserve"> logo. </w:t>
      </w:r>
    </w:p>
    <w:p w14:paraId="065DB29F" w14:textId="77777777" w:rsidR="000B0AC9" w:rsidRDefault="000B0AC9" w:rsidP="000B0AC9">
      <w:pPr>
        <w:autoSpaceDE w:val="0"/>
        <w:autoSpaceDN w:val="0"/>
        <w:adjustRightInd w:val="0"/>
        <w:rPr>
          <w:rFonts w:ascii="Courier New" w:hAnsi="Courier New" w:cs="Courier New"/>
          <w:sz w:val="20"/>
          <w:szCs w:val="20"/>
        </w:rPr>
      </w:pPr>
    </w:p>
    <w:p w14:paraId="539A43D2" w14:textId="77777777" w:rsidR="000B0AC9" w:rsidRDefault="000B0AC9" w:rsidP="000B0AC9">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javafx.</w:t>
      </w:r>
      <w:proofErr w:type="gramStart"/>
      <w:r>
        <w:rPr>
          <w:rFonts w:ascii="Courier New" w:hAnsi="Courier New" w:cs="Courier New"/>
          <w:color w:val="000000"/>
          <w:sz w:val="20"/>
          <w:szCs w:val="20"/>
        </w:rPr>
        <w:t>application.Application</w:t>
      </w:r>
      <w:proofErr w:type="spellEnd"/>
      <w:proofErr w:type="gramEnd"/>
      <w:r>
        <w:rPr>
          <w:rFonts w:ascii="Courier New" w:hAnsi="Courier New" w:cs="Courier New"/>
          <w:color w:val="000000"/>
          <w:sz w:val="20"/>
          <w:szCs w:val="20"/>
        </w:rPr>
        <w:t>;</w:t>
      </w:r>
    </w:p>
    <w:p w14:paraId="6028A2C2" w14:textId="77777777" w:rsidR="000B0AC9" w:rsidRDefault="000B0AC9" w:rsidP="000B0AC9">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javafx.stage</w:t>
      </w:r>
      <w:proofErr w:type="gramEnd"/>
      <w:r>
        <w:rPr>
          <w:rFonts w:ascii="Courier New" w:hAnsi="Courier New" w:cs="Courier New"/>
          <w:color w:val="000000"/>
          <w:sz w:val="20"/>
          <w:szCs w:val="20"/>
        </w:rPr>
        <w:t>.Stage</w:t>
      </w:r>
      <w:proofErr w:type="spellEnd"/>
      <w:r>
        <w:rPr>
          <w:rFonts w:ascii="Courier New" w:hAnsi="Courier New" w:cs="Courier New"/>
          <w:color w:val="000000"/>
          <w:sz w:val="20"/>
          <w:szCs w:val="20"/>
        </w:rPr>
        <w:t>;</w:t>
      </w:r>
    </w:p>
    <w:p w14:paraId="11F8D3A8" w14:textId="77777777" w:rsidR="000B0AC9" w:rsidRDefault="000B0AC9" w:rsidP="000B0AC9">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javafx.scene</w:t>
      </w:r>
      <w:proofErr w:type="gramEnd"/>
      <w:r>
        <w:rPr>
          <w:rFonts w:ascii="Courier New" w:hAnsi="Courier New" w:cs="Courier New"/>
          <w:color w:val="000000"/>
          <w:sz w:val="20"/>
          <w:szCs w:val="20"/>
        </w:rPr>
        <w:t>.Group</w:t>
      </w:r>
      <w:proofErr w:type="spellEnd"/>
      <w:r>
        <w:rPr>
          <w:rFonts w:ascii="Courier New" w:hAnsi="Courier New" w:cs="Courier New"/>
          <w:color w:val="000000"/>
          <w:sz w:val="20"/>
          <w:szCs w:val="20"/>
        </w:rPr>
        <w:t>;</w:t>
      </w:r>
    </w:p>
    <w:p w14:paraId="11DC8C15" w14:textId="77777777" w:rsidR="000B0AC9" w:rsidRDefault="000B0AC9" w:rsidP="000B0AC9">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javafx.scene</w:t>
      </w:r>
      <w:proofErr w:type="gramEnd"/>
      <w:r>
        <w:rPr>
          <w:rFonts w:ascii="Courier New" w:hAnsi="Courier New" w:cs="Courier New"/>
          <w:color w:val="000000"/>
          <w:sz w:val="20"/>
          <w:szCs w:val="20"/>
        </w:rPr>
        <w:t>.Scene</w:t>
      </w:r>
      <w:proofErr w:type="spellEnd"/>
      <w:r>
        <w:rPr>
          <w:rFonts w:ascii="Courier New" w:hAnsi="Courier New" w:cs="Courier New"/>
          <w:color w:val="000000"/>
          <w:sz w:val="20"/>
          <w:szCs w:val="20"/>
        </w:rPr>
        <w:t>;</w:t>
      </w:r>
    </w:p>
    <w:p w14:paraId="54F6B002" w14:textId="77777777" w:rsidR="000B0AC9" w:rsidRDefault="000B0AC9" w:rsidP="000B0AC9">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lastRenderedPageBreak/>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javafx.scene</w:t>
      </w:r>
      <w:proofErr w:type="gramEnd"/>
      <w:r>
        <w:rPr>
          <w:rFonts w:ascii="Courier New" w:hAnsi="Courier New" w:cs="Courier New"/>
          <w:color w:val="000000"/>
          <w:sz w:val="20"/>
          <w:szCs w:val="20"/>
        </w:rPr>
        <w:t>.paint.Color</w:t>
      </w:r>
      <w:proofErr w:type="spellEnd"/>
      <w:r>
        <w:rPr>
          <w:rFonts w:ascii="Courier New" w:hAnsi="Courier New" w:cs="Courier New"/>
          <w:color w:val="000000"/>
          <w:sz w:val="20"/>
          <w:szCs w:val="20"/>
        </w:rPr>
        <w:t>;</w:t>
      </w:r>
    </w:p>
    <w:p w14:paraId="16CB2747" w14:textId="77777777" w:rsidR="000B0AC9" w:rsidRDefault="000B0AC9" w:rsidP="000B0AC9">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javafx.scene</w:t>
      </w:r>
      <w:proofErr w:type="gramEnd"/>
      <w:r>
        <w:rPr>
          <w:rFonts w:ascii="Courier New" w:hAnsi="Courier New" w:cs="Courier New"/>
          <w:color w:val="000000"/>
          <w:sz w:val="20"/>
          <w:szCs w:val="20"/>
        </w:rPr>
        <w:t>.shape.Circle</w:t>
      </w:r>
      <w:proofErr w:type="spellEnd"/>
      <w:r>
        <w:rPr>
          <w:rFonts w:ascii="Courier New" w:hAnsi="Courier New" w:cs="Courier New"/>
          <w:color w:val="000000"/>
          <w:sz w:val="20"/>
          <w:szCs w:val="20"/>
        </w:rPr>
        <w:t>;</w:t>
      </w:r>
    </w:p>
    <w:p w14:paraId="0AAE8D83" w14:textId="77777777" w:rsidR="000B0AC9" w:rsidRDefault="000B0AC9" w:rsidP="000B0AC9">
      <w:pPr>
        <w:autoSpaceDE w:val="0"/>
        <w:autoSpaceDN w:val="0"/>
        <w:adjustRightInd w:val="0"/>
        <w:rPr>
          <w:rFonts w:ascii="Courier New" w:hAnsi="Courier New" w:cs="Courier New"/>
          <w:sz w:val="20"/>
          <w:szCs w:val="20"/>
        </w:rPr>
      </w:pPr>
    </w:p>
    <w:p w14:paraId="65778F56" w14:textId="77777777" w:rsidR="000B0AC9" w:rsidRDefault="000B0AC9" w:rsidP="000B0AC9">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OlympicLogo</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Application {</w:t>
      </w:r>
    </w:p>
    <w:p w14:paraId="36C2D1A6" w14:textId="77777777" w:rsidR="000B0AC9" w:rsidRDefault="000B0AC9" w:rsidP="000B0AC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14:paraId="6AF1AD5C" w14:textId="77777777" w:rsidR="000B0AC9" w:rsidRDefault="000B0AC9" w:rsidP="000B0AC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Presents the </w:t>
      </w:r>
      <w:r>
        <w:rPr>
          <w:rFonts w:ascii="Courier New" w:hAnsi="Courier New" w:cs="Courier New"/>
          <w:color w:val="3F7F5F"/>
          <w:sz w:val="20"/>
          <w:szCs w:val="20"/>
          <w:u w:val="single"/>
        </w:rPr>
        <w:t>Olympic</w:t>
      </w:r>
      <w:r>
        <w:rPr>
          <w:rFonts w:ascii="Courier New" w:hAnsi="Courier New" w:cs="Courier New"/>
          <w:color w:val="3F7F5F"/>
          <w:sz w:val="20"/>
          <w:szCs w:val="20"/>
        </w:rPr>
        <w:t xml:space="preserve"> five-ring </w:t>
      </w:r>
      <w:r>
        <w:rPr>
          <w:rFonts w:ascii="Courier New" w:hAnsi="Courier New" w:cs="Courier New"/>
          <w:color w:val="3F7F5F"/>
          <w:sz w:val="20"/>
          <w:szCs w:val="20"/>
          <w:u w:val="single"/>
        </w:rPr>
        <w:t>logo</w:t>
      </w:r>
      <w:r>
        <w:rPr>
          <w:rFonts w:ascii="Courier New" w:hAnsi="Courier New" w:cs="Courier New"/>
          <w:color w:val="3F7F5F"/>
          <w:sz w:val="20"/>
          <w:szCs w:val="20"/>
        </w:rPr>
        <w:t>.</w:t>
      </w:r>
    </w:p>
    <w:p w14:paraId="54949D61" w14:textId="77777777" w:rsidR="000B0AC9" w:rsidRDefault="000B0AC9" w:rsidP="000B0AC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start(</w:t>
      </w:r>
      <w:proofErr w:type="gramEnd"/>
      <w:r>
        <w:rPr>
          <w:rFonts w:ascii="Courier New" w:hAnsi="Courier New" w:cs="Courier New"/>
          <w:color w:val="000000"/>
          <w:sz w:val="20"/>
          <w:szCs w:val="20"/>
        </w:rPr>
        <w:t xml:space="preserve">Stage </w:t>
      </w:r>
      <w:proofErr w:type="spellStart"/>
      <w:r>
        <w:rPr>
          <w:rFonts w:ascii="Courier New" w:hAnsi="Courier New" w:cs="Courier New"/>
          <w:color w:val="6A3E3E"/>
          <w:sz w:val="20"/>
          <w:szCs w:val="20"/>
        </w:rPr>
        <w:t>primaryStage</w:t>
      </w:r>
      <w:proofErr w:type="spellEnd"/>
      <w:r>
        <w:rPr>
          <w:rFonts w:ascii="Courier New" w:hAnsi="Courier New" w:cs="Courier New"/>
          <w:color w:val="000000"/>
          <w:sz w:val="20"/>
          <w:szCs w:val="20"/>
        </w:rPr>
        <w:t>) {</w:t>
      </w:r>
    </w:p>
    <w:p w14:paraId="64666EEC" w14:textId="77777777" w:rsidR="000B0AC9" w:rsidRDefault="000B0AC9" w:rsidP="000B0AC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Circle </w:t>
      </w:r>
      <w:proofErr w:type="spellStart"/>
      <w:r>
        <w:rPr>
          <w:rFonts w:ascii="Courier New" w:hAnsi="Courier New" w:cs="Courier New"/>
          <w:color w:val="6A3E3E"/>
          <w:sz w:val="20"/>
          <w:szCs w:val="20"/>
        </w:rPr>
        <w:t>blueRing</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Circle(</w:t>
      </w:r>
      <w:proofErr w:type="gramEnd"/>
      <w:r>
        <w:rPr>
          <w:rFonts w:ascii="Courier New" w:hAnsi="Courier New" w:cs="Courier New"/>
          <w:color w:val="000000"/>
          <w:sz w:val="20"/>
          <w:szCs w:val="20"/>
        </w:rPr>
        <w:t>180, 70, 30);</w:t>
      </w:r>
    </w:p>
    <w:p w14:paraId="48BA4806" w14:textId="77777777" w:rsidR="000B0AC9" w:rsidRDefault="000B0AC9" w:rsidP="000B0AC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blueRing</w:t>
      </w:r>
      <w:r>
        <w:rPr>
          <w:rFonts w:ascii="Courier New" w:hAnsi="Courier New" w:cs="Courier New"/>
          <w:color w:val="000000"/>
          <w:sz w:val="20"/>
          <w:szCs w:val="20"/>
        </w:rPr>
        <w:t>.setStroke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Color.</w:t>
      </w:r>
      <w:r>
        <w:rPr>
          <w:rFonts w:ascii="Courier New" w:hAnsi="Courier New" w:cs="Courier New"/>
          <w:b/>
          <w:bCs/>
          <w:i/>
          <w:iCs/>
          <w:color w:val="0000C0"/>
          <w:sz w:val="20"/>
          <w:szCs w:val="20"/>
        </w:rPr>
        <w:t>BLUE</w:t>
      </w:r>
      <w:proofErr w:type="spellEnd"/>
      <w:proofErr w:type="gramStart"/>
      <w:r>
        <w:rPr>
          <w:rFonts w:ascii="Courier New" w:hAnsi="Courier New" w:cs="Courier New"/>
          <w:color w:val="000000"/>
          <w:sz w:val="20"/>
          <w:szCs w:val="20"/>
        </w:rPr>
        <w:t>);</w:t>
      </w:r>
      <w:proofErr w:type="gramEnd"/>
    </w:p>
    <w:p w14:paraId="2D69E46C" w14:textId="77777777" w:rsidR="000B0AC9" w:rsidRDefault="000B0AC9" w:rsidP="000B0AC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blueRing</w:t>
      </w:r>
      <w:r>
        <w:rPr>
          <w:rFonts w:ascii="Courier New" w:hAnsi="Courier New" w:cs="Courier New"/>
          <w:color w:val="000000"/>
          <w:sz w:val="20"/>
          <w:szCs w:val="20"/>
        </w:rPr>
        <w:t>.setStrokeWidth</w:t>
      </w:r>
      <w:proofErr w:type="spellEnd"/>
      <w:r>
        <w:rPr>
          <w:rFonts w:ascii="Courier New" w:hAnsi="Courier New" w:cs="Courier New"/>
          <w:color w:val="000000"/>
          <w:sz w:val="20"/>
          <w:szCs w:val="20"/>
        </w:rPr>
        <w:t>(6</w:t>
      </w:r>
      <w:proofErr w:type="gramStart"/>
      <w:r>
        <w:rPr>
          <w:rFonts w:ascii="Courier New" w:hAnsi="Courier New" w:cs="Courier New"/>
          <w:color w:val="000000"/>
          <w:sz w:val="20"/>
          <w:szCs w:val="20"/>
        </w:rPr>
        <w:t>);</w:t>
      </w:r>
      <w:proofErr w:type="gramEnd"/>
    </w:p>
    <w:p w14:paraId="526CDFB2" w14:textId="77777777" w:rsidR="000B0AC9" w:rsidRDefault="000B0AC9" w:rsidP="000B0AC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blueRing</w:t>
      </w:r>
      <w:r>
        <w:rPr>
          <w:rFonts w:ascii="Courier New" w:hAnsi="Courier New" w:cs="Courier New"/>
          <w:color w:val="000000"/>
          <w:sz w:val="20"/>
          <w:szCs w:val="20"/>
        </w:rPr>
        <w:t>.setFill</w:t>
      </w:r>
      <w:proofErr w:type="spellEnd"/>
      <w:r>
        <w:rPr>
          <w:rFonts w:ascii="Courier New" w:hAnsi="Courier New" w:cs="Courier New"/>
          <w:color w:val="000000"/>
          <w:sz w:val="20"/>
          <w:szCs w:val="20"/>
        </w:rPr>
        <w:t>(</w:t>
      </w:r>
      <w:r>
        <w:rPr>
          <w:rFonts w:ascii="Courier New" w:hAnsi="Courier New" w:cs="Courier New"/>
          <w:b/>
          <w:bCs/>
          <w:color w:val="7F0055"/>
          <w:sz w:val="20"/>
          <w:szCs w:val="20"/>
        </w:rPr>
        <w:t>null</w:t>
      </w:r>
      <w:proofErr w:type="gramStart"/>
      <w:r>
        <w:rPr>
          <w:rFonts w:ascii="Courier New" w:hAnsi="Courier New" w:cs="Courier New"/>
          <w:color w:val="000000"/>
          <w:sz w:val="20"/>
          <w:szCs w:val="20"/>
        </w:rPr>
        <w:t>);</w:t>
      </w:r>
      <w:proofErr w:type="gramEnd"/>
    </w:p>
    <w:p w14:paraId="35CE8F0C" w14:textId="77777777" w:rsidR="000B0AC9" w:rsidRDefault="000B0AC9" w:rsidP="000B0AC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14:paraId="5052A1F7" w14:textId="77777777" w:rsidR="000B0AC9" w:rsidRDefault="000B0AC9" w:rsidP="000B0AC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Circle </w:t>
      </w:r>
      <w:proofErr w:type="spellStart"/>
      <w:r>
        <w:rPr>
          <w:rFonts w:ascii="Courier New" w:hAnsi="Courier New" w:cs="Courier New"/>
          <w:color w:val="6A3E3E"/>
          <w:sz w:val="20"/>
          <w:szCs w:val="20"/>
        </w:rPr>
        <w:t>orangeRing</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Circle(</w:t>
      </w:r>
      <w:proofErr w:type="gramEnd"/>
      <w:r>
        <w:rPr>
          <w:rFonts w:ascii="Courier New" w:hAnsi="Courier New" w:cs="Courier New"/>
          <w:color w:val="000000"/>
          <w:sz w:val="20"/>
          <w:szCs w:val="20"/>
        </w:rPr>
        <w:t>215, 100, 30);</w:t>
      </w:r>
    </w:p>
    <w:p w14:paraId="0D1C5C12" w14:textId="77777777" w:rsidR="000B0AC9" w:rsidRDefault="000B0AC9" w:rsidP="000B0AC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orangeRing</w:t>
      </w:r>
      <w:r>
        <w:rPr>
          <w:rFonts w:ascii="Courier New" w:hAnsi="Courier New" w:cs="Courier New"/>
          <w:color w:val="000000"/>
          <w:sz w:val="20"/>
          <w:szCs w:val="20"/>
        </w:rPr>
        <w:t>.setStroke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Color.</w:t>
      </w:r>
      <w:r>
        <w:rPr>
          <w:rFonts w:ascii="Courier New" w:hAnsi="Courier New" w:cs="Courier New"/>
          <w:b/>
          <w:bCs/>
          <w:i/>
          <w:iCs/>
          <w:color w:val="0000C0"/>
          <w:sz w:val="20"/>
          <w:szCs w:val="20"/>
        </w:rPr>
        <w:t>ORANGE</w:t>
      </w:r>
      <w:proofErr w:type="spellEnd"/>
      <w:proofErr w:type="gramStart"/>
      <w:r>
        <w:rPr>
          <w:rFonts w:ascii="Courier New" w:hAnsi="Courier New" w:cs="Courier New"/>
          <w:color w:val="000000"/>
          <w:sz w:val="20"/>
          <w:szCs w:val="20"/>
        </w:rPr>
        <w:t>);</w:t>
      </w:r>
      <w:proofErr w:type="gramEnd"/>
    </w:p>
    <w:p w14:paraId="1404E221" w14:textId="77777777" w:rsidR="000B0AC9" w:rsidRDefault="000B0AC9" w:rsidP="000B0AC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orangeRing</w:t>
      </w:r>
      <w:r>
        <w:rPr>
          <w:rFonts w:ascii="Courier New" w:hAnsi="Courier New" w:cs="Courier New"/>
          <w:color w:val="000000"/>
          <w:sz w:val="20"/>
          <w:szCs w:val="20"/>
        </w:rPr>
        <w:t>.setStrokeWidth</w:t>
      </w:r>
      <w:proofErr w:type="spellEnd"/>
      <w:r>
        <w:rPr>
          <w:rFonts w:ascii="Courier New" w:hAnsi="Courier New" w:cs="Courier New"/>
          <w:color w:val="000000"/>
          <w:sz w:val="20"/>
          <w:szCs w:val="20"/>
        </w:rPr>
        <w:t>(6</w:t>
      </w:r>
      <w:proofErr w:type="gramStart"/>
      <w:r>
        <w:rPr>
          <w:rFonts w:ascii="Courier New" w:hAnsi="Courier New" w:cs="Courier New"/>
          <w:color w:val="000000"/>
          <w:sz w:val="20"/>
          <w:szCs w:val="20"/>
        </w:rPr>
        <w:t>);</w:t>
      </w:r>
      <w:proofErr w:type="gramEnd"/>
    </w:p>
    <w:p w14:paraId="1A63B953" w14:textId="77777777" w:rsidR="000B0AC9" w:rsidRDefault="000B0AC9" w:rsidP="000B0AC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orangeRing</w:t>
      </w:r>
      <w:r>
        <w:rPr>
          <w:rFonts w:ascii="Courier New" w:hAnsi="Courier New" w:cs="Courier New"/>
          <w:color w:val="000000"/>
          <w:sz w:val="20"/>
          <w:szCs w:val="20"/>
        </w:rPr>
        <w:t>.setFill</w:t>
      </w:r>
      <w:proofErr w:type="spellEnd"/>
      <w:r>
        <w:rPr>
          <w:rFonts w:ascii="Courier New" w:hAnsi="Courier New" w:cs="Courier New"/>
          <w:color w:val="000000"/>
          <w:sz w:val="20"/>
          <w:szCs w:val="20"/>
        </w:rPr>
        <w:t>(</w:t>
      </w:r>
      <w:r>
        <w:rPr>
          <w:rFonts w:ascii="Courier New" w:hAnsi="Courier New" w:cs="Courier New"/>
          <w:b/>
          <w:bCs/>
          <w:color w:val="7F0055"/>
          <w:sz w:val="20"/>
          <w:szCs w:val="20"/>
        </w:rPr>
        <w:t>null</w:t>
      </w:r>
      <w:proofErr w:type="gramStart"/>
      <w:r>
        <w:rPr>
          <w:rFonts w:ascii="Courier New" w:hAnsi="Courier New" w:cs="Courier New"/>
          <w:color w:val="000000"/>
          <w:sz w:val="20"/>
          <w:szCs w:val="20"/>
        </w:rPr>
        <w:t>);</w:t>
      </w:r>
      <w:proofErr w:type="gramEnd"/>
    </w:p>
    <w:p w14:paraId="7EC95481" w14:textId="77777777" w:rsidR="000B0AC9" w:rsidRDefault="000B0AC9" w:rsidP="000B0AC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14:paraId="0CBBD147" w14:textId="77777777" w:rsidR="000B0AC9" w:rsidRDefault="000B0AC9" w:rsidP="000B0AC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Circle </w:t>
      </w:r>
      <w:proofErr w:type="spellStart"/>
      <w:r>
        <w:rPr>
          <w:rFonts w:ascii="Courier New" w:hAnsi="Courier New" w:cs="Courier New"/>
          <w:color w:val="6A3E3E"/>
          <w:sz w:val="20"/>
          <w:szCs w:val="20"/>
        </w:rPr>
        <w:t>blackRing</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Circle(</w:t>
      </w:r>
      <w:proofErr w:type="gramEnd"/>
      <w:r>
        <w:rPr>
          <w:rFonts w:ascii="Courier New" w:hAnsi="Courier New" w:cs="Courier New"/>
          <w:color w:val="000000"/>
          <w:sz w:val="20"/>
          <w:szCs w:val="20"/>
        </w:rPr>
        <w:t>250, 70, 30);</w:t>
      </w:r>
    </w:p>
    <w:p w14:paraId="1C584060" w14:textId="77777777" w:rsidR="000B0AC9" w:rsidRDefault="000B0AC9" w:rsidP="000B0AC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blackRing</w:t>
      </w:r>
      <w:r>
        <w:rPr>
          <w:rFonts w:ascii="Courier New" w:hAnsi="Courier New" w:cs="Courier New"/>
          <w:color w:val="000000"/>
          <w:sz w:val="20"/>
          <w:szCs w:val="20"/>
        </w:rPr>
        <w:t>.setStroke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Color.</w:t>
      </w:r>
      <w:r>
        <w:rPr>
          <w:rFonts w:ascii="Courier New" w:hAnsi="Courier New" w:cs="Courier New"/>
          <w:b/>
          <w:bCs/>
          <w:i/>
          <w:iCs/>
          <w:color w:val="0000C0"/>
          <w:sz w:val="20"/>
          <w:szCs w:val="20"/>
        </w:rPr>
        <w:t>BLACK</w:t>
      </w:r>
      <w:proofErr w:type="spellEnd"/>
      <w:proofErr w:type="gramStart"/>
      <w:r>
        <w:rPr>
          <w:rFonts w:ascii="Courier New" w:hAnsi="Courier New" w:cs="Courier New"/>
          <w:color w:val="000000"/>
          <w:sz w:val="20"/>
          <w:szCs w:val="20"/>
        </w:rPr>
        <w:t>);</w:t>
      </w:r>
      <w:proofErr w:type="gramEnd"/>
    </w:p>
    <w:p w14:paraId="00AA6378" w14:textId="77777777" w:rsidR="000B0AC9" w:rsidRDefault="000B0AC9" w:rsidP="000B0AC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blackRing</w:t>
      </w:r>
      <w:r>
        <w:rPr>
          <w:rFonts w:ascii="Courier New" w:hAnsi="Courier New" w:cs="Courier New"/>
          <w:color w:val="000000"/>
          <w:sz w:val="20"/>
          <w:szCs w:val="20"/>
        </w:rPr>
        <w:t>.setStrokeWidth</w:t>
      </w:r>
      <w:proofErr w:type="spellEnd"/>
      <w:r>
        <w:rPr>
          <w:rFonts w:ascii="Courier New" w:hAnsi="Courier New" w:cs="Courier New"/>
          <w:color w:val="000000"/>
          <w:sz w:val="20"/>
          <w:szCs w:val="20"/>
        </w:rPr>
        <w:t>(6</w:t>
      </w:r>
      <w:proofErr w:type="gramStart"/>
      <w:r>
        <w:rPr>
          <w:rFonts w:ascii="Courier New" w:hAnsi="Courier New" w:cs="Courier New"/>
          <w:color w:val="000000"/>
          <w:sz w:val="20"/>
          <w:szCs w:val="20"/>
        </w:rPr>
        <w:t>);</w:t>
      </w:r>
      <w:proofErr w:type="gramEnd"/>
    </w:p>
    <w:p w14:paraId="23B695BD" w14:textId="77777777" w:rsidR="000B0AC9" w:rsidRDefault="000B0AC9" w:rsidP="000B0AC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blackRing</w:t>
      </w:r>
      <w:r>
        <w:rPr>
          <w:rFonts w:ascii="Courier New" w:hAnsi="Courier New" w:cs="Courier New"/>
          <w:color w:val="000000"/>
          <w:sz w:val="20"/>
          <w:szCs w:val="20"/>
        </w:rPr>
        <w:t>.setFill</w:t>
      </w:r>
      <w:proofErr w:type="spellEnd"/>
      <w:r>
        <w:rPr>
          <w:rFonts w:ascii="Courier New" w:hAnsi="Courier New" w:cs="Courier New"/>
          <w:color w:val="000000"/>
          <w:sz w:val="20"/>
          <w:szCs w:val="20"/>
        </w:rPr>
        <w:t>(</w:t>
      </w:r>
      <w:r>
        <w:rPr>
          <w:rFonts w:ascii="Courier New" w:hAnsi="Courier New" w:cs="Courier New"/>
          <w:b/>
          <w:bCs/>
          <w:color w:val="7F0055"/>
          <w:sz w:val="20"/>
          <w:szCs w:val="20"/>
        </w:rPr>
        <w:t>null</w:t>
      </w:r>
      <w:proofErr w:type="gramStart"/>
      <w:r>
        <w:rPr>
          <w:rFonts w:ascii="Courier New" w:hAnsi="Courier New" w:cs="Courier New"/>
          <w:color w:val="000000"/>
          <w:sz w:val="20"/>
          <w:szCs w:val="20"/>
        </w:rPr>
        <w:t>);</w:t>
      </w:r>
      <w:proofErr w:type="gramEnd"/>
    </w:p>
    <w:p w14:paraId="2E9B2E68" w14:textId="77777777" w:rsidR="000B0AC9" w:rsidRDefault="000B0AC9" w:rsidP="000B0AC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14:paraId="12501A59" w14:textId="77777777" w:rsidR="000B0AC9" w:rsidRDefault="000B0AC9" w:rsidP="000B0AC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Circle </w:t>
      </w:r>
      <w:proofErr w:type="spellStart"/>
      <w:r>
        <w:rPr>
          <w:rFonts w:ascii="Courier New" w:hAnsi="Courier New" w:cs="Courier New"/>
          <w:color w:val="6A3E3E"/>
          <w:sz w:val="20"/>
          <w:szCs w:val="20"/>
        </w:rPr>
        <w:t>greenRing</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Circle(</w:t>
      </w:r>
      <w:proofErr w:type="gramEnd"/>
      <w:r>
        <w:rPr>
          <w:rFonts w:ascii="Courier New" w:hAnsi="Courier New" w:cs="Courier New"/>
          <w:color w:val="000000"/>
          <w:sz w:val="20"/>
          <w:szCs w:val="20"/>
        </w:rPr>
        <w:t>285, 100, 30);</w:t>
      </w:r>
    </w:p>
    <w:p w14:paraId="260F79E6" w14:textId="77777777" w:rsidR="000B0AC9" w:rsidRDefault="000B0AC9" w:rsidP="000B0AC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greenRing</w:t>
      </w:r>
      <w:r>
        <w:rPr>
          <w:rFonts w:ascii="Courier New" w:hAnsi="Courier New" w:cs="Courier New"/>
          <w:color w:val="000000"/>
          <w:sz w:val="20"/>
          <w:szCs w:val="20"/>
        </w:rPr>
        <w:t>.setStroke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Color.</w:t>
      </w:r>
      <w:r>
        <w:rPr>
          <w:rFonts w:ascii="Courier New" w:hAnsi="Courier New" w:cs="Courier New"/>
          <w:b/>
          <w:bCs/>
          <w:i/>
          <w:iCs/>
          <w:color w:val="0000C0"/>
          <w:sz w:val="20"/>
          <w:szCs w:val="20"/>
        </w:rPr>
        <w:t>GREEN</w:t>
      </w:r>
      <w:proofErr w:type="spellEnd"/>
      <w:proofErr w:type="gramStart"/>
      <w:r>
        <w:rPr>
          <w:rFonts w:ascii="Courier New" w:hAnsi="Courier New" w:cs="Courier New"/>
          <w:color w:val="000000"/>
          <w:sz w:val="20"/>
          <w:szCs w:val="20"/>
        </w:rPr>
        <w:t>);</w:t>
      </w:r>
      <w:proofErr w:type="gramEnd"/>
    </w:p>
    <w:p w14:paraId="3AC4392B" w14:textId="77777777" w:rsidR="000B0AC9" w:rsidRDefault="000B0AC9" w:rsidP="000B0AC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greenRing</w:t>
      </w:r>
      <w:r>
        <w:rPr>
          <w:rFonts w:ascii="Courier New" w:hAnsi="Courier New" w:cs="Courier New"/>
          <w:color w:val="000000"/>
          <w:sz w:val="20"/>
          <w:szCs w:val="20"/>
        </w:rPr>
        <w:t>.setStrokeWidth</w:t>
      </w:r>
      <w:proofErr w:type="spellEnd"/>
      <w:r>
        <w:rPr>
          <w:rFonts w:ascii="Courier New" w:hAnsi="Courier New" w:cs="Courier New"/>
          <w:color w:val="000000"/>
          <w:sz w:val="20"/>
          <w:szCs w:val="20"/>
        </w:rPr>
        <w:t>(6</w:t>
      </w:r>
      <w:proofErr w:type="gramStart"/>
      <w:r>
        <w:rPr>
          <w:rFonts w:ascii="Courier New" w:hAnsi="Courier New" w:cs="Courier New"/>
          <w:color w:val="000000"/>
          <w:sz w:val="20"/>
          <w:szCs w:val="20"/>
        </w:rPr>
        <w:t>);</w:t>
      </w:r>
      <w:proofErr w:type="gramEnd"/>
    </w:p>
    <w:p w14:paraId="14D20931" w14:textId="77777777" w:rsidR="000B0AC9" w:rsidRDefault="000B0AC9" w:rsidP="000B0AC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greenRing</w:t>
      </w:r>
      <w:r>
        <w:rPr>
          <w:rFonts w:ascii="Courier New" w:hAnsi="Courier New" w:cs="Courier New"/>
          <w:color w:val="000000"/>
          <w:sz w:val="20"/>
          <w:szCs w:val="20"/>
        </w:rPr>
        <w:t>.setFill</w:t>
      </w:r>
      <w:proofErr w:type="spellEnd"/>
      <w:r>
        <w:rPr>
          <w:rFonts w:ascii="Courier New" w:hAnsi="Courier New" w:cs="Courier New"/>
          <w:color w:val="000000"/>
          <w:sz w:val="20"/>
          <w:szCs w:val="20"/>
        </w:rPr>
        <w:t>(</w:t>
      </w:r>
      <w:r>
        <w:rPr>
          <w:rFonts w:ascii="Courier New" w:hAnsi="Courier New" w:cs="Courier New"/>
          <w:b/>
          <w:bCs/>
          <w:color w:val="7F0055"/>
          <w:sz w:val="20"/>
          <w:szCs w:val="20"/>
        </w:rPr>
        <w:t>null</w:t>
      </w:r>
      <w:proofErr w:type="gramStart"/>
      <w:r>
        <w:rPr>
          <w:rFonts w:ascii="Courier New" w:hAnsi="Courier New" w:cs="Courier New"/>
          <w:color w:val="000000"/>
          <w:sz w:val="20"/>
          <w:szCs w:val="20"/>
        </w:rPr>
        <w:t>);</w:t>
      </w:r>
      <w:proofErr w:type="gramEnd"/>
    </w:p>
    <w:p w14:paraId="58B7616F" w14:textId="77777777" w:rsidR="000B0AC9" w:rsidRDefault="000B0AC9" w:rsidP="000B0AC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14:paraId="0E21C7DA" w14:textId="77777777" w:rsidR="000B0AC9" w:rsidRDefault="000B0AC9" w:rsidP="000B0AC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Circle </w:t>
      </w:r>
      <w:proofErr w:type="spellStart"/>
      <w:r>
        <w:rPr>
          <w:rFonts w:ascii="Courier New" w:hAnsi="Courier New" w:cs="Courier New"/>
          <w:color w:val="6A3E3E"/>
          <w:sz w:val="20"/>
          <w:szCs w:val="20"/>
        </w:rPr>
        <w:t>redRing</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Circle(</w:t>
      </w:r>
      <w:proofErr w:type="gramEnd"/>
      <w:r>
        <w:rPr>
          <w:rFonts w:ascii="Courier New" w:hAnsi="Courier New" w:cs="Courier New"/>
          <w:color w:val="000000"/>
          <w:sz w:val="20"/>
          <w:szCs w:val="20"/>
        </w:rPr>
        <w:t>320, 70, 30);</w:t>
      </w:r>
    </w:p>
    <w:p w14:paraId="40FCB895" w14:textId="77777777" w:rsidR="000B0AC9" w:rsidRDefault="000B0AC9" w:rsidP="000B0AC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redRing</w:t>
      </w:r>
      <w:r>
        <w:rPr>
          <w:rFonts w:ascii="Courier New" w:hAnsi="Courier New" w:cs="Courier New"/>
          <w:color w:val="000000"/>
          <w:sz w:val="20"/>
          <w:szCs w:val="20"/>
        </w:rPr>
        <w:t>.setStroke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Color.</w:t>
      </w:r>
      <w:r>
        <w:rPr>
          <w:rFonts w:ascii="Courier New" w:hAnsi="Courier New" w:cs="Courier New"/>
          <w:b/>
          <w:bCs/>
          <w:i/>
          <w:iCs/>
          <w:color w:val="0000C0"/>
          <w:sz w:val="20"/>
          <w:szCs w:val="20"/>
        </w:rPr>
        <w:t>RED</w:t>
      </w:r>
      <w:proofErr w:type="spellEnd"/>
      <w:proofErr w:type="gramStart"/>
      <w:r>
        <w:rPr>
          <w:rFonts w:ascii="Courier New" w:hAnsi="Courier New" w:cs="Courier New"/>
          <w:color w:val="000000"/>
          <w:sz w:val="20"/>
          <w:szCs w:val="20"/>
        </w:rPr>
        <w:t>);</w:t>
      </w:r>
      <w:proofErr w:type="gramEnd"/>
    </w:p>
    <w:p w14:paraId="3A42036C" w14:textId="77777777" w:rsidR="000B0AC9" w:rsidRDefault="000B0AC9" w:rsidP="000B0AC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redRing</w:t>
      </w:r>
      <w:r>
        <w:rPr>
          <w:rFonts w:ascii="Courier New" w:hAnsi="Courier New" w:cs="Courier New"/>
          <w:color w:val="000000"/>
          <w:sz w:val="20"/>
          <w:szCs w:val="20"/>
        </w:rPr>
        <w:t>.setStrokeWidth</w:t>
      </w:r>
      <w:proofErr w:type="spellEnd"/>
      <w:r>
        <w:rPr>
          <w:rFonts w:ascii="Courier New" w:hAnsi="Courier New" w:cs="Courier New"/>
          <w:color w:val="000000"/>
          <w:sz w:val="20"/>
          <w:szCs w:val="20"/>
        </w:rPr>
        <w:t>(6</w:t>
      </w:r>
      <w:proofErr w:type="gramStart"/>
      <w:r>
        <w:rPr>
          <w:rFonts w:ascii="Courier New" w:hAnsi="Courier New" w:cs="Courier New"/>
          <w:color w:val="000000"/>
          <w:sz w:val="20"/>
          <w:szCs w:val="20"/>
        </w:rPr>
        <w:t>);</w:t>
      </w:r>
      <w:proofErr w:type="gramEnd"/>
    </w:p>
    <w:p w14:paraId="118A112A" w14:textId="77777777" w:rsidR="000B0AC9" w:rsidRDefault="000B0AC9" w:rsidP="000B0AC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redRing</w:t>
      </w:r>
      <w:r>
        <w:rPr>
          <w:rFonts w:ascii="Courier New" w:hAnsi="Courier New" w:cs="Courier New"/>
          <w:color w:val="000000"/>
          <w:sz w:val="20"/>
          <w:szCs w:val="20"/>
        </w:rPr>
        <w:t>.setFill</w:t>
      </w:r>
      <w:proofErr w:type="spellEnd"/>
      <w:r>
        <w:rPr>
          <w:rFonts w:ascii="Courier New" w:hAnsi="Courier New" w:cs="Courier New"/>
          <w:color w:val="000000"/>
          <w:sz w:val="20"/>
          <w:szCs w:val="20"/>
        </w:rPr>
        <w:t>(</w:t>
      </w:r>
      <w:r>
        <w:rPr>
          <w:rFonts w:ascii="Courier New" w:hAnsi="Courier New" w:cs="Courier New"/>
          <w:b/>
          <w:bCs/>
          <w:color w:val="7F0055"/>
          <w:sz w:val="20"/>
          <w:szCs w:val="20"/>
        </w:rPr>
        <w:t>null</w:t>
      </w:r>
      <w:proofErr w:type="gramStart"/>
      <w:r>
        <w:rPr>
          <w:rFonts w:ascii="Courier New" w:hAnsi="Courier New" w:cs="Courier New"/>
          <w:color w:val="000000"/>
          <w:sz w:val="20"/>
          <w:szCs w:val="20"/>
        </w:rPr>
        <w:t>);</w:t>
      </w:r>
      <w:proofErr w:type="gramEnd"/>
    </w:p>
    <w:p w14:paraId="78C1444F" w14:textId="77777777" w:rsidR="000B0AC9" w:rsidRDefault="000B0AC9" w:rsidP="000B0AC9">
      <w:pPr>
        <w:autoSpaceDE w:val="0"/>
        <w:autoSpaceDN w:val="0"/>
        <w:adjustRightInd w:val="0"/>
        <w:rPr>
          <w:rFonts w:ascii="Courier New" w:hAnsi="Courier New" w:cs="Courier New"/>
          <w:sz w:val="20"/>
          <w:szCs w:val="20"/>
        </w:rPr>
      </w:pPr>
    </w:p>
    <w:p w14:paraId="2966728D" w14:textId="77777777" w:rsidR="000B0AC9" w:rsidRDefault="000B0AC9" w:rsidP="000B0AC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Group </w:t>
      </w:r>
      <w:r>
        <w:rPr>
          <w:rFonts w:ascii="Courier New" w:hAnsi="Courier New" w:cs="Courier New"/>
          <w:color w:val="6A3E3E"/>
          <w:sz w:val="20"/>
          <w:szCs w:val="20"/>
        </w:rPr>
        <w:t>root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Group(</w:t>
      </w:r>
      <w:proofErr w:type="spellStart"/>
      <w:proofErr w:type="gramEnd"/>
      <w:r>
        <w:rPr>
          <w:rFonts w:ascii="Courier New" w:hAnsi="Courier New" w:cs="Courier New"/>
          <w:color w:val="6A3E3E"/>
          <w:sz w:val="20"/>
          <w:szCs w:val="20"/>
        </w:rPr>
        <w:t>blueRing</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orangeRing</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blackRing</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greenRing</w:t>
      </w:r>
      <w:proofErr w:type="spellEnd"/>
      <w:r>
        <w:rPr>
          <w:rFonts w:ascii="Courier New" w:hAnsi="Courier New" w:cs="Courier New"/>
          <w:color w:val="000000"/>
          <w:sz w:val="20"/>
          <w:szCs w:val="20"/>
        </w:rPr>
        <w:t>,</w:t>
      </w:r>
    </w:p>
    <w:p w14:paraId="5A455BC5" w14:textId="77777777" w:rsidR="000B0AC9" w:rsidRDefault="000B0AC9" w:rsidP="000B0AC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redRing</w:t>
      </w:r>
      <w:proofErr w:type="spellEnd"/>
      <w:proofErr w:type="gramStart"/>
      <w:r>
        <w:rPr>
          <w:rFonts w:ascii="Courier New" w:hAnsi="Courier New" w:cs="Courier New"/>
          <w:color w:val="000000"/>
          <w:sz w:val="20"/>
          <w:szCs w:val="20"/>
        </w:rPr>
        <w:t>);</w:t>
      </w:r>
      <w:proofErr w:type="gramEnd"/>
    </w:p>
    <w:p w14:paraId="31DE7886" w14:textId="77777777" w:rsidR="000B0AC9" w:rsidRDefault="000B0AC9" w:rsidP="000B0AC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14:paraId="3EC26BFF" w14:textId="77777777" w:rsidR="000B0AC9" w:rsidRDefault="000B0AC9" w:rsidP="000B0AC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Scene </w:t>
      </w:r>
      <w:proofErr w:type="spellStart"/>
      <w:r>
        <w:rPr>
          <w:rFonts w:ascii="Courier New" w:hAnsi="Courier New" w:cs="Courier New"/>
          <w:color w:val="6A3E3E"/>
          <w:sz w:val="20"/>
          <w:szCs w:val="20"/>
        </w:rPr>
        <w:t>scene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Scene(</w:t>
      </w:r>
      <w:proofErr w:type="gramEnd"/>
      <w:r>
        <w:rPr>
          <w:rFonts w:ascii="Courier New" w:hAnsi="Courier New" w:cs="Courier New"/>
          <w:color w:val="6A3E3E"/>
          <w:sz w:val="20"/>
          <w:szCs w:val="20"/>
        </w:rPr>
        <w:t>root</w:t>
      </w:r>
      <w:r>
        <w:rPr>
          <w:rFonts w:ascii="Courier New" w:hAnsi="Courier New" w:cs="Courier New"/>
          <w:color w:val="000000"/>
          <w:sz w:val="20"/>
          <w:szCs w:val="20"/>
        </w:rPr>
        <w:t xml:space="preserve">, 500, 200, </w:t>
      </w:r>
      <w:proofErr w:type="spellStart"/>
      <w:r>
        <w:rPr>
          <w:rFonts w:ascii="Courier New" w:hAnsi="Courier New" w:cs="Courier New"/>
          <w:color w:val="000000"/>
          <w:sz w:val="20"/>
          <w:szCs w:val="20"/>
        </w:rPr>
        <w:t>Color.</w:t>
      </w:r>
      <w:r>
        <w:rPr>
          <w:rFonts w:ascii="Courier New" w:hAnsi="Courier New" w:cs="Courier New"/>
          <w:b/>
          <w:bCs/>
          <w:i/>
          <w:iCs/>
          <w:color w:val="0000C0"/>
          <w:sz w:val="20"/>
          <w:szCs w:val="20"/>
        </w:rPr>
        <w:t>WHITE</w:t>
      </w:r>
      <w:proofErr w:type="spellEnd"/>
      <w:r>
        <w:rPr>
          <w:rFonts w:ascii="Courier New" w:hAnsi="Courier New" w:cs="Courier New"/>
          <w:color w:val="000000"/>
          <w:sz w:val="20"/>
          <w:szCs w:val="20"/>
        </w:rPr>
        <w:t>);</w:t>
      </w:r>
    </w:p>
    <w:p w14:paraId="43B5DBC5" w14:textId="77777777" w:rsidR="000B0AC9" w:rsidRDefault="000B0AC9" w:rsidP="000B0AC9">
      <w:pPr>
        <w:autoSpaceDE w:val="0"/>
        <w:autoSpaceDN w:val="0"/>
        <w:adjustRightInd w:val="0"/>
        <w:rPr>
          <w:rFonts w:ascii="Courier New" w:hAnsi="Courier New" w:cs="Courier New"/>
          <w:sz w:val="20"/>
          <w:szCs w:val="20"/>
        </w:rPr>
      </w:pPr>
    </w:p>
    <w:p w14:paraId="32BCEF02" w14:textId="77777777" w:rsidR="000B0AC9" w:rsidRDefault="000B0AC9" w:rsidP="000B0AC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primaryStage</w:t>
      </w:r>
      <w:r>
        <w:rPr>
          <w:rFonts w:ascii="Courier New" w:hAnsi="Courier New" w:cs="Courier New"/>
          <w:color w:val="000000"/>
          <w:sz w:val="20"/>
          <w:szCs w:val="20"/>
        </w:rPr>
        <w:t>.setTitle</w:t>
      </w:r>
      <w:proofErr w:type="spellEnd"/>
      <w:r>
        <w:rPr>
          <w:rFonts w:ascii="Courier New" w:hAnsi="Courier New" w:cs="Courier New"/>
          <w:color w:val="000000"/>
          <w:sz w:val="20"/>
          <w:szCs w:val="20"/>
        </w:rPr>
        <w:t>(</w:t>
      </w:r>
      <w:r>
        <w:rPr>
          <w:rFonts w:ascii="Courier New" w:hAnsi="Courier New" w:cs="Courier New"/>
          <w:color w:val="2A00FF"/>
          <w:sz w:val="20"/>
          <w:szCs w:val="20"/>
        </w:rPr>
        <w:t>"Olympic Logo"</w:t>
      </w:r>
      <w:proofErr w:type="gramStart"/>
      <w:r>
        <w:rPr>
          <w:rFonts w:ascii="Courier New" w:hAnsi="Courier New" w:cs="Courier New"/>
          <w:color w:val="000000"/>
          <w:sz w:val="20"/>
          <w:szCs w:val="20"/>
        </w:rPr>
        <w:t>);</w:t>
      </w:r>
      <w:proofErr w:type="gramEnd"/>
    </w:p>
    <w:p w14:paraId="1529DC6C" w14:textId="77777777" w:rsidR="000B0AC9" w:rsidRDefault="000B0AC9" w:rsidP="000B0AC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primaryStage</w:t>
      </w:r>
      <w:r>
        <w:rPr>
          <w:rFonts w:ascii="Courier New" w:hAnsi="Courier New" w:cs="Courier New"/>
          <w:color w:val="000000"/>
          <w:sz w:val="20"/>
          <w:szCs w:val="20"/>
        </w:rPr>
        <w:t>.setScene</w:t>
      </w:r>
      <w:proofErr w:type="spellEnd"/>
      <w:r>
        <w:rPr>
          <w:rFonts w:ascii="Courier New" w:hAnsi="Courier New" w:cs="Courier New"/>
          <w:color w:val="000000"/>
          <w:sz w:val="20"/>
          <w:szCs w:val="20"/>
        </w:rPr>
        <w:t>(</w:t>
      </w:r>
      <w:r>
        <w:rPr>
          <w:rFonts w:ascii="Courier New" w:hAnsi="Courier New" w:cs="Courier New"/>
          <w:color w:val="6A3E3E"/>
          <w:sz w:val="20"/>
          <w:szCs w:val="20"/>
        </w:rPr>
        <w:t>scene</w:t>
      </w:r>
      <w:proofErr w:type="gramStart"/>
      <w:r>
        <w:rPr>
          <w:rFonts w:ascii="Courier New" w:hAnsi="Courier New" w:cs="Courier New"/>
          <w:color w:val="000000"/>
          <w:sz w:val="20"/>
          <w:szCs w:val="20"/>
        </w:rPr>
        <w:t>);</w:t>
      </w:r>
      <w:proofErr w:type="gramEnd"/>
    </w:p>
    <w:p w14:paraId="01F9D3A9" w14:textId="77777777" w:rsidR="000B0AC9" w:rsidRDefault="000B0AC9" w:rsidP="000B0AC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primaryStage</w:t>
      </w:r>
      <w:r>
        <w:rPr>
          <w:rFonts w:ascii="Courier New" w:hAnsi="Courier New" w:cs="Courier New"/>
          <w:color w:val="000000"/>
          <w:sz w:val="20"/>
          <w:szCs w:val="20"/>
        </w:rPr>
        <w:t>.show</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6839A540" w14:textId="77777777" w:rsidR="000B0AC9" w:rsidRDefault="000B0AC9" w:rsidP="000B0AC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14:paraId="06858490" w14:textId="77777777" w:rsidR="000B0AC9" w:rsidRDefault="000B0AC9" w:rsidP="000B0AC9">
      <w:pPr>
        <w:autoSpaceDE w:val="0"/>
        <w:autoSpaceDN w:val="0"/>
        <w:adjustRightInd w:val="0"/>
        <w:rPr>
          <w:rFonts w:ascii="Courier New" w:hAnsi="Courier New" w:cs="Courier New"/>
          <w:sz w:val="20"/>
          <w:szCs w:val="20"/>
        </w:rPr>
      </w:pPr>
    </w:p>
    <w:p w14:paraId="4B3B398A" w14:textId="77777777" w:rsidR="000B0AC9" w:rsidRDefault="000B0AC9" w:rsidP="000B0AC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w:t>
      </w:r>
    </w:p>
    <w:p w14:paraId="3A1B49EF" w14:textId="77777777" w:rsidR="000B0AC9" w:rsidRDefault="000B0AC9" w:rsidP="000B0AC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14:paraId="43F037C1" w14:textId="77777777" w:rsidR="000B0AC9" w:rsidRDefault="000B0AC9" w:rsidP="000B0AC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i/>
          <w:iCs/>
          <w:color w:val="000000"/>
          <w:sz w:val="20"/>
          <w:szCs w:val="20"/>
        </w:rPr>
        <w:t>launch</w:t>
      </w:r>
      <w:r>
        <w:rPr>
          <w:rFonts w:ascii="Courier New" w:hAnsi="Courier New" w:cs="Courier New"/>
          <w:color w:val="000000"/>
          <w:sz w:val="20"/>
          <w:szCs w:val="20"/>
        </w:rPr>
        <w:t>(</w:t>
      </w:r>
      <w:proofErr w:type="spellStart"/>
      <w:r>
        <w:rPr>
          <w:rFonts w:ascii="Courier New" w:hAnsi="Courier New" w:cs="Courier New"/>
          <w:color w:val="6A3E3E"/>
          <w:sz w:val="20"/>
          <w:szCs w:val="20"/>
        </w:rPr>
        <w:t>args</w:t>
      </w:r>
      <w:proofErr w:type="spellEnd"/>
      <w:proofErr w:type="gramStart"/>
      <w:r>
        <w:rPr>
          <w:rFonts w:ascii="Courier New" w:hAnsi="Courier New" w:cs="Courier New"/>
          <w:color w:val="000000"/>
          <w:sz w:val="20"/>
          <w:szCs w:val="20"/>
        </w:rPr>
        <w:t>);</w:t>
      </w:r>
      <w:proofErr w:type="gramEnd"/>
    </w:p>
    <w:p w14:paraId="7197D076" w14:textId="77777777" w:rsidR="000B0AC9" w:rsidRDefault="000B0AC9" w:rsidP="000B0AC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14:paraId="6825278A" w14:textId="77777777" w:rsidR="007B02CA" w:rsidRDefault="000B0AC9" w:rsidP="000B0AC9">
      <w:pPr>
        <w:autoSpaceDE w:val="0"/>
        <w:autoSpaceDN w:val="0"/>
        <w:adjustRightInd w:val="0"/>
      </w:pPr>
      <w:r>
        <w:rPr>
          <w:rFonts w:ascii="Courier New" w:hAnsi="Courier New" w:cs="Courier New"/>
          <w:color w:val="000000"/>
          <w:sz w:val="20"/>
          <w:szCs w:val="20"/>
        </w:rPr>
        <w:t>}</w:t>
      </w:r>
      <w:r w:rsidR="00B702E0">
        <w:t xml:space="preserve"> </w:t>
      </w:r>
    </w:p>
    <w:p w14:paraId="746ACFE4" w14:textId="77777777" w:rsidR="0036790F" w:rsidRDefault="0036790F" w:rsidP="000B328F">
      <w:pPr>
        <w:tabs>
          <w:tab w:val="left" w:pos="6781"/>
        </w:tabs>
        <w:autoSpaceDE w:val="0"/>
        <w:autoSpaceDN w:val="0"/>
        <w:adjustRightInd w:val="0"/>
        <w:rPr>
          <w:rFonts w:ascii="Courier New" w:hAnsi="Courier New" w:cs="Courier New"/>
          <w:color w:val="000000"/>
          <w:sz w:val="20"/>
          <w:szCs w:val="20"/>
        </w:rPr>
      </w:pPr>
    </w:p>
    <w:p w14:paraId="40B65A36" w14:textId="77777777" w:rsidR="0036790F" w:rsidRDefault="0036790F" w:rsidP="000B328F">
      <w:pPr>
        <w:tabs>
          <w:tab w:val="left" w:pos="6781"/>
        </w:tabs>
        <w:autoSpaceDE w:val="0"/>
        <w:autoSpaceDN w:val="0"/>
        <w:adjustRightInd w:val="0"/>
        <w:rPr>
          <w:rFonts w:ascii="Courier New" w:hAnsi="Courier New" w:cs="Courier New"/>
          <w:color w:val="000000"/>
          <w:sz w:val="20"/>
          <w:szCs w:val="20"/>
        </w:rPr>
      </w:pPr>
    </w:p>
    <w:p w14:paraId="2EAF912D" w14:textId="77777777" w:rsidR="0036790F" w:rsidRPr="00A545EC" w:rsidRDefault="0036790F" w:rsidP="0036790F">
      <w:pPr>
        <w:autoSpaceDE w:val="0"/>
        <w:autoSpaceDN w:val="0"/>
        <w:adjustRightInd w:val="0"/>
        <w:rPr>
          <w:rFonts w:ascii="Calibri" w:hAnsi="Calibri"/>
          <w:color w:val="000000"/>
          <w:sz w:val="24"/>
          <w:szCs w:val="24"/>
          <w:shd w:val="clear" w:color="auto" w:fill="FFFFFF"/>
        </w:rPr>
      </w:pPr>
      <w:r w:rsidRPr="00A545EC">
        <w:rPr>
          <w:rFonts w:ascii="Calibri" w:hAnsi="Calibri"/>
          <w:color w:val="000000"/>
          <w:sz w:val="24"/>
          <w:szCs w:val="24"/>
          <w:shd w:val="clear" w:color="auto" w:fill="FFFFFF"/>
        </w:rPr>
        <w:t xml:space="preserve">Run the program and you will get the following output: </w:t>
      </w:r>
    </w:p>
    <w:p w14:paraId="206130BC" w14:textId="77777777" w:rsidR="0036790F" w:rsidRDefault="0036790F" w:rsidP="0036790F">
      <w:pPr>
        <w:autoSpaceDE w:val="0"/>
        <w:autoSpaceDN w:val="0"/>
        <w:adjustRightInd w:val="0"/>
        <w:rPr>
          <w:rFonts w:ascii="Calibri" w:hAnsi="Calibri"/>
          <w:color w:val="000000"/>
          <w:shd w:val="clear" w:color="auto" w:fill="FFFFFF"/>
        </w:rPr>
      </w:pPr>
    </w:p>
    <w:p w14:paraId="4B97576A" w14:textId="77777777" w:rsidR="0036790F" w:rsidRDefault="0036790F" w:rsidP="0036790F">
      <w:pPr>
        <w:autoSpaceDE w:val="0"/>
        <w:autoSpaceDN w:val="0"/>
        <w:adjustRightInd w:val="0"/>
        <w:rPr>
          <w:rFonts w:ascii="Calibri" w:hAnsi="Calibri"/>
          <w:color w:val="000000"/>
          <w:shd w:val="clear" w:color="auto" w:fill="FFFFFF"/>
        </w:rPr>
      </w:pPr>
      <w:r>
        <w:rPr>
          <w:noProof/>
        </w:rPr>
        <w:lastRenderedPageBreak/>
        <w:drawing>
          <wp:inline distT="0" distB="0" distL="0" distR="0" wp14:anchorId="5D2D6C35" wp14:editId="23C24308">
            <wp:extent cx="4914900" cy="2276475"/>
            <wp:effectExtent l="0" t="0" r="0" b="0"/>
            <wp:docPr id="5" name="Picture 5" descr="An output of the Olympic logo (five blue, yellow, black, green, and red circles interlock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n output of the Olympic logo (five blue, yellow, black, green, and red circles interlocking). "/>
                    <pic:cNvPicPr/>
                  </pic:nvPicPr>
                  <pic:blipFill>
                    <a:blip r:embed="rId12"/>
                    <a:stretch>
                      <a:fillRect/>
                    </a:stretch>
                  </pic:blipFill>
                  <pic:spPr>
                    <a:xfrm>
                      <a:off x="0" y="0"/>
                      <a:ext cx="4914900" cy="2276475"/>
                    </a:xfrm>
                    <a:prstGeom prst="rect">
                      <a:avLst/>
                    </a:prstGeom>
                  </pic:spPr>
                </pic:pic>
              </a:graphicData>
            </a:graphic>
          </wp:inline>
        </w:drawing>
      </w:r>
    </w:p>
    <w:p w14:paraId="0801636A" w14:textId="77777777" w:rsidR="0036790F" w:rsidRDefault="0036790F" w:rsidP="000B328F">
      <w:pPr>
        <w:tabs>
          <w:tab w:val="left" w:pos="6781"/>
        </w:tabs>
        <w:autoSpaceDE w:val="0"/>
        <w:autoSpaceDN w:val="0"/>
        <w:adjustRightInd w:val="0"/>
        <w:rPr>
          <w:rFonts w:ascii="Courier New" w:hAnsi="Courier New" w:cs="Courier New"/>
          <w:color w:val="000000"/>
          <w:sz w:val="20"/>
          <w:szCs w:val="20"/>
        </w:rPr>
      </w:pPr>
    </w:p>
    <w:p w14:paraId="384F8E2F" w14:textId="77777777" w:rsidR="0036790F" w:rsidRDefault="0036790F" w:rsidP="000B328F">
      <w:pPr>
        <w:tabs>
          <w:tab w:val="left" w:pos="6781"/>
        </w:tabs>
        <w:autoSpaceDE w:val="0"/>
        <w:autoSpaceDN w:val="0"/>
        <w:adjustRightInd w:val="0"/>
        <w:rPr>
          <w:rFonts w:ascii="Courier New" w:hAnsi="Courier New" w:cs="Courier New"/>
          <w:color w:val="000000"/>
          <w:sz w:val="20"/>
          <w:szCs w:val="20"/>
        </w:rPr>
      </w:pPr>
    </w:p>
    <w:p w14:paraId="5F0E6F26" w14:textId="77777777" w:rsidR="001D519B" w:rsidRDefault="000B328F" w:rsidP="000B328F">
      <w:pPr>
        <w:tabs>
          <w:tab w:val="left" w:pos="6781"/>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b/>
      </w:r>
    </w:p>
    <w:p w14:paraId="6E78E9AD" w14:textId="77777777" w:rsidR="00A545EC" w:rsidRDefault="007C32E4" w:rsidP="00A545EC">
      <w:pPr>
        <w:pStyle w:val="Heading2"/>
      </w:pPr>
      <w:r w:rsidRPr="00A545EC">
        <w:t xml:space="preserve">Description: </w:t>
      </w:r>
    </w:p>
    <w:p w14:paraId="1266CB46" w14:textId="0762A5A2" w:rsidR="00A545EC" w:rsidRDefault="000B0AC9" w:rsidP="00E22835">
      <w:pPr>
        <w:autoSpaceDE w:val="0"/>
        <w:autoSpaceDN w:val="0"/>
        <w:adjustRightInd w:val="0"/>
      </w:pPr>
      <w:r w:rsidRPr="00A545EC">
        <w:rPr>
          <w:sz w:val="24"/>
          <w:szCs w:val="24"/>
        </w:rPr>
        <w:t xml:space="preserve">The class </w:t>
      </w:r>
      <w:r w:rsidRPr="00A545EC">
        <w:rPr>
          <w:i/>
          <w:sz w:val="24"/>
          <w:szCs w:val="24"/>
        </w:rPr>
        <w:t>Shape</w:t>
      </w:r>
      <w:r w:rsidRPr="00A545EC">
        <w:rPr>
          <w:sz w:val="24"/>
          <w:szCs w:val="24"/>
        </w:rPr>
        <w:t xml:space="preserve"> and all it</w:t>
      </w:r>
      <w:r w:rsidR="00E56785" w:rsidRPr="00A545EC">
        <w:rPr>
          <w:sz w:val="24"/>
          <w:szCs w:val="24"/>
        </w:rPr>
        <w:t>s methods are displayed on this page</w:t>
      </w:r>
      <w:r w:rsidR="00A545EC">
        <w:rPr>
          <w:sz w:val="24"/>
          <w:szCs w:val="24"/>
        </w:rPr>
        <w:t xml:space="preserve">: </w:t>
      </w:r>
      <w:hyperlink r:id="rId13" w:history="1">
        <w:r w:rsidR="00A545EC" w:rsidRPr="00A545EC">
          <w:rPr>
            <w:rStyle w:val="Hyperlink"/>
          </w:rPr>
          <w:t>Shape (JavaFX 8)</w:t>
        </w:r>
      </w:hyperlink>
    </w:p>
    <w:p w14:paraId="5661B1C4" w14:textId="77777777" w:rsidR="00A545EC" w:rsidRDefault="00A545EC" w:rsidP="00E22835">
      <w:pPr>
        <w:autoSpaceDE w:val="0"/>
        <w:autoSpaceDN w:val="0"/>
        <w:adjustRightInd w:val="0"/>
      </w:pPr>
    </w:p>
    <w:p w14:paraId="4069F817" w14:textId="77777777" w:rsidR="00A545EC" w:rsidRDefault="00E22835" w:rsidP="00A545EC">
      <w:pPr>
        <w:pStyle w:val="Heading1"/>
        <w:rPr>
          <w:sz w:val="24"/>
          <w:szCs w:val="24"/>
        </w:rPr>
      </w:pPr>
      <w:r w:rsidRPr="00A545EC">
        <w:t xml:space="preserve">Example 3: </w:t>
      </w:r>
    </w:p>
    <w:p w14:paraId="04716BAE" w14:textId="7CED8DE8" w:rsidR="00E22835" w:rsidRPr="00A545EC" w:rsidRDefault="00E22835" w:rsidP="00E22835">
      <w:pPr>
        <w:autoSpaceDE w:val="0"/>
        <w:autoSpaceDN w:val="0"/>
        <w:adjustRightInd w:val="0"/>
        <w:rPr>
          <w:sz w:val="24"/>
          <w:szCs w:val="24"/>
        </w:rPr>
      </w:pPr>
      <w:r w:rsidRPr="00A545EC">
        <w:rPr>
          <w:sz w:val="24"/>
          <w:szCs w:val="24"/>
        </w:rPr>
        <w:t xml:space="preserve">Write a JavaFX application that displays a rectangle filled with a random color created using the RGB method of the Color class. Each time the program is run it will display a rectangle with a different color. </w:t>
      </w:r>
    </w:p>
    <w:p w14:paraId="0E3C9355" w14:textId="77777777" w:rsidR="007C32E4" w:rsidRDefault="007C32E4" w:rsidP="007C32E4">
      <w:pPr>
        <w:autoSpaceDE w:val="0"/>
        <w:autoSpaceDN w:val="0"/>
        <w:adjustRightInd w:val="0"/>
        <w:rPr>
          <w:rFonts w:ascii="Courier New" w:hAnsi="Courier New" w:cs="Courier New"/>
          <w:sz w:val="20"/>
          <w:szCs w:val="20"/>
        </w:rPr>
      </w:pPr>
    </w:p>
    <w:p w14:paraId="44ECE24B" w14:textId="77777777" w:rsidR="007C32E4" w:rsidRDefault="007C32E4" w:rsidP="007C32E4">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.Random</w:t>
      </w:r>
      <w:proofErr w:type="spellEnd"/>
      <w:r>
        <w:rPr>
          <w:rFonts w:ascii="Courier New" w:hAnsi="Courier New" w:cs="Courier New"/>
          <w:color w:val="000000"/>
          <w:sz w:val="20"/>
          <w:szCs w:val="20"/>
        </w:rPr>
        <w:t>;</w:t>
      </w:r>
    </w:p>
    <w:p w14:paraId="4EB23CD9" w14:textId="77777777" w:rsidR="007C32E4" w:rsidRDefault="007C32E4" w:rsidP="007C32E4">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javafx.</w:t>
      </w:r>
      <w:proofErr w:type="gramStart"/>
      <w:r>
        <w:rPr>
          <w:rFonts w:ascii="Courier New" w:hAnsi="Courier New" w:cs="Courier New"/>
          <w:color w:val="000000"/>
          <w:sz w:val="20"/>
          <w:szCs w:val="20"/>
        </w:rPr>
        <w:t>application.Application</w:t>
      </w:r>
      <w:proofErr w:type="spellEnd"/>
      <w:proofErr w:type="gramEnd"/>
      <w:r>
        <w:rPr>
          <w:rFonts w:ascii="Courier New" w:hAnsi="Courier New" w:cs="Courier New"/>
          <w:color w:val="000000"/>
          <w:sz w:val="20"/>
          <w:szCs w:val="20"/>
        </w:rPr>
        <w:t>;</w:t>
      </w:r>
    </w:p>
    <w:p w14:paraId="26D5365D" w14:textId="77777777" w:rsidR="007C32E4" w:rsidRDefault="007C32E4" w:rsidP="007C32E4">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javafx.stage</w:t>
      </w:r>
      <w:proofErr w:type="gramEnd"/>
      <w:r>
        <w:rPr>
          <w:rFonts w:ascii="Courier New" w:hAnsi="Courier New" w:cs="Courier New"/>
          <w:color w:val="000000"/>
          <w:sz w:val="20"/>
          <w:szCs w:val="20"/>
        </w:rPr>
        <w:t>.Stage</w:t>
      </w:r>
      <w:proofErr w:type="spellEnd"/>
      <w:r>
        <w:rPr>
          <w:rFonts w:ascii="Courier New" w:hAnsi="Courier New" w:cs="Courier New"/>
          <w:color w:val="000000"/>
          <w:sz w:val="20"/>
          <w:szCs w:val="20"/>
        </w:rPr>
        <w:t>;</w:t>
      </w:r>
    </w:p>
    <w:p w14:paraId="5C9345FB" w14:textId="77777777" w:rsidR="007C32E4" w:rsidRDefault="007C32E4" w:rsidP="007C32E4">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javafx.scene</w:t>
      </w:r>
      <w:proofErr w:type="gramEnd"/>
      <w:r>
        <w:rPr>
          <w:rFonts w:ascii="Courier New" w:hAnsi="Courier New" w:cs="Courier New"/>
          <w:color w:val="000000"/>
          <w:sz w:val="20"/>
          <w:szCs w:val="20"/>
        </w:rPr>
        <w:t>.Group</w:t>
      </w:r>
      <w:proofErr w:type="spellEnd"/>
      <w:r>
        <w:rPr>
          <w:rFonts w:ascii="Courier New" w:hAnsi="Courier New" w:cs="Courier New"/>
          <w:color w:val="000000"/>
          <w:sz w:val="20"/>
          <w:szCs w:val="20"/>
        </w:rPr>
        <w:t>;</w:t>
      </w:r>
    </w:p>
    <w:p w14:paraId="18F090DE" w14:textId="77777777" w:rsidR="007C32E4" w:rsidRDefault="007C32E4" w:rsidP="007C32E4">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javafx.scene</w:t>
      </w:r>
      <w:proofErr w:type="gramEnd"/>
      <w:r>
        <w:rPr>
          <w:rFonts w:ascii="Courier New" w:hAnsi="Courier New" w:cs="Courier New"/>
          <w:color w:val="000000"/>
          <w:sz w:val="20"/>
          <w:szCs w:val="20"/>
        </w:rPr>
        <w:t>.Scene</w:t>
      </w:r>
      <w:proofErr w:type="spellEnd"/>
      <w:r>
        <w:rPr>
          <w:rFonts w:ascii="Courier New" w:hAnsi="Courier New" w:cs="Courier New"/>
          <w:color w:val="000000"/>
          <w:sz w:val="20"/>
          <w:szCs w:val="20"/>
        </w:rPr>
        <w:t>;</w:t>
      </w:r>
    </w:p>
    <w:p w14:paraId="5FF25097" w14:textId="77777777" w:rsidR="007C32E4" w:rsidRDefault="007C32E4" w:rsidP="007C32E4">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javafx.scene</w:t>
      </w:r>
      <w:proofErr w:type="gramEnd"/>
      <w:r>
        <w:rPr>
          <w:rFonts w:ascii="Courier New" w:hAnsi="Courier New" w:cs="Courier New"/>
          <w:color w:val="000000"/>
          <w:sz w:val="20"/>
          <w:szCs w:val="20"/>
        </w:rPr>
        <w:t>.paint.Color</w:t>
      </w:r>
      <w:proofErr w:type="spellEnd"/>
      <w:r>
        <w:rPr>
          <w:rFonts w:ascii="Courier New" w:hAnsi="Courier New" w:cs="Courier New"/>
          <w:color w:val="000000"/>
          <w:sz w:val="20"/>
          <w:szCs w:val="20"/>
        </w:rPr>
        <w:t>;</w:t>
      </w:r>
    </w:p>
    <w:p w14:paraId="6E0A96AE" w14:textId="77777777" w:rsidR="007C32E4" w:rsidRDefault="007C32E4" w:rsidP="007C32E4">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javafx.scene</w:t>
      </w:r>
      <w:proofErr w:type="gramEnd"/>
      <w:r>
        <w:rPr>
          <w:rFonts w:ascii="Courier New" w:hAnsi="Courier New" w:cs="Courier New"/>
          <w:color w:val="000000"/>
          <w:sz w:val="20"/>
          <w:szCs w:val="20"/>
        </w:rPr>
        <w:t>.shape.Rectangle</w:t>
      </w:r>
      <w:proofErr w:type="spellEnd"/>
      <w:r>
        <w:rPr>
          <w:rFonts w:ascii="Courier New" w:hAnsi="Courier New" w:cs="Courier New"/>
          <w:color w:val="000000"/>
          <w:sz w:val="20"/>
          <w:szCs w:val="20"/>
        </w:rPr>
        <w:t>;</w:t>
      </w:r>
    </w:p>
    <w:p w14:paraId="27438BA5" w14:textId="77777777" w:rsidR="007C32E4" w:rsidRDefault="007C32E4" w:rsidP="007C32E4">
      <w:pPr>
        <w:autoSpaceDE w:val="0"/>
        <w:autoSpaceDN w:val="0"/>
        <w:adjustRightInd w:val="0"/>
        <w:rPr>
          <w:rFonts w:ascii="Courier New" w:hAnsi="Courier New" w:cs="Courier New"/>
          <w:sz w:val="20"/>
          <w:szCs w:val="20"/>
        </w:rPr>
      </w:pPr>
    </w:p>
    <w:p w14:paraId="65510B49" w14:textId="77777777" w:rsidR="007C32E4" w:rsidRDefault="007C32E4" w:rsidP="007C32E4">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RandomRectangleColor</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Application {</w:t>
      </w:r>
    </w:p>
    <w:p w14:paraId="712AE142" w14:textId="77777777" w:rsidR="007C32E4" w:rsidRDefault="007C32E4" w:rsidP="007C32E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14:paraId="151096D7" w14:textId="77777777" w:rsidR="007C32E4" w:rsidRDefault="007C32E4" w:rsidP="007C32E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//Presents a rectangle filled with a random color.</w:t>
      </w:r>
    </w:p>
    <w:p w14:paraId="3877854E" w14:textId="77777777" w:rsidR="007C32E4" w:rsidRDefault="007C32E4" w:rsidP="007C32E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start(</w:t>
      </w:r>
      <w:proofErr w:type="gramEnd"/>
      <w:r>
        <w:rPr>
          <w:rFonts w:ascii="Courier New" w:hAnsi="Courier New" w:cs="Courier New"/>
          <w:color w:val="000000"/>
          <w:sz w:val="20"/>
          <w:szCs w:val="20"/>
        </w:rPr>
        <w:t xml:space="preserve">Stage </w:t>
      </w:r>
      <w:proofErr w:type="spellStart"/>
      <w:r>
        <w:rPr>
          <w:rFonts w:ascii="Courier New" w:hAnsi="Courier New" w:cs="Courier New"/>
          <w:color w:val="6A3E3E"/>
          <w:sz w:val="20"/>
          <w:szCs w:val="20"/>
        </w:rPr>
        <w:t>primaryStage</w:t>
      </w:r>
      <w:proofErr w:type="spellEnd"/>
      <w:r>
        <w:rPr>
          <w:rFonts w:ascii="Courier New" w:hAnsi="Courier New" w:cs="Courier New"/>
          <w:color w:val="000000"/>
          <w:sz w:val="20"/>
          <w:szCs w:val="20"/>
        </w:rPr>
        <w:t>) {</w:t>
      </w:r>
    </w:p>
    <w:p w14:paraId="5C41DAF3" w14:textId="77777777" w:rsidR="007C32E4" w:rsidRDefault="007C32E4" w:rsidP="007C32E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Random </w:t>
      </w:r>
      <w:r>
        <w:rPr>
          <w:rFonts w:ascii="Courier New" w:hAnsi="Courier New" w:cs="Courier New"/>
          <w:color w:val="6A3E3E"/>
          <w:sz w:val="20"/>
          <w:szCs w:val="20"/>
        </w:rPr>
        <w:t>gen</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Random(</w:t>
      </w:r>
      <w:proofErr w:type="gramEnd"/>
      <w:r>
        <w:rPr>
          <w:rFonts w:ascii="Courier New" w:hAnsi="Courier New" w:cs="Courier New"/>
          <w:color w:val="000000"/>
          <w:sz w:val="20"/>
          <w:szCs w:val="20"/>
        </w:rPr>
        <w:t>);</w:t>
      </w:r>
    </w:p>
    <w:p w14:paraId="65797F68" w14:textId="77777777" w:rsidR="007C32E4" w:rsidRDefault="007C32E4" w:rsidP="007C32E4">
      <w:pPr>
        <w:autoSpaceDE w:val="0"/>
        <w:autoSpaceDN w:val="0"/>
        <w:adjustRightInd w:val="0"/>
        <w:rPr>
          <w:rFonts w:ascii="Courier New" w:hAnsi="Courier New" w:cs="Courier New"/>
          <w:sz w:val="20"/>
          <w:szCs w:val="20"/>
        </w:rPr>
      </w:pPr>
    </w:p>
    <w:p w14:paraId="01199E8A" w14:textId="77777777" w:rsidR="007C32E4" w:rsidRDefault="007C32E4" w:rsidP="007C32E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red</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gen</w:t>
      </w:r>
      <w:r>
        <w:rPr>
          <w:rFonts w:ascii="Courier New" w:hAnsi="Courier New" w:cs="Courier New"/>
          <w:color w:val="000000"/>
          <w:sz w:val="20"/>
          <w:szCs w:val="20"/>
        </w:rPr>
        <w:t>.nextInt</w:t>
      </w:r>
      <w:proofErr w:type="spellEnd"/>
      <w:proofErr w:type="gramEnd"/>
      <w:r>
        <w:rPr>
          <w:rFonts w:ascii="Courier New" w:hAnsi="Courier New" w:cs="Courier New"/>
          <w:color w:val="000000"/>
          <w:sz w:val="20"/>
          <w:szCs w:val="20"/>
        </w:rPr>
        <w:t>(256);</w:t>
      </w:r>
    </w:p>
    <w:p w14:paraId="4EE3BADF" w14:textId="77777777" w:rsidR="007C32E4" w:rsidRDefault="007C32E4" w:rsidP="007C32E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green</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gen</w:t>
      </w:r>
      <w:r>
        <w:rPr>
          <w:rFonts w:ascii="Courier New" w:hAnsi="Courier New" w:cs="Courier New"/>
          <w:color w:val="000000"/>
          <w:sz w:val="20"/>
          <w:szCs w:val="20"/>
        </w:rPr>
        <w:t>.nextInt</w:t>
      </w:r>
      <w:proofErr w:type="spellEnd"/>
      <w:proofErr w:type="gramEnd"/>
      <w:r>
        <w:rPr>
          <w:rFonts w:ascii="Courier New" w:hAnsi="Courier New" w:cs="Courier New"/>
          <w:color w:val="000000"/>
          <w:sz w:val="20"/>
          <w:szCs w:val="20"/>
        </w:rPr>
        <w:t>(256);</w:t>
      </w:r>
    </w:p>
    <w:p w14:paraId="1184D355" w14:textId="77777777" w:rsidR="007C32E4" w:rsidRDefault="007C32E4" w:rsidP="007C32E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blue</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gen</w:t>
      </w:r>
      <w:r>
        <w:rPr>
          <w:rFonts w:ascii="Courier New" w:hAnsi="Courier New" w:cs="Courier New"/>
          <w:color w:val="000000"/>
          <w:sz w:val="20"/>
          <w:szCs w:val="20"/>
        </w:rPr>
        <w:t>.nextInt</w:t>
      </w:r>
      <w:proofErr w:type="spellEnd"/>
      <w:proofErr w:type="gramEnd"/>
      <w:r>
        <w:rPr>
          <w:rFonts w:ascii="Courier New" w:hAnsi="Courier New" w:cs="Courier New"/>
          <w:color w:val="000000"/>
          <w:sz w:val="20"/>
          <w:szCs w:val="20"/>
        </w:rPr>
        <w:t>(256);</w:t>
      </w:r>
    </w:p>
    <w:p w14:paraId="2FAC2C69" w14:textId="77777777" w:rsidR="007C32E4" w:rsidRDefault="007C32E4" w:rsidP="007C32E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14:paraId="7B308B63" w14:textId="77777777" w:rsidR="007C32E4" w:rsidRDefault="007C32E4" w:rsidP="007C32E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Rectangle </w:t>
      </w:r>
      <w:proofErr w:type="spellStart"/>
      <w:r>
        <w:rPr>
          <w:rFonts w:ascii="Courier New" w:hAnsi="Courier New" w:cs="Courier New"/>
          <w:color w:val="6A3E3E"/>
          <w:sz w:val="20"/>
          <w:szCs w:val="20"/>
        </w:rPr>
        <w:t>rect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Rectangle(</w:t>
      </w:r>
      <w:proofErr w:type="gramEnd"/>
      <w:r>
        <w:rPr>
          <w:rFonts w:ascii="Courier New" w:hAnsi="Courier New" w:cs="Courier New"/>
          <w:color w:val="000000"/>
          <w:sz w:val="20"/>
          <w:szCs w:val="20"/>
        </w:rPr>
        <w:t>50, 50, 300, 100);</w:t>
      </w:r>
    </w:p>
    <w:p w14:paraId="10604D9A" w14:textId="77777777" w:rsidR="007C32E4" w:rsidRDefault="007C32E4" w:rsidP="007C32E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rect</w:t>
      </w:r>
      <w:r>
        <w:rPr>
          <w:rFonts w:ascii="Courier New" w:hAnsi="Courier New" w:cs="Courier New"/>
          <w:color w:val="000000"/>
          <w:sz w:val="20"/>
          <w:szCs w:val="20"/>
        </w:rPr>
        <w:t>.setFill</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Color.</w:t>
      </w:r>
      <w:r>
        <w:rPr>
          <w:rFonts w:ascii="Courier New" w:hAnsi="Courier New" w:cs="Courier New"/>
          <w:i/>
          <w:iCs/>
          <w:color w:val="000000"/>
          <w:sz w:val="20"/>
          <w:szCs w:val="20"/>
        </w:rPr>
        <w:t>rgb</w:t>
      </w:r>
      <w:proofErr w:type="spellEnd"/>
      <w:r>
        <w:rPr>
          <w:rFonts w:ascii="Courier New" w:hAnsi="Courier New" w:cs="Courier New"/>
          <w:color w:val="000000"/>
          <w:sz w:val="20"/>
          <w:szCs w:val="20"/>
        </w:rPr>
        <w:t>(</w:t>
      </w:r>
      <w:r>
        <w:rPr>
          <w:rFonts w:ascii="Courier New" w:hAnsi="Courier New" w:cs="Courier New"/>
          <w:color w:val="6A3E3E"/>
          <w:sz w:val="20"/>
          <w:szCs w:val="20"/>
        </w:rPr>
        <w:t>red</w:t>
      </w:r>
      <w:r>
        <w:rPr>
          <w:rFonts w:ascii="Courier New" w:hAnsi="Courier New" w:cs="Courier New"/>
          <w:color w:val="000000"/>
          <w:sz w:val="20"/>
          <w:szCs w:val="20"/>
        </w:rPr>
        <w:t xml:space="preserve">, </w:t>
      </w:r>
      <w:r>
        <w:rPr>
          <w:rFonts w:ascii="Courier New" w:hAnsi="Courier New" w:cs="Courier New"/>
          <w:color w:val="6A3E3E"/>
          <w:sz w:val="20"/>
          <w:szCs w:val="20"/>
        </w:rPr>
        <w:t>green</w:t>
      </w:r>
      <w:r>
        <w:rPr>
          <w:rFonts w:ascii="Courier New" w:hAnsi="Courier New" w:cs="Courier New"/>
          <w:color w:val="000000"/>
          <w:sz w:val="20"/>
          <w:szCs w:val="20"/>
        </w:rPr>
        <w:t xml:space="preserve">, </w:t>
      </w:r>
      <w:r>
        <w:rPr>
          <w:rFonts w:ascii="Courier New" w:hAnsi="Courier New" w:cs="Courier New"/>
          <w:color w:val="6A3E3E"/>
          <w:sz w:val="20"/>
          <w:szCs w:val="20"/>
        </w:rPr>
        <w:t>blue</w:t>
      </w:r>
      <w:r>
        <w:rPr>
          <w:rFonts w:ascii="Courier New" w:hAnsi="Courier New" w:cs="Courier New"/>
          <w:color w:val="000000"/>
          <w:sz w:val="20"/>
          <w:szCs w:val="20"/>
        </w:rPr>
        <w:t>));</w:t>
      </w:r>
    </w:p>
    <w:p w14:paraId="598DD181" w14:textId="77777777" w:rsidR="007C32E4" w:rsidRDefault="007C32E4" w:rsidP="007C32E4">
      <w:pPr>
        <w:autoSpaceDE w:val="0"/>
        <w:autoSpaceDN w:val="0"/>
        <w:adjustRightInd w:val="0"/>
        <w:rPr>
          <w:rFonts w:ascii="Courier New" w:hAnsi="Courier New" w:cs="Courier New"/>
          <w:sz w:val="20"/>
          <w:szCs w:val="20"/>
        </w:rPr>
      </w:pPr>
    </w:p>
    <w:p w14:paraId="30AB236C" w14:textId="77777777" w:rsidR="007C32E4" w:rsidRDefault="007C32E4" w:rsidP="007C32E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Group </w:t>
      </w:r>
      <w:r>
        <w:rPr>
          <w:rFonts w:ascii="Courier New" w:hAnsi="Courier New" w:cs="Courier New"/>
          <w:color w:val="6A3E3E"/>
          <w:sz w:val="20"/>
          <w:szCs w:val="20"/>
        </w:rPr>
        <w:t>root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Group(</w:t>
      </w:r>
      <w:proofErr w:type="spellStart"/>
      <w:r>
        <w:rPr>
          <w:rFonts w:ascii="Courier New" w:hAnsi="Courier New" w:cs="Courier New"/>
          <w:color w:val="6A3E3E"/>
          <w:sz w:val="20"/>
          <w:szCs w:val="20"/>
        </w:rPr>
        <w:t>rect</w:t>
      </w:r>
      <w:proofErr w:type="spellEnd"/>
      <w:proofErr w:type="gramStart"/>
      <w:r>
        <w:rPr>
          <w:rFonts w:ascii="Courier New" w:hAnsi="Courier New" w:cs="Courier New"/>
          <w:color w:val="000000"/>
          <w:sz w:val="20"/>
          <w:szCs w:val="20"/>
        </w:rPr>
        <w:t>);</w:t>
      </w:r>
      <w:proofErr w:type="gramEnd"/>
    </w:p>
    <w:p w14:paraId="307AACBE" w14:textId="77777777" w:rsidR="007C32E4" w:rsidRDefault="007C32E4" w:rsidP="007C32E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Scene </w:t>
      </w:r>
      <w:proofErr w:type="spellStart"/>
      <w:r>
        <w:rPr>
          <w:rFonts w:ascii="Courier New" w:hAnsi="Courier New" w:cs="Courier New"/>
          <w:color w:val="6A3E3E"/>
          <w:sz w:val="20"/>
          <w:szCs w:val="20"/>
        </w:rPr>
        <w:t>scene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Scene(</w:t>
      </w:r>
      <w:proofErr w:type="gramEnd"/>
      <w:r>
        <w:rPr>
          <w:rFonts w:ascii="Courier New" w:hAnsi="Courier New" w:cs="Courier New"/>
          <w:color w:val="6A3E3E"/>
          <w:sz w:val="20"/>
          <w:szCs w:val="20"/>
        </w:rPr>
        <w:t>root</w:t>
      </w:r>
      <w:r>
        <w:rPr>
          <w:rFonts w:ascii="Courier New" w:hAnsi="Courier New" w:cs="Courier New"/>
          <w:color w:val="000000"/>
          <w:sz w:val="20"/>
          <w:szCs w:val="20"/>
        </w:rPr>
        <w:t xml:space="preserve">, 400, 200, </w:t>
      </w:r>
      <w:proofErr w:type="spellStart"/>
      <w:r>
        <w:rPr>
          <w:rFonts w:ascii="Courier New" w:hAnsi="Courier New" w:cs="Courier New"/>
          <w:color w:val="000000"/>
          <w:sz w:val="20"/>
          <w:szCs w:val="20"/>
        </w:rPr>
        <w:t>Color.</w:t>
      </w:r>
      <w:r>
        <w:rPr>
          <w:rFonts w:ascii="Courier New" w:hAnsi="Courier New" w:cs="Courier New"/>
          <w:b/>
          <w:bCs/>
          <w:i/>
          <w:iCs/>
          <w:color w:val="0000C0"/>
          <w:sz w:val="20"/>
          <w:szCs w:val="20"/>
        </w:rPr>
        <w:t>WHITE</w:t>
      </w:r>
      <w:proofErr w:type="spellEnd"/>
      <w:r>
        <w:rPr>
          <w:rFonts w:ascii="Courier New" w:hAnsi="Courier New" w:cs="Courier New"/>
          <w:color w:val="000000"/>
          <w:sz w:val="20"/>
          <w:szCs w:val="20"/>
        </w:rPr>
        <w:t>);</w:t>
      </w:r>
    </w:p>
    <w:p w14:paraId="6D41CBF0" w14:textId="77777777" w:rsidR="007C32E4" w:rsidRDefault="007C32E4" w:rsidP="007C32E4">
      <w:pPr>
        <w:autoSpaceDE w:val="0"/>
        <w:autoSpaceDN w:val="0"/>
        <w:adjustRightInd w:val="0"/>
        <w:rPr>
          <w:rFonts w:ascii="Courier New" w:hAnsi="Courier New" w:cs="Courier New"/>
          <w:sz w:val="20"/>
          <w:szCs w:val="20"/>
        </w:rPr>
      </w:pPr>
    </w:p>
    <w:p w14:paraId="1039AB01" w14:textId="77777777" w:rsidR="007C32E4" w:rsidRDefault="007C32E4" w:rsidP="007C32E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primaryStage</w:t>
      </w:r>
      <w:r>
        <w:rPr>
          <w:rFonts w:ascii="Courier New" w:hAnsi="Courier New" w:cs="Courier New"/>
          <w:color w:val="000000"/>
          <w:sz w:val="20"/>
          <w:szCs w:val="20"/>
        </w:rPr>
        <w:t>.setTitle</w:t>
      </w:r>
      <w:proofErr w:type="spellEnd"/>
      <w:r>
        <w:rPr>
          <w:rFonts w:ascii="Courier New" w:hAnsi="Courier New" w:cs="Courier New"/>
          <w:color w:val="000000"/>
          <w:sz w:val="20"/>
          <w:szCs w:val="20"/>
        </w:rPr>
        <w:t>(</w:t>
      </w:r>
      <w:r>
        <w:rPr>
          <w:rFonts w:ascii="Courier New" w:hAnsi="Courier New" w:cs="Courier New"/>
          <w:color w:val="2A00FF"/>
          <w:sz w:val="20"/>
          <w:szCs w:val="20"/>
        </w:rPr>
        <w:t>"Random Rectangle Color"</w:t>
      </w:r>
      <w:proofErr w:type="gramStart"/>
      <w:r>
        <w:rPr>
          <w:rFonts w:ascii="Courier New" w:hAnsi="Courier New" w:cs="Courier New"/>
          <w:color w:val="000000"/>
          <w:sz w:val="20"/>
          <w:szCs w:val="20"/>
        </w:rPr>
        <w:t>);</w:t>
      </w:r>
      <w:proofErr w:type="gramEnd"/>
    </w:p>
    <w:p w14:paraId="0F61FFBC" w14:textId="77777777" w:rsidR="007C32E4" w:rsidRDefault="007C32E4" w:rsidP="007C32E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primaryStage</w:t>
      </w:r>
      <w:r>
        <w:rPr>
          <w:rFonts w:ascii="Courier New" w:hAnsi="Courier New" w:cs="Courier New"/>
          <w:color w:val="000000"/>
          <w:sz w:val="20"/>
          <w:szCs w:val="20"/>
        </w:rPr>
        <w:t>.setScene</w:t>
      </w:r>
      <w:proofErr w:type="spellEnd"/>
      <w:r>
        <w:rPr>
          <w:rFonts w:ascii="Courier New" w:hAnsi="Courier New" w:cs="Courier New"/>
          <w:color w:val="000000"/>
          <w:sz w:val="20"/>
          <w:szCs w:val="20"/>
        </w:rPr>
        <w:t>(</w:t>
      </w:r>
      <w:r>
        <w:rPr>
          <w:rFonts w:ascii="Courier New" w:hAnsi="Courier New" w:cs="Courier New"/>
          <w:color w:val="6A3E3E"/>
          <w:sz w:val="20"/>
          <w:szCs w:val="20"/>
        </w:rPr>
        <w:t>scene</w:t>
      </w:r>
      <w:proofErr w:type="gramStart"/>
      <w:r>
        <w:rPr>
          <w:rFonts w:ascii="Courier New" w:hAnsi="Courier New" w:cs="Courier New"/>
          <w:color w:val="000000"/>
          <w:sz w:val="20"/>
          <w:szCs w:val="20"/>
        </w:rPr>
        <w:t>);</w:t>
      </w:r>
      <w:proofErr w:type="gramEnd"/>
    </w:p>
    <w:p w14:paraId="3D9C95E1" w14:textId="77777777" w:rsidR="007C32E4" w:rsidRDefault="007C32E4" w:rsidP="007C32E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primaryStage</w:t>
      </w:r>
      <w:r>
        <w:rPr>
          <w:rFonts w:ascii="Courier New" w:hAnsi="Courier New" w:cs="Courier New"/>
          <w:color w:val="000000"/>
          <w:sz w:val="20"/>
          <w:szCs w:val="20"/>
        </w:rPr>
        <w:t>.show</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3B2EB6A0" w14:textId="77777777" w:rsidR="007C32E4" w:rsidRDefault="007C32E4" w:rsidP="007C32E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14:paraId="0A20E275" w14:textId="77777777" w:rsidR="007C32E4" w:rsidRDefault="007C32E4" w:rsidP="007C32E4">
      <w:pPr>
        <w:autoSpaceDE w:val="0"/>
        <w:autoSpaceDN w:val="0"/>
        <w:adjustRightInd w:val="0"/>
        <w:rPr>
          <w:rFonts w:ascii="Courier New" w:hAnsi="Courier New" w:cs="Courier New"/>
          <w:sz w:val="20"/>
          <w:szCs w:val="20"/>
        </w:rPr>
      </w:pPr>
    </w:p>
    <w:p w14:paraId="2A9C5D2D" w14:textId="77777777" w:rsidR="007C32E4" w:rsidRDefault="007C32E4" w:rsidP="007C32E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w:t>
      </w:r>
    </w:p>
    <w:p w14:paraId="4BAF4371" w14:textId="77777777" w:rsidR="007C32E4" w:rsidRDefault="007C32E4" w:rsidP="007C32E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i/>
          <w:iCs/>
          <w:color w:val="000000"/>
          <w:sz w:val="20"/>
          <w:szCs w:val="20"/>
        </w:rPr>
        <w:t>launch</w:t>
      </w:r>
      <w:r>
        <w:rPr>
          <w:rFonts w:ascii="Courier New" w:hAnsi="Courier New" w:cs="Courier New"/>
          <w:color w:val="000000"/>
          <w:sz w:val="20"/>
          <w:szCs w:val="20"/>
        </w:rPr>
        <w:t>(</w:t>
      </w:r>
      <w:proofErr w:type="spellStart"/>
      <w:r>
        <w:rPr>
          <w:rFonts w:ascii="Courier New" w:hAnsi="Courier New" w:cs="Courier New"/>
          <w:color w:val="6A3E3E"/>
          <w:sz w:val="20"/>
          <w:szCs w:val="20"/>
        </w:rPr>
        <w:t>args</w:t>
      </w:r>
      <w:proofErr w:type="spellEnd"/>
      <w:proofErr w:type="gramStart"/>
      <w:r>
        <w:rPr>
          <w:rFonts w:ascii="Courier New" w:hAnsi="Courier New" w:cs="Courier New"/>
          <w:color w:val="000000"/>
          <w:sz w:val="20"/>
          <w:szCs w:val="20"/>
        </w:rPr>
        <w:t>);</w:t>
      </w:r>
      <w:proofErr w:type="gramEnd"/>
    </w:p>
    <w:p w14:paraId="1DBB1374" w14:textId="77777777" w:rsidR="007C32E4" w:rsidRDefault="007C32E4" w:rsidP="007C32E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14:paraId="2CE614F8" w14:textId="77777777" w:rsidR="005D0B33" w:rsidRDefault="007C32E4" w:rsidP="007C32E4">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14:paraId="11BF410B" w14:textId="77777777" w:rsidR="000B22AA" w:rsidRDefault="000B22AA" w:rsidP="007C32E4">
      <w:pPr>
        <w:autoSpaceDE w:val="0"/>
        <w:autoSpaceDN w:val="0"/>
        <w:adjustRightInd w:val="0"/>
        <w:rPr>
          <w:rFonts w:ascii="Courier New" w:hAnsi="Courier New" w:cs="Courier New"/>
          <w:color w:val="000000"/>
          <w:sz w:val="20"/>
          <w:szCs w:val="20"/>
        </w:rPr>
      </w:pPr>
    </w:p>
    <w:p w14:paraId="712EF964" w14:textId="77777777" w:rsidR="002D3CE9" w:rsidRPr="00A545EC" w:rsidRDefault="002D3CE9" w:rsidP="007C32E4">
      <w:pPr>
        <w:autoSpaceDE w:val="0"/>
        <w:autoSpaceDN w:val="0"/>
        <w:adjustRightInd w:val="0"/>
        <w:rPr>
          <w:rFonts w:ascii="Calibri" w:hAnsi="Calibri"/>
          <w:color w:val="000000"/>
          <w:sz w:val="24"/>
          <w:szCs w:val="24"/>
          <w:shd w:val="clear" w:color="auto" w:fill="FFFFFF"/>
        </w:rPr>
      </w:pPr>
      <w:r w:rsidRPr="00A545EC">
        <w:rPr>
          <w:rFonts w:ascii="Calibri" w:hAnsi="Calibri"/>
          <w:color w:val="000000"/>
          <w:sz w:val="24"/>
          <w:szCs w:val="24"/>
          <w:shd w:val="clear" w:color="auto" w:fill="FFFFFF"/>
        </w:rPr>
        <w:t>Run the program and you will get the following output. Each time you run it, the fill color of the rectangle is different.</w:t>
      </w:r>
    </w:p>
    <w:p w14:paraId="32226C96" w14:textId="77777777" w:rsidR="002D3CE9" w:rsidRDefault="002D3CE9" w:rsidP="007C32E4">
      <w:pPr>
        <w:autoSpaceDE w:val="0"/>
        <w:autoSpaceDN w:val="0"/>
        <w:adjustRightInd w:val="0"/>
        <w:rPr>
          <w:rFonts w:ascii="Calibri" w:hAnsi="Calibri"/>
          <w:color w:val="000000"/>
          <w:shd w:val="clear" w:color="auto" w:fill="FFFFFF"/>
        </w:rPr>
      </w:pPr>
    </w:p>
    <w:p w14:paraId="6DAC88B0" w14:textId="77777777" w:rsidR="002D3CE9" w:rsidRDefault="002D3CE9" w:rsidP="007C32E4">
      <w:pPr>
        <w:autoSpaceDE w:val="0"/>
        <w:autoSpaceDN w:val="0"/>
        <w:adjustRightInd w:val="0"/>
        <w:rPr>
          <w:rFonts w:ascii="Courier New" w:hAnsi="Courier New" w:cs="Courier New"/>
          <w:color w:val="000000"/>
          <w:sz w:val="20"/>
          <w:szCs w:val="20"/>
        </w:rPr>
      </w:pPr>
      <w:r>
        <w:rPr>
          <w:noProof/>
        </w:rPr>
        <w:drawing>
          <wp:inline distT="0" distB="0" distL="0" distR="0" wp14:anchorId="4DA46FB3" wp14:editId="4131CC11">
            <wp:extent cx="3962400" cy="2276475"/>
            <wp:effectExtent l="0" t="0" r="0" b="0"/>
            <wp:docPr id="3" name="Picture 3" descr="In this example, the rectangle output is pur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n this example, the rectangle output is purple."/>
                    <pic:cNvPicPr/>
                  </pic:nvPicPr>
                  <pic:blipFill>
                    <a:blip r:embed="rId14"/>
                    <a:stretch>
                      <a:fillRect/>
                    </a:stretch>
                  </pic:blipFill>
                  <pic:spPr>
                    <a:xfrm>
                      <a:off x="0" y="0"/>
                      <a:ext cx="3962400" cy="2276475"/>
                    </a:xfrm>
                    <a:prstGeom prst="rect">
                      <a:avLst/>
                    </a:prstGeom>
                  </pic:spPr>
                </pic:pic>
              </a:graphicData>
            </a:graphic>
          </wp:inline>
        </w:drawing>
      </w:r>
    </w:p>
    <w:p w14:paraId="0F04ABBF" w14:textId="77777777" w:rsidR="002D3CE9" w:rsidRDefault="002D3CE9" w:rsidP="007C32E4">
      <w:pPr>
        <w:autoSpaceDE w:val="0"/>
        <w:autoSpaceDN w:val="0"/>
        <w:adjustRightInd w:val="0"/>
        <w:rPr>
          <w:rFonts w:ascii="Courier New" w:hAnsi="Courier New" w:cs="Courier New"/>
          <w:color w:val="000000"/>
          <w:sz w:val="20"/>
          <w:szCs w:val="20"/>
        </w:rPr>
      </w:pPr>
    </w:p>
    <w:p w14:paraId="413D6FC4" w14:textId="77777777" w:rsidR="000B22AA" w:rsidRDefault="000B22AA" w:rsidP="007C32E4">
      <w:pPr>
        <w:autoSpaceDE w:val="0"/>
        <w:autoSpaceDN w:val="0"/>
        <w:adjustRightInd w:val="0"/>
        <w:rPr>
          <w:rFonts w:ascii="Courier New" w:hAnsi="Courier New" w:cs="Courier New"/>
          <w:color w:val="000000"/>
          <w:sz w:val="20"/>
          <w:szCs w:val="20"/>
        </w:rPr>
      </w:pPr>
    </w:p>
    <w:p w14:paraId="53B1C00D" w14:textId="77777777" w:rsidR="00A545EC" w:rsidRDefault="000B22AA" w:rsidP="00A545EC">
      <w:pPr>
        <w:pStyle w:val="Heading2"/>
      </w:pPr>
      <w:r>
        <w:t xml:space="preserve">Description: </w:t>
      </w:r>
    </w:p>
    <w:p w14:paraId="6CF58093" w14:textId="7E6DC1D3" w:rsidR="000B22AA" w:rsidRPr="00A545EC" w:rsidRDefault="000B22AA" w:rsidP="007C32E4">
      <w:pPr>
        <w:autoSpaceDE w:val="0"/>
        <w:autoSpaceDN w:val="0"/>
        <w:adjustRightInd w:val="0"/>
        <w:rPr>
          <w:sz w:val="24"/>
          <w:szCs w:val="24"/>
        </w:rPr>
      </w:pPr>
      <w:r w:rsidRPr="00A545EC">
        <w:rPr>
          <w:sz w:val="24"/>
          <w:szCs w:val="24"/>
        </w:rPr>
        <w:t xml:space="preserve">The </w:t>
      </w:r>
      <w:r w:rsidR="00293BEA" w:rsidRPr="00A545EC">
        <w:rPr>
          <w:sz w:val="24"/>
          <w:szCs w:val="24"/>
        </w:rPr>
        <w:t xml:space="preserve">only </w:t>
      </w:r>
      <w:r w:rsidRPr="00A545EC">
        <w:rPr>
          <w:sz w:val="24"/>
          <w:szCs w:val="24"/>
        </w:rPr>
        <w:t xml:space="preserve">new line of code here is: </w:t>
      </w:r>
    </w:p>
    <w:p w14:paraId="21528775" w14:textId="77777777" w:rsidR="000B22AA" w:rsidRDefault="000B22AA" w:rsidP="007C32E4">
      <w:pPr>
        <w:autoSpaceDE w:val="0"/>
        <w:autoSpaceDN w:val="0"/>
        <w:adjustRightInd w:val="0"/>
      </w:pPr>
      <w:proofErr w:type="spellStart"/>
      <w:proofErr w:type="gramStart"/>
      <w:r>
        <w:rPr>
          <w:rFonts w:ascii="Courier New" w:hAnsi="Courier New" w:cs="Courier New"/>
          <w:color w:val="6A3E3E"/>
          <w:sz w:val="20"/>
          <w:szCs w:val="20"/>
        </w:rPr>
        <w:t>rect</w:t>
      </w:r>
      <w:r>
        <w:rPr>
          <w:rFonts w:ascii="Courier New" w:hAnsi="Courier New" w:cs="Courier New"/>
          <w:color w:val="000000"/>
          <w:sz w:val="20"/>
          <w:szCs w:val="20"/>
        </w:rPr>
        <w:t>.setFill</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Color.</w:t>
      </w:r>
      <w:r>
        <w:rPr>
          <w:rFonts w:ascii="Courier New" w:hAnsi="Courier New" w:cs="Courier New"/>
          <w:i/>
          <w:iCs/>
          <w:color w:val="000000"/>
          <w:sz w:val="20"/>
          <w:szCs w:val="20"/>
        </w:rPr>
        <w:t>rgb</w:t>
      </w:r>
      <w:proofErr w:type="spellEnd"/>
      <w:r>
        <w:rPr>
          <w:rFonts w:ascii="Courier New" w:hAnsi="Courier New" w:cs="Courier New"/>
          <w:color w:val="000000"/>
          <w:sz w:val="20"/>
          <w:szCs w:val="20"/>
        </w:rPr>
        <w:t>(</w:t>
      </w:r>
      <w:r>
        <w:rPr>
          <w:rFonts w:ascii="Courier New" w:hAnsi="Courier New" w:cs="Courier New"/>
          <w:color w:val="6A3E3E"/>
          <w:sz w:val="20"/>
          <w:szCs w:val="20"/>
        </w:rPr>
        <w:t>red</w:t>
      </w:r>
      <w:r>
        <w:rPr>
          <w:rFonts w:ascii="Courier New" w:hAnsi="Courier New" w:cs="Courier New"/>
          <w:color w:val="000000"/>
          <w:sz w:val="20"/>
          <w:szCs w:val="20"/>
        </w:rPr>
        <w:t xml:space="preserve">, </w:t>
      </w:r>
      <w:r>
        <w:rPr>
          <w:rFonts w:ascii="Courier New" w:hAnsi="Courier New" w:cs="Courier New"/>
          <w:color w:val="6A3E3E"/>
          <w:sz w:val="20"/>
          <w:szCs w:val="20"/>
        </w:rPr>
        <w:t>green</w:t>
      </w:r>
      <w:r>
        <w:rPr>
          <w:rFonts w:ascii="Courier New" w:hAnsi="Courier New" w:cs="Courier New"/>
          <w:color w:val="000000"/>
          <w:sz w:val="20"/>
          <w:szCs w:val="20"/>
        </w:rPr>
        <w:t xml:space="preserve">, </w:t>
      </w:r>
      <w:r>
        <w:rPr>
          <w:rFonts w:ascii="Courier New" w:hAnsi="Courier New" w:cs="Courier New"/>
          <w:color w:val="6A3E3E"/>
          <w:sz w:val="20"/>
          <w:szCs w:val="20"/>
        </w:rPr>
        <w:t>blue</w:t>
      </w:r>
      <w:r>
        <w:rPr>
          <w:rFonts w:ascii="Courier New" w:hAnsi="Courier New" w:cs="Courier New"/>
          <w:color w:val="000000"/>
          <w:sz w:val="20"/>
          <w:szCs w:val="20"/>
        </w:rPr>
        <w:t>));</w:t>
      </w:r>
      <w:r>
        <w:t xml:space="preserve"> </w:t>
      </w:r>
    </w:p>
    <w:p w14:paraId="76235750" w14:textId="77777777" w:rsidR="000B22AA" w:rsidRPr="00A545EC" w:rsidRDefault="000B22AA" w:rsidP="007C32E4">
      <w:pPr>
        <w:autoSpaceDE w:val="0"/>
        <w:autoSpaceDN w:val="0"/>
        <w:adjustRightInd w:val="0"/>
        <w:rPr>
          <w:rFonts w:ascii="Calibri" w:hAnsi="Calibri"/>
          <w:color w:val="000000"/>
          <w:sz w:val="24"/>
          <w:szCs w:val="24"/>
          <w:shd w:val="clear" w:color="auto" w:fill="FFFFFF"/>
        </w:rPr>
      </w:pPr>
      <w:r w:rsidRPr="00A545EC">
        <w:rPr>
          <w:rFonts w:ascii="Calibri" w:hAnsi="Calibri"/>
          <w:color w:val="000000"/>
          <w:sz w:val="24"/>
          <w:szCs w:val="24"/>
          <w:shd w:val="clear" w:color="auto" w:fill="FFFFFF"/>
        </w:rPr>
        <w:t>There is a static method named as </w:t>
      </w:r>
      <w:proofErr w:type="spellStart"/>
      <w:proofErr w:type="gramStart"/>
      <w:r w:rsidRPr="00A545EC">
        <w:rPr>
          <w:rStyle w:val="Strong"/>
          <w:rFonts w:ascii="Calibri" w:hAnsi="Calibri"/>
          <w:sz w:val="24"/>
          <w:szCs w:val="24"/>
          <w:shd w:val="clear" w:color="auto" w:fill="FFFFFF"/>
        </w:rPr>
        <w:t>rgb</w:t>
      </w:r>
      <w:proofErr w:type="spellEnd"/>
      <w:r w:rsidRPr="00A545EC">
        <w:rPr>
          <w:rStyle w:val="Strong"/>
          <w:rFonts w:ascii="Calibri" w:hAnsi="Calibri"/>
          <w:sz w:val="24"/>
          <w:szCs w:val="24"/>
          <w:shd w:val="clear" w:color="auto" w:fill="FFFFFF"/>
        </w:rPr>
        <w:t>(</w:t>
      </w:r>
      <w:proofErr w:type="gramEnd"/>
      <w:r w:rsidRPr="00A545EC">
        <w:rPr>
          <w:rStyle w:val="Strong"/>
          <w:rFonts w:ascii="Calibri" w:hAnsi="Calibri"/>
          <w:sz w:val="24"/>
          <w:szCs w:val="24"/>
          <w:shd w:val="clear" w:color="auto" w:fill="FFFFFF"/>
        </w:rPr>
        <w:t>)</w:t>
      </w:r>
      <w:r w:rsidRPr="00A545EC">
        <w:rPr>
          <w:rFonts w:ascii="Calibri" w:hAnsi="Calibri"/>
          <w:color w:val="000000"/>
          <w:sz w:val="24"/>
          <w:szCs w:val="24"/>
          <w:shd w:val="clear" w:color="auto" w:fill="FFFFFF"/>
        </w:rPr>
        <w:t xml:space="preserve"> of </w:t>
      </w:r>
      <w:r w:rsidRPr="00A545EC">
        <w:rPr>
          <w:rFonts w:ascii="Calibri" w:hAnsi="Calibri"/>
          <w:i/>
          <w:color w:val="000000"/>
          <w:sz w:val="24"/>
          <w:szCs w:val="24"/>
          <w:shd w:val="clear" w:color="auto" w:fill="FFFFFF"/>
        </w:rPr>
        <w:t>Color</w:t>
      </w:r>
      <w:r w:rsidRPr="00A545EC">
        <w:rPr>
          <w:rFonts w:ascii="Calibri" w:hAnsi="Calibri"/>
          <w:color w:val="000000"/>
          <w:sz w:val="24"/>
          <w:szCs w:val="24"/>
          <w:shd w:val="clear" w:color="auto" w:fill="FFFFFF"/>
        </w:rPr>
        <w:t xml:space="preserve"> class. It accepts three integer arguments as Red, Green, Blue and one optional double argument called alpha. The value of alpha is proportional to the opacity of the color. The alpha value 0 means that the color is completely transparent while the value 1 means that the color is completely opaque.</w:t>
      </w:r>
    </w:p>
    <w:p w14:paraId="44D980AA" w14:textId="77777777" w:rsidR="0051763B" w:rsidRDefault="0051763B" w:rsidP="007C32E4">
      <w:pPr>
        <w:autoSpaceDE w:val="0"/>
        <w:autoSpaceDN w:val="0"/>
        <w:adjustRightInd w:val="0"/>
        <w:rPr>
          <w:rFonts w:ascii="Calibri" w:hAnsi="Calibri"/>
          <w:color w:val="000000"/>
          <w:shd w:val="clear" w:color="auto" w:fill="FFFFFF"/>
        </w:rPr>
      </w:pPr>
    </w:p>
    <w:p w14:paraId="6729C31C" w14:textId="77777777" w:rsidR="0051763B" w:rsidRDefault="0051763B" w:rsidP="007C32E4">
      <w:pPr>
        <w:autoSpaceDE w:val="0"/>
        <w:autoSpaceDN w:val="0"/>
        <w:adjustRightInd w:val="0"/>
        <w:rPr>
          <w:rFonts w:ascii="Calibri" w:hAnsi="Calibri"/>
          <w:color w:val="000000"/>
          <w:shd w:val="clear" w:color="auto" w:fill="FFFFFF"/>
        </w:rPr>
      </w:pPr>
    </w:p>
    <w:p w14:paraId="7AD7A2C1" w14:textId="77777777" w:rsidR="00B51287" w:rsidRDefault="0051763B" w:rsidP="00B51287">
      <w:pPr>
        <w:pStyle w:val="Heading1"/>
      </w:pPr>
      <w:r>
        <w:t>Example 4:</w:t>
      </w:r>
    </w:p>
    <w:p w14:paraId="482F02B5" w14:textId="777FBF37" w:rsidR="0051763B" w:rsidRPr="00A545EC" w:rsidRDefault="0051763B" w:rsidP="0051763B">
      <w:pPr>
        <w:autoSpaceDE w:val="0"/>
        <w:autoSpaceDN w:val="0"/>
        <w:adjustRightInd w:val="0"/>
        <w:rPr>
          <w:rFonts w:cs="Arial"/>
          <w:color w:val="000000"/>
          <w:sz w:val="24"/>
          <w:szCs w:val="24"/>
          <w:shd w:val="clear" w:color="auto" w:fill="FFFFFF"/>
        </w:rPr>
      </w:pPr>
      <w:r>
        <w:rPr>
          <w:b/>
          <w:sz w:val="28"/>
          <w:szCs w:val="28"/>
        </w:rPr>
        <w:t xml:space="preserve"> </w:t>
      </w:r>
      <w:r w:rsidRPr="00A545EC">
        <w:rPr>
          <w:sz w:val="24"/>
          <w:szCs w:val="24"/>
        </w:rPr>
        <w:t>Write a JavaFX application i</w:t>
      </w:r>
      <w:r w:rsidRPr="00A545EC">
        <w:rPr>
          <w:rFonts w:cs="Arial"/>
          <w:color w:val="000000"/>
          <w:sz w:val="24"/>
          <w:szCs w:val="24"/>
          <w:shd w:val="clear" w:color="auto" w:fill="FFFFFF"/>
        </w:rPr>
        <w:t>n which we are inserting a Circle, Sphere and a Text in the same order (that means three nodes) in that order.</w:t>
      </w:r>
    </w:p>
    <w:p w14:paraId="4E87A50E" w14:textId="77777777" w:rsidR="0051763B" w:rsidRPr="00A545EC" w:rsidRDefault="0051763B" w:rsidP="0051763B">
      <w:pPr>
        <w:spacing w:before="120" w:after="144"/>
        <w:ind w:right="48"/>
        <w:jc w:val="both"/>
        <w:rPr>
          <w:rFonts w:eastAsia="Times New Roman" w:cs="Arial"/>
          <w:color w:val="000000"/>
          <w:sz w:val="24"/>
          <w:szCs w:val="24"/>
        </w:rPr>
      </w:pPr>
      <w:r w:rsidRPr="00A545EC">
        <w:rPr>
          <w:rFonts w:eastAsia="Times New Roman" w:cs="Arial"/>
          <w:color w:val="000000"/>
          <w:sz w:val="24"/>
          <w:szCs w:val="24"/>
        </w:rPr>
        <w:t xml:space="preserve">We will use the </w:t>
      </w:r>
      <w:proofErr w:type="spellStart"/>
      <w:r w:rsidRPr="00A545EC">
        <w:rPr>
          <w:rFonts w:eastAsia="Times New Roman" w:cs="Arial"/>
          <w:color w:val="000000"/>
          <w:sz w:val="24"/>
          <w:szCs w:val="24"/>
        </w:rPr>
        <w:t>StackPane</w:t>
      </w:r>
      <w:proofErr w:type="spellEnd"/>
      <w:r w:rsidRPr="00A545EC">
        <w:rPr>
          <w:rFonts w:eastAsia="Times New Roman" w:cs="Arial"/>
          <w:color w:val="000000"/>
          <w:sz w:val="24"/>
          <w:szCs w:val="24"/>
        </w:rPr>
        <w:t xml:space="preserve"> class which is one of several layout panes provided with JavaFX API. A layout pane is a container that governs how controls are arranged and presented visually. In </w:t>
      </w:r>
      <w:proofErr w:type="spellStart"/>
      <w:r w:rsidRPr="00A545EC">
        <w:rPr>
          <w:rFonts w:eastAsia="Times New Roman" w:cs="Arial"/>
          <w:color w:val="000000"/>
          <w:sz w:val="24"/>
          <w:szCs w:val="24"/>
        </w:rPr>
        <w:t>StackPane</w:t>
      </w:r>
      <w:proofErr w:type="spellEnd"/>
      <w:r w:rsidRPr="00A545EC">
        <w:rPr>
          <w:rFonts w:eastAsia="Times New Roman" w:cs="Arial"/>
          <w:color w:val="000000"/>
          <w:sz w:val="24"/>
          <w:szCs w:val="24"/>
        </w:rPr>
        <w:t>, the nodes are arranged one on top of another, just like in stack. The node added first is placed at the bottom of the stack and the next node is placed on top of it.</w:t>
      </w:r>
    </w:p>
    <w:p w14:paraId="44D3F8FB" w14:textId="77777777" w:rsidR="0051763B" w:rsidRPr="00A545EC" w:rsidRDefault="0051763B" w:rsidP="0051763B">
      <w:pPr>
        <w:spacing w:before="120" w:after="144"/>
        <w:ind w:left="48" w:right="48"/>
        <w:jc w:val="both"/>
        <w:rPr>
          <w:rFonts w:eastAsia="Times New Roman" w:cs="Arial"/>
          <w:color w:val="000000"/>
          <w:sz w:val="24"/>
          <w:szCs w:val="24"/>
        </w:rPr>
      </w:pPr>
      <w:r w:rsidRPr="00A545EC">
        <w:rPr>
          <w:rFonts w:eastAsia="Times New Roman" w:cs="Arial"/>
          <w:color w:val="000000"/>
          <w:sz w:val="24"/>
          <w:szCs w:val="24"/>
        </w:rPr>
        <w:t xml:space="preserve">The class </w:t>
      </w:r>
      <w:proofErr w:type="spellStart"/>
      <w:r w:rsidRPr="00A545EC">
        <w:rPr>
          <w:rFonts w:eastAsia="Times New Roman" w:cs="Arial"/>
          <w:b/>
          <w:bCs/>
          <w:color w:val="000000"/>
          <w:sz w:val="24"/>
          <w:szCs w:val="24"/>
        </w:rPr>
        <w:t>StackPane</w:t>
      </w:r>
      <w:proofErr w:type="spellEnd"/>
      <w:r w:rsidRPr="00A545EC">
        <w:rPr>
          <w:rFonts w:eastAsia="Times New Roman" w:cs="Arial"/>
          <w:color w:val="000000"/>
          <w:sz w:val="24"/>
          <w:szCs w:val="24"/>
        </w:rPr>
        <w:t> contains a single property named alignment. This property represents the alignment of the nodes within the stack pane. In addition to these, this class also provides a method named </w:t>
      </w:r>
      <w:proofErr w:type="spellStart"/>
      <w:proofErr w:type="gramStart"/>
      <w:r w:rsidRPr="00A545EC">
        <w:rPr>
          <w:rFonts w:eastAsia="Times New Roman" w:cs="Arial"/>
          <w:b/>
          <w:bCs/>
          <w:color w:val="000000"/>
          <w:sz w:val="24"/>
          <w:szCs w:val="24"/>
        </w:rPr>
        <w:t>setMargin</w:t>
      </w:r>
      <w:proofErr w:type="spellEnd"/>
      <w:r w:rsidRPr="00A545EC">
        <w:rPr>
          <w:rFonts w:eastAsia="Times New Roman" w:cs="Arial"/>
          <w:b/>
          <w:bCs/>
          <w:color w:val="000000"/>
          <w:sz w:val="24"/>
          <w:szCs w:val="24"/>
        </w:rPr>
        <w:t>(</w:t>
      </w:r>
      <w:proofErr w:type="gramEnd"/>
      <w:r w:rsidRPr="00A545EC">
        <w:rPr>
          <w:rFonts w:eastAsia="Times New Roman" w:cs="Arial"/>
          <w:b/>
          <w:bCs/>
          <w:color w:val="000000"/>
          <w:sz w:val="24"/>
          <w:szCs w:val="24"/>
        </w:rPr>
        <w:t>)</w:t>
      </w:r>
      <w:r w:rsidRPr="00A545EC">
        <w:rPr>
          <w:rFonts w:eastAsia="Times New Roman" w:cs="Arial"/>
          <w:color w:val="000000"/>
          <w:sz w:val="24"/>
          <w:szCs w:val="24"/>
        </w:rPr>
        <w:t>. This method is used to set margin for the node within the stack pane.</w:t>
      </w:r>
    </w:p>
    <w:p w14:paraId="1303886F" w14:textId="77777777" w:rsidR="0051763B" w:rsidRDefault="0051763B" w:rsidP="0051763B">
      <w:pPr>
        <w:spacing w:before="120" w:after="144"/>
        <w:ind w:left="48" w:right="48"/>
        <w:jc w:val="both"/>
        <w:rPr>
          <w:rFonts w:eastAsia="Times New Roman" w:cs="Arial"/>
          <w:color w:val="000000"/>
        </w:rPr>
      </w:pPr>
    </w:p>
    <w:p w14:paraId="0995B63C"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lastRenderedPageBreak/>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javafx.</w:t>
      </w:r>
      <w:proofErr w:type="gramStart"/>
      <w:r>
        <w:rPr>
          <w:rFonts w:ascii="Courier New" w:hAnsi="Courier New" w:cs="Courier New"/>
          <w:color w:val="000000"/>
          <w:sz w:val="20"/>
          <w:szCs w:val="20"/>
        </w:rPr>
        <w:t>application.Application</w:t>
      </w:r>
      <w:proofErr w:type="spellEnd"/>
      <w:proofErr w:type="gramEnd"/>
      <w:r>
        <w:rPr>
          <w:rFonts w:ascii="Courier New" w:hAnsi="Courier New" w:cs="Courier New"/>
          <w:color w:val="000000"/>
          <w:sz w:val="20"/>
          <w:szCs w:val="20"/>
        </w:rPr>
        <w:t xml:space="preserve">; </w:t>
      </w:r>
    </w:p>
    <w:p w14:paraId="4F7CE035"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javafx.collections</w:t>
      </w:r>
      <w:proofErr w:type="gramEnd"/>
      <w:r>
        <w:rPr>
          <w:rFonts w:ascii="Courier New" w:hAnsi="Courier New" w:cs="Courier New"/>
          <w:color w:val="000000"/>
          <w:sz w:val="20"/>
          <w:szCs w:val="20"/>
        </w:rPr>
        <w:t>.ObservableList</w:t>
      </w:r>
      <w:proofErr w:type="spellEnd"/>
      <w:r>
        <w:rPr>
          <w:rFonts w:ascii="Courier New" w:hAnsi="Courier New" w:cs="Courier New"/>
          <w:color w:val="000000"/>
          <w:sz w:val="20"/>
          <w:szCs w:val="20"/>
        </w:rPr>
        <w:t xml:space="preserve">; </w:t>
      </w:r>
    </w:p>
    <w:p w14:paraId="04B224E1"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javafx.geometry</w:t>
      </w:r>
      <w:proofErr w:type="gramEnd"/>
      <w:r>
        <w:rPr>
          <w:rFonts w:ascii="Courier New" w:hAnsi="Courier New" w:cs="Courier New"/>
          <w:color w:val="000000"/>
          <w:sz w:val="20"/>
          <w:szCs w:val="20"/>
        </w:rPr>
        <w:t>.Insets</w:t>
      </w:r>
      <w:proofErr w:type="spellEnd"/>
      <w:r>
        <w:rPr>
          <w:rFonts w:ascii="Courier New" w:hAnsi="Courier New" w:cs="Courier New"/>
          <w:color w:val="000000"/>
          <w:sz w:val="20"/>
          <w:szCs w:val="20"/>
        </w:rPr>
        <w:t xml:space="preserve">; </w:t>
      </w:r>
    </w:p>
    <w:p w14:paraId="413D7420" w14:textId="77777777" w:rsidR="0051763B" w:rsidRDefault="0051763B" w:rsidP="0051763B">
      <w:pPr>
        <w:autoSpaceDE w:val="0"/>
        <w:autoSpaceDN w:val="0"/>
        <w:adjustRightInd w:val="0"/>
        <w:rPr>
          <w:rFonts w:ascii="Courier New" w:hAnsi="Courier New" w:cs="Courier New"/>
          <w:sz w:val="20"/>
          <w:szCs w:val="20"/>
        </w:rPr>
      </w:pPr>
    </w:p>
    <w:p w14:paraId="6D9CC5CA"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javafx.scene</w:t>
      </w:r>
      <w:proofErr w:type="gramEnd"/>
      <w:r>
        <w:rPr>
          <w:rFonts w:ascii="Courier New" w:hAnsi="Courier New" w:cs="Courier New"/>
          <w:color w:val="000000"/>
          <w:sz w:val="20"/>
          <w:szCs w:val="20"/>
        </w:rPr>
        <w:t>.Scene</w:t>
      </w:r>
      <w:proofErr w:type="spellEnd"/>
      <w:r>
        <w:rPr>
          <w:rFonts w:ascii="Courier New" w:hAnsi="Courier New" w:cs="Courier New"/>
          <w:color w:val="000000"/>
          <w:sz w:val="20"/>
          <w:szCs w:val="20"/>
        </w:rPr>
        <w:t xml:space="preserve">; </w:t>
      </w:r>
    </w:p>
    <w:p w14:paraId="325CD23E"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javafx.scene</w:t>
      </w:r>
      <w:proofErr w:type="gramEnd"/>
      <w:r>
        <w:rPr>
          <w:rFonts w:ascii="Courier New" w:hAnsi="Courier New" w:cs="Courier New"/>
          <w:color w:val="000000"/>
          <w:sz w:val="20"/>
          <w:szCs w:val="20"/>
        </w:rPr>
        <w:t>.layout.StackPane</w:t>
      </w:r>
      <w:proofErr w:type="spellEnd"/>
      <w:r>
        <w:rPr>
          <w:rFonts w:ascii="Courier New" w:hAnsi="Courier New" w:cs="Courier New"/>
          <w:color w:val="000000"/>
          <w:sz w:val="20"/>
          <w:szCs w:val="20"/>
        </w:rPr>
        <w:t xml:space="preserve">; </w:t>
      </w:r>
    </w:p>
    <w:p w14:paraId="2DFA51BE"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javafx.scene</w:t>
      </w:r>
      <w:proofErr w:type="gramEnd"/>
      <w:r>
        <w:rPr>
          <w:rFonts w:ascii="Courier New" w:hAnsi="Courier New" w:cs="Courier New"/>
          <w:color w:val="000000"/>
          <w:sz w:val="20"/>
          <w:szCs w:val="20"/>
        </w:rPr>
        <w:t>.paint.Color</w:t>
      </w:r>
      <w:proofErr w:type="spellEnd"/>
      <w:r>
        <w:rPr>
          <w:rFonts w:ascii="Courier New" w:hAnsi="Courier New" w:cs="Courier New"/>
          <w:color w:val="000000"/>
          <w:sz w:val="20"/>
          <w:szCs w:val="20"/>
        </w:rPr>
        <w:t xml:space="preserve">; </w:t>
      </w:r>
    </w:p>
    <w:p w14:paraId="771EA8DB"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javafx.scene</w:t>
      </w:r>
      <w:proofErr w:type="gramEnd"/>
      <w:r>
        <w:rPr>
          <w:rFonts w:ascii="Courier New" w:hAnsi="Courier New" w:cs="Courier New"/>
          <w:color w:val="000000"/>
          <w:sz w:val="20"/>
          <w:szCs w:val="20"/>
        </w:rPr>
        <w:t>.shape.Circle</w:t>
      </w:r>
      <w:proofErr w:type="spellEnd"/>
      <w:r>
        <w:rPr>
          <w:rFonts w:ascii="Courier New" w:hAnsi="Courier New" w:cs="Courier New"/>
          <w:color w:val="000000"/>
          <w:sz w:val="20"/>
          <w:szCs w:val="20"/>
        </w:rPr>
        <w:t xml:space="preserve">; </w:t>
      </w:r>
    </w:p>
    <w:p w14:paraId="6E40DAA8"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javafx.scene</w:t>
      </w:r>
      <w:proofErr w:type="gramEnd"/>
      <w:r>
        <w:rPr>
          <w:rFonts w:ascii="Courier New" w:hAnsi="Courier New" w:cs="Courier New"/>
          <w:color w:val="000000"/>
          <w:sz w:val="20"/>
          <w:szCs w:val="20"/>
        </w:rPr>
        <w:t>.shape.Sphere</w:t>
      </w:r>
      <w:proofErr w:type="spellEnd"/>
      <w:r>
        <w:rPr>
          <w:rFonts w:ascii="Courier New" w:hAnsi="Courier New" w:cs="Courier New"/>
          <w:color w:val="000000"/>
          <w:sz w:val="20"/>
          <w:szCs w:val="20"/>
        </w:rPr>
        <w:t>;</w:t>
      </w:r>
    </w:p>
    <w:p w14:paraId="49115E09"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14:paraId="3A51549D"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javafx.scene</w:t>
      </w:r>
      <w:proofErr w:type="gramEnd"/>
      <w:r>
        <w:rPr>
          <w:rFonts w:ascii="Courier New" w:hAnsi="Courier New" w:cs="Courier New"/>
          <w:color w:val="000000"/>
          <w:sz w:val="20"/>
          <w:szCs w:val="20"/>
        </w:rPr>
        <w:t>.text.Font</w:t>
      </w:r>
      <w:proofErr w:type="spellEnd"/>
      <w:r>
        <w:rPr>
          <w:rFonts w:ascii="Courier New" w:hAnsi="Courier New" w:cs="Courier New"/>
          <w:color w:val="000000"/>
          <w:sz w:val="20"/>
          <w:szCs w:val="20"/>
        </w:rPr>
        <w:t xml:space="preserve">; </w:t>
      </w:r>
    </w:p>
    <w:p w14:paraId="5D27E09A"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javafx.scene</w:t>
      </w:r>
      <w:proofErr w:type="gramEnd"/>
      <w:r>
        <w:rPr>
          <w:rFonts w:ascii="Courier New" w:hAnsi="Courier New" w:cs="Courier New"/>
          <w:color w:val="000000"/>
          <w:sz w:val="20"/>
          <w:szCs w:val="20"/>
        </w:rPr>
        <w:t>.text.FontWeight</w:t>
      </w:r>
      <w:proofErr w:type="spellEnd"/>
      <w:r>
        <w:rPr>
          <w:rFonts w:ascii="Courier New" w:hAnsi="Courier New" w:cs="Courier New"/>
          <w:color w:val="000000"/>
          <w:sz w:val="20"/>
          <w:szCs w:val="20"/>
        </w:rPr>
        <w:t xml:space="preserve">; </w:t>
      </w:r>
    </w:p>
    <w:p w14:paraId="5DE05E6B"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javafx.scene</w:t>
      </w:r>
      <w:proofErr w:type="gramEnd"/>
      <w:r>
        <w:rPr>
          <w:rFonts w:ascii="Courier New" w:hAnsi="Courier New" w:cs="Courier New"/>
          <w:color w:val="000000"/>
          <w:sz w:val="20"/>
          <w:szCs w:val="20"/>
        </w:rPr>
        <w:t>.text.Text</w:t>
      </w:r>
      <w:proofErr w:type="spellEnd"/>
      <w:r>
        <w:rPr>
          <w:rFonts w:ascii="Courier New" w:hAnsi="Courier New" w:cs="Courier New"/>
          <w:color w:val="000000"/>
          <w:sz w:val="20"/>
          <w:szCs w:val="20"/>
        </w:rPr>
        <w:t xml:space="preserve">; </w:t>
      </w:r>
    </w:p>
    <w:p w14:paraId="03930CFC"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javafx.stage</w:t>
      </w:r>
      <w:proofErr w:type="gramEnd"/>
      <w:r>
        <w:rPr>
          <w:rFonts w:ascii="Courier New" w:hAnsi="Courier New" w:cs="Courier New"/>
          <w:color w:val="000000"/>
          <w:sz w:val="20"/>
          <w:szCs w:val="20"/>
        </w:rPr>
        <w:t>.Stage</w:t>
      </w:r>
      <w:proofErr w:type="spellEnd"/>
      <w:r>
        <w:rPr>
          <w:rFonts w:ascii="Courier New" w:hAnsi="Courier New" w:cs="Courier New"/>
          <w:color w:val="000000"/>
          <w:sz w:val="20"/>
          <w:szCs w:val="20"/>
        </w:rPr>
        <w:t xml:space="preserve">; </w:t>
      </w:r>
    </w:p>
    <w:p w14:paraId="3B65D86B"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14:paraId="4D2C558A"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StackPaneExample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Application { </w:t>
      </w:r>
    </w:p>
    <w:p w14:paraId="38DA72B7"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@Override</w:t>
      </w:r>
      <w:r>
        <w:rPr>
          <w:rFonts w:ascii="Courier New" w:hAnsi="Courier New" w:cs="Courier New"/>
          <w:color w:val="000000"/>
          <w:sz w:val="20"/>
          <w:szCs w:val="20"/>
        </w:rPr>
        <w:t xml:space="preserve"> </w:t>
      </w:r>
    </w:p>
    <w:p w14:paraId="2F6F9951"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start(</w:t>
      </w:r>
      <w:proofErr w:type="gramEnd"/>
      <w:r>
        <w:rPr>
          <w:rFonts w:ascii="Courier New" w:hAnsi="Courier New" w:cs="Courier New"/>
          <w:color w:val="000000"/>
          <w:sz w:val="20"/>
          <w:szCs w:val="20"/>
        </w:rPr>
        <w:t xml:space="preserve">Stage </w:t>
      </w:r>
      <w:r>
        <w:rPr>
          <w:rFonts w:ascii="Courier New" w:hAnsi="Courier New" w:cs="Courier New"/>
          <w:color w:val="6A3E3E"/>
          <w:sz w:val="20"/>
          <w:szCs w:val="20"/>
        </w:rPr>
        <w:t>stage</w:t>
      </w:r>
      <w:r>
        <w:rPr>
          <w:rFonts w:ascii="Courier New" w:hAnsi="Courier New" w:cs="Courier New"/>
          <w:color w:val="000000"/>
          <w:sz w:val="20"/>
          <w:szCs w:val="20"/>
        </w:rPr>
        <w:t xml:space="preserve">) {                     </w:t>
      </w:r>
    </w:p>
    <w:p w14:paraId="67599329"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//Drawing a Circle </w:t>
      </w:r>
    </w:p>
    <w:p w14:paraId="726F8AD2"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Circle </w:t>
      </w:r>
      <w:proofErr w:type="spellStart"/>
      <w:r>
        <w:rPr>
          <w:rFonts w:ascii="Courier New" w:hAnsi="Courier New" w:cs="Courier New"/>
          <w:color w:val="6A3E3E"/>
          <w:sz w:val="20"/>
          <w:szCs w:val="20"/>
        </w:rPr>
        <w:t>circle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Circle(</w:t>
      </w:r>
      <w:proofErr w:type="gramEnd"/>
      <w:r>
        <w:rPr>
          <w:rFonts w:ascii="Courier New" w:hAnsi="Courier New" w:cs="Courier New"/>
          <w:color w:val="000000"/>
          <w:sz w:val="20"/>
          <w:szCs w:val="20"/>
        </w:rPr>
        <w:t xml:space="preserve">300, 135, 100); </w:t>
      </w:r>
    </w:p>
    <w:p w14:paraId="3C2D8EF4"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circle</w:t>
      </w:r>
      <w:r>
        <w:rPr>
          <w:rFonts w:ascii="Courier New" w:hAnsi="Courier New" w:cs="Courier New"/>
          <w:color w:val="000000"/>
          <w:sz w:val="20"/>
          <w:szCs w:val="20"/>
        </w:rPr>
        <w:t>.setFill</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Color.</w:t>
      </w:r>
      <w:r>
        <w:rPr>
          <w:rFonts w:ascii="Courier New" w:hAnsi="Courier New" w:cs="Courier New"/>
          <w:b/>
          <w:bCs/>
          <w:i/>
          <w:iCs/>
          <w:color w:val="0000C0"/>
          <w:sz w:val="20"/>
          <w:szCs w:val="20"/>
        </w:rPr>
        <w:t>DARKSLATEBLUE</w:t>
      </w:r>
      <w:proofErr w:type="spellEnd"/>
      <w:r>
        <w:rPr>
          <w:rFonts w:ascii="Courier New" w:hAnsi="Courier New" w:cs="Courier New"/>
          <w:color w:val="000000"/>
          <w:sz w:val="20"/>
          <w:szCs w:val="20"/>
        </w:rPr>
        <w:t xml:space="preserve">); </w:t>
      </w:r>
    </w:p>
    <w:p w14:paraId="3AD1F970"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circle</w:t>
      </w:r>
      <w:r>
        <w:rPr>
          <w:rFonts w:ascii="Courier New" w:hAnsi="Courier New" w:cs="Courier New"/>
          <w:color w:val="000000"/>
          <w:sz w:val="20"/>
          <w:szCs w:val="20"/>
        </w:rPr>
        <w:t>.setStroke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Color.</w:t>
      </w:r>
      <w:r>
        <w:rPr>
          <w:rFonts w:ascii="Courier New" w:hAnsi="Courier New" w:cs="Courier New"/>
          <w:b/>
          <w:bCs/>
          <w:i/>
          <w:iCs/>
          <w:color w:val="0000C0"/>
          <w:sz w:val="20"/>
          <w:szCs w:val="20"/>
        </w:rPr>
        <w:t>BLACK</w:t>
      </w:r>
      <w:proofErr w:type="spellEnd"/>
      <w:r>
        <w:rPr>
          <w:rFonts w:ascii="Courier New" w:hAnsi="Courier New" w:cs="Courier New"/>
          <w:color w:val="000000"/>
          <w:sz w:val="20"/>
          <w:szCs w:val="20"/>
        </w:rPr>
        <w:t>);</w:t>
      </w:r>
    </w:p>
    <w:p w14:paraId="245B0C84"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14:paraId="53FBDABA"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//Drawing Sphere </w:t>
      </w:r>
    </w:p>
    <w:p w14:paraId="0002E2F2"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Sphere </w:t>
      </w:r>
      <w:proofErr w:type="spellStart"/>
      <w:r>
        <w:rPr>
          <w:rFonts w:ascii="Courier New" w:hAnsi="Courier New" w:cs="Courier New"/>
          <w:color w:val="6A3E3E"/>
          <w:sz w:val="20"/>
          <w:szCs w:val="20"/>
        </w:rPr>
        <w:t>sphere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Sphere(</w:t>
      </w:r>
      <w:proofErr w:type="gramEnd"/>
      <w:r>
        <w:rPr>
          <w:rFonts w:ascii="Courier New" w:hAnsi="Courier New" w:cs="Courier New"/>
          <w:color w:val="000000"/>
          <w:sz w:val="20"/>
          <w:szCs w:val="20"/>
        </w:rPr>
        <w:t xml:space="preserve">50); </w:t>
      </w:r>
    </w:p>
    <w:p w14:paraId="09C91B6F"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14:paraId="032E29AD"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//Creating a text </w:t>
      </w:r>
    </w:p>
    <w:p w14:paraId="1D018393"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Text </w:t>
      </w:r>
      <w:proofErr w:type="spellStart"/>
      <w:r>
        <w:rPr>
          <w:rFonts w:ascii="Courier New" w:hAnsi="Courier New" w:cs="Courier New"/>
          <w:color w:val="6A3E3E"/>
          <w:sz w:val="20"/>
          <w:szCs w:val="20"/>
        </w:rPr>
        <w:t>text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Text(</w:t>
      </w:r>
      <w:proofErr w:type="gramEnd"/>
      <w:r>
        <w:rPr>
          <w:rFonts w:ascii="Courier New" w:hAnsi="Courier New" w:cs="Courier New"/>
          <w:color w:val="2A00FF"/>
          <w:sz w:val="20"/>
          <w:szCs w:val="20"/>
        </w:rPr>
        <w:t>"The world of JavaFX"</w:t>
      </w:r>
      <w:r>
        <w:rPr>
          <w:rFonts w:ascii="Courier New" w:hAnsi="Courier New" w:cs="Courier New"/>
          <w:color w:val="000000"/>
          <w:sz w:val="20"/>
          <w:szCs w:val="20"/>
        </w:rPr>
        <w:t xml:space="preserve">); </w:t>
      </w:r>
    </w:p>
    <w:p w14:paraId="5E2161D9"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14:paraId="41B3ADD7"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//Setting the font of the text </w:t>
      </w:r>
    </w:p>
    <w:p w14:paraId="2520F7C2"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text</w:t>
      </w:r>
      <w:r>
        <w:rPr>
          <w:rFonts w:ascii="Courier New" w:hAnsi="Courier New" w:cs="Courier New"/>
          <w:color w:val="000000"/>
          <w:sz w:val="20"/>
          <w:szCs w:val="20"/>
        </w:rPr>
        <w:t>.setFont</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Font.</w:t>
      </w:r>
      <w:r>
        <w:rPr>
          <w:rFonts w:ascii="Courier New" w:hAnsi="Courier New" w:cs="Courier New"/>
          <w:i/>
          <w:iCs/>
          <w:color w:val="000000"/>
          <w:sz w:val="20"/>
          <w:szCs w:val="20"/>
        </w:rPr>
        <w:t>font</w:t>
      </w:r>
      <w:proofErr w:type="spellEnd"/>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FontWeight.</w:t>
      </w:r>
      <w:r>
        <w:rPr>
          <w:rFonts w:ascii="Courier New" w:hAnsi="Courier New" w:cs="Courier New"/>
          <w:b/>
          <w:bCs/>
          <w:i/>
          <w:iCs/>
          <w:color w:val="0000C0"/>
          <w:sz w:val="20"/>
          <w:szCs w:val="20"/>
        </w:rPr>
        <w:t>BOLD</w:t>
      </w:r>
      <w:proofErr w:type="spellEnd"/>
      <w:r>
        <w:rPr>
          <w:rFonts w:ascii="Courier New" w:hAnsi="Courier New" w:cs="Courier New"/>
          <w:color w:val="000000"/>
          <w:sz w:val="20"/>
          <w:szCs w:val="20"/>
        </w:rPr>
        <w:t xml:space="preserve">, 15));     </w:t>
      </w:r>
    </w:p>
    <w:p w14:paraId="7CCDA178"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14:paraId="77B86A2F"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//Setting the color of the text </w:t>
      </w:r>
    </w:p>
    <w:p w14:paraId="78CE74FF"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text</w:t>
      </w:r>
      <w:r>
        <w:rPr>
          <w:rFonts w:ascii="Courier New" w:hAnsi="Courier New" w:cs="Courier New"/>
          <w:color w:val="000000"/>
          <w:sz w:val="20"/>
          <w:szCs w:val="20"/>
        </w:rPr>
        <w:t>.setFill</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Color.</w:t>
      </w:r>
      <w:r>
        <w:rPr>
          <w:rFonts w:ascii="Courier New" w:hAnsi="Courier New" w:cs="Courier New"/>
          <w:b/>
          <w:bCs/>
          <w:i/>
          <w:iCs/>
          <w:color w:val="0000C0"/>
          <w:sz w:val="20"/>
          <w:szCs w:val="20"/>
        </w:rPr>
        <w:t>CRIMSON</w:t>
      </w:r>
      <w:proofErr w:type="spellEnd"/>
      <w:r>
        <w:rPr>
          <w:rFonts w:ascii="Courier New" w:hAnsi="Courier New" w:cs="Courier New"/>
          <w:color w:val="000000"/>
          <w:sz w:val="20"/>
          <w:szCs w:val="20"/>
        </w:rPr>
        <w:t xml:space="preserve">); </w:t>
      </w:r>
    </w:p>
    <w:p w14:paraId="236B5872"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14:paraId="682CBFFD"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//setting the position of the text </w:t>
      </w:r>
    </w:p>
    <w:p w14:paraId="17CE3E0E"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text</w:t>
      </w:r>
      <w:r>
        <w:rPr>
          <w:rFonts w:ascii="Courier New" w:hAnsi="Courier New" w:cs="Courier New"/>
          <w:color w:val="000000"/>
          <w:sz w:val="20"/>
          <w:szCs w:val="20"/>
        </w:rPr>
        <w:t>.setX</w:t>
      </w:r>
      <w:proofErr w:type="spellEnd"/>
      <w:proofErr w:type="gramEnd"/>
      <w:r>
        <w:rPr>
          <w:rFonts w:ascii="Courier New" w:hAnsi="Courier New" w:cs="Courier New"/>
          <w:color w:val="000000"/>
          <w:sz w:val="20"/>
          <w:szCs w:val="20"/>
        </w:rPr>
        <w:t xml:space="preserve">(20); </w:t>
      </w:r>
    </w:p>
    <w:p w14:paraId="5E2F5D33"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text</w:t>
      </w:r>
      <w:r>
        <w:rPr>
          <w:rFonts w:ascii="Courier New" w:hAnsi="Courier New" w:cs="Courier New"/>
          <w:color w:val="000000"/>
          <w:sz w:val="20"/>
          <w:szCs w:val="20"/>
        </w:rPr>
        <w:t>.setY</w:t>
      </w:r>
      <w:proofErr w:type="spellEnd"/>
      <w:proofErr w:type="gramEnd"/>
      <w:r>
        <w:rPr>
          <w:rFonts w:ascii="Courier New" w:hAnsi="Courier New" w:cs="Courier New"/>
          <w:color w:val="000000"/>
          <w:sz w:val="20"/>
          <w:szCs w:val="20"/>
        </w:rPr>
        <w:t xml:space="preserve">(50);       </w:t>
      </w:r>
    </w:p>
    <w:p w14:paraId="5A175D9E"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14:paraId="4D6F6C69"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//Creating a </w:t>
      </w:r>
      <w:proofErr w:type="spellStart"/>
      <w:r>
        <w:rPr>
          <w:rFonts w:ascii="Courier New" w:hAnsi="Courier New" w:cs="Courier New"/>
          <w:color w:val="3F7F5F"/>
          <w:sz w:val="20"/>
          <w:szCs w:val="20"/>
          <w:u w:val="single"/>
        </w:rPr>
        <w:t>Stackpane</w:t>
      </w:r>
      <w:proofErr w:type="spellEnd"/>
      <w:r>
        <w:rPr>
          <w:rFonts w:ascii="Courier New" w:hAnsi="Courier New" w:cs="Courier New"/>
          <w:color w:val="3F7F5F"/>
          <w:sz w:val="20"/>
          <w:szCs w:val="20"/>
        </w:rPr>
        <w:t xml:space="preserve"> </w:t>
      </w:r>
    </w:p>
    <w:p w14:paraId="469ED535"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StackPane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stackPane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StackPane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14:paraId="56661CA8"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14:paraId="26664109"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//Setting the margin for the circle </w:t>
      </w:r>
    </w:p>
    <w:p w14:paraId="3BD9AE3E"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u w:val="single"/>
        </w:rPr>
        <w:t>stackPane</w:t>
      </w:r>
      <w:r>
        <w:rPr>
          <w:rFonts w:ascii="Courier New" w:hAnsi="Courier New" w:cs="Courier New"/>
          <w:color w:val="000000"/>
          <w:sz w:val="20"/>
          <w:szCs w:val="20"/>
          <w:u w:val="single"/>
        </w:rPr>
        <w:t>.</w:t>
      </w:r>
      <w:r>
        <w:rPr>
          <w:rFonts w:ascii="Courier New" w:hAnsi="Courier New" w:cs="Courier New"/>
          <w:i/>
          <w:iCs/>
          <w:color w:val="000000"/>
          <w:sz w:val="20"/>
          <w:szCs w:val="20"/>
          <w:u w:val="single"/>
        </w:rPr>
        <w:t>setMargin</w:t>
      </w:r>
      <w:proofErr w:type="spellEnd"/>
      <w:r>
        <w:rPr>
          <w:rFonts w:ascii="Courier New" w:hAnsi="Courier New" w:cs="Courier New"/>
          <w:color w:val="000000"/>
          <w:sz w:val="20"/>
          <w:szCs w:val="20"/>
          <w:u w:val="single"/>
        </w:rPr>
        <w:t>(</w:t>
      </w:r>
      <w:r>
        <w:rPr>
          <w:rFonts w:ascii="Courier New" w:hAnsi="Courier New" w:cs="Courier New"/>
          <w:color w:val="6A3E3E"/>
          <w:sz w:val="20"/>
          <w:szCs w:val="20"/>
          <w:u w:val="single"/>
        </w:rPr>
        <w:t>circle</w:t>
      </w:r>
      <w:r>
        <w:rPr>
          <w:rFonts w:ascii="Courier New" w:hAnsi="Courier New" w:cs="Courier New"/>
          <w:color w:val="000000"/>
          <w:sz w:val="20"/>
          <w:szCs w:val="20"/>
          <w:u w:val="single"/>
        </w:rPr>
        <w:t xml:space="preserve">, </w:t>
      </w:r>
      <w:r>
        <w:rPr>
          <w:rFonts w:ascii="Courier New" w:hAnsi="Courier New" w:cs="Courier New"/>
          <w:b/>
          <w:bCs/>
          <w:color w:val="7F0055"/>
          <w:sz w:val="20"/>
          <w:szCs w:val="20"/>
          <w:u w:val="single"/>
        </w:rPr>
        <w:t>new</w:t>
      </w:r>
      <w:r>
        <w:rPr>
          <w:rFonts w:ascii="Courier New" w:hAnsi="Courier New" w:cs="Courier New"/>
          <w:color w:val="000000"/>
          <w:sz w:val="20"/>
          <w:szCs w:val="20"/>
          <w:u w:val="single"/>
        </w:rPr>
        <w:t xml:space="preserve"> </w:t>
      </w:r>
      <w:proofErr w:type="gramStart"/>
      <w:r>
        <w:rPr>
          <w:rFonts w:ascii="Courier New" w:hAnsi="Courier New" w:cs="Courier New"/>
          <w:color w:val="000000"/>
          <w:sz w:val="20"/>
          <w:szCs w:val="20"/>
          <w:u w:val="single"/>
        </w:rPr>
        <w:t>Insets(</w:t>
      </w:r>
      <w:proofErr w:type="gramEnd"/>
      <w:r>
        <w:rPr>
          <w:rFonts w:ascii="Courier New" w:hAnsi="Courier New" w:cs="Courier New"/>
          <w:color w:val="000000"/>
          <w:sz w:val="20"/>
          <w:szCs w:val="20"/>
          <w:u w:val="single"/>
        </w:rPr>
        <w:t>50, 50, 50, 50))</w:t>
      </w:r>
      <w:r>
        <w:rPr>
          <w:rFonts w:ascii="Courier New" w:hAnsi="Courier New" w:cs="Courier New"/>
          <w:color w:val="000000"/>
          <w:sz w:val="20"/>
          <w:szCs w:val="20"/>
        </w:rPr>
        <w:t xml:space="preserve">;       </w:t>
      </w:r>
    </w:p>
    <w:p w14:paraId="28FE4E4D"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14:paraId="3F0EA847"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//Retrieving the observable list of the Stack Pane </w:t>
      </w:r>
    </w:p>
    <w:p w14:paraId="305A907F"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ObservableList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list</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stackPane</w:t>
      </w:r>
      <w:r>
        <w:rPr>
          <w:rFonts w:ascii="Courier New" w:hAnsi="Courier New" w:cs="Courier New"/>
          <w:color w:val="000000"/>
          <w:sz w:val="20"/>
          <w:szCs w:val="20"/>
        </w:rPr>
        <w:t>.getChildren</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14:paraId="1D6636C6"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14:paraId="75500D36"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//Adding all the nodes to the pane </w:t>
      </w:r>
    </w:p>
    <w:p w14:paraId="1B17D52B"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u w:val="single"/>
        </w:rPr>
        <w:t>list</w:t>
      </w:r>
      <w:r>
        <w:rPr>
          <w:rFonts w:ascii="Courier New" w:hAnsi="Courier New" w:cs="Courier New"/>
          <w:color w:val="000000"/>
          <w:sz w:val="20"/>
          <w:szCs w:val="20"/>
          <w:u w:val="single"/>
        </w:rPr>
        <w:t>.addAll</w:t>
      </w:r>
      <w:proofErr w:type="spellEnd"/>
      <w:proofErr w:type="gramEnd"/>
      <w:r>
        <w:rPr>
          <w:rFonts w:ascii="Courier New" w:hAnsi="Courier New" w:cs="Courier New"/>
          <w:color w:val="000000"/>
          <w:sz w:val="20"/>
          <w:szCs w:val="20"/>
          <w:u w:val="single"/>
        </w:rPr>
        <w:t>(</w:t>
      </w:r>
      <w:r>
        <w:rPr>
          <w:rFonts w:ascii="Courier New" w:hAnsi="Courier New" w:cs="Courier New"/>
          <w:color w:val="6A3E3E"/>
          <w:sz w:val="20"/>
          <w:szCs w:val="20"/>
          <w:u w:val="single"/>
        </w:rPr>
        <w:t>circle</w:t>
      </w:r>
      <w:r>
        <w:rPr>
          <w:rFonts w:ascii="Courier New" w:hAnsi="Courier New" w:cs="Courier New"/>
          <w:color w:val="000000"/>
          <w:sz w:val="20"/>
          <w:szCs w:val="20"/>
          <w:u w:val="single"/>
        </w:rPr>
        <w:t xml:space="preserve">, </w:t>
      </w:r>
      <w:r>
        <w:rPr>
          <w:rFonts w:ascii="Courier New" w:hAnsi="Courier New" w:cs="Courier New"/>
          <w:color w:val="6A3E3E"/>
          <w:sz w:val="20"/>
          <w:szCs w:val="20"/>
          <w:u w:val="single"/>
        </w:rPr>
        <w:t>sphere</w:t>
      </w:r>
      <w:r>
        <w:rPr>
          <w:rFonts w:ascii="Courier New" w:hAnsi="Courier New" w:cs="Courier New"/>
          <w:color w:val="000000"/>
          <w:sz w:val="20"/>
          <w:szCs w:val="20"/>
          <w:u w:val="single"/>
        </w:rPr>
        <w:t xml:space="preserve">, </w:t>
      </w:r>
      <w:r>
        <w:rPr>
          <w:rFonts w:ascii="Courier New" w:hAnsi="Courier New" w:cs="Courier New"/>
          <w:color w:val="6A3E3E"/>
          <w:sz w:val="20"/>
          <w:szCs w:val="20"/>
          <w:u w:val="single"/>
        </w:rPr>
        <w:t>text</w:t>
      </w:r>
      <w:r>
        <w:rPr>
          <w:rFonts w:ascii="Courier New" w:hAnsi="Courier New" w:cs="Courier New"/>
          <w:color w:val="000000"/>
          <w:sz w:val="20"/>
          <w:szCs w:val="20"/>
          <w:u w:val="single"/>
        </w:rPr>
        <w:t>)</w:t>
      </w:r>
      <w:r>
        <w:rPr>
          <w:rFonts w:ascii="Courier New" w:hAnsi="Courier New" w:cs="Courier New"/>
          <w:color w:val="000000"/>
          <w:sz w:val="20"/>
          <w:szCs w:val="20"/>
        </w:rPr>
        <w:t xml:space="preserve">; </w:t>
      </w:r>
    </w:p>
    <w:p w14:paraId="7C599288"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14:paraId="1357694A"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//Creating a scene object </w:t>
      </w:r>
    </w:p>
    <w:p w14:paraId="1B6EF55B"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Scene </w:t>
      </w:r>
      <w:proofErr w:type="spellStart"/>
      <w:r>
        <w:rPr>
          <w:rFonts w:ascii="Courier New" w:hAnsi="Courier New" w:cs="Courier New"/>
          <w:color w:val="6A3E3E"/>
          <w:sz w:val="20"/>
          <w:szCs w:val="20"/>
        </w:rPr>
        <w:t>scene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Scene(</w:t>
      </w:r>
      <w:proofErr w:type="spellStart"/>
      <w:r>
        <w:rPr>
          <w:rFonts w:ascii="Courier New" w:hAnsi="Courier New" w:cs="Courier New"/>
          <w:color w:val="6A3E3E"/>
          <w:sz w:val="20"/>
          <w:szCs w:val="20"/>
        </w:rPr>
        <w:t>stackPane</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14:paraId="0AC763C0"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14:paraId="1E4A7F5D"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//Setting title to the Stage </w:t>
      </w:r>
    </w:p>
    <w:p w14:paraId="2B04D89F"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stage</w:t>
      </w:r>
      <w:r>
        <w:rPr>
          <w:rFonts w:ascii="Courier New" w:hAnsi="Courier New" w:cs="Courier New"/>
          <w:color w:val="000000"/>
          <w:sz w:val="20"/>
          <w:szCs w:val="20"/>
        </w:rPr>
        <w:t>.setTitle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"Stack Pane Example"</w:t>
      </w:r>
      <w:r>
        <w:rPr>
          <w:rFonts w:ascii="Courier New" w:hAnsi="Courier New" w:cs="Courier New"/>
          <w:color w:val="000000"/>
          <w:sz w:val="20"/>
          <w:szCs w:val="20"/>
        </w:rPr>
        <w:t xml:space="preserve">); </w:t>
      </w:r>
    </w:p>
    <w:p w14:paraId="73F70A53"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14:paraId="675405B1"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3F7F5F"/>
          <w:sz w:val="20"/>
          <w:szCs w:val="20"/>
        </w:rPr>
        <w:t xml:space="preserve">//Adding scene to the stage </w:t>
      </w:r>
    </w:p>
    <w:p w14:paraId="1D6B34BD"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stage</w:t>
      </w:r>
      <w:r>
        <w:rPr>
          <w:rFonts w:ascii="Courier New" w:hAnsi="Courier New" w:cs="Courier New"/>
          <w:color w:val="000000"/>
          <w:sz w:val="20"/>
          <w:szCs w:val="20"/>
        </w:rPr>
        <w:t>.setScene</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scene</w:t>
      </w:r>
      <w:r>
        <w:rPr>
          <w:rFonts w:ascii="Courier New" w:hAnsi="Courier New" w:cs="Courier New"/>
          <w:color w:val="000000"/>
          <w:sz w:val="20"/>
          <w:szCs w:val="20"/>
        </w:rPr>
        <w:t xml:space="preserve">); </w:t>
      </w:r>
    </w:p>
    <w:p w14:paraId="34D2FD8B"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14:paraId="1D5590E5"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//Displaying the contents of the stage </w:t>
      </w:r>
    </w:p>
    <w:p w14:paraId="76A45B08"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stage</w:t>
      </w:r>
      <w:r>
        <w:rPr>
          <w:rFonts w:ascii="Courier New" w:hAnsi="Courier New" w:cs="Courier New"/>
          <w:color w:val="000000"/>
          <w:sz w:val="20"/>
          <w:szCs w:val="20"/>
        </w:rPr>
        <w:t>.show</w:t>
      </w:r>
      <w:proofErr w:type="spellEnd"/>
      <w:proofErr w:type="gramEnd"/>
      <w:r>
        <w:rPr>
          <w:rFonts w:ascii="Courier New" w:hAnsi="Courier New" w:cs="Courier New"/>
          <w:color w:val="000000"/>
          <w:sz w:val="20"/>
          <w:szCs w:val="20"/>
        </w:rPr>
        <w:t xml:space="preserve">();  </w:t>
      </w:r>
    </w:p>
    <w:p w14:paraId="1A454ACE"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14:paraId="6F536EEA"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6ED2FC0B"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i/>
          <w:iCs/>
          <w:color w:val="000000"/>
          <w:sz w:val="20"/>
          <w:szCs w:val="20"/>
        </w:rPr>
        <w:t>launch</w:t>
      </w:r>
      <w:r>
        <w:rPr>
          <w:rFonts w:ascii="Courier New" w:hAnsi="Courier New" w:cs="Courier New"/>
          <w:color w:val="000000"/>
          <w:sz w:val="20"/>
          <w:szCs w:val="20"/>
        </w:rPr>
        <w:t>(</w:t>
      </w:r>
      <w:proofErr w:type="spellStart"/>
      <w:r>
        <w:rPr>
          <w:rFonts w:ascii="Courier New" w:hAnsi="Courier New" w:cs="Courier New"/>
          <w:color w:val="6A3E3E"/>
          <w:sz w:val="20"/>
          <w:szCs w:val="20"/>
        </w:rPr>
        <w:t>args</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14:paraId="2F1C27B6" w14:textId="77777777" w:rsidR="0051763B" w:rsidRDefault="0051763B" w:rsidP="0051763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 </w:t>
      </w:r>
    </w:p>
    <w:p w14:paraId="662C3261" w14:textId="77777777" w:rsidR="0051763B" w:rsidRDefault="0051763B" w:rsidP="0051763B">
      <w:pPr>
        <w:spacing w:before="120" w:after="144"/>
        <w:ind w:left="48" w:right="48"/>
        <w:jc w:val="both"/>
        <w:rPr>
          <w:rFonts w:ascii="Courier New" w:hAnsi="Courier New" w:cs="Courier New"/>
          <w:color w:val="000000"/>
          <w:sz w:val="20"/>
          <w:szCs w:val="20"/>
        </w:rPr>
      </w:pPr>
      <w:r>
        <w:rPr>
          <w:rFonts w:ascii="Courier New" w:hAnsi="Courier New" w:cs="Courier New"/>
          <w:color w:val="000000"/>
          <w:sz w:val="20"/>
          <w:szCs w:val="20"/>
        </w:rPr>
        <w:t>}</w:t>
      </w:r>
    </w:p>
    <w:p w14:paraId="48959518" w14:textId="77777777" w:rsidR="0051763B" w:rsidRDefault="0051763B" w:rsidP="0051763B">
      <w:pPr>
        <w:spacing w:before="120" w:after="144"/>
        <w:ind w:left="48" w:right="48"/>
        <w:jc w:val="both"/>
        <w:rPr>
          <w:rFonts w:ascii="Courier New" w:hAnsi="Courier New" w:cs="Courier New"/>
          <w:color w:val="000000"/>
          <w:sz w:val="20"/>
          <w:szCs w:val="20"/>
        </w:rPr>
      </w:pPr>
    </w:p>
    <w:p w14:paraId="2D859C1A" w14:textId="77777777" w:rsidR="0051763B" w:rsidRPr="00A545EC" w:rsidRDefault="0051763B" w:rsidP="0051763B">
      <w:pPr>
        <w:autoSpaceDE w:val="0"/>
        <w:autoSpaceDN w:val="0"/>
        <w:adjustRightInd w:val="0"/>
        <w:rPr>
          <w:rFonts w:ascii="Calibri" w:hAnsi="Calibri"/>
          <w:color w:val="000000"/>
          <w:sz w:val="24"/>
          <w:szCs w:val="24"/>
          <w:shd w:val="clear" w:color="auto" w:fill="FFFFFF"/>
        </w:rPr>
      </w:pPr>
      <w:r w:rsidRPr="00A545EC">
        <w:rPr>
          <w:rFonts w:ascii="Calibri" w:hAnsi="Calibri"/>
          <w:color w:val="000000"/>
          <w:sz w:val="24"/>
          <w:szCs w:val="24"/>
          <w:shd w:val="clear" w:color="auto" w:fill="FFFFFF"/>
        </w:rPr>
        <w:t xml:space="preserve">Run the program and you will get the following output. Note the superimposed text. </w:t>
      </w:r>
    </w:p>
    <w:p w14:paraId="79C257E0" w14:textId="77777777" w:rsidR="00C773AC" w:rsidRDefault="00C773AC" w:rsidP="0051763B">
      <w:pPr>
        <w:autoSpaceDE w:val="0"/>
        <w:autoSpaceDN w:val="0"/>
        <w:adjustRightInd w:val="0"/>
        <w:rPr>
          <w:rFonts w:ascii="Calibri" w:hAnsi="Calibri"/>
          <w:color w:val="000000"/>
          <w:shd w:val="clear" w:color="auto" w:fill="FFFFFF"/>
        </w:rPr>
      </w:pPr>
    </w:p>
    <w:p w14:paraId="2FB222B0" w14:textId="77777777" w:rsidR="00C773AC" w:rsidRDefault="00C773AC" w:rsidP="0051763B">
      <w:pPr>
        <w:autoSpaceDE w:val="0"/>
        <w:autoSpaceDN w:val="0"/>
        <w:adjustRightInd w:val="0"/>
        <w:rPr>
          <w:rFonts w:ascii="Calibri" w:hAnsi="Calibri"/>
          <w:color w:val="000000"/>
          <w:shd w:val="clear" w:color="auto" w:fill="FFFFFF"/>
        </w:rPr>
      </w:pPr>
      <w:r>
        <w:rPr>
          <w:noProof/>
        </w:rPr>
        <w:drawing>
          <wp:inline distT="0" distB="0" distL="0" distR="0" wp14:anchorId="0AAEE7FF" wp14:editId="6CE22B64">
            <wp:extent cx="3019425" cy="3238500"/>
            <wp:effectExtent l="0" t="0" r="9525" b="0"/>
            <wp:docPr id="4" name="Picture 4" descr="An output of a Stack Pane Example that includes a two-dimensional purple circle beneath a three-dimensional grey sphere. The topmost layer is &quot;The world of JavaFX&quot; in p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n output of a Stack Pane Example that includes a two-dimensional purple circle beneath a three-dimensional grey sphere. The topmost layer is &quot;The world of JavaFX&quot; in pink."/>
                    <pic:cNvPicPr/>
                  </pic:nvPicPr>
                  <pic:blipFill>
                    <a:blip r:embed="rId15"/>
                    <a:stretch>
                      <a:fillRect/>
                    </a:stretch>
                  </pic:blipFill>
                  <pic:spPr>
                    <a:xfrm>
                      <a:off x="0" y="0"/>
                      <a:ext cx="3019425" cy="3238500"/>
                    </a:xfrm>
                    <a:prstGeom prst="rect">
                      <a:avLst/>
                    </a:prstGeom>
                  </pic:spPr>
                </pic:pic>
              </a:graphicData>
            </a:graphic>
          </wp:inline>
        </w:drawing>
      </w:r>
    </w:p>
    <w:p w14:paraId="5FE98C95" w14:textId="77777777" w:rsidR="0051763B" w:rsidRDefault="0051763B" w:rsidP="00C773AC">
      <w:pPr>
        <w:spacing w:before="120" w:after="144"/>
        <w:ind w:right="48"/>
        <w:jc w:val="both"/>
        <w:rPr>
          <w:rFonts w:ascii="Courier New" w:hAnsi="Courier New" w:cs="Courier New"/>
          <w:color w:val="000000"/>
          <w:sz w:val="20"/>
          <w:szCs w:val="20"/>
        </w:rPr>
      </w:pPr>
    </w:p>
    <w:p w14:paraId="1DC31762" w14:textId="77777777" w:rsidR="00C773AC" w:rsidRDefault="00C773AC" w:rsidP="00C773AC">
      <w:pPr>
        <w:spacing w:before="120" w:after="144"/>
        <w:ind w:right="48"/>
        <w:jc w:val="both"/>
        <w:rPr>
          <w:rFonts w:ascii="Courier New" w:hAnsi="Courier New" w:cs="Courier New"/>
          <w:color w:val="000000"/>
          <w:sz w:val="20"/>
          <w:szCs w:val="20"/>
        </w:rPr>
      </w:pPr>
    </w:p>
    <w:p w14:paraId="4B10E3B5" w14:textId="77777777" w:rsidR="00B51287" w:rsidRDefault="00C773AC" w:rsidP="00B51287">
      <w:pPr>
        <w:pStyle w:val="Heading2"/>
      </w:pPr>
      <w:r>
        <w:t xml:space="preserve">Description: </w:t>
      </w:r>
    </w:p>
    <w:p w14:paraId="6064C99D" w14:textId="05528DA7" w:rsidR="00C773AC" w:rsidRPr="00A545EC" w:rsidRDefault="00C773AC" w:rsidP="00C773AC">
      <w:pPr>
        <w:autoSpaceDE w:val="0"/>
        <w:autoSpaceDN w:val="0"/>
        <w:adjustRightInd w:val="0"/>
        <w:rPr>
          <w:sz w:val="24"/>
          <w:szCs w:val="24"/>
        </w:rPr>
      </w:pPr>
      <w:r w:rsidRPr="00A545EC">
        <w:rPr>
          <w:sz w:val="24"/>
          <w:szCs w:val="24"/>
        </w:rPr>
        <w:t xml:space="preserve">We are using </w:t>
      </w:r>
      <w:proofErr w:type="spellStart"/>
      <w:r w:rsidRPr="00A545EC">
        <w:rPr>
          <w:sz w:val="24"/>
          <w:szCs w:val="24"/>
        </w:rPr>
        <w:t>StackPane</w:t>
      </w:r>
      <w:proofErr w:type="spellEnd"/>
      <w:r w:rsidRPr="00A545EC">
        <w:rPr>
          <w:sz w:val="24"/>
          <w:szCs w:val="24"/>
        </w:rPr>
        <w:t xml:space="preserve"> class here: </w:t>
      </w:r>
    </w:p>
    <w:p w14:paraId="15978306" w14:textId="77777777" w:rsidR="00C773AC" w:rsidRDefault="00C773AC" w:rsidP="00C773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//Creating a </w:t>
      </w:r>
      <w:proofErr w:type="spellStart"/>
      <w:r>
        <w:rPr>
          <w:rFonts w:ascii="Courier New" w:hAnsi="Courier New" w:cs="Courier New"/>
          <w:color w:val="3F7F5F"/>
          <w:sz w:val="20"/>
          <w:szCs w:val="20"/>
          <w:u w:val="single"/>
        </w:rPr>
        <w:t>Stackpane</w:t>
      </w:r>
      <w:proofErr w:type="spellEnd"/>
      <w:r>
        <w:rPr>
          <w:rFonts w:ascii="Courier New" w:hAnsi="Courier New" w:cs="Courier New"/>
          <w:color w:val="3F7F5F"/>
          <w:sz w:val="20"/>
          <w:szCs w:val="20"/>
        </w:rPr>
        <w:t xml:space="preserve"> </w:t>
      </w:r>
    </w:p>
    <w:p w14:paraId="708A41BD" w14:textId="77777777" w:rsidR="00C773AC" w:rsidRDefault="00C773AC" w:rsidP="00C773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StackPane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stackPane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StackPane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14:paraId="0308D139" w14:textId="77777777" w:rsidR="00C773AC" w:rsidRPr="00A545EC" w:rsidRDefault="00270BC0" w:rsidP="00C773AC">
      <w:pPr>
        <w:spacing w:before="120" w:after="144"/>
        <w:ind w:right="48"/>
        <w:jc w:val="both"/>
        <w:rPr>
          <w:rFonts w:ascii="Calibri" w:hAnsi="Calibri"/>
          <w:color w:val="000000"/>
          <w:sz w:val="24"/>
          <w:szCs w:val="24"/>
          <w:shd w:val="clear" w:color="auto" w:fill="FFFFFF"/>
        </w:rPr>
      </w:pPr>
      <w:r w:rsidRPr="00A545EC">
        <w:rPr>
          <w:rFonts w:ascii="Calibri" w:hAnsi="Calibri"/>
          <w:color w:val="000000"/>
          <w:sz w:val="24"/>
          <w:szCs w:val="24"/>
          <w:shd w:val="clear" w:color="auto" w:fill="FFFFFF"/>
        </w:rPr>
        <w:t xml:space="preserve">Unlike the previous examples, which used Group object as the root node of the scene, this program displays the image in a </w:t>
      </w:r>
      <w:proofErr w:type="spellStart"/>
      <w:r w:rsidRPr="00A545EC">
        <w:rPr>
          <w:rFonts w:ascii="Calibri" w:hAnsi="Calibri"/>
          <w:color w:val="000000"/>
          <w:sz w:val="24"/>
          <w:szCs w:val="24"/>
          <w:shd w:val="clear" w:color="auto" w:fill="FFFFFF"/>
        </w:rPr>
        <w:t>StackPane</w:t>
      </w:r>
      <w:proofErr w:type="spellEnd"/>
      <w:r w:rsidRPr="00A545EC">
        <w:rPr>
          <w:rFonts w:ascii="Calibri" w:hAnsi="Calibri"/>
          <w:color w:val="000000"/>
          <w:sz w:val="24"/>
          <w:szCs w:val="24"/>
          <w:shd w:val="clear" w:color="auto" w:fill="FFFFFF"/>
        </w:rPr>
        <w:t xml:space="preserve"> object. It’s a layout pane.</w:t>
      </w:r>
    </w:p>
    <w:p w14:paraId="044F1801" w14:textId="77777777" w:rsidR="00C93648" w:rsidRDefault="00C93648" w:rsidP="00C773AC">
      <w:pPr>
        <w:spacing w:before="120" w:after="144"/>
        <w:ind w:right="48"/>
        <w:jc w:val="both"/>
        <w:rPr>
          <w:rFonts w:ascii="Calibri" w:hAnsi="Calibri"/>
          <w:color w:val="000000"/>
          <w:shd w:val="clear" w:color="auto" w:fill="FFFFFF"/>
        </w:rPr>
      </w:pPr>
    </w:p>
    <w:p w14:paraId="69589CDB" w14:textId="77777777" w:rsidR="00C93648" w:rsidRDefault="00C93648" w:rsidP="00C773AC">
      <w:pPr>
        <w:spacing w:before="120" w:after="144"/>
        <w:ind w:right="48"/>
        <w:jc w:val="both"/>
        <w:rPr>
          <w:rFonts w:ascii="Calibri" w:hAnsi="Calibri"/>
          <w:color w:val="000000"/>
          <w:shd w:val="clear" w:color="auto" w:fill="FFFFFF"/>
        </w:rPr>
      </w:pPr>
    </w:p>
    <w:p w14:paraId="54B164E4" w14:textId="77777777" w:rsidR="00B51287" w:rsidRDefault="00C93648" w:rsidP="00B51287">
      <w:pPr>
        <w:pStyle w:val="Heading1"/>
      </w:pPr>
      <w:r>
        <w:t xml:space="preserve">Example 5: </w:t>
      </w:r>
    </w:p>
    <w:p w14:paraId="07865AC4" w14:textId="078D598F" w:rsidR="00044ECB" w:rsidRDefault="00C93648" w:rsidP="00C773AC">
      <w:pPr>
        <w:spacing w:before="120" w:after="144"/>
        <w:ind w:right="48"/>
        <w:jc w:val="both"/>
      </w:pPr>
      <w:r w:rsidRPr="00A545EC">
        <w:rPr>
          <w:sz w:val="24"/>
          <w:szCs w:val="24"/>
        </w:rPr>
        <w:lastRenderedPageBreak/>
        <w:t xml:space="preserve">Write a JavaFX application that presents two buttons and a number (initially 50) to the user. Label the buttons Increment and Decrement. When the Increment button is pushed, increment the displayed value. Likewise, decrement the value when Decrement button is pushed. </w:t>
      </w:r>
    </w:p>
    <w:p w14:paraId="4854B3E5" w14:textId="77777777" w:rsidR="00044ECB" w:rsidRDefault="00044ECB" w:rsidP="00044ECB">
      <w:pPr>
        <w:autoSpaceDE w:val="0"/>
        <w:autoSpaceDN w:val="0"/>
        <w:adjustRightInd w:val="0"/>
        <w:rPr>
          <w:rFonts w:ascii="Courier New" w:hAnsi="Courier New" w:cs="Courier New"/>
          <w:sz w:val="20"/>
          <w:szCs w:val="20"/>
        </w:rPr>
      </w:pPr>
    </w:p>
    <w:p w14:paraId="748635D9" w14:textId="77777777" w:rsidR="00044ECB" w:rsidRDefault="00044ECB" w:rsidP="00044ECB">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javafx.</w:t>
      </w:r>
      <w:proofErr w:type="gramStart"/>
      <w:r>
        <w:rPr>
          <w:rFonts w:ascii="Courier New" w:hAnsi="Courier New" w:cs="Courier New"/>
          <w:color w:val="000000"/>
          <w:sz w:val="20"/>
          <w:szCs w:val="20"/>
        </w:rPr>
        <w:t>application.Application</w:t>
      </w:r>
      <w:proofErr w:type="spellEnd"/>
      <w:proofErr w:type="gramEnd"/>
      <w:r>
        <w:rPr>
          <w:rFonts w:ascii="Courier New" w:hAnsi="Courier New" w:cs="Courier New"/>
          <w:color w:val="000000"/>
          <w:sz w:val="20"/>
          <w:szCs w:val="20"/>
        </w:rPr>
        <w:t>;</w:t>
      </w:r>
    </w:p>
    <w:p w14:paraId="5BCCC7FB" w14:textId="77777777" w:rsidR="00044ECB" w:rsidRDefault="00044ECB" w:rsidP="00044ECB">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javafx.event</w:t>
      </w:r>
      <w:proofErr w:type="gramEnd"/>
      <w:r>
        <w:rPr>
          <w:rFonts w:ascii="Courier New" w:hAnsi="Courier New" w:cs="Courier New"/>
          <w:color w:val="000000"/>
          <w:sz w:val="20"/>
          <w:szCs w:val="20"/>
        </w:rPr>
        <w:t>.ActionEvent</w:t>
      </w:r>
      <w:proofErr w:type="spellEnd"/>
      <w:r>
        <w:rPr>
          <w:rFonts w:ascii="Courier New" w:hAnsi="Courier New" w:cs="Courier New"/>
          <w:color w:val="000000"/>
          <w:sz w:val="20"/>
          <w:szCs w:val="20"/>
        </w:rPr>
        <w:t>;</w:t>
      </w:r>
    </w:p>
    <w:p w14:paraId="5A20D5A7" w14:textId="77777777" w:rsidR="00044ECB" w:rsidRDefault="00044ECB" w:rsidP="00044ECB">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javafx.geometry</w:t>
      </w:r>
      <w:proofErr w:type="gramEnd"/>
      <w:r>
        <w:rPr>
          <w:rFonts w:ascii="Courier New" w:hAnsi="Courier New" w:cs="Courier New"/>
          <w:color w:val="000000"/>
          <w:sz w:val="20"/>
          <w:szCs w:val="20"/>
        </w:rPr>
        <w:t>.Pos</w:t>
      </w:r>
      <w:proofErr w:type="spellEnd"/>
      <w:r>
        <w:rPr>
          <w:rFonts w:ascii="Courier New" w:hAnsi="Courier New" w:cs="Courier New"/>
          <w:color w:val="000000"/>
          <w:sz w:val="20"/>
          <w:szCs w:val="20"/>
        </w:rPr>
        <w:t>;</w:t>
      </w:r>
    </w:p>
    <w:p w14:paraId="38B14FF8" w14:textId="77777777" w:rsidR="00044ECB" w:rsidRDefault="00044ECB" w:rsidP="00044ECB">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javafx.scene</w:t>
      </w:r>
      <w:proofErr w:type="gramEnd"/>
      <w:r>
        <w:rPr>
          <w:rFonts w:ascii="Courier New" w:hAnsi="Courier New" w:cs="Courier New"/>
          <w:color w:val="000000"/>
          <w:sz w:val="20"/>
          <w:szCs w:val="20"/>
        </w:rPr>
        <w:t>.Scene</w:t>
      </w:r>
      <w:proofErr w:type="spellEnd"/>
      <w:r>
        <w:rPr>
          <w:rFonts w:ascii="Courier New" w:hAnsi="Courier New" w:cs="Courier New"/>
          <w:color w:val="000000"/>
          <w:sz w:val="20"/>
          <w:szCs w:val="20"/>
        </w:rPr>
        <w:t>;</w:t>
      </w:r>
    </w:p>
    <w:p w14:paraId="0555B0F1" w14:textId="77777777" w:rsidR="00044ECB" w:rsidRDefault="00044ECB" w:rsidP="00044ECB">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javafx.scene</w:t>
      </w:r>
      <w:proofErr w:type="gramEnd"/>
      <w:r>
        <w:rPr>
          <w:rFonts w:ascii="Courier New" w:hAnsi="Courier New" w:cs="Courier New"/>
          <w:color w:val="000000"/>
          <w:sz w:val="20"/>
          <w:szCs w:val="20"/>
        </w:rPr>
        <w:t>.control.Button</w:t>
      </w:r>
      <w:proofErr w:type="spellEnd"/>
      <w:r>
        <w:rPr>
          <w:rFonts w:ascii="Courier New" w:hAnsi="Courier New" w:cs="Courier New"/>
          <w:color w:val="000000"/>
          <w:sz w:val="20"/>
          <w:szCs w:val="20"/>
        </w:rPr>
        <w:t>;</w:t>
      </w:r>
    </w:p>
    <w:p w14:paraId="4371CAD8" w14:textId="77777777" w:rsidR="00044ECB" w:rsidRDefault="00044ECB" w:rsidP="00044ECB">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javafx.scene</w:t>
      </w:r>
      <w:proofErr w:type="gramEnd"/>
      <w:r>
        <w:rPr>
          <w:rFonts w:ascii="Courier New" w:hAnsi="Courier New" w:cs="Courier New"/>
          <w:color w:val="000000"/>
          <w:sz w:val="20"/>
          <w:szCs w:val="20"/>
        </w:rPr>
        <w:t>.text.Text</w:t>
      </w:r>
      <w:proofErr w:type="spellEnd"/>
      <w:r>
        <w:rPr>
          <w:rFonts w:ascii="Courier New" w:hAnsi="Courier New" w:cs="Courier New"/>
          <w:color w:val="000000"/>
          <w:sz w:val="20"/>
          <w:szCs w:val="20"/>
        </w:rPr>
        <w:t>;</w:t>
      </w:r>
    </w:p>
    <w:p w14:paraId="7F7F8A45" w14:textId="77777777" w:rsidR="00044ECB" w:rsidRDefault="00044ECB" w:rsidP="00044ECB">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javafx.scene</w:t>
      </w:r>
      <w:proofErr w:type="gramEnd"/>
      <w:r>
        <w:rPr>
          <w:rFonts w:ascii="Courier New" w:hAnsi="Courier New" w:cs="Courier New"/>
          <w:color w:val="000000"/>
          <w:sz w:val="20"/>
          <w:szCs w:val="20"/>
        </w:rPr>
        <w:t>.layout.FlowPane</w:t>
      </w:r>
      <w:proofErr w:type="spellEnd"/>
      <w:r>
        <w:rPr>
          <w:rFonts w:ascii="Courier New" w:hAnsi="Courier New" w:cs="Courier New"/>
          <w:color w:val="000000"/>
          <w:sz w:val="20"/>
          <w:szCs w:val="20"/>
        </w:rPr>
        <w:t>;</w:t>
      </w:r>
    </w:p>
    <w:p w14:paraId="5AE8760C" w14:textId="77777777" w:rsidR="00044ECB" w:rsidRDefault="00044ECB" w:rsidP="00044ECB">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javafx.stage</w:t>
      </w:r>
      <w:proofErr w:type="gramEnd"/>
      <w:r>
        <w:rPr>
          <w:rFonts w:ascii="Courier New" w:hAnsi="Courier New" w:cs="Courier New"/>
          <w:color w:val="000000"/>
          <w:sz w:val="20"/>
          <w:szCs w:val="20"/>
        </w:rPr>
        <w:t>.Stage</w:t>
      </w:r>
      <w:proofErr w:type="spellEnd"/>
      <w:r>
        <w:rPr>
          <w:rFonts w:ascii="Courier New" w:hAnsi="Courier New" w:cs="Courier New"/>
          <w:color w:val="000000"/>
          <w:sz w:val="20"/>
          <w:szCs w:val="20"/>
        </w:rPr>
        <w:t>;</w:t>
      </w:r>
    </w:p>
    <w:p w14:paraId="2305834D" w14:textId="77777777" w:rsidR="00044ECB" w:rsidRDefault="00044ECB" w:rsidP="00044ECB">
      <w:pPr>
        <w:autoSpaceDE w:val="0"/>
        <w:autoSpaceDN w:val="0"/>
        <w:adjustRightInd w:val="0"/>
        <w:rPr>
          <w:rFonts w:ascii="Courier New" w:hAnsi="Courier New" w:cs="Courier New"/>
          <w:sz w:val="20"/>
          <w:szCs w:val="20"/>
        </w:rPr>
      </w:pPr>
    </w:p>
    <w:p w14:paraId="258AEBC1" w14:textId="77777777" w:rsidR="00044ECB" w:rsidRDefault="00044ECB" w:rsidP="00044ECB">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IncrementDecrement</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Application {</w:t>
      </w:r>
    </w:p>
    <w:p w14:paraId="5D83093A" w14:textId="77777777" w:rsidR="00044ECB" w:rsidRDefault="00044ECB" w:rsidP="00044EC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14:paraId="0705E62B" w14:textId="77777777" w:rsidR="00044ECB" w:rsidRDefault="00044ECB" w:rsidP="00044EC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Text </w:t>
      </w:r>
      <w:proofErr w:type="spellStart"/>
      <w:proofErr w:type="gramStart"/>
      <w:r>
        <w:rPr>
          <w:rFonts w:ascii="Courier New" w:hAnsi="Courier New" w:cs="Courier New"/>
          <w:color w:val="0000C0"/>
          <w:sz w:val="20"/>
          <w:szCs w:val="20"/>
        </w:rPr>
        <w:t>numText</w:t>
      </w:r>
      <w:proofErr w:type="spellEnd"/>
      <w:r>
        <w:rPr>
          <w:rFonts w:ascii="Courier New" w:hAnsi="Courier New" w:cs="Courier New"/>
          <w:color w:val="000000"/>
          <w:sz w:val="20"/>
          <w:szCs w:val="20"/>
        </w:rPr>
        <w:t>;</w:t>
      </w:r>
      <w:proofErr w:type="gramEnd"/>
    </w:p>
    <w:p w14:paraId="085BA8E9" w14:textId="77777777" w:rsidR="00044ECB" w:rsidRDefault="00044ECB" w:rsidP="00044EC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num</w:t>
      </w:r>
      <w:r>
        <w:rPr>
          <w:rFonts w:ascii="Courier New" w:hAnsi="Courier New" w:cs="Courier New"/>
          <w:color w:val="000000"/>
          <w:sz w:val="20"/>
          <w:szCs w:val="20"/>
        </w:rPr>
        <w:t>;</w:t>
      </w:r>
      <w:proofErr w:type="gramEnd"/>
    </w:p>
    <w:p w14:paraId="3F6BA958" w14:textId="77777777" w:rsidR="00044ECB" w:rsidRDefault="00044ECB" w:rsidP="00044EC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14:paraId="204C5F60" w14:textId="77777777" w:rsidR="00044ECB" w:rsidRDefault="00044ECB" w:rsidP="00044EC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//Presents two buttons that increment or decrement the value of a</w:t>
      </w:r>
    </w:p>
    <w:p w14:paraId="2CF3A784" w14:textId="77777777" w:rsidR="00044ECB" w:rsidRDefault="00044ECB" w:rsidP="00044EC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//displayed number.</w:t>
      </w:r>
    </w:p>
    <w:p w14:paraId="1A6E2AED" w14:textId="77777777" w:rsidR="00044ECB" w:rsidRDefault="00044ECB" w:rsidP="00044EC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start(</w:t>
      </w:r>
      <w:proofErr w:type="gramEnd"/>
      <w:r>
        <w:rPr>
          <w:rFonts w:ascii="Courier New" w:hAnsi="Courier New" w:cs="Courier New"/>
          <w:color w:val="000000"/>
          <w:sz w:val="20"/>
          <w:szCs w:val="20"/>
        </w:rPr>
        <w:t xml:space="preserve">Stage </w:t>
      </w:r>
      <w:proofErr w:type="spellStart"/>
      <w:r>
        <w:rPr>
          <w:rFonts w:ascii="Courier New" w:hAnsi="Courier New" w:cs="Courier New"/>
          <w:color w:val="6A3E3E"/>
          <w:sz w:val="20"/>
          <w:szCs w:val="20"/>
        </w:rPr>
        <w:t>primaryStage</w:t>
      </w:r>
      <w:proofErr w:type="spellEnd"/>
      <w:r>
        <w:rPr>
          <w:rFonts w:ascii="Courier New" w:hAnsi="Courier New" w:cs="Courier New"/>
          <w:color w:val="000000"/>
          <w:sz w:val="20"/>
          <w:szCs w:val="20"/>
        </w:rPr>
        <w:t>) {</w:t>
      </w:r>
    </w:p>
    <w:p w14:paraId="0F7193E0" w14:textId="77777777" w:rsidR="00044ECB" w:rsidRDefault="00044ECB" w:rsidP="00044EC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num</w:t>
      </w:r>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50;</w:t>
      </w:r>
      <w:proofErr w:type="gramEnd"/>
    </w:p>
    <w:p w14:paraId="1342C0AF" w14:textId="77777777" w:rsidR="00044ECB" w:rsidRDefault="00044ECB" w:rsidP="00044EC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numText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Text(</w:t>
      </w:r>
      <w:proofErr w:type="gramEnd"/>
      <w:r>
        <w:rPr>
          <w:rFonts w:ascii="Courier New" w:hAnsi="Courier New" w:cs="Courier New"/>
          <w:color w:val="2A00FF"/>
          <w:sz w:val="20"/>
          <w:szCs w:val="20"/>
        </w:rPr>
        <w:t>"50"</w:t>
      </w:r>
      <w:r>
        <w:rPr>
          <w:rFonts w:ascii="Courier New" w:hAnsi="Courier New" w:cs="Courier New"/>
          <w:color w:val="000000"/>
          <w:sz w:val="20"/>
          <w:szCs w:val="20"/>
        </w:rPr>
        <w:t>);</w:t>
      </w:r>
    </w:p>
    <w:p w14:paraId="02E6B7EB" w14:textId="77777777" w:rsidR="00044ECB" w:rsidRDefault="00044ECB" w:rsidP="00044ECB">
      <w:pPr>
        <w:autoSpaceDE w:val="0"/>
        <w:autoSpaceDN w:val="0"/>
        <w:adjustRightInd w:val="0"/>
        <w:rPr>
          <w:rFonts w:ascii="Courier New" w:hAnsi="Courier New" w:cs="Courier New"/>
          <w:sz w:val="20"/>
          <w:szCs w:val="20"/>
        </w:rPr>
      </w:pPr>
    </w:p>
    <w:p w14:paraId="682A6AA4" w14:textId="77777777" w:rsidR="00044ECB" w:rsidRDefault="00044ECB" w:rsidP="00044EC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Button </w:t>
      </w:r>
      <w:proofErr w:type="spellStart"/>
      <w:r>
        <w:rPr>
          <w:rFonts w:ascii="Courier New" w:hAnsi="Courier New" w:cs="Courier New"/>
          <w:color w:val="6A3E3E"/>
          <w:sz w:val="20"/>
          <w:szCs w:val="20"/>
        </w:rPr>
        <w:t>incButton</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Button(</w:t>
      </w:r>
      <w:r>
        <w:rPr>
          <w:rFonts w:ascii="Courier New" w:hAnsi="Courier New" w:cs="Courier New"/>
          <w:color w:val="2A00FF"/>
          <w:sz w:val="20"/>
          <w:szCs w:val="20"/>
        </w:rPr>
        <w:t>"Increment"</w:t>
      </w:r>
      <w:proofErr w:type="gramStart"/>
      <w:r>
        <w:rPr>
          <w:rFonts w:ascii="Courier New" w:hAnsi="Courier New" w:cs="Courier New"/>
          <w:color w:val="000000"/>
          <w:sz w:val="20"/>
          <w:szCs w:val="20"/>
        </w:rPr>
        <w:t>);</w:t>
      </w:r>
      <w:proofErr w:type="gramEnd"/>
    </w:p>
    <w:p w14:paraId="3E49FF3B" w14:textId="77777777" w:rsidR="00044ECB" w:rsidRDefault="00044ECB" w:rsidP="00044EC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incButton</w:t>
      </w:r>
      <w:r>
        <w:rPr>
          <w:rFonts w:ascii="Courier New" w:hAnsi="Courier New" w:cs="Courier New"/>
          <w:color w:val="000000"/>
          <w:sz w:val="20"/>
          <w:szCs w:val="20"/>
        </w:rPr>
        <w:t>.setOnAction</w:t>
      </w:r>
      <w:proofErr w:type="spellEnd"/>
      <w:r>
        <w:rPr>
          <w:rFonts w:ascii="Courier New" w:hAnsi="Courier New" w:cs="Courier New"/>
          <w:color w:val="000000"/>
          <w:sz w:val="20"/>
          <w:szCs w:val="20"/>
        </w:rPr>
        <w:t>(</w:t>
      </w:r>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processIncButtonPress</w:t>
      </w:r>
      <w:proofErr w:type="spellEnd"/>
      <w:r>
        <w:rPr>
          <w:rFonts w:ascii="Courier New" w:hAnsi="Courier New" w:cs="Courier New"/>
          <w:color w:val="000000"/>
          <w:sz w:val="20"/>
          <w:szCs w:val="20"/>
        </w:rPr>
        <w:t>);</w:t>
      </w:r>
    </w:p>
    <w:p w14:paraId="37D14942" w14:textId="77777777" w:rsidR="00044ECB" w:rsidRDefault="00044ECB" w:rsidP="00044ECB">
      <w:pPr>
        <w:autoSpaceDE w:val="0"/>
        <w:autoSpaceDN w:val="0"/>
        <w:adjustRightInd w:val="0"/>
        <w:rPr>
          <w:rFonts w:ascii="Courier New" w:hAnsi="Courier New" w:cs="Courier New"/>
          <w:sz w:val="20"/>
          <w:szCs w:val="20"/>
        </w:rPr>
      </w:pPr>
    </w:p>
    <w:p w14:paraId="72F4461C" w14:textId="77777777" w:rsidR="00044ECB" w:rsidRDefault="00044ECB" w:rsidP="00044EC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Button </w:t>
      </w:r>
      <w:proofErr w:type="spellStart"/>
      <w:r>
        <w:rPr>
          <w:rFonts w:ascii="Courier New" w:hAnsi="Courier New" w:cs="Courier New"/>
          <w:color w:val="6A3E3E"/>
          <w:sz w:val="20"/>
          <w:szCs w:val="20"/>
        </w:rPr>
        <w:t>decButton</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Button(</w:t>
      </w:r>
      <w:r>
        <w:rPr>
          <w:rFonts w:ascii="Courier New" w:hAnsi="Courier New" w:cs="Courier New"/>
          <w:color w:val="2A00FF"/>
          <w:sz w:val="20"/>
          <w:szCs w:val="20"/>
        </w:rPr>
        <w:t>"Decrement"</w:t>
      </w:r>
      <w:proofErr w:type="gramStart"/>
      <w:r>
        <w:rPr>
          <w:rFonts w:ascii="Courier New" w:hAnsi="Courier New" w:cs="Courier New"/>
          <w:color w:val="000000"/>
          <w:sz w:val="20"/>
          <w:szCs w:val="20"/>
        </w:rPr>
        <w:t>);</w:t>
      </w:r>
      <w:proofErr w:type="gramEnd"/>
    </w:p>
    <w:p w14:paraId="203297E9" w14:textId="77777777" w:rsidR="00044ECB" w:rsidRDefault="00044ECB" w:rsidP="00044EC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decButton</w:t>
      </w:r>
      <w:r>
        <w:rPr>
          <w:rFonts w:ascii="Courier New" w:hAnsi="Courier New" w:cs="Courier New"/>
          <w:color w:val="000000"/>
          <w:sz w:val="20"/>
          <w:szCs w:val="20"/>
        </w:rPr>
        <w:t>.setOnAction</w:t>
      </w:r>
      <w:proofErr w:type="spellEnd"/>
      <w:r>
        <w:rPr>
          <w:rFonts w:ascii="Courier New" w:hAnsi="Courier New" w:cs="Courier New"/>
          <w:color w:val="000000"/>
          <w:sz w:val="20"/>
          <w:szCs w:val="20"/>
        </w:rPr>
        <w:t>(</w:t>
      </w:r>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processDecButtonPress</w:t>
      </w:r>
      <w:proofErr w:type="spellEnd"/>
      <w:r>
        <w:rPr>
          <w:rFonts w:ascii="Courier New" w:hAnsi="Courier New" w:cs="Courier New"/>
          <w:color w:val="000000"/>
          <w:sz w:val="20"/>
          <w:szCs w:val="20"/>
        </w:rPr>
        <w:t>);</w:t>
      </w:r>
    </w:p>
    <w:p w14:paraId="4FFA834F" w14:textId="77777777" w:rsidR="00044ECB" w:rsidRDefault="00044ECB" w:rsidP="00044ECB">
      <w:pPr>
        <w:autoSpaceDE w:val="0"/>
        <w:autoSpaceDN w:val="0"/>
        <w:adjustRightInd w:val="0"/>
        <w:rPr>
          <w:rFonts w:ascii="Courier New" w:hAnsi="Courier New" w:cs="Courier New"/>
          <w:sz w:val="20"/>
          <w:szCs w:val="20"/>
        </w:rPr>
      </w:pPr>
    </w:p>
    <w:p w14:paraId="588C5A58" w14:textId="77777777" w:rsidR="00044ECB" w:rsidRDefault="00044ECB" w:rsidP="00044EC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FlowPane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root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FlowPane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incButton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numText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decButton</w:t>
      </w:r>
      <w:proofErr w:type="spellEnd"/>
      <w:r>
        <w:rPr>
          <w:rFonts w:ascii="Courier New" w:hAnsi="Courier New" w:cs="Courier New"/>
          <w:color w:val="000000"/>
          <w:sz w:val="20"/>
          <w:szCs w:val="20"/>
        </w:rPr>
        <w:t>);</w:t>
      </w:r>
    </w:p>
    <w:p w14:paraId="1B72CA59" w14:textId="77777777" w:rsidR="00044ECB" w:rsidRDefault="00044ECB" w:rsidP="00044EC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root</w:t>
      </w:r>
      <w:r>
        <w:rPr>
          <w:rFonts w:ascii="Courier New" w:hAnsi="Courier New" w:cs="Courier New"/>
          <w:color w:val="000000"/>
          <w:sz w:val="20"/>
          <w:szCs w:val="20"/>
        </w:rPr>
        <w:t>.setAlignment</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Pos.</w:t>
      </w:r>
      <w:r>
        <w:rPr>
          <w:rFonts w:ascii="Courier New" w:hAnsi="Courier New" w:cs="Courier New"/>
          <w:b/>
          <w:bCs/>
          <w:i/>
          <w:iCs/>
          <w:color w:val="0000C0"/>
          <w:sz w:val="20"/>
          <w:szCs w:val="20"/>
        </w:rPr>
        <w:t>CENTER</w:t>
      </w:r>
      <w:proofErr w:type="spellEnd"/>
      <w:r>
        <w:rPr>
          <w:rFonts w:ascii="Courier New" w:hAnsi="Courier New" w:cs="Courier New"/>
          <w:color w:val="000000"/>
          <w:sz w:val="20"/>
          <w:szCs w:val="20"/>
        </w:rPr>
        <w:t>);</w:t>
      </w:r>
    </w:p>
    <w:p w14:paraId="1DC96CC9" w14:textId="77777777" w:rsidR="00044ECB" w:rsidRDefault="00044ECB" w:rsidP="00044EC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root</w:t>
      </w:r>
      <w:r>
        <w:rPr>
          <w:rFonts w:ascii="Courier New" w:hAnsi="Courier New" w:cs="Courier New"/>
          <w:color w:val="000000"/>
          <w:sz w:val="20"/>
          <w:szCs w:val="20"/>
        </w:rPr>
        <w:t>.setHgap</w:t>
      </w:r>
      <w:proofErr w:type="spellEnd"/>
      <w:proofErr w:type="gramEnd"/>
      <w:r>
        <w:rPr>
          <w:rFonts w:ascii="Courier New" w:hAnsi="Courier New" w:cs="Courier New"/>
          <w:color w:val="000000"/>
          <w:sz w:val="20"/>
          <w:szCs w:val="20"/>
        </w:rPr>
        <w:t>(20);</w:t>
      </w:r>
    </w:p>
    <w:p w14:paraId="535F1430" w14:textId="77777777" w:rsidR="00044ECB" w:rsidRDefault="00044ECB" w:rsidP="00044EC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root</w:t>
      </w:r>
      <w:r>
        <w:rPr>
          <w:rFonts w:ascii="Courier New" w:hAnsi="Courier New" w:cs="Courier New"/>
          <w:color w:val="000000"/>
          <w:sz w:val="20"/>
          <w:szCs w:val="20"/>
        </w:rPr>
        <w:t>.setStyle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fx</w:t>
      </w:r>
      <w:proofErr w:type="spellEnd"/>
      <w:r>
        <w:rPr>
          <w:rFonts w:ascii="Courier New" w:hAnsi="Courier New" w:cs="Courier New"/>
          <w:color w:val="2A00FF"/>
          <w:sz w:val="20"/>
          <w:szCs w:val="20"/>
        </w:rPr>
        <w:t>-background-color: beige"</w:t>
      </w:r>
      <w:r>
        <w:rPr>
          <w:rFonts w:ascii="Courier New" w:hAnsi="Courier New" w:cs="Courier New"/>
          <w:color w:val="000000"/>
          <w:sz w:val="20"/>
          <w:szCs w:val="20"/>
        </w:rPr>
        <w:t>);</w:t>
      </w:r>
    </w:p>
    <w:p w14:paraId="019665FC" w14:textId="77777777" w:rsidR="00044ECB" w:rsidRDefault="00044ECB" w:rsidP="00044ECB">
      <w:pPr>
        <w:autoSpaceDE w:val="0"/>
        <w:autoSpaceDN w:val="0"/>
        <w:adjustRightInd w:val="0"/>
        <w:rPr>
          <w:rFonts w:ascii="Courier New" w:hAnsi="Courier New" w:cs="Courier New"/>
          <w:sz w:val="20"/>
          <w:szCs w:val="20"/>
        </w:rPr>
      </w:pPr>
    </w:p>
    <w:p w14:paraId="01D32148" w14:textId="77777777" w:rsidR="00044ECB" w:rsidRDefault="00044ECB" w:rsidP="00044EC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Scene </w:t>
      </w:r>
      <w:proofErr w:type="spellStart"/>
      <w:r>
        <w:rPr>
          <w:rFonts w:ascii="Courier New" w:hAnsi="Courier New" w:cs="Courier New"/>
          <w:color w:val="6A3E3E"/>
          <w:sz w:val="20"/>
          <w:szCs w:val="20"/>
        </w:rPr>
        <w:t>scene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Scene(</w:t>
      </w:r>
      <w:proofErr w:type="gramEnd"/>
      <w:r>
        <w:rPr>
          <w:rFonts w:ascii="Courier New" w:hAnsi="Courier New" w:cs="Courier New"/>
          <w:color w:val="6A3E3E"/>
          <w:sz w:val="20"/>
          <w:szCs w:val="20"/>
        </w:rPr>
        <w:t>root</w:t>
      </w:r>
      <w:r>
        <w:rPr>
          <w:rFonts w:ascii="Courier New" w:hAnsi="Courier New" w:cs="Courier New"/>
          <w:color w:val="000000"/>
          <w:sz w:val="20"/>
          <w:szCs w:val="20"/>
        </w:rPr>
        <w:t>, 400, 100);</w:t>
      </w:r>
    </w:p>
    <w:p w14:paraId="1BB08B7F" w14:textId="77777777" w:rsidR="00044ECB" w:rsidRDefault="00044ECB" w:rsidP="00044EC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14:paraId="5EE438EC" w14:textId="77777777" w:rsidR="00044ECB" w:rsidRDefault="00044ECB" w:rsidP="00044EC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primaryStage</w:t>
      </w:r>
      <w:r>
        <w:rPr>
          <w:rFonts w:ascii="Courier New" w:hAnsi="Courier New" w:cs="Courier New"/>
          <w:color w:val="000000"/>
          <w:sz w:val="20"/>
          <w:szCs w:val="20"/>
        </w:rPr>
        <w:t>.setTitle</w:t>
      </w:r>
      <w:proofErr w:type="spellEnd"/>
      <w:r>
        <w:rPr>
          <w:rFonts w:ascii="Courier New" w:hAnsi="Courier New" w:cs="Courier New"/>
          <w:color w:val="000000"/>
          <w:sz w:val="20"/>
          <w:szCs w:val="20"/>
        </w:rPr>
        <w:t>(</w:t>
      </w:r>
      <w:r>
        <w:rPr>
          <w:rFonts w:ascii="Courier New" w:hAnsi="Courier New" w:cs="Courier New"/>
          <w:color w:val="2A00FF"/>
          <w:sz w:val="20"/>
          <w:szCs w:val="20"/>
        </w:rPr>
        <w:t>"Increment Decrement"</w:t>
      </w:r>
      <w:proofErr w:type="gramStart"/>
      <w:r>
        <w:rPr>
          <w:rFonts w:ascii="Courier New" w:hAnsi="Courier New" w:cs="Courier New"/>
          <w:color w:val="000000"/>
          <w:sz w:val="20"/>
          <w:szCs w:val="20"/>
        </w:rPr>
        <w:t>);</w:t>
      </w:r>
      <w:proofErr w:type="gramEnd"/>
    </w:p>
    <w:p w14:paraId="7468A69C" w14:textId="77777777" w:rsidR="00044ECB" w:rsidRDefault="00044ECB" w:rsidP="00044EC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primaryStage</w:t>
      </w:r>
      <w:r>
        <w:rPr>
          <w:rFonts w:ascii="Courier New" w:hAnsi="Courier New" w:cs="Courier New"/>
          <w:color w:val="000000"/>
          <w:sz w:val="20"/>
          <w:szCs w:val="20"/>
        </w:rPr>
        <w:t>.setScene</w:t>
      </w:r>
      <w:proofErr w:type="spellEnd"/>
      <w:r>
        <w:rPr>
          <w:rFonts w:ascii="Courier New" w:hAnsi="Courier New" w:cs="Courier New"/>
          <w:color w:val="000000"/>
          <w:sz w:val="20"/>
          <w:szCs w:val="20"/>
        </w:rPr>
        <w:t>(</w:t>
      </w:r>
      <w:r>
        <w:rPr>
          <w:rFonts w:ascii="Courier New" w:hAnsi="Courier New" w:cs="Courier New"/>
          <w:color w:val="6A3E3E"/>
          <w:sz w:val="20"/>
          <w:szCs w:val="20"/>
        </w:rPr>
        <w:t>scene</w:t>
      </w:r>
      <w:proofErr w:type="gramStart"/>
      <w:r>
        <w:rPr>
          <w:rFonts w:ascii="Courier New" w:hAnsi="Courier New" w:cs="Courier New"/>
          <w:color w:val="000000"/>
          <w:sz w:val="20"/>
          <w:szCs w:val="20"/>
        </w:rPr>
        <w:t>);</w:t>
      </w:r>
      <w:proofErr w:type="gramEnd"/>
    </w:p>
    <w:p w14:paraId="6DCCB457" w14:textId="77777777" w:rsidR="00044ECB" w:rsidRDefault="00044ECB" w:rsidP="00044EC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primaryStage</w:t>
      </w:r>
      <w:r>
        <w:rPr>
          <w:rFonts w:ascii="Courier New" w:hAnsi="Courier New" w:cs="Courier New"/>
          <w:color w:val="000000"/>
          <w:sz w:val="20"/>
          <w:szCs w:val="20"/>
        </w:rPr>
        <w:t>.show</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612F6F9B" w14:textId="77777777" w:rsidR="00044ECB" w:rsidRDefault="00044ECB" w:rsidP="00044EC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14:paraId="73D96CD7" w14:textId="77777777" w:rsidR="00044ECB" w:rsidRDefault="00044ECB" w:rsidP="00044ECB">
      <w:pPr>
        <w:autoSpaceDE w:val="0"/>
        <w:autoSpaceDN w:val="0"/>
        <w:adjustRightInd w:val="0"/>
        <w:rPr>
          <w:rFonts w:ascii="Courier New" w:hAnsi="Courier New" w:cs="Courier New"/>
          <w:sz w:val="20"/>
          <w:szCs w:val="20"/>
        </w:rPr>
      </w:pPr>
    </w:p>
    <w:p w14:paraId="773164A5" w14:textId="77777777" w:rsidR="00044ECB" w:rsidRDefault="00044ECB" w:rsidP="00044EC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//Increments the number and updates the text.</w:t>
      </w:r>
    </w:p>
    <w:p w14:paraId="3CEF078D" w14:textId="77777777" w:rsidR="00044ECB" w:rsidRDefault="00044ECB" w:rsidP="00044EC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processIncButtonPress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ActionEvent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event</w:t>
      </w:r>
      <w:r>
        <w:rPr>
          <w:rFonts w:ascii="Courier New" w:hAnsi="Courier New" w:cs="Courier New"/>
          <w:color w:val="000000"/>
          <w:sz w:val="20"/>
          <w:szCs w:val="20"/>
        </w:rPr>
        <w:t>) {</w:t>
      </w:r>
    </w:p>
    <w:p w14:paraId="39017E92" w14:textId="77777777" w:rsidR="00044ECB" w:rsidRDefault="00044ECB" w:rsidP="00044EC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num</w:t>
      </w:r>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0961726C" w14:textId="77777777" w:rsidR="00044ECB" w:rsidRDefault="00044ECB" w:rsidP="00044EC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numText</w:t>
      </w:r>
      <w:r>
        <w:rPr>
          <w:rFonts w:ascii="Courier New" w:hAnsi="Courier New" w:cs="Courier New"/>
          <w:color w:val="000000"/>
          <w:sz w:val="20"/>
          <w:szCs w:val="20"/>
        </w:rPr>
        <w:t>.setText</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 xml:space="preserve"> + </w:t>
      </w:r>
      <w:r>
        <w:rPr>
          <w:rFonts w:ascii="Courier New" w:hAnsi="Courier New" w:cs="Courier New"/>
          <w:color w:val="0000C0"/>
          <w:sz w:val="20"/>
          <w:szCs w:val="20"/>
        </w:rPr>
        <w:t>num</w:t>
      </w:r>
      <w:proofErr w:type="gramStart"/>
      <w:r>
        <w:rPr>
          <w:rFonts w:ascii="Courier New" w:hAnsi="Courier New" w:cs="Courier New"/>
          <w:color w:val="000000"/>
          <w:sz w:val="20"/>
          <w:szCs w:val="20"/>
        </w:rPr>
        <w:t>);</w:t>
      </w:r>
      <w:proofErr w:type="gramEnd"/>
    </w:p>
    <w:p w14:paraId="7A6F425E" w14:textId="77777777" w:rsidR="00044ECB" w:rsidRDefault="00044ECB" w:rsidP="00044EC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14:paraId="195205A4" w14:textId="77777777" w:rsidR="00044ECB" w:rsidRDefault="00044ECB" w:rsidP="00044EC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14:paraId="7AAF10DC" w14:textId="77777777" w:rsidR="00044ECB" w:rsidRDefault="00044ECB" w:rsidP="00044EC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//Decrements the number and updates the text.</w:t>
      </w:r>
    </w:p>
    <w:p w14:paraId="2926AF2D" w14:textId="77777777" w:rsidR="00044ECB" w:rsidRDefault="00044ECB" w:rsidP="00044EC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processDecButtonPress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ActionEvent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event</w:t>
      </w:r>
      <w:r>
        <w:rPr>
          <w:rFonts w:ascii="Courier New" w:hAnsi="Courier New" w:cs="Courier New"/>
          <w:color w:val="000000"/>
          <w:sz w:val="20"/>
          <w:szCs w:val="20"/>
        </w:rPr>
        <w:t>) {</w:t>
      </w:r>
    </w:p>
    <w:p w14:paraId="4C1B1083" w14:textId="77777777" w:rsidR="00044ECB" w:rsidRDefault="00044ECB" w:rsidP="00044EC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num</w:t>
      </w:r>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45555026" w14:textId="77777777" w:rsidR="00044ECB" w:rsidRDefault="00044ECB" w:rsidP="00044EC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numText</w:t>
      </w:r>
      <w:r>
        <w:rPr>
          <w:rFonts w:ascii="Courier New" w:hAnsi="Courier New" w:cs="Courier New"/>
          <w:color w:val="000000"/>
          <w:sz w:val="20"/>
          <w:szCs w:val="20"/>
        </w:rPr>
        <w:t>.setText</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 xml:space="preserve"> + </w:t>
      </w:r>
      <w:r>
        <w:rPr>
          <w:rFonts w:ascii="Courier New" w:hAnsi="Courier New" w:cs="Courier New"/>
          <w:color w:val="0000C0"/>
          <w:sz w:val="20"/>
          <w:szCs w:val="20"/>
        </w:rPr>
        <w:t>num</w:t>
      </w:r>
      <w:proofErr w:type="gramStart"/>
      <w:r>
        <w:rPr>
          <w:rFonts w:ascii="Courier New" w:hAnsi="Courier New" w:cs="Courier New"/>
          <w:color w:val="000000"/>
          <w:sz w:val="20"/>
          <w:szCs w:val="20"/>
        </w:rPr>
        <w:t>);</w:t>
      </w:r>
      <w:proofErr w:type="gramEnd"/>
    </w:p>
    <w:p w14:paraId="74F0A47B" w14:textId="77777777" w:rsidR="00044ECB" w:rsidRDefault="00044ECB" w:rsidP="00044EC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14:paraId="4EE30B5A" w14:textId="77777777" w:rsidR="00044ECB" w:rsidRDefault="00044ECB" w:rsidP="00044EC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14:paraId="77376185" w14:textId="77777777" w:rsidR="00044ECB" w:rsidRDefault="00044ECB" w:rsidP="00044EC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22A525C0" w14:textId="77777777" w:rsidR="00044ECB" w:rsidRDefault="00044ECB" w:rsidP="00044EC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i/>
          <w:iCs/>
          <w:color w:val="000000"/>
          <w:sz w:val="20"/>
          <w:szCs w:val="20"/>
        </w:rPr>
        <w:t>launch</w:t>
      </w:r>
      <w:r>
        <w:rPr>
          <w:rFonts w:ascii="Courier New" w:hAnsi="Courier New" w:cs="Courier New"/>
          <w:color w:val="000000"/>
          <w:sz w:val="20"/>
          <w:szCs w:val="20"/>
        </w:rPr>
        <w:t>(</w:t>
      </w:r>
      <w:proofErr w:type="spellStart"/>
      <w:r>
        <w:rPr>
          <w:rFonts w:ascii="Courier New" w:hAnsi="Courier New" w:cs="Courier New"/>
          <w:color w:val="6A3E3E"/>
          <w:sz w:val="20"/>
          <w:szCs w:val="20"/>
        </w:rPr>
        <w:t>args</w:t>
      </w:r>
      <w:proofErr w:type="spellEnd"/>
      <w:proofErr w:type="gramStart"/>
      <w:r>
        <w:rPr>
          <w:rFonts w:ascii="Courier New" w:hAnsi="Courier New" w:cs="Courier New"/>
          <w:color w:val="000000"/>
          <w:sz w:val="20"/>
          <w:szCs w:val="20"/>
        </w:rPr>
        <w:t>);</w:t>
      </w:r>
      <w:proofErr w:type="gramEnd"/>
    </w:p>
    <w:p w14:paraId="34A60919" w14:textId="77777777" w:rsidR="00044ECB" w:rsidRDefault="00044ECB" w:rsidP="00044EC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14:paraId="60B7CF75" w14:textId="77777777" w:rsidR="00044ECB" w:rsidRDefault="00044ECB" w:rsidP="00044EC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14:paraId="069EB15F" w14:textId="77777777" w:rsidR="00941F13" w:rsidRDefault="00941F13" w:rsidP="00C773AC">
      <w:pPr>
        <w:spacing w:before="120" w:after="144"/>
        <w:ind w:right="48"/>
        <w:jc w:val="both"/>
      </w:pPr>
    </w:p>
    <w:p w14:paraId="11073247" w14:textId="77777777" w:rsidR="00941F13" w:rsidRPr="00A545EC" w:rsidRDefault="00941F13" w:rsidP="00C773AC">
      <w:pPr>
        <w:spacing w:before="120" w:after="144"/>
        <w:ind w:right="48"/>
        <w:jc w:val="both"/>
        <w:rPr>
          <w:sz w:val="24"/>
          <w:szCs w:val="24"/>
        </w:rPr>
      </w:pPr>
      <w:r w:rsidRPr="00A545EC">
        <w:rPr>
          <w:sz w:val="24"/>
          <w:szCs w:val="24"/>
        </w:rPr>
        <w:t xml:space="preserve">Run the program and you will get the following: </w:t>
      </w:r>
    </w:p>
    <w:p w14:paraId="5C207A13" w14:textId="77777777" w:rsidR="00941F13" w:rsidRDefault="00941F13" w:rsidP="00C773AC">
      <w:pPr>
        <w:spacing w:before="120" w:after="144"/>
        <w:ind w:right="48"/>
        <w:jc w:val="both"/>
      </w:pPr>
      <w:r>
        <w:rPr>
          <w:noProof/>
        </w:rPr>
        <w:drawing>
          <wp:inline distT="0" distB="0" distL="0" distR="0" wp14:anchorId="65D4A61B" wp14:editId="0C10E45D">
            <wp:extent cx="3962400" cy="1323975"/>
            <wp:effectExtent l="0" t="0" r="0" b="9525"/>
            <wp:docPr id="6" name="Picture 6" descr="An output titled &quot;Increment Decrement&quot; that includes two &quot;Increment&quot; and &quot;Decrement&quot; buttons with the number 50 in between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n output titled &quot;Increment Decrement&quot; that includes two &quot;Increment&quot; and &quot;Decrement&quot; buttons with the number 50 in between them."/>
                    <pic:cNvPicPr/>
                  </pic:nvPicPr>
                  <pic:blipFill>
                    <a:blip r:embed="rId16"/>
                    <a:stretch>
                      <a:fillRect/>
                    </a:stretch>
                  </pic:blipFill>
                  <pic:spPr>
                    <a:xfrm>
                      <a:off x="0" y="0"/>
                      <a:ext cx="3962400" cy="1323975"/>
                    </a:xfrm>
                    <a:prstGeom prst="rect">
                      <a:avLst/>
                    </a:prstGeom>
                  </pic:spPr>
                </pic:pic>
              </a:graphicData>
            </a:graphic>
          </wp:inline>
        </w:drawing>
      </w:r>
    </w:p>
    <w:p w14:paraId="64F81227" w14:textId="77777777" w:rsidR="00941F13" w:rsidRDefault="00941F13" w:rsidP="00941F13">
      <w:pPr>
        <w:autoSpaceDE w:val="0"/>
        <w:autoSpaceDN w:val="0"/>
        <w:adjustRightInd w:val="0"/>
        <w:rPr>
          <w:b/>
          <w:sz w:val="28"/>
          <w:szCs w:val="28"/>
        </w:rPr>
      </w:pPr>
    </w:p>
    <w:p w14:paraId="030984C0" w14:textId="77777777" w:rsidR="00B51287" w:rsidRDefault="00941F13" w:rsidP="00B51287">
      <w:pPr>
        <w:pStyle w:val="Heading2"/>
      </w:pPr>
      <w:r w:rsidRPr="00A545EC">
        <w:t xml:space="preserve">Description: </w:t>
      </w:r>
    </w:p>
    <w:p w14:paraId="1BDD478C" w14:textId="163B7BCF" w:rsidR="00941F13" w:rsidRDefault="00173CF5" w:rsidP="00941F13">
      <w:pPr>
        <w:autoSpaceDE w:val="0"/>
        <w:autoSpaceDN w:val="0"/>
        <w:adjustRightInd w:val="0"/>
      </w:pPr>
      <w:r w:rsidRPr="00A545EC">
        <w:rPr>
          <w:sz w:val="24"/>
          <w:szCs w:val="24"/>
        </w:rPr>
        <w:t>Here is a new code</w:t>
      </w:r>
      <w:r w:rsidR="00941F13" w:rsidRPr="00A545EC">
        <w:rPr>
          <w:sz w:val="24"/>
          <w:szCs w:val="24"/>
        </w:rPr>
        <w:t xml:space="preserve">: </w:t>
      </w:r>
    </w:p>
    <w:p w14:paraId="130E967C" w14:textId="77777777" w:rsidR="00941F13" w:rsidRDefault="00941F13" w:rsidP="00941F13">
      <w:pPr>
        <w:autoSpaceDE w:val="0"/>
        <w:autoSpaceDN w:val="0"/>
        <w:adjustRightInd w:val="0"/>
        <w:rPr>
          <w:rFonts w:ascii="Courier New" w:hAnsi="Courier New" w:cs="Courier New"/>
          <w:color w:val="000000"/>
          <w:sz w:val="20"/>
          <w:szCs w:val="20"/>
          <w:shd w:val="clear" w:color="auto" w:fill="E8F2FE"/>
        </w:rPr>
      </w:pPr>
      <w:proofErr w:type="spellStart"/>
      <w:r>
        <w:rPr>
          <w:rFonts w:ascii="Courier New" w:hAnsi="Courier New" w:cs="Courier New"/>
          <w:color w:val="6A3E3E"/>
          <w:sz w:val="20"/>
          <w:szCs w:val="20"/>
          <w:shd w:val="clear" w:color="auto" w:fill="E8F2FE"/>
        </w:rPr>
        <w:t>incButton</w:t>
      </w:r>
      <w:r>
        <w:rPr>
          <w:rFonts w:ascii="Courier New" w:hAnsi="Courier New" w:cs="Courier New"/>
          <w:color w:val="000000"/>
          <w:sz w:val="20"/>
          <w:szCs w:val="20"/>
          <w:shd w:val="clear" w:color="auto" w:fill="E8F2FE"/>
        </w:rPr>
        <w:t>.setOnAction</w:t>
      </w:r>
      <w:proofErr w:type="spellEnd"/>
      <w:r>
        <w:rPr>
          <w:rFonts w:ascii="Courier New" w:hAnsi="Courier New" w:cs="Courier New"/>
          <w:color w:val="000000"/>
          <w:sz w:val="20"/>
          <w:szCs w:val="20"/>
          <w:shd w:val="clear" w:color="auto" w:fill="E8F2FE"/>
        </w:rPr>
        <w:t>(</w:t>
      </w:r>
      <w:proofErr w:type="gramStart"/>
      <w:r>
        <w:rPr>
          <w:rFonts w:ascii="Courier New" w:hAnsi="Courier New" w:cs="Courier New"/>
          <w:b/>
          <w:bCs/>
          <w:color w:val="7F0055"/>
          <w:sz w:val="20"/>
          <w:szCs w:val="20"/>
          <w:shd w:val="clear" w:color="auto" w:fill="E8F2FE"/>
        </w:rPr>
        <w:t>this</w:t>
      </w:r>
      <w:r>
        <w:rPr>
          <w:rFonts w:ascii="Courier New" w:hAnsi="Courier New" w:cs="Courier New"/>
          <w:color w:val="000000"/>
          <w:sz w:val="20"/>
          <w:szCs w:val="20"/>
          <w:shd w:val="clear" w:color="auto" w:fill="E8F2FE"/>
        </w:rPr>
        <w:t>::</w:t>
      </w:r>
      <w:proofErr w:type="spellStart"/>
      <w:proofErr w:type="gramEnd"/>
      <w:r>
        <w:rPr>
          <w:rFonts w:ascii="Courier New" w:hAnsi="Courier New" w:cs="Courier New"/>
          <w:color w:val="000000"/>
          <w:sz w:val="20"/>
          <w:szCs w:val="20"/>
          <w:shd w:val="clear" w:color="auto" w:fill="E8F2FE"/>
        </w:rPr>
        <w:t>processIncButtonPress</w:t>
      </w:r>
      <w:proofErr w:type="spellEnd"/>
      <w:r>
        <w:rPr>
          <w:rFonts w:ascii="Courier New" w:hAnsi="Courier New" w:cs="Courier New"/>
          <w:color w:val="000000"/>
          <w:sz w:val="20"/>
          <w:szCs w:val="20"/>
          <w:shd w:val="clear" w:color="auto" w:fill="E8F2FE"/>
        </w:rPr>
        <w:t>);</w:t>
      </w:r>
    </w:p>
    <w:p w14:paraId="31AFD79C" w14:textId="77777777" w:rsidR="00941F13" w:rsidRDefault="00941F13" w:rsidP="00941F13">
      <w:pPr>
        <w:autoSpaceDE w:val="0"/>
        <w:autoSpaceDN w:val="0"/>
        <w:adjustRightInd w:val="0"/>
      </w:pPr>
      <w:proofErr w:type="gramStart"/>
      <w:r w:rsidRPr="00173CF5">
        <w:rPr>
          <w:rFonts w:cs="Courier New"/>
          <w:color w:val="000000"/>
          <w:shd w:val="clear" w:color="auto" w:fill="E8F2FE"/>
        </w:rPr>
        <w:t>The</w:t>
      </w:r>
      <w:r>
        <w:rPr>
          <w:rFonts w:ascii="Courier New" w:hAnsi="Courier New" w:cs="Courier New"/>
          <w:color w:val="000000"/>
          <w:sz w:val="20"/>
          <w:szCs w:val="20"/>
          <w:shd w:val="clear" w:color="auto" w:fill="E8F2FE"/>
        </w:rPr>
        <w:t xml:space="preserve"> :</w:t>
      </w:r>
      <w:proofErr w:type="gramEnd"/>
      <w:r>
        <w:rPr>
          <w:rFonts w:ascii="Courier New" w:hAnsi="Courier New" w:cs="Courier New"/>
          <w:color w:val="000000"/>
          <w:sz w:val="20"/>
          <w:szCs w:val="20"/>
          <w:shd w:val="clear" w:color="auto" w:fill="E8F2FE"/>
        </w:rPr>
        <w:t>:</w:t>
      </w:r>
      <w:r w:rsidR="00173CF5">
        <w:rPr>
          <w:rFonts w:ascii="Courier New" w:hAnsi="Courier New" w:cs="Courier New"/>
          <w:color w:val="000000"/>
          <w:sz w:val="20"/>
          <w:szCs w:val="20"/>
          <w:shd w:val="clear" w:color="auto" w:fill="E8F2FE"/>
        </w:rPr>
        <w:t xml:space="preserve"> </w:t>
      </w:r>
      <w:r w:rsidR="00173CF5" w:rsidRPr="00173CF5">
        <w:rPr>
          <w:rFonts w:cs="Courier New"/>
          <w:color w:val="000000"/>
          <w:shd w:val="clear" w:color="auto" w:fill="E8F2FE"/>
        </w:rPr>
        <w:t>operator is used to specify a method reference which is available since Java8.</w:t>
      </w:r>
    </w:p>
    <w:p w14:paraId="41EF36DE" w14:textId="77777777" w:rsidR="006A0888" w:rsidRDefault="006A0888" w:rsidP="00C773AC">
      <w:pPr>
        <w:spacing w:before="120" w:after="144"/>
        <w:ind w:right="48"/>
        <w:jc w:val="both"/>
        <w:rPr>
          <w:rFonts w:ascii="Courier New" w:hAnsi="Courier New" w:cs="Courier New"/>
          <w:color w:val="6A3E3E"/>
          <w:sz w:val="20"/>
          <w:szCs w:val="20"/>
        </w:rPr>
      </w:pPr>
    </w:p>
    <w:p w14:paraId="1118A929" w14:textId="77777777" w:rsidR="006A0888" w:rsidRDefault="006A0888" w:rsidP="00C773AC">
      <w:pPr>
        <w:spacing w:before="120" w:after="144"/>
        <w:ind w:right="48"/>
        <w:jc w:val="both"/>
      </w:pPr>
      <w:proofErr w:type="spellStart"/>
      <w:r>
        <w:rPr>
          <w:rFonts w:ascii="Courier New" w:hAnsi="Courier New" w:cs="Courier New"/>
          <w:color w:val="6A3E3E"/>
          <w:sz w:val="20"/>
          <w:szCs w:val="20"/>
        </w:rPr>
        <w:t>decButton</w:t>
      </w:r>
      <w:r>
        <w:rPr>
          <w:rFonts w:ascii="Courier New" w:hAnsi="Courier New" w:cs="Courier New"/>
          <w:color w:val="000000"/>
          <w:sz w:val="20"/>
          <w:szCs w:val="20"/>
        </w:rPr>
        <w:t>.setOnAction</w:t>
      </w:r>
      <w:proofErr w:type="spellEnd"/>
      <w:r>
        <w:rPr>
          <w:rFonts w:ascii="Courier New" w:hAnsi="Courier New" w:cs="Courier New"/>
          <w:color w:val="000000"/>
          <w:sz w:val="20"/>
          <w:szCs w:val="20"/>
        </w:rPr>
        <w:t>(</w:t>
      </w:r>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processDecButtonPress</w:t>
      </w:r>
      <w:proofErr w:type="spellEnd"/>
      <w:r>
        <w:rPr>
          <w:rFonts w:ascii="Courier New" w:hAnsi="Courier New" w:cs="Courier New"/>
          <w:color w:val="000000"/>
          <w:sz w:val="20"/>
          <w:szCs w:val="20"/>
        </w:rPr>
        <w:t>);</w:t>
      </w:r>
    </w:p>
    <w:p w14:paraId="7A1E3A72" w14:textId="77777777" w:rsidR="00C93648" w:rsidRPr="006A0888" w:rsidRDefault="00003AC9" w:rsidP="00C773AC">
      <w:pPr>
        <w:spacing w:before="120" w:after="144"/>
        <w:ind w:right="48"/>
        <w:jc w:val="both"/>
      </w:pPr>
      <w:r>
        <w:rPr>
          <w:rFonts w:cs="Courier New"/>
          <w:color w:val="000000"/>
          <w:shd w:val="clear" w:color="auto" w:fill="E8F2FE"/>
        </w:rPr>
        <w:t xml:space="preserve">The </w:t>
      </w:r>
      <w:proofErr w:type="spellStart"/>
      <w:proofErr w:type="gramStart"/>
      <w:r>
        <w:rPr>
          <w:rFonts w:cs="Courier New"/>
          <w:color w:val="000000"/>
          <w:shd w:val="clear" w:color="auto" w:fill="E8F2FE"/>
        </w:rPr>
        <w:t>setOnAction</w:t>
      </w:r>
      <w:proofErr w:type="spellEnd"/>
      <w:r>
        <w:rPr>
          <w:rFonts w:cs="Courier New"/>
          <w:color w:val="000000"/>
          <w:shd w:val="clear" w:color="auto" w:fill="E8F2FE"/>
        </w:rPr>
        <w:t>(</w:t>
      </w:r>
      <w:proofErr w:type="gramEnd"/>
      <w:r>
        <w:rPr>
          <w:rFonts w:cs="Courier New"/>
          <w:color w:val="000000"/>
          <w:shd w:val="clear" w:color="auto" w:fill="E8F2FE"/>
        </w:rPr>
        <w:t xml:space="preserve">) method sets the value of the property </w:t>
      </w:r>
      <w:proofErr w:type="spellStart"/>
      <w:r>
        <w:rPr>
          <w:rFonts w:cs="Courier New"/>
          <w:color w:val="000000"/>
          <w:shd w:val="clear" w:color="auto" w:fill="E8F2FE"/>
        </w:rPr>
        <w:t>onAction</w:t>
      </w:r>
      <w:proofErr w:type="spellEnd"/>
      <w:r>
        <w:rPr>
          <w:rFonts w:cs="Courier New"/>
          <w:color w:val="000000"/>
          <w:shd w:val="clear" w:color="auto" w:fill="E8F2FE"/>
        </w:rPr>
        <w:t xml:space="preserve">. It’s the </w:t>
      </w:r>
      <w:proofErr w:type="spellStart"/>
      <w:r>
        <w:rPr>
          <w:rFonts w:cs="Courier New"/>
          <w:color w:val="000000"/>
          <w:shd w:val="clear" w:color="auto" w:fill="E8F2FE"/>
        </w:rPr>
        <w:t>EventHandler</w:t>
      </w:r>
      <w:proofErr w:type="spellEnd"/>
      <w:r>
        <w:rPr>
          <w:rFonts w:cs="Courier New"/>
          <w:color w:val="000000"/>
          <w:shd w:val="clear" w:color="auto" w:fill="E8F2FE"/>
        </w:rPr>
        <w:t xml:space="preserve">&lt;Action Event&gt; </w:t>
      </w:r>
    </w:p>
    <w:p w14:paraId="74B51C39" w14:textId="77777777" w:rsidR="001B0BEB" w:rsidRDefault="001B0BEB" w:rsidP="001B0BEB">
      <w:pPr>
        <w:spacing w:before="120" w:after="144"/>
        <w:ind w:left="48" w:right="48"/>
        <w:jc w:val="both"/>
        <w:rPr>
          <w:rFonts w:ascii="Courier New" w:hAnsi="Courier New" w:cs="Courier New"/>
          <w:color w:val="6A3E3E"/>
          <w:sz w:val="20"/>
          <w:szCs w:val="20"/>
          <w:shd w:val="clear" w:color="auto" w:fill="E8F2FE"/>
        </w:rPr>
      </w:pPr>
    </w:p>
    <w:p w14:paraId="6308BDCD" w14:textId="77777777" w:rsidR="0051763B" w:rsidRPr="001B0BEB" w:rsidRDefault="001B0BEB" w:rsidP="001B0BEB">
      <w:pPr>
        <w:spacing w:before="120" w:after="144"/>
        <w:ind w:left="48" w:right="48"/>
        <w:jc w:val="both"/>
        <w:rPr>
          <w:rFonts w:eastAsia="Times New Roman" w:cs="Arial"/>
          <w:color w:val="000000"/>
        </w:rPr>
      </w:pPr>
      <w:proofErr w:type="spellStart"/>
      <w:proofErr w:type="gramStart"/>
      <w:r>
        <w:rPr>
          <w:rFonts w:ascii="Courier New" w:hAnsi="Courier New" w:cs="Courier New"/>
          <w:color w:val="6A3E3E"/>
          <w:sz w:val="20"/>
          <w:szCs w:val="20"/>
          <w:shd w:val="clear" w:color="auto" w:fill="E8F2FE"/>
        </w:rPr>
        <w:t>root</w:t>
      </w:r>
      <w:r>
        <w:rPr>
          <w:rFonts w:ascii="Courier New" w:hAnsi="Courier New" w:cs="Courier New"/>
          <w:color w:val="000000"/>
          <w:sz w:val="20"/>
          <w:szCs w:val="20"/>
          <w:shd w:val="clear" w:color="auto" w:fill="E8F2FE"/>
        </w:rPr>
        <w:t>.setHgap</w:t>
      </w:r>
      <w:proofErr w:type="spellEnd"/>
      <w:proofErr w:type="gramEnd"/>
      <w:r>
        <w:rPr>
          <w:rFonts w:ascii="Courier New" w:hAnsi="Courier New" w:cs="Courier New"/>
          <w:color w:val="000000"/>
          <w:sz w:val="20"/>
          <w:szCs w:val="20"/>
          <w:shd w:val="clear" w:color="auto" w:fill="E8F2FE"/>
        </w:rPr>
        <w:t>(20);</w:t>
      </w:r>
    </w:p>
    <w:p w14:paraId="0AC31813" w14:textId="7F1588DE" w:rsidR="006A2ECE" w:rsidRDefault="00044ECB" w:rsidP="007C32E4">
      <w:pPr>
        <w:autoSpaceDE w:val="0"/>
        <w:autoSpaceDN w:val="0"/>
        <w:adjustRightInd w:val="0"/>
        <w:rPr>
          <w:rFonts w:cs="Arial"/>
          <w:color w:val="222222"/>
          <w:shd w:val="clear" w:color="auto" w:fill="FFFFFF"/>
        </w:rPr>
      </w:pPr>
      <w:proofErr w:type="spellStart"/>
      <w:r>
        <w:rPr>
          <w:rFonts w:ascii="Arial" w:hAnsi="Arial" w:cs="Arial"/>
          <w:b/>
          <w:bCs/>
          <w:color w:val="222222"/>
          <w:shd w:val="clear" w:color="auto" w:fill="FFFFFF"/>
        </w:rPr>
        <w:t>hgap</w:t>
      </w:r>
      <w:proofErr w:type="spellEnd"/>
      <w:r>
        <w:rPr>
          <w:rFonts w:ascii="Arial" w:hAnsi="Arial" w:cs="Arial"/>
          <w:color w:val="222222"/>
          <w:shd w:val="clear" w:color="auto" w:fill="FFFFFF"/>
        </w:rPr>
        <w:t xml:space="preserve"> − </w:t>
      </w:r>
      <w:r w:rsidRPr="00613A12">
        <w:rPr>
          <w:rFonts w:cs="Arial"/>
          <w:color w:val="222222"/>
          <w:shd w:val="clear" w:color="auto" w:fill="FFFFFF"/>
        </w:rPr>
        <w:t xml:space="preserve">This property is of the type </w:t>
      </w:r>
      <w:proofErr w:type="gramStart"/>
      <w:r w:rsidRPr="00613A12">
        <w:rPr>
          <w:rFonts w:cs="Arial"/>
          <w:color w:val="222222"/>
          <w:shd w:val="clear" w:color="auto" w:fill="FFFFFF"/>
        </w:rPr>
        <w:t>double</w:t>
      </w:r>
      <w:proofErr w:type="gramEnd"/>
      <w:r w:rsidRPr="00613A12">
        <w:rPr>
          <w:rFonts w:cs="Arial"/>
          <w:color w:val="222222"/>
          <w:shd w:val="clear" w:color="auto" w:fill="FFFFFF"/>
        </w:rPr>
        <w:t xml:space="preserve"> and it represents the horizontal </w:t>
      </w:r>
      <w:r w:rsidRPr="00613A12">
        <w:rPr>
          <w:rFonts w:cs="Arial"/>
          <w:b/>
          <w:bCs/>
          <w:color w:val="222222"/>
          <w:shd w:val="clear" w:color="auto" w:fill="FFFFFF"/>
        </w:rPr>
        <w:t>gap</w:t>
      </w:r>
      <w:r w:rsidRPr="00613A12">
        <w:rPr>
          <w:rFonts w:cs="Arial"/>
          <w:color w:val="222222"/>
          <w:shd w:val="clear" w:color="auto" w:fill="FFFFFF"/>
        </w:rPr>
        <w:t> between columns.</w:t>
      </w:r>
    </w:p>
    <w:sectPr w:rsidR="006A2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6ECE"/>
    <w:multiLevelType w:val="hybridMultilevel"/>
    <w:tmpl w:val="5492C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A4B8A"/>
    <w:multiLevelType w:val="hybridMultilevel"/>
    <w:tmpl w:val="7B0CE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150A5"/>
    <w:multiLevelType w:val="hybridMultilevel"/>
    <w:tmpl w:val="41328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598"/>
    <w:rsid w:val="00000631"/>
    <w:rsid w:val="000010DB"/>
    <w:rsid w:val="0000156B"/>
    <w:rsid w:val="0000167A"/>
    <w:rsid w:val="00001B0D"/>
    <w:rsid w:val="00001B96"/>
    <w:rsid w:val="000039CC"/>
    <w:rsid w:val="00003AC9"/>
    <w:rsid w:val="0000407A"/>
    <w:rsid w:val="00005EE7"/>
    <w:rsid w:val="00005FE5"/>
    <w:rsid w:val="00006197"/>
    <w:rsid w:val="0001011C"/>
    <w:rsid w:val="000102D2"/>
    <w:rsid w:val="0001272A"/>
    <w:rsid w:val="000128AA"/>
    <w:rsid w:val="000131F8"/>
    <w:rsid w:val="000136CC"/>
    <w:rsid w:val="00013C34"/>
    <w:rsid w:val="000174F9"/>
    <w:rsid w:val="000177F0"/>
    <w:rsid w:val="00020FD3"/>
    <w:rsid w:val="0002106C"/>
    <w:rsid w:val="0002137C"/>
    <w:rsid w:val="00021685"/>
    <w:rsid w:val="000221CB"/>
    <w:rsid w:val="00022A0A"/>
    <w:rsid w:val="00022E24"/>
    <w:rsid w:val="00023581"/>
    <w:rsid w:val="00023701"/>
    <w:rsid w:val="00023A51"/>
    <w:rsid w:val="00023DDC"/>
    <w:rsid w:val="00024F22"/>
    <w:rsid w:val="00026E0A"/>
    <w:rsid w:val="000277A9"/>
    <w:rsid w:val="00031295"/>
    <w:rsid w:val="0003139B"/>
    <w:rsid w:val="00032D4F"/>
    <w:rsid w:val="00032F04"/>
    <w:rsid w:val="00034393"/>
    <w:rsid w:val="000358A6"/>
    <w:rsid w:val="000361A4"/>
    <w:rsid w:val="00036662"/>
    <w:rsid w:val="00036DA1"/>
    <w:rsid w:val="00037E36"/>
    <w:rsid w:val="00040129"/>
    <w:rsid w:val="00040BF5"/>
    <w:rsid w:val="00042375"/>
    <w:rsid w:val="00042ACB"/>
    <w:rsid w:val="00042CDF"/>
    <w:rsid w:val="00042F1A"/>
    <w:rsid w:val="0004382F"/>
    <w:rsid w:val="00043A59"/>
    <w:rsid w:val="00043BCA"/>
    <w:rsid w:val="00043C7F"/>
    <w:rsid w:val="000440D3"/>
    <w:rsid w:val="00044581"/>
    <w:rsid w:val="00044D06"/>
    <w:rsid w:val="00044ECB"/>
    <w:rsid w:val="000456BF"/>
    <w:rsid w:val="00045B8F"/>
    <w:rsid w:val="00046371"/>
    <w:rsid w:val="00046865"/>
    <w:rsid w:val="000469DC"/>
    <w:rsid w:val="00046A0A"/>
    <w:rsid w:val="000506DE"/>
    <w:rsid w:val="00050843"/>
    <w:rsid w:val="000527F4"/>
    <w:rsid w:val="00052DC5"/>
    <w:rsid w:val="00055990"/>
    <w:rsid w:val="00055A4D"/>
    <w:rsid w:val="000564E7"/>
    <w:rsid w:val="00057478"/>
    <w:rsid w:val="00057FCD"/>
    <w:rsid w:val="00060193"/>
    <w:rsid w:val="000613BF"/>
    <w:rsid w:val="00061A3A"/>
    <w:rsid w:val="00061C82"/>
    <w:rsid w:val="00063568"/>
    <w:rsid w:val="00064A96"/>
    <w:rsid w:val="00064EDE"/>
    <w:rsid w:val="000656CD"/>
    <w:rsid w:val="000657C9"/>
    <w:rsid w:val="000659CC"/>
    <w:rsid w:val="00065B48"/>
    <w:rsid w:val="00065E40"/>
    <w:rsid w:val="00070BE9"/>
    <w:rsid w:val="00071C83"/>
    <w:rsid w:val="000722D6"/>
    <w:rsid w:val="000723A0"/>
    <w:rsid w:val="00072CC8"/>
    <w:rsid w:val="0007462E"/>
    <w:rsid w:val="00074CA3"/>
    <w:rsid w:val="00075E43"/>
    <w:rsid w:val="00076FED"/>
    <w:rsid w:val="0008027D"/>
    <w:rsid w:val="0008034E"/>
    <w:rsid w:val="00081BCC"/>
    <w:rsid w:val="0008331F"/>
    <w:rsid w:val="00083AFE"/>
    <w:rsid w:val="000843DC"/>
    <w:rsid w:val="000844A0"/>
    <w:rsid w:val="000852C3"/>
    <w:rsid w:val="00085A7C"/>
    <w:rsid w:val="00090770"/>
    <w:rsid w:val="000909C5"/>
    <w:rsid w:val="00091410"/>
    <w:rsid w:val="00091545"/>
    <w:rsid w:val="000918DA"/>
    <w:rsid w:val="00091C47"/>
    <w:rsid w:val="00091CC7"/>
    <w:rsid w:val="0009221F"/>
    <w:rsid w:val="00093692"/>
    <w:rsid w:val="000946D0"/>
    <w:rsid w:val="00094F44"/>
    <w:rsid w:val="000952C4"/>
    <w:rsid w:val="000953A3"/>
    <w:rsid w:val="00096231"/>
    <w:rsid w:val="000972EC"/>
    <w:rsid w:val="000A030E"/>
    <w:rsid w:val="000A290B"/>
    <w:rsid w:val="000A3770"/>
    <w:rsid w:val="000A4AEE"/>
    <w:rsid w:val="000A4DF3"/>
    <w:rsid w:val="000A5AAE"/>
    <w:rsid w:val="000A5FED"/>
    <w:rsid w:val="000A66E2"/>
    <w:rsid w:val="000A6D1A"/>
    <w:rsid w:val="000A754F"/>
    <w:rsid w:val="000A7597"/>
    <w:rsid w:val="000B04FF"/>
    <w:rsid w:val="000B09D3"/>
    <w:rsid w:val="000B0AC9"/>
    <w:rsid w:val="000B22AA"/>
    <w:rsid w:val="000B25F3"/>
    <w:rsid w:val="000B328F"/>
    <w:rsid w:val="000B4557"/>
    <w:rsid w:val="000B5572"/>
    <w:rsid w:val="000B577A"/>
    <w:rsid w:val="000B5D00"/>
    <w:rsid w:val="000B6203"/>
    <w:rsid w:val="000B6BD5"/>
    <w:rsid w:val="000B7871"/>
    <w:rsid w:val="000C0680"/>
    <w:rsid w:val="000C0F2D"/>
    <w:rsid w:val="000C2C44"/>
    <w:rsid w:val="000C31F5"/>
    <w:rsid w:val="000C38EB"/>
    <w:rsid w:val="000C502D"/>
    <w:rsid w:val="000C5C82"/>
    <w:rsid w:val="000C7B7D"/>
    <w:rsid w:val="000D067F"/>
    <w:rsid w:val="000D0F38"/>
    <w:rsid w:val="000D1A01"/>
    <w:rsid w:val="000D1D7B"/>
    <w:rsid w:val="000D1E3D"/>
    <w:rsid w:val="000D2A3D"/>
    <w:rsid w:val="000D2AE3"/>
    <w:rsid w:val="000D4009"/>
    <w:rsid w:val="000D5364"/>
    <w:rsid w:val="000D5FA3"/>
    <w:rsid w:val="000D6994"/>
    <w:rsid w:val="000D75B8"/>
    <w:rsid w:val="000D7BE2"/>
    <w:rsid w:val="000E03B7"/>
    <w:rsid w:val="000E0BB1"/>
    <w:rsid w:val="000E20BF"/>
    <w:rsid w:val="000E2F02"/>
    <w:rsid w:val="000E3859"/>
    <w:rsid w:val="000E4F87"/>
    <w:rsid w:val="000E57DB"/>
    <w:rsid w:val="000E588C"/>
    <w:rsid w:val="000E651C"/>
    <w:rsid w:val="000E69FA"/>
    <w:rsid w:val="000E6A14"/>
    <w:rsid w:val="000E7129"/>
    <w:rsid w:val="000E7F58"/>
    <w:rsid w:val="000F0290"/>
    <w:rsid w:val="000F115C"/>
    <w:rsid w:val="000F1444"/>
    <w:rsid w:val="000F1EEC"/>
    <w:rsid w:val="000F1FFE"/>
    <w:rsid w:val="000F2711"/>
    <w:rsid w:val="000F272E"/>
    <w:rsid w:val="000F2767"/>
    <w:rsid w:val="000F304C"/>
    <w:rsid w:val="000F380D"/>
    <w:rsid w:val="000F3D84"/>
    <w:rsid w:val="000F412B"/>
    <w:rsid w:val="000F44E2"/>
    <w:rsid w:val="000F4697"/>
    <w:rsid w:val="000F5413"/>
    <w:rsid w:val="000F5CBC"/>
    <w:rsid w:val="000F61FD"/>
    <w:rsid w:val="000F6386"/>
    <w:rsid w:val="000F66E0"/>
    <w:rsid w:val="000F757A"/>
    <w:rsid w:val="00100245"/>
    <w:rsid w:val="00102C8A"/>
    <w:rsid w:val="001041D9"/>
    <w:rsid w:val="00104552"/>
    <w:rsid w:val="001046B4"/>
    <w:rsid w:val="00107768"/>
    <w:rsid w:val="00110856"/>
    <w:rsid w:val="00110BD3"/>
    <w:rsid w:val="00110CBD"/>
    <w:rsid w:val="001116A0"/>
    <w:rsid w:val="001119E5"/>
    <w:rsid w:val="001128CF"/>
    <w:rsid w:val="001134FC"/>
    <w:rsid w:val="0011378F"/>
    <w:rsid w:val="00114057"/>
    <w:rsid w:val="001143CF"/>
    <w:rsid w:val="00115CCE"/>
    <w:rsid w:val="00116374"/>
    <w:rsid w:val="0011663F"/>
    <w:rsid w:val="001173AD"/>
    <w:rsid w:val="00117567"/>
    <w:rsid w:val="001179F7"/>
    <w:rsid w:val="001217A2"/>
    <w:rsid w:val="00122C25"/>
    <w:rsid w:val="001234C4"/>
    <w:rsid w:val="00123AE7"/>
    <w:rsid w:val="00123B35"/>
    <w:rsid w:val="00124C9D"/>
    <w:rsid w:val="00124E83"/>
    <w:rsid w:val="001254C0"/>
    <w:rsid w:val="00125AC6"/>
    <w:rsid w:val="00125C02"/>
    <w:rsid w:val="001300E4"/>
    <w:rsid w:val="00131061"/>
    <w:rsid w:val="0013219A"/>
    <w:rsid w:val="001322CA"/>
    <w:rsid w:val="001325C4"/>
    <w:rsid w:val="00133236"/>
    <w:rsid w:val="001336FF"/>
    <w:rsid w:val="00133D1F"/>
    <w:rsid w:val="00133F23"/>
    <w:rsid w:val="001342C4"/>
    <w:rsid w:val="00134932"/>
    <w:rsid w:val="00134D8C"/>
    <w:rsid w:val="00135AD4"/>
    <w:rsid w:val="00136A07"/>
    <w:rsid w:val="001374CD"/>
    <w:rsid w:val="00137886"/>
    <w:rsid w:val="00141205"/>
    <w:rsid w:val="00142040"/>
    <w:rsid w:val="001435BF"/>
    <w:rsid w:val="001436BF"/>
    <w:rsid w:val="001454FF"/>
    <w:rsid w:val="00146C34"/>
    <w:rsid w:val="0014731F"/>
    <w:rsid w:val="00147687"/>
    <w:rsid w:val="00150F16"/>
    <w:rsid w:val="00151563"/>
    <w:rsid w:val="0015222B"/>
    <w:rsid w:val="00152744"/>
    <w:rsid w:val="001542D9"/>
    <w:rsid w:val="00155732"/>
    <w:rsid w:val="00157058"/>
    <w:rsid w:val="00160278"/>
    <w:rsid w:val="00160617"/>
    <w:rsid w:val="00160C73"/>
    <w:rsid w:val="00161EAF"/>
    <w:rsid w:val="001620C6"/>
    <w:rsid w:val="00162C1D"/>
    <w:rsid w:val="001634AB"/>
    <w:rsid w:val="001637AE"/>
    <w:rsid w:val="0016587E"/>
    <w:rsid w:val="00167B0D"/>
    <w:rsid w:val="00170CD4"/>
    <w:rsid w:val="00170DFE"/>
    <w:rsid w:val="001718DA"/>
    <w:rsid w:val="00171A0E"/>
    <w:rsid w:val="00172859"/>
    <w:rsid w:val="0017302F"/>
    <w:rsid w:val="00173A44"/>
    <w:rsid w:val="00173CF5"/>
    <w:rsid w:val="00173DC7"/>
    <w:rsid w:val="00180FA0"/>
    <w:rsid w:val="00181B6B"/>
    <w:rsid w:val="00181F2A"/>
    <w:rsid w:val="001821D8"/>
    <w:rsid w:val="00182BE6"/>
    <w:rsid w:val="00182EF5"/>
    <w:rsid w:val="00183A0A"/>
    <w:rsid w:val="001843FD"/>
    <w:rsid w:val="00186BA8"/>
    <w:rsid w:val="001873F4"/>
    <w:rsid w:val="001902EF"/>
    <w:rsid w:val="0019030D"/>
    <w:rsid w:val="00191115"/>
    <w:rsid w:val="00191BF3"/>
    <w:rsid w:val="001924ED"/>
    <w:rsid w:val="00192B62"/>
    <w:rsid w:val="0019306B"/>
    <w:rsid w:val="0019386A"/>
    <w:rsid w:val="00193E39"/>
    <w:rsid w:val="00193F7B"/>
    <w:rsid w:val="0019517E"/>
    <w:rsid w:val="0019787C"/>
    <w:rsid w:val="001978EA"/>
    <w:rsid w:val="001A0FFD"/>
    <w:rsid w:val="001A117A"/>
    <w:rsid w:val="001A1676"/>
    <w:rsid w:val="001A16C6"/>
    <w:rsid w:val="001A1F36"/>
    <w:rsid w:val="001A4269"/>
    <w:rsid w:val="001A4294"/>
    <w:rsid w:val="001A4504"/>
    <w:rsid w:val="001A52D4"/>
    <w:rsid w:val="001A5339"/>
    <w:rsid w:val="001A6303"/>
    <w:rsid w:val="001A75A0"/>
    <w:rsid w:val="001B095C"/>
    <w:rsid w:val="001B0BEB"/>
    <w:rsid w:val="001B1180"/>
    <w:rsid w:val="001B28B0"/>
    <w:rsid w:val="001B2A4E"/>
    <w:rsid w:val="001B3401"/>
    <w:rsid w:val="001B5AB8"/>
    <w:rsid w:val="001B5CD7"/>
    <w:rsid w:val="001B645B"/>
    <w:rsid w:val="001B7496"/>
    <w:rsid w:val="001B78CF"/>
    <w:rsid w:val="001B794D"/>
    <w:rsid w:val="001B7B13"/>
    <w:rsid w:val="001C0B65"/>
    <w:rsid w:val="001C0E80"/>
    <w:rsid w:val="001C1097"/>
    <w:rsid w:val="001C1738"/>
    <w:rsid w:val="001C19AC"/>
    <w:rsid w:val="001C2203"/>
    <w:rsid w:val="001C2A70"/>
    <w:rsid w:val="001C4015"/>
    <w:rsid w:val="001C52A8"/>
    <w:rsid w:val="001D0981"/>
    <w:rsid w:val="001D0ACA"/>
    <w:rsid w:val="001D0DC6"/>
    <w:rsid w:val="001D4161"/>
    <w:rsid w:val="001D41CB"/>
    <w:rsid w:val="001D43A0"/>
    <w:rsid w:val="001D505D"/>
    <w:rsid w:val="001D519B"/>
    <w:rsid w:val="001D54D0"/>
    <w:rsid w:val="001D59F1"/>
    <w:rsid w:val="001D6108"/>
    <w:rsid w:val="001E0D17"/>
    <w:rsid w:val="001E1736"/>
    <w:rsid w:val="001E232D"/>
    <w:rsid w:val="001E269D"/>
    <w:rsid w:val="001E2BD5"/>
    <w:rsid w:val="001E3D2C"/>
    <w:rsid w:val="001E4091"/>
    <w:rsid w:val="001E426C"/>
    <w:rsid w:val="001E43AE"/>
    <w:rsid w:val="001E4EFB"/>
    <w:rsid w:val="001E55A0"/>
    <w:rsid w:val="001E5793"/>
    <w:rsid w:val="001E6B83"/>
    <w:rsid w:val="001E7406"/>
    <w:rsid w:val="001E79D6"/>
    <w:rsid w:val="001E7A1D"/>
    <w:rsid w:val="001F251C"/>
    <w:rsid w:val="001F30B9"/>
    <w:rsid w:val="001F3313"/>
    <w:rsid w:val="001F35EC"/>
    <w:rsid w:val="001F3ED7"/>
    <w:rsid w:val="001F4D76"/>
    <w:rsid w:val="001F58EA"/>
    <w:rsid w:val="001F5B3C"/>
    <w:rsid w:val="001F5E11"/>
    <w:rsid w:val="001F5E4B"/>
    <w:rsid w:val="001F7E26"/>
    <w:rsid w:val="00200802"/>
    <w:rsid w:val="00200B6A"/>
    <w:rsid w:val="00201E3C"/>
    <w:rsid w:val="00203A5F"/>
    <w:rsid w:val="00203E65"/>
    <w:rsid w:val="00204E84"/>
    <w:rsid w:val="00205524"/>
    <w:rsid w:val="00207E52"/>
    <w:rsid w:val="002102DB"/>
    <w:rsid w:val="002103F6"/>
    <w:rsid w:val="0021137F"/>
    <w:rsid w:val="0021256B"/>
    <w:rsid w:val="00213D50"/>
    <w:rsid w:val="00213F97"/>
    <w:rsid w:val="00214F3B"/>
    <w:rsid w:val="00215192"/>
    <w:rsid w:val="00215915"/>
    <w:rsid w:val="002172E7"/>
    <w:rsid w:val="00217663"/>
    <w:rsid w:val="00217A36"/>
    <w:rsid w:val="00221030"/>
    <w:rsid w:val="0022351D"/>
    <w:rsid w:val="0022385C"/>
    <w:rsid w:val="0022387E"/>
    <w:rsid w:val="00223D44"/>
    <w:rsid w:val="00224636"/>
    <w:rsid w:val="00225E2D"/>
    <w:rsid w:val="00225E76"/>
    <w:rsid w:val="0023009B"/>
    <w:rsid w:val="0023101A"/>
    <w:rsid w:val="0023185B"/>
    <w:rsid w:val="00231B95"/>
    <w:rsid w:val="00232341"/>
    <w:rsid w:val="00232F99"/>
    <w:rsid w:val="00233184"/>
    <w:rsid w:val="002335A6"/>
    <w:rsid w:val="002336FC"/>
    <w:rsid w:val="002341D8"/>
    <w:rsid w:val="00234D21"/>
    <w:rsid w:val="0023564D"/>
    <w:rsid w:val="0023572F"/>
    <w:rsid w:val="00235D0E"/>
    <w:rsid w:val="00236B79"/>
    <w:rsid w:val="00236CA0"/>
    <w:rsid w:val="00240CE0"/>
    <w:rsid w:val="00240D83"/>
    <w:rsid w:val="00241F1A"/>
    <w:rsid w:val="00242257"/>
    <w:rsid w:val="00242F84"/>
    <w:rsid w:val="0024306F"/>
    <w:rsid w:val="00243692"/>
    <w:rsid w:val="00243DBB"/>
    <w:rsid w:val="002447E9"/>
    <w:rsid w:val="00246CF7"/>
    <w:rsid w:val="00250382"/>
    <w:rsid w:val="002527A8"/>
    <w:rsid w:val="00252C29"/>
    <w:rsid w:val="00253B88"/>
    <w:rsid w:val="002548B3"/>
    <w:rsid w:val="00254FE0"/>
    <w:rsid w:val="0025505D"/>
    <w:rsid w:val="00255AAB"/>
    <w:rsid w:val="00255E0E"/>
    <w:rsid w:val="002563D5"/>
    <w:rsid w:val="00256D58"/>
    <w:rsid w:val="00256E6D"/>
    <w:rsid w:val="0026053C"/>
    <w:rsid w:val="00262C1C"/>
    <w:rsid w:val="00262D83"/>
    <w:rsid w:val="00263F55"/>
    <w:rsid w:val="0026481F"/>
    <w:rsid w:val="002648BB"/>
    <w:rsid w:val="00265807"/>
    <w:rsid w:val="0026583D"/>
    <w:rsid w:val="00266E68"/>
    <w:rsid w:val="002705C6"/>
    <w:rsid w:val="00270BC0"/>
    <w:rsid w:val="00270BEB"/>
    <w:rsid w:val="002717F2"/>
    <w:rsid w:val="002734C4"/>
    <w:rsid w:val="00275A3E"/>
    <w:rsid w:val="002760F8"/>
    <w:rsid w:val="0027637A"/>
    <w:rsid w:val="00276ABF"/>
    <w:rsid w:val="002803D3"/>
    <w:rsid w:val="00280CF3"/>
    <w:rsid w:val="00281317"/>
    <w:rsid w:val="002814C8"/>
    <w:rsid w:val="00281A84"/>
    <w:rsid w:val="00282BBD"/>
    <w:rsid w:val="00282D8A"/>
    <w:rsid w:val="00282DE1"/>
    <w:rsid w:val="002839E4"/>
    <w:rsid w:val="00283DC4"/>
    <w:rsid w:val="00283E90"/>
    <w:rsid w:val="0028474A"/>
    <w:rsid w:val="00285120"/>
    <w:rsid w:val="00285942"/>
    <w:rsid w:val="00285CD6"/>
    <w:rsid w:val="002910B7"/>
    <w:rsid w:val="0029112C"/>
    <w:rsid w:val="00291471"/>
    <w:rsid w:val="002915F5"/>
    <w:rsid w:val="002923B9"/>
    <w:rsid w:val="00292889"/>
    <w:rsid w:val="00293BDA"/>
    <w:rsid w:val="00293BEA"/>
    <w:rsid w:val="00293C6D"/>
    <w:rsid w:val="00293CFE"/>
    <w:rsid w:val="0029405C"/>
    <w:rsid w:val="00294E01"/>
    <w:rsid w:val="0029506D"/>
    <w:rsid w:val="002964BB"/>
    <w:rsid w:val="00297AF8"/>
    <w:rsid w:val="00297CF9"/>
    <w:rsid w:val="002A001E"/>
    <w:rsid w:val="002A007B"/>
    <w:rsid w:val="002A07A3"/>
    <w:rsid w:val="002A0B9B"/>
    <w:rsid w:val="002A1A37"/>
    <w:rsid w:val="002A20F4"/>
    <w:rsid w:val="002A2879"/>
    <w:rsid w:val="002A2E61"/>
    <w:rsid w:val="002A3932"/>
    <w:rsid w:val="002A3B32"/>
    <w:rsid w:val="002A3E69"/>
    <w:rsid w:val="002A49F8"/>
    <w:rsid w:val="002A5140"/>
    <w:rsid w:val="002A55E5"/>
    <w:rsid w:val="002A56A7"/>
    <w:rsid w:val="002A5C61"/>
    <w:rsid w:val="002A60D0"/>
    <w:rsid w:val="002A61D6"/>
    <w:rsid w:val="002A623C"/>
    <w:rsid w:val="002A6D5B"/>
    <w:rsid w:val="002A6ED5"/>
    <w:rsid w:val="002B0548"/>
    <w:rsid w:val="002B0587"/>
    <w:rsid w:val="002B0AE9"/>
    <w:rsid w:val="002B19A2"/>
    <w:rsid w:val="002B25E6"/>
    <w:rsid w:val="002B27E8"/>
    <w:rsid w:val="002B2EEF"/>
    <w:rsid w:val="002B4B10"/>
    <w:rsid w:val="002B5164"/>
    <w:rsid w:val="002B5566"/>
    <w:rsid w:val="002B694E"/>
    <w:rsid w:val="002B6CFD"/>
    <w:rsid w:val="002B70E6"/>
    <w:rsid w:val="002B7DBA"/>
    <w:rsid w:val="002C0638"/>
    <w:rsid w:val="002C0FA2"/>
    <w:rsid w:val="002C17E7"/>
    <w:rsid w:val="002C1CC4"/>
    <w:rsid w:val="002C2815"/>
    <w:rsid w:val="002C350D"/>
    <w:rsid w:val="002C4C50"/>
    <w:rsid w:val="002C4DE1"/>
    <w:rsid w:val="002C53B0"/>
    <w:rsid w:val="002C5D46"/>
    <w:rsid w:val="002C673B"/>
    <w:rsid w:val="002C6C6B"/>
    <w:rsid w:val="002C7D01"/>
    <w:rsid w:val="002C7F52"/>
    <w:rsid w:val="002D0FCF"/>
    <w:rsid w:val="002D20B4"/>
    <w:rsid w:val="002D22D3"/>
    <w:rsid w:val="002D3CA6"/>
    <w:rsid w:val="002D3CE9"/>
    <w:rsid w:val="002D50D2"/>
    <w:rsid w:val="002D527B"/>
    <w:rsid w:val="002D78BB"/>
    <w:rsid w:val="002D7DD7"/>
    <w:rsid w:val="002E0AA5"/>
    <w:rsid w:val="002E0D7F"/>
    <w:rsid w:val="002E110E"/>
    <w:rsid w:val="002E11F7"/>
    <w:rsid w:val="002E1650"/>
    <w:rsid w:val="002E1810"/>
    <w:rsid w:val="002E251D"/>
    <w:rsid w:val="002E2F9C"/>
    <w:rsid w:val="002E356C"/>
    <w:rsid w:val="002E4A3E"/>
    <w:rsid w:val="002E5E89"/>
    <w:rsid w:val="002E68F3"/>
    <w:rsid w:val="002E6E73"/>
    <w:rsid w:val="002E7856"/>
    <w:rsid w:val="002E7C25"/>
    <w:rsid w:val="002F0658"/>
    <w:rsid w:val="002F23B8"/>
    <w:rsid w:val="002F25C2"/>
    <w:rsid w:val="002F2961"/>
    <w:rsid w:val="002F3500"/>
    <w:rsid w:val="002F3F9E"/>
    <w:rsid w:val="002F4271"/>
    <w:rsid w:val="002F56E1"/>
    <w:rsid w:val="002F5789"/>
    <w:rsid w:val="002F5975"/>
    <w:rsid w:val="002F70DD"/>
    <w:rsid w:val="002F710E"/>
    <w:rsid w:val="003004E4"/>
    <w:rsid w:val="003016B5"/>
    <w:rsid w:val="00301724"/>
    <w:rsid w:val="0030179B"/>
    <w:rsid w:val="003022CD"/>
    <w:rsid w:val="00302C55"/>
    <w:rsid w:val="00303EEB"/>
    <w:rsid w:val="00304CA1"/>
    <w:rsid w:val="00304D6F"/>
    <w:rsid w:val="00305970"/>
    <w:rsid w:val="00305E27"/>
    <w:rsid w:val="00311739"/>
    <w:rsid w:val="00311871"/>
    <w:rsid w:val="00312486"/>
    <w:rsid w:val="00312AAB"/>
    <w:rsid w:val="00313448"/>
    <w:rsid w:val="0031462A"/>
    <w:rsid w:val="00314D95"/>
    <w:rsid w:val="00315825"/>
    <w:rsid w:val="00315C22"/>
    <w:rsid w:val="00315CA2"/>
    <w:rsid w:val="00316B74"/>
    <w:rsid w:val="00316E1F"/>
    <w:rsid w:val="00320102"/>
    <w:rsid w:val="003216D8"/>
    <w:rsid w:val="00322FC5"/>
    <w:rsid w:val="0032332D"/>
    <w:rsid w:val="00323A55"/>
    <w:rsid w:val="00324E6B"/>
    <w:rsid w:val="0032509F"/>
    <w:rsid w:val="0032542D"/>
    <w:rsid w:val="003256B2"/>
    <w:rsid w:val="00325F83"/>
    <w:rsid w:val="00326D5C"/>
    <w:rsid w:val="00327196"/>
    <w:rsid w:val="00330023"/>
    <w:rsid w:val="00330134"/>
    <w:rsid w:val="0033088E"/>
    <w:rsid w:val="00331657"/>
    <w:rsid w:val="00331727"/>
    <w:rsid w:val="00331979"/>
    <w:rsid w:val="00332393"/>
    <w:rsid w:val="00332D36"/>
    <w:rsid w:val="00333910"/>
    <w:rsid w:val="00334388"/>
    <w:rsid w:val="003371EF"/>
    <w:rsid w:val="0034009C"/>
    <w:rsid w:val="00340428"/>
    <w:rsid w:val="003423FE"/>
    <w:rsid w:val="00342D77"/>
    <w:rsid w:val="003440A8"/>
    <w:rsid w:val="00344120"/>
    <w:rsid w:val="00344938"/>
    <w:rsid w:val="00344A31"/>
    <w:rsid w:val="0034506F"/>
    <w:rsid w:val="00345314"/>
    <w:rsid w:val="003458AB"/>
    <w:rsid w:val="00345D0E"/>
    <w:rsid w:val="00347ABB"/>
    <w:rsid w:val="00350A65"/>
    <w:rsid w:val="00350ABF"/>
    <w:rsid w:val="0035117A"/>
    <w:rsid w:val="003513CD"/>
    <w:rsid w:val="0035245C"/>
    <w:rsid w:val="00352988"/>
    <w:rsid w:val="00352B0D"/>
    <w:rsid w:val="00353269"/>
    <w:rsid w:val="00353FB3"/>
    <w:rsid w:val="00354AF9"/>
    <w:rsid w:val="00355444"/>
    <w:rsid w:val="00355C3E"/>
    <w:rsid w:val="00355D6A"/>
    <w:rsid w:val="00356705"/>
    <w:rsid w:val="003573FF"/>
    <w:rsid w:val="00360B5B"/>
    <w:rsid w:val="003628B3"/>
    <w:rsid w:val="003634C8"/>
    <w:rsid w:val="00363607"/>
    <w:rsid w:val="0036598D"/>
    <w:rsid w:val="00366339"/>
    <w:rsid w:val="00366397"/>
    <w:rsid w:val="003667A7"/>
    <w:rsid w:val="00367393"/>
    <w:rsid w:val="0036790F"/>
    <w:rsid w:val="00370343"/>
    <w:rsid w:val="00370B39"/>
    <w:rsid w:val="00370CA5"/>
    <w:rsid w:val="00370E28"/>
    <w:rsid w:val="00372F3F"/>
    <w:rsid w:val="00373B89"/>
    <w:rsid w:val="00374389"/>
    <w:rsid w:val="00375CDE"/>
    <w:rsid w:val="00377C93"/>
    <w:rsid w:val="00380470"/>
    <w:rsid w:val="003806ED"/>
    <w:rsid w:val="00380841"/>
    <w:rsid w:val="00380AAC"/>
    <w:rsid w:val="00382073"/>
    <w:rsid w:val="0038217C"/>
    <w:rsid w:val="00382467"/>
    <w:rsid w:val="003825DE"/>
    <w:rsid w:val="003826D9"/>
    <w:rsid w:val="0038459F"/>
    <w:rsid w:val="00384D86"/>
    <w:rsid w:val="003854CA"/>
    <w:rsid w:val="0039214F"/>
    <w:rsid w:val="00392535"/>
    <w:rsid w:val="00396119"/>
    <w:rsid w:val="00397029"/>
    <w:rsid w:val="00397290"/>
    <w:rsid w:val="00397A0A"/>
    <w:rsid w:val="003A0351"/>
    <w:rsid w:val="003A0BE0"/>
    <w:rsid w:val="003A2C25"/>
    <w:rsid w:val="003A3464"/>
    <w:rsid w:val="003A4827"/>
    <w:rsid w:val="003A579D"/>
    <w:rsid w:val="003A5F1B"/>
    <w:rsid w:val="003A707D"/>
    <w:rsid w:val="003A75AC"/>
    <w:rsid w:val="003A75E8"/>
    <w:rsid w:val="003B0267"/>
    <w:rsid w:val="003B0F19"/>
    <w:rsid w:val="003B1A66"/>
    <w:rsid w:val="003B1FEA"/>
    <w:rsid w:val="003B307A"/>
    <w:rsid w:val="003B31EE"/>
    <w:rsid w:val="003B4DF5"/>
    <w:rsid w:val="003B5262"/>
    <w:rsid w:val="003B5672"/>
    <w:rsid w:val="003B6B3B"/>
    <w:rsid w:val="003B71DB"/>
    <w:rsid w:val="003B7811"/>
    <w:rsid w:val="003B78AB"/>
    <w:rsid w:val="003C0938"/>
    <w:rsid w:val="003C1635"/>
    <w:rsid w:val="003C16D7"/>
    <w:rsid w:val="003C2575"/>
    <w:rsid w:val="003C259F"/>
    <w:rsid w:val="003C4115"/>
    <w:rsid w:val="003C4325"/>
    <w:rsid w:val="003C5220"/>
    <w:rsid w:val="003C542A"/>
    <w:rsid w:val="003C57CA"/>
    <w:rsid w:val="003C5A1E"/>
    <w:rsid w:val="003C61F5"/>
    <w:rsid w:val="003C66F5"/>
    <w:rsid w:val="003C69A6"/>
    <w:rsid w:val="003D13A0"/>
    <w:rsid w:val="003D2F33"/>
    <w:rsid w:val="003D33A9"/>
    <w:rsid w:val="003D41F0"/>
    <w:rsid w:val="003D48A0"/>
    <w:rsid w:val="003D4BC5"/>
    <w:rsid w:val="003D5ADC"/>
    <w:rsid w:val="003D65B6"/>
    <w:rsid w:val="003D7AC4"/>
    <w:rsid w:val="003E181B"/>
    <w:rsid w:val="003E2145"/>
    <w:rsid w:val="003E2A90"/>
    <w:rsid w:val="003E4668"/>
    <w:rsid w:val="003E65B9"/>
    <w:rsid w:val="003E716A"/>
    <w:rsid w:val="003F0208"/>
    <w:rsid w:val="003F0BA3"/>
    <w:rsid w:val="003F1056"/>
    <w:rsid w:val="003F1168"/>
    <w:rsid w:val="003F1321"/>
    <w:rsid w:val="003F254A"/>
    <w:rsid w:val="003F2DC0"/>
    <w:rsid w:val="003F5844"/>
    <w:rsid w:val="003F6E50"/>
    <w:rsid w:val="003F7779"/>
    <w:rsid w:val="003F791B"/>
    <w:rsid w:val="00400342"/>
    <w:rsid w:val="00400660"/>
    <w:rsid w:val="0040068B"/>
    <w:rsid w:val="00401341"/>
    <w:rsid w:val="00401E26"/>
    <w:rsid w:val="004039E7"/>
    <w:rsid w:val="00404749"/>
    <w:rsid w:val="00405080"/>
    <w:rsid w:val="00405930"/>
    <w:rsid w:val="00406EC8"/>
    <w:rsid w:val="00407AEC"/>
    <w:rsid w:val="00407E6E"/>
    <w:rsid w:val="00410097"/>
    <w:rsid w:val="004110AB"/>
    <w:rsid w:val="004111CF"/>
    <w:rsid w:val="0041268F"/>
    <w:rsid w:val="00413056"/>
    <w:rsid w:val="00415F30"/>
    <w:rsid w:val="004160F0"/>
    <w:rsid w:val="004164E7"/>
    <w:rsid w:val="0041712A"/>
    <w:rsid w:val="004208C8"/>
    <w:rsid w:val="00420DA5"/>
    <w:rsid w:val="004212EF"/>
    <w:rsid w:val="00422A1F"/>
    <w:rsid w:val="00423FE8"/>
    <w:rsid w:val="00424966"/>
    <w:rsid w:val="00424CDA"/>
    <w:rsid w:val="004259FE"/>
    <w:rsid w:val="004300AC"/>
    <w:rsid w:val="0043166E"/>
    <w:rsid w:val="004317AA"/>
    <w:rsid w:val="00431C62"/>
    <w:rsid w:val="004320DD"/>
    <w:rsid w:val="00432D62"/>
    <w:rsid w:val="00433000"/>
    <w:rsid w:val="0043343E"/>
    <w:rsid w:val="00434539"/>
    <w:rsid w:val="00434D5D"/>
    <w:rsid w:val="004356EC"/>
    <w:rsid w:val="00440DD4"/>
    <w:rsid w:val="00441512"/>
    <w:rsid w:val="0044159A"/>
    <w:rsid w:val="004417A8"/>
    <w:rsid w:val="00442C03"/>
    <w:rsid w:val="004435FB"/>
    <w:rsid w:val="0044362E"/>
    <w:rsid w:val="00443C65"/>
    <w:rsid w:val="00444675"/>
    <w:rsid w:val="004452EE"/>
    <w:rsid w:val="0044581E"/>
    <w:rsid w:val="0044657A"/>
    <w:rsid w:val="00446ACD"/>
    <w:rsid w:val="00447CA0"/>
    <w:rsid w:val="004505F5"/>
    <w:rsid w:val="004515B3"/>
    <w:rsid w:val="00451D73"/>
    <w:rsid w:val="00452A86"/>
    <w:rsid w:val="00453481"/>
    <w:rsid w:val="004535A8"/>
    <w:rsid w:val="004548EE"/>
    <w:rsid w:val="004554EE"/>
    <w:rsid w:val="004559BC"/>
    <w:rsid w:val="0045656A"/>
    <w:rsid w:val="004565DA"/>
    <w:rsid w:val="00456C49"/>
    <w:rsid w:val="004574C8"/>
    <w:rsid w:val="00457B5B"/>
    <w:rsid w:val="004601F3"/>
    <w:rsid w:val="00460837"/>
    <w:rsid w:val="00462320"/>
    <w:rsid w:val="004629DD"/>
    <w:rsid w:val="00463E41"/>
    <w:rsid w:val="004645BB"/>
    <w:rsid w:val="00467ACD"/>
    <w:rsid w:val="00471298"/>
    <w:rsid w:val="004714B6"/>
    <w:rsid w:val="00471C01"/>
    <w:rsid w:val="00473770"/>
    <w:rsid w:val="00473F11"/>
    <w:rsid w:val="00474707"/>
    <w:rsid w:val="00475746"/>
    <w:rsid w:val="00476C88"/>
    <w:rsid w:val="00477264"/>
    <w:rsid w:val="0047764D"/>
    <w:rsid w:val="0048060D"/>
    <w:rsid w:val="00480F2B"/>
    <w:rsid w:val="00482F9F"/>
    <w:rsid w:val="00483374"/>
    <w:rsid w:val="00483594"/>
    <w:rsid w:val="00483FE4"/>
    <w:rsid w:val="00484088"/>
    <w:rsid w:val="004855A1"/>
    <w:rsid w:val="00486F19"/>
    <w:rsid w:val="00487B94"/>
    <w:rsid w:val="00492E82"/>
    <w:rsid w:val="0049348A"/>
    <w:rsid w:val="00493C7E"/>
    <w:rsid w:val="0049482F"/>
    <w:rsid w:val="00494DCE"/>
    <w:rsid w:val="004956EE"/>
    <w:rsid w:val="00496028"/>
    <w:rsid w:val="004962E7"/>
    <w:rsid w:val="00497954"/>
    <w:rsid w:val="00497C66"/>
    <w:rsid w:val="00497D28"/>
    <w:rsid w:val="00497D9D"/>
    <w:rsid w:val="004A13F7"/>
    <w:rsid w:val="004A1CE9"/>
    <w:rsid w:val="004A40E8"/>
    <w:rsid w:val="004A4ED9"/>
    <w:rsid w:val="004A54C4"/>
    <w:rsid w:val="004A574C"/>
    <w:rsid w:val="004A5A0E"/>
    <w:rsid w:val="004A5AB8"/>
    <w:rsid w:val="004A7E84"/>
    <w:rsid w:val="004B016D"/>
    <w:rsid w:val="004B13BC"/>
    <w:rsid w:val="004B1979"/>
    <w:rsid w:val="004B2A41"/>
    <w:rsid w:val="004B368D"/>
    <w:rsid w:val="004B378F"/>
    <w:rsid w:val="004B3886"/>
    <w:rsid w:val="004B4673"/>
    <w:rsid w:val="004B4ED6"/>
    <w:rsid w:val="004B5312"/>
    <w:rsid w:val="004B58C9"/>
    <w:rsid w:val="004B5C16"/>
    <w:rsid w:val="004B6273"/>
    <w:rsid w:val="004B690B"/>
    <w:rsid w:val="004C024D"/>
    <w:rsid w:val="004C0B3A"/>
    <w:rsid w:val="004C0FF2"/>
    <w:rsid w:val="004C2142"/>
    <w:rsid w:val="004C28F3"/>
    <w:rsid w:val="004C4265"/>
    <w:rsid w:val="004C4D79"/>
    <w:rsid w:val="004C71D7"/>
    <w:rsid w:val="004D030D"/>
    <w:rsid w:val="004D0E35"/>
    <w:rsid w:val="004D200F"/>
    <w:rsid w:val="004D2638"/>
    <w:rsid w:val="004D29FF"/>
    <w:rsid w:val="004D2B64"/>
    <w:rsid w:val="004D4075"/>
    <w:rsid w:val="004D5D13"/>
    <w:rsid w:val="004D6156"/>
    <w:rsid w:val="004D63DF"/>
    <w:rsid w:val="004D664B"/>
    <w:rsid w:val="004D6ED1"/>
    <w:rsid w:val="004D797B"/>
    <w:rsid w:val="004D79BA"/>
    <w:rsid w:val="004E00A5"/>
    <w:rsid w:val="004E0275"/>
    <w:rsid w:val="004E0415"/>
    <w:rsid w:val="004E159F"/>
    <w:rsid w:val="004E5945"/>
    <w:rsid w:val="004E598E"/>
    <w:rsid w:val="004E5C0D"/>
    <w:rsid w:val="004E5D38"/>
    <w:rsid w:val="004F0F7C"/>
    <w:rsid w:val="004F1508"/>
    <w:rsid w:val="004F1970"/>
    <w:rsid w:val="004F1AB9"/>
    <w:rsid w:val="004F2468"/>
    <w:rsid w:val="004F24E5"/>
    <w:rsid w:val="004F2977"/>
    <w:rsid w:val="004F2BCD"/>
    <w:rsid w:val="004F31F5"/>
    <w:rsid w:val="004F48AB"/>
    <w:rsid w:val="004F4AFA"/>
    <w:rsid w:val="004F5E52"/>
    <w:rsid w:val="004F5ED0"/>
    <w:rsid w:val="004F6201"/>
    <w:rsid w:val="004F6902"/>
    <w:rsid w:val="004F6A1F"/>
    <w:rsid w:val="004F6B45"/>
    <w:rsid w:val="004F6E5A"/>
    <w:rsid w:val="00501778"/>
    <w:rsid w:val="00503104"/>
    <w:rsid w:val="005037D0"/>
    <w:rsid w:val="00504592"/>
    <w:rsid w:val="00504A9A"/>
    <w:rsid w:val="00504B86"/>
    <w:rsid w:val="00506CBE"/>
    <w:rsid w:val="005075E3"/>
    <w:rsid w:val="0050791B"/>
    <w:rsid w:val="00510391"/>
    <w:rsid w:val="005109FA"/>
    <w:rsid w:val="00510A5C"/>
    <w:rsid w:val="005110CE"/>
    <w:rsid w:val="00512413"/>
    <w:rsid w:val="0051241C"/>
    <w:rsid w:val="00513247"/>
    <w:rsid w:val="00513316"/>
    <w:rsid w:val="0051439E"/>
    <w:rsid w:val="00514B7A"/>
    <w:rsid w:val="00515D3B"/>
    <w:rsid w:val="00517078"/>
    <w:rsid w:val="0051763B"/>
    <w:rsid w:val="00520A6A"/>
    <w:rsid w:val="00520E53"/>
    <w:rsid w:val="00520EF5"/>
    <w:rsid w:val="00521FCB"/>
    <w:rsid w:val="005222A2"/>
    <w:rsid w:val="0052272B"/>
    <w:rsid w:val="00523718"/>
    <w:rsid w:val="00524091"/>
    <w:rsid w:val="0052426E"/>
    <w:rsid w:val="005257DF"/>
    <w:rsid w:val="0052627F"/>
    <w:rsid w:val="00526C2D"/>
    <w:rsid w:val="0052748D"/>
    <w:rsid w:val="00527527"/>
    <w:rsid w:val="00527D08"/>
    <w:rsid w:val="00531A76"/>
    <w:rsid w:val="00531C2D"/>
    <w:rsid w:val="00531C83"/>
    <w:rsid w:val="005322BA"/>
    <w:rsid w:val="00532717"/>
    <w:rsid w:val="005327DB"/>
    <w:rsid w:val="00533A6F"/>
    <w:rsid w:val="00533C02"/>
    <w:rsid w:val="00533C81"/>
    <w:rsid w:val="00533E46"/>
    <w:rsid w:val="00534AF2"/>
    <w:rsid w:val="00535873"/>
    <w:rsid w:val="00535EE3"/>
    <w:rsid w:val="005364DE"/>
    <w:rsid w:val="005371AD"/>
    <w:rsid w:val="00537AEF"/>
    <w:rsid w:val="0054057B"/>
    <w:rsid w:val="00541481"/>
    <w:rsid w:val="005417DC"/>
    <w:rsid w:val="00541852"/>
    <w:rsid w:val="00543298"/>
    <w:rsid w:val="00543CCA"/>
    <w:rsid w:val="00544F73"/>
    <w:rsid w:val="00545397"/>
    <w:rsid w:val="00546306"/>
    <w:rsid w:val="0055039B"/>
    <w:rsid w:val="0055214B"/>
    <w:rsid w:val="00552362"/>
    <w:rsid w:val="00552E56"/>
    <w:rsid w:val="00554F78"/>
    <w:rsid w:val="005561CE"/>
    <w:rsid w:val="00556606"/>
    <w:rsid w:val="005604CD"/>
    <w:rsid w:val="00560A3F"/>
    <w:rsid w:val="00561464"/>
    <w:rsid w:val="00562594"/>
    <w:rsid w:val="005629BA"/>
    <w:rsid w:val="00562D7C"/>
    <w:rsid w:val="005639C8"/>
    <w:rsid w:val="00566970"/>
    <w:rsid w:val="005675CF"/>
    <w:rsid w:val="0056781A"/>
    <w:rsid w:val="00570E48"/>
    <w:rsid w:val="00571109"/>
    <w:rsid w:val="00571453"/>
    <w:rsid w:val="005715E9"/>
    <w:rsid w:val="0057355B"/>
    <w:rsid w:val="00574087"/>
    <w:rsid w:val="005745AC"/>
    <w:rsid w:val="00574FD9"/>
    <w:rsid w:val="00576247"/>
    <w:rsid w:val="00577267"/>
    <w:rsid w:val="00577C3F"/>
    <w:rsid w:val="00577F2C"/>
    <w:rsid w:val="005801A4"/>
    <w:rsid w:val="00581F75"/>
    <w:rsid w:val="00582348"/>
    <w:rsid w:val="00582B1C"/>
    <w:rsid w:val="005831AE"/>
    <w:rsid w:val="005841DE"/>
    <w:rsid w:val="00585E9D"/>
    <w:rsid w:val="00586B0E"/>
    <w:rsid w:val="0058735E"/>
    <w:rsid w:val="00590305"/>
    <w:rsid w:val="00590DD3"/>
    <w:rsid w:val="005917FD"/>
    <w:rsid w:val="005928A1"/>
    <w:rsid w:val="00592E46"/>
    <w:rsid w:val="00593F00"/>
    <w:rsid w:val="00594551"/>
    <w:rsid w:val="00594594"/>
    <w:rsid w:val="005948E2"/>
    <w:rsid w:val="005954CF"/>
    <w:rsid w:val="00595727"/>
    <w:rsid w:val="00596EBE"/>
    <w:rsid w:val="0059773E"/>
    <w:rsid w:val="00597773"/>
    <w:rsid w:val="005A011B"/>
    <w:rsid w:val="005A0385"/>
    <w:rsid w:val="005A14A9"/>
    <w:rsid w:val="005A2F7A"/>
    <w:rsid w:val="005A3457"/>
    <w:rsid w:val="005A542D"/>
    <w:rsid w:val="005A5F74"/>
    <w:rsid w:val="005A6258"/>
    <w:rsid w:val="005A7958"/>
    <w:rsid w:val="005B03A9"/>
    <w:rsid w:val="005B39DA"/>
    <w:rsid w:val="005B3AEA"/>
    <w:rsid w:val="005B3CAD"/>
    <w:rsid w:val="005B46D8"/>
    <w:rsid w:val="005B5748"/>
    <w:rsid w:val="005B5C70"/>
    <w:rsid w:val="005B632D"/>
    <w:rsid w:val="005B64E0"/>
    <w:rsid w:val="005B6B64"/>
    <w:rsid w:val="005B6D89"/>
    <w:rsid w:val="005B7793"/>
    <w:rsid w:val="005B7D89"/>
    <w:rsid w:val="005C0FFE"/>
    <w:rsid w:val="005C2498"/>
    <w:rsid w:val="005C3C5B"/>
    <w:rsid w:val="005C4832"/>
    <w:rsid w:val="005C493F"/>
    <w:rsid w:val="005C6CDD"/>
    <w:rsid w:val="005C7228"/>
    <w:rsid w:val="005D0B33"/>
    <w:rsid w:val="005D0B3C"/>
    <w:rsid w:val="005D1109"/>
    <w:rsid w:val="005D11BF"/>
    <w:rsid w:val="005D1D6A"/>
    <w:rsid w:val="005D2086"/>
    <w:rsid w:val="005D21F3"/>
    <w:rsid w:val="005D2B79"/>
    <w:rsid w:val="005D49B8"/>
    <w:rsid w:val="005D4D1A"/>
    <w:rsid w:val="005D5CAB"/>
    <w:rsid w:val="005D7109"/>
    <w:rsid w:val="005E08AE"/>
    <w:rsid w:val="005E1C21"/>
    <w:rsid w:val="005E2235"/>
    <w:rsid w:val="005E5A1B"/>
    <w:rsid w:val="005E69E5"/>
    <w:rsid w:val="005E77F4"/>
    <w:rsid w:val="005F0083"/>
    <w:rsid w:val="005F20C4"/>
    <w:rsid w:val="005F3891"/>
    <w:rsid w:val="005F42FD"/>
    <w:rsid w:val="005F5870"/>
    <w:rsid w:val="006007D4"/>
    <w:rsid w:val="006018E7"/>
    <w:rsid w:val="00601F4E"/>
    <w:rsid w:val="0060331D"/>
    <w:rsid w:val="0060385D"/>
    <w:rsid w:val="006038FA"/>
    <w:rsid w:val="0060509A"/>
    <w:rsid w:val="00605218"/>
    <w:rsid w:val="0060618C"/>
    <w:rsid w:val="00606C45"/>
    <w:rsid w:val="00606CC1"/>
    <w:rsid w:val="00606E8E"/>
    <w:rsid w:val="00607134"/>
    <w:rsid w:val="00607437"/>
    <w:rsid w:val="006077E2"/>
    <w:rsid w:val="00607867"/>
    <w:rsid w:val="00607A14"/>
    <w:rsid w:val="0061096A"/>
    <w:rsid w:val="006112B2"/>
    <w:rsid w:val="00612711"/>
    <w:rsid w:val="00613272"/>
    <w:rsid w:val="006136CF"/>
    <w:rsid w:val="006138CF"/>
    <w:rsid w:val="00613A12"/>
    <w:rsid w:val="0061425B"/>
    <w:rsid w:val="00614324"/>
    <w:rsid w:val="006147E6"/>
    <w:rsid w:val="006147F2"/>
    <w:rsid w:val="00615A16"/>
    <w:rsid w:val="00616F7B"/>
    <w:rsid w:val="00617F63"/>
    <w:rsid w:val="00620782"/>
    <w:rsid w:val="006207E0"/>
    <w:rsid w:val="0062084E"/>
    <w:rsid w:val="00621527"/>
    <w:rsid w:val="00621EF3"/>
    <w:rsid w:val="006229FE"/>
    <w:rsid w:val="00622B9C"/>
    <w:rsid w:val="0062324C"/>
    <w:rsid w:val="00623F4E"/>
    <w:rsid w:val="00624CDF"/>
    <w:rsid w:val="00625435"/>
    <w:rsid w:val="006254DA"/>
    <w:rsid w:val="006262BE"/>
    <w:rsid w:val="00626E0C"/>
    <w:rsid w:val="006270BE"/>
    <w:rsid w:val="00627312"/>
    <w:rsid w:val="00627DEC"/>
    <w:rsid w:val="00630AF0"/>
    <w:rsid w:val="00632255"/>
    <w:rsid w:val="00632D46"/>
    <w:rsid w:val="00633011"/>
    <w:rsid w:val="00633BAC"/>
    <w:rsid w:val="00633C9F"/>
    <w:rsid w:val="00635129"/>
    <w:rsid w:val="0064086F"/>
    <w:rsid w:val="00640B12"/>
    <w:rsid w:val="00640BE8"/>
    <w:rsid w:val="006415FC"/>
    <w:rsid w:val="00643600"/>
    <w:rsid w:val="0064464C"/>
    <w:rsid w:val="00644F2F"/>
    <w:rsid w:val="006454D0"/>
    <w:rsid w:val="00645544"/>
    <w:rsid w:val="0064569E"/>
    <w:rsid w:val="00646072"/>
    <w:rsid w:val="00647C93"/>
    <w:rsid w:val="00647CEE"/>
    <w:rsid w:val="00650477"/>
    <w:rsid w:val="006516D4"/>
    <w:rsid w:val="0065219F"/>
    <w:rsid w:val="00652210"/>
    <w:rsid w:val="00652392"/>
    <w:rsid w:val="00653581"/>
    <w:rsid w:val="00653AD4"/>
    <w:rsid w:val="00653FBC"/>
    <w:rsid w:val="00655102"/>
    <w:rsid w:val="00655906"/>
    <w:rsid w:val="00655CAB"/>
    <w:rsid w:val="00655F7D"/>
    <w:rsid w:val="006562B7"/>
    <w:rsid w:val="00660021"/>
    <w:rsid w:val="00660467"/>
    <w:rsid w:val="0066173F"/>
    <w:rsid w:val="00664FC6"/>
    <w:rsid w:val="006653B6"/>
    <w:rsid w:val="00665C9D"/>
    <w:rsid w:val="00665D6F"/>
    <w:rsid w:val="00665FB8"/>
    <w:rsid w:val="006663F4"/>
    <w:rsid w:val="006668BA"/>
    <w:rsid w:val="0066740B"/>
    <w:rsid w:val="006701A8"/>
    <w:rsid w:val="006701C8"/>
    <w:rsid w:val="0067069B"/>
    <w:rsid w:val="00671E9B"/>
    <w:rsid w:val="00671F3A"/>
    <w:rsid w:val="006734F3"/>
    <w:rsid w:val="00674C98"/>
    <w:rsid w:val="00674CF6"/>
    <w:rsid w:val="00675A2D"/>
    <w:rsid w:val="00675A36"/>
    <w:rsid w:val="00675B0B"/>
    <w:rsid w:val="00675FEA"/>
    <w:rsid w:val="0067676F"/>
    <w:rsid w:val="00676E1A"/>
    <w:rsid w:val="00680A94"/>
    <w:rsid w:val="0068187F"/>
    <w:rsid w:val="00682A8A"/>
    <w:rsid w:val="00682EF7"/>
    <w:rsid w:val="00683C3A"/>
    <w:rsid w:val="0068416F"/>
    <w:rsid w:val="006843E4"/>
    <w:rsid w:val="006844FA"/>
    <w:rsid w:val="00685CE5"/>
    <w:rsid w:val="00685F36"/>
    <w:rsid w:val="0068665B"/>
    <w:rsid w:val="0068688F"/>
    <w:rsid w:val="00686967"/>
    <w:rsid w:val="00690170"/>
    <w:rsid w:val="006909AD"/>
    <w:rsid w:val="00690A2E"/>
    <w:rsid w:val="00691257"/>
    <w:rsid w:val="006923CE"/>
    <w:rsid w:val="0069260F"/>
    <w:rsid w:val="006929F8"/>
    <w:rsid w:val="00693431"/>
    <w:rsid w:val="00694482"/>
    <w:rsid w:val="00694946"/>
    <w:rsid w:val="006951FD"/>
    <w:rsid w:val="006953C9"/>
    <w:rsid w:val="006957FB"/>
    <w:rsid w:val="00695FED"/>
    <w:rsid w:val="00697234"/>
    <w:rsid w:val="00697D7A"/>
    <w:rsid w:val="006A054C"/>
    <w:rsid w:val="006A0888"/>
    <w:rsid w:val="006A0A9A"/>
    <w:rsid w:val="006A1598"/>
    <w:rsid w:val="006A17A2"/>
    <w:rsid w:val="006A2108"/>
    <w:rsid w:val="006A2E1B"/>
    <w:rsid w:val="006A2ECE"/>
    <w:rsid w:val="006A2FFD"/>
    <w:rsid w:val="006A3AB0"/>
    <w:rsid w:val="006A3D6D"/>
    <w:rsid w:val="006A45AC"/>
    <w:rsid w:val="006A55D2"/>
    <w:rsid w:val="006A5874"/>
    <w:rsid w:val="006A6389"/>
    <w:rsid w:val="006A6ABE"/>
    <w:rsid w:val="006A6F29"/>
    <w:rsid w:val="006A75EF"/>
    <w:rsid w:val="006B087F"/>
    <w:rsid w:val="006B0E6E"/>
    <w:rsid w:val="006B1936"/>
    <w:rsid w:val="006B1B6C"/>
    <w:rsid w:val="006B214E"/>
    <w:rsid w:val="006B2405"/>
    <w:rsid w:val="006B2632"/>
    <w:rsid w:val="006B3ACE"/>
    <w:rsid w:val="006B3C47"/>
    <w:rsid w:val="006B3CE8"/>
    <w:rsid w:val="006B4307"/>
    <w:rsid w:val="006B46F0"/>
    <w:rsid w:val="006B4C6E"/>
    <w:rsid w:val="006B50C9"/>
    <w:rsid w:val="006B5585"/>
    <w:rsid w:val="006B5ECB"/>
    <w:rsid w:val="006B754E"/>
    <w:rsid w:val="006C0930"/>
    <w:rsid w:val="006C0E47"/>
    <w:rsid w:val="006C1BD9"/>
    <w:rsid w:val="006C3961"/>
    <w:rsid w:val="006C3C33"/>
    <w:rsid w:val="006C5366"/>
    <w:rsid w:val="006C657D"/>
    <w:rsid w:val="006D1840"/>
    <w:rsid w:val="006D1B12"/>
    <w:rsid w:val="006D1D07"/>
    <w:rsid w:val="006D2B91"/>
    <w:rsid w:val="006D3FBC"/>
    <w:rsid w:val="006D5A8B"/>
    <w:rsid w:val="006D626A"/>
    <w:rsid w:val="006D6317"/>
    <w:rsid w:val="006D63D1"/>
    <w:rsid w:val="006D74F3"/>
    <w:rsid w:val="006D7C63"/>
    <w:rsid w:val="006E0389"/>
    <w:rsid w:val="006E1607"/>
    <w:rsid w:val="006E28F0"/>
    <w:rsid w:val="006E2A5C"/>
    <w:rsid w:val="006E344E"/>
    <w:rsid w:val="006E4BFF"/>
    <w:rsid w:val="006E56B9"/>
    <w:rsid w:val="006E6221"/>
    <w:rsid w:val="006E6A6A"/>
    <w:rsid w:val="006E7938"/>
    <w:rsid w:val="006F1C51"/>
    <w:rsid w:val="006F3A57"/>
    <w:rsid w:val="006F3C1D"/>
    <w:rsid w:val="006F48AE"/>
    <w:rsid w:val="006F4A01"/>
    <w:rsid w:val="006F4C76"/>
    <w:rsid w:val="006F4CE5"/>
    <w:rsid w:val="006F54E8"/>
    <w:rsid w:val="006F5685"/>
    <w:rsid w:val="006F5A94"/>
    <w:rsid w:val="006F64CF"/>
    <w:rsid w:val="006F691C"/>
    <w:rsid w:val="006F74A6"/>
    <w:rsid w:val="006F7B4C"/>
    <w:rsid w:val="0070103E"/>
    <w:rsid w:val="0070191A"/>
    <w:rsid w:val="00701F3C"/>
    <w:rsid w:val="0070297A"/>
    <w:rsid w:val="00704927"/>
    <w:rsid w:val="0070581F"/>
    <w:rsid w:val="0070589C"/>
    <w:rsid w:val="007068F1"/>
    <w:rsid w:val="00707FA1"/>
    <w:rsid w:val="0071062E"/>
    <w:rsid w:val="00710B4F"/>
    <w:rsid w:val="00710D1B"/>
    <w:rsid w:val="00711CD9"/>
    <w:rsid w:val="00713240"/>
    <w:rsid w:val="00713816"/>
    <w:rsid w:val="0071583E"/>
    <w:rsid w:val="00716BD2"/>
    <w:rsid w:val="00716C79"/>
    <w:rsid w:val="00716D1F"/>
    <w:rsid w:val="00716ECA"/>
    <w:rsid w:val="007173D4"/>
    <w:rsid w:val="0071759E"/>
    <w:rsid w:val="00717C19"/>
    <w:rsid w:val="00720530"/>
    <w:rsid w:val="00721193"/>
    <w:rsid w:val="00721F84"/>
    <w:rsid w:val="007226B3"/>
    <w:rsid w:val="0072379E"/>
    <w:rsid w:val="00723D3B"/>
    <w:rsid w:val="00725E7B"/>
    <w:rsid w:val="00726E93"/>
    <w:rsid w:val="007274C9"/>
    <w:rsid w:val="00727F0A"/>
    <w:rsid w:val="0073172C"/>
    <w:rsid w:val="00731D86"/>
    <w:rsid w:val="00732ABE"/>
    <w:rsid w:val="00732BBA"/>
    <w:rsid w:val="0073425E"/>
    <w:rsid w:val="007347B3"/>
    <w:rsid w:val="00734BA8"/>
    <w:rsid w:val="00736258"/>
    <w:rsid w:val="00740BB2"/>
    <w:rsid w:val="00742162"/>
    <w:rsid w:val="007422B4"/>
    <w:rsid w:val="007422C2"/>
    <w:rsid w:val="00744162"/>
    <w:rsid w:val="00744B07"/>
    <w:rsid w:val="00745A25"/>
    <w:rsid w:val="00745B1A"/>
    <w:rsid w:val="00746B86"/>
    <w:rsid w:val="00751B7A"/>
    <w:rsid w:val="00752C4B"/>
    <w:rsid w:val="007544EA"/>
    <w:rsid w:val="00754A1A"/>
    <w:rsid w:val="007553BB"/>
    <w:rsid w:val="00755B7F"/>
    <w:rsid w:val="00757002"/>
    <w:rsid w:val="0076219C"/>
    <w:rsid w:val="00762213"/>
    <w:rsid w:val="00762E16"/>
    <w:rsid w:val="00763812"/>
    <w:rsid w:val="00763A23"/>
    <w:rsid w:val="00765FDB"/>
    <w:rsid w:val="00765FFB"/>
    <w:rsid w:val="00766438"/>
    <w:rsid w:val="0076675C"/>
    <w:rsid w:val="00767818"/>
    <w:rsid w:val="007735DA"/>
    <w:rsid w:val="00773779"/>
    <w:rsid w:val="00773A8A"/>
    <w:rsid w:val="007743D3"/>
    <w:rsid w:val="00774D22"/>
    <w:rsid w:val="00774E09"/>
    <w:rsid w:val="007768E9"/>
    <w:rsid w:val="00777345"/>
    <w:rsid w:val="00777FEC"/>
    <w:rsid w:val="00780303"/>
    <w:rsid w:val="00780676"/>
    <w:rsid w:val="0078199A"/>
    <w:rsid w:val="00781B1D"/>
    <w:rsid w:val="0078209B"/>
    <w:rsid w:val="0078242C"/>
    <w:rsid w:val="00782BE4"/>
    <w:rsid w:val="007833A3"/>
    <w:rsid w:val="00783408"/>
    <w:rsid w:val="00784966"/>
    <w:rsid w:val="00784F45"/>
    <w:rsid w:val="00785456"/>
    <w:rsid w:val="00786230"/>
    <w:rsid w:val="007866B9"/>
    <w:rsid w:val="00786CD3"/>
    <w:rsid w:val="007874B7"/>
    <w:rsid w:val="007878F9"/>
    <w:rsid w:val="0079015F"/>
    <w:rsid w:val="0079018E"/>
    <w:rsid w:val="00790A19"/>
    <w:rsid w:val="007915B8"/>
    <w:rsid w:val="00792875"/>
    <w:rsid w:val="00792B1F"/>
    <w:rsid w:val="00792DF4"/>
    <w:rsid w:val="0079356A"/>
    <w:rsid w:val="00793DDA"/>
    <w:rsid w:val="007959C9"/>
    <w:rsid w:val="0079652B"/>
    <w:rsid w:val="00796613"/>
    <w:rsid w:val="00796E40"/>
    <w:rsid w:val="0079733C"/>
    <w:rsid w:val="007A0943"/>
    <w:rsid w:val="007A18BE"/>
    <w:rsid w:val="007A312A"/>
    <w:rsid w:val="007A5AA4"/>
    <w:rsid w:val="007A6388"/>
    <w:rsid w:val="007A784F"/>
    <w:rsid w:val="007B01D9"/>
    <w:rsid w:val="007B02CA"/>
    <w:rsid w:val="007B036B"/>
    <w:rsid w:val="007B05F8"/>
    <w:rsid w:val="007B06C2"/>
    <w:rsid w:val="007B0819"/>
    <w:rsid w:val="007B0D51"/>
    <w:rsid w:val="007B13EF"/>
    <w:rsid w:val="007B141D"/>
    <w:rsid w:val="007B20A3"/>
    <w:rsid w:val="007B2633"/>
    <w:rsid w:val="007B3BF8"/>
    <w:rsid w:val="007B4EE1"/>
    <w:rsid w:val="007B5E35"/>
    <w:rsid w:val="007B5E77"/>
    <w:rsid w:val="007C0B43"/>
    <w:rsid w:val="007C0DA3"/>
    <w:rsid w:val="007C175A"/>
    <w:rsid w:val="007C1A5F"/>
    <w:rsid w:val="007C29EF"/>
    <w:rsid w:val="007C2B0B"/>
    <w:rsid w:val="007C2F64"/>
    <w:rsid w:val="007C32E4"/>
    <w:rsid w:val="007C3404"/>
    <w:rsid w:val="007C40C3"/>
    <w:rsid w:val="007C49E0"/>
    <w:rsid w:val="007C5690"/>
    <w:rsid w:val="007C5BF9"/>
    <w:rsid w:val="007C6E6A"/>
    <w:rsid w:val="007C7982"/>
    <w:rsid w:val="007D00B7"/>
    <w:rsid w:val="007D0392"/>
    <w:rsid w:val="007D0949"/>
    <w:rsid w:val="007D13E4"/>
    <w:rsid w:val="007D2662"/>
    <w:rsid w:val="007D29BC"/>
    <w:rsid w:val="007D36FA"/>
    <w:rsid w:val="007D569B"/>
    <w:rsid w:val="007D56B7"/>
    <w:rsid w:val="007D584C"/>
    <w:rsid w:val="007D7600"/>
    <w:rsid w:val="007D7823"/>
    <w:rsid w:val="007E096E"/>
    <w:rsid w:val="007E10B3"/>
    <w:rsid w:val="007E24B4"/>
    <w:rsid w:val="007E343A"/>
    <w:rsid w:val="007E347E"/>
    <w:rsid w:val="007E3AFE"/>
    <w:rsid w:val="007E567C"/>
    <w:rsid w:val="007E68F4"/>
    <w:rsid w:val="007E6B87"/>
    <w:rsid w:val="007E71BD"/>
    <w:rsid w:val="007F0AA5"/>
    <w:rsid w:val="007F0B3F"/>
    <w:rsid w:val="007F1C08"/>
    <w:rsid w:val="007F21F8"/>
    <w:rsid w:val="007F38E9"/>
    <w:rsid w:val="007F6314"/>
    <w:rsid w:val="007F6D08"/>
    <w:rsid w:val="007F7294"/>
    <w:rsid w:val="008008E4"/>
    <w:rsid w:val="00801079"/>
    <w:rsid w:val="008012A4"/>
    <w:rsid w:val="00801997"/>
    <w:rsid w:val="00801BAE"/>
    <w:rsid w:val="008030E1"/>
    <w:rsid w:val="00804AAB"/>
    <w:rsid w:val="008065D2"/>
    <w:rsid w:val="00806983"/>
    <w:rsid w:val="008110E0"/>
    <w:rsid w:val="00811578"/>
    <w:rsid w:val="008115B1"/>
    <w:rsid w:val="00811B48"/>
    <w:rsid w:val="008120F1"/>
    <w:rsid w:val="00812C38"/>
    <w:rsid w:val="00812C75"/>
    <w:rsid w:val="0081328C"/>
    <w:rsid w:val="008132EB"/>
    <w:rsid w:val="00813606"/>
    <w:rsid w:val="00814766"/>
    <w:rsid w:val="00814918"/>
    <w:rsid w:val="00815C4B"/>
    <w:rsid w:val="00816A46"/>
    <w:rsid w:val="00816C36"/>
    <w:rsid w:val="00817428"/>
    <w:rsid w:val="00817B04"/>
    <w:rsid w:val="008207CD"/>
    <w:rsid w:val="0082093A"/>
    <w:rsid w:val="00820B98"/>
    <w:rsid w:val="00821AAA"/>
    <w:rsid w:val="00822738"/>
    <w:rsid w:val="008231C0"/>
    <w:rsid w:val="00824087"/>
    <w:rsid w:val="00824C66"/>
    <w:rsid w:val="00824CBC"/>
    <w:rsid w:val="00825333"/>
    <w:rsid w:val="00826F35"/>
    <w:rsid w:val="0082751D"/>
    <w:rsid w:val="0082781A"/>
    <w:rsid w:val="00827DAF"/>
    <w:rsid w:val="008306C7"/>
    <w:rsid w:val="008306EA"/>
    <w:rsid w:val="00830852"/>
    <w:rsid w:val="00830C03"/>
    <w:rsid w:val="00830F39"/>
    <w:rsid w:val="00830FA1"/>
    <w:rsid w:val="0083198E"/>
    <w:rsid w:val="0083208C"/>
    <w:rsid w:val="00832420"/>
    <w:rsid w:val="0083391B"/>
    <w:rsid w:val="00833B1D"/>
    <w:rsid w:val="00833C2C"/>
    <w:rsid w:val="008346B1"/>
    <w:rsid w:val="00834B54"/>
    <w:rsid w:val="00834C51"/>
    <w:rsid w:val="00834F70"/>
    <w:rsid w:val="00836306"/>
    <w:rsid w:val="00836A93"/>
    <w:rsid w:val="00840770"/>
    <w:rsid w:val="0084210C"/>
    <w:rsid w:val="0084308E"/>
    <w:rsid w:val="00843E1A"/>
    <w:rsid w:val="00844B4A"/>
    <w:rsid w:val="0084524F"/>
    <w:rsid w:val="0084769D"/>
    <w:rsid w:val="00847908"/>
    <w:rsid w:val="008502EA"/>
    <w:rsid w:val="00851628"/>
    <w:rsid w:val="008524D5"/>
    <w:rsid w:val="008525FA"/>
    <w:rsid w:val="00853181"/>
    <w:rsid w:val="0085423E"/>
    <w:rsid w:val="008558C4"/>
    <w:rsid w:val="00855B94"/>
    <w:rsid w:val="008563FC"/>
    <w:rsid w:val="00856CC8"/>
    <w:rsid w:val="00857794"/>
    <w:rsid w:val="00860224"/>
    <w:rsid w:val="00860D46"/>
    <w:rsid w:val="0086127B"/>
    <w:rsid w:val="008613CF"/>
    <w:rsid w:val="00861445"/>
    <w:rsid w:val="00861CD9"/>
    <w:rsid w:val="00862321"/>
    <w:rsid w:val="00862538"/>
    <w:rsid w:val="0086384F"/>
    <w:rsid w:val="008648F2"/>
    <w:rsid w:val="00865333"/>
    <w:rsid w:val="00865FC1"/>
    <w:rsid w:val="00866BF8"/>
    <w:rsid w:val="00870852"/>
    <w:rsid w:val="00871C6F"/>
    <w:rsid w:val="008724A7"/>
    <w:rsid w:val="00872BB1"/>
    <w:rsid w:val="00874E62"/>
    <w:rsid w:val="00875511"/>
    <w:rsid w:val="00876769"/>
    <w:rsid w:val="00877A7A"/>
    <w:rsid w:val="00877EC6"/>
    <w:rsid w:val="008806F9"/>
    <w:rsid w:val="00880CCC"/>
    <w:rsid w:val="008833E6"/>
    <w:rsid w:val="0088345D"/>
    <w:rsid w:val="00883E4C"/>
    <w:rsid w:val="00883E8A"/>
    <w:rsid w:val="0088433A"/>
    <w:rsid w:val="008867C8"/>
    <w:rsid w:val="0088682C"/>
    <w:rsid w:val="00886BA6"/>
    <w:rsid w:val="00890095"/>
    <w:rsid w:val="008900F7"/>
    <w:rsid w:val="00890190"/>
    <w:rsid w:val="008902DE"/>
    <w:rsid w:val="00890F24"/>
    <w:rsid w:val="00891528"/>
    <w:rsid w:val="00892DAA"/>
    <w:rsid w:val="0089320F"/>
    <w:rsid w:val="00895D20"/>
    <w:rsid w:val="008A032C"/>
    <w:rsid w:val="008A053D"/>
    <w:rsid w:val="008A07B7"/>
    <w:rsid w:val="008A1E56"/>
    <w:rsid w:val="008A20BB"/>
    <w:rsid w:val="008A231B"/>
    <w:rsid w:val="008A2D8F"/>
    <w:rsid w:val="008A323E"/>
    <w:rsid w:val="008A3316"/>
    <w:rsid w:val="008A3CC8"/>
    <w:rsid w:val="008A4232"/>
    <w:rsid w:val="008A477C"/>
    <w:rsid w:val="008A54AA"/>
    <w:rsid w:val="008A5A49"/>
    <w:rsid w:val="008A7B53"/>
    <w:rsid w:val="008A7CA2"/>
    <w:rsid w:val="008B002D"/>
    <w:rsid w:val="008B0ADB"/>
    <w:rsid w:val="008B164D"/>
    <w:rsid w:val="008B3840"/>
    <w:rsid w:val="008B4BCD"/>
    <w:rsid w:val="008B5008"/>
    <w:rsid w:val="008B517A"/>
    <w:rsid w:val="008B5738"/>
    <w:rsid w:val="008B6B3B"/>
    <w:rsid w:val="008C1978"/>
    <w:rsid w:val="008C2B86"/>
    <w:rsid w:val="008C31C1"/>
    <w:rsid w:val="008C4981"/>
    <w:rsid w:val="008C4B4E"/>
    <w:rsid w:val="008C6504"/>
    <w:rsid w:val="008C6830"/>
    <w:rsid w:val="008C70CA"/>
    <w:rsid w:val="008C78D0"/>
    <w:rsid w:val="008C7A3C"/>
    <w:rsid w:val="008D1B67"/>
    <w:rsid w:val="008D24D7"/>
    <w:rsid w:val="008D2615"/>
    <w:rsid w:val="008D2BBB"/>
    <w:rsid w:val="008D36BB"/>
    <w:rsid w:val="008D3989"/>
    <w:rsid w:val="008D3B17"/>
    <w:rsid w:val="008D3E85"/>
    <w:rsid w:val="008D5E3E"/>
    <w:rsid w:val="008D6337"/>
    <w:rsid w:val="008D65F2"/>
    <w:rsid w:val="008D6909"/>
    <w:rsid w:val="008D7590"/>
    <w:rsid w:val="008D7D95"/>
    <w:rsid w:val="008E0A90"/>
    <w:rsid w:val="008E12FF"/>
    <w:rsid w:val="008E228A"/>
    <w:rsid w:val="008E251F"/>
    <w:rsid w:val="008E2738"/>
    <w:rsid w:val="008E28A4"/>
    <w:rsid w:val="008E2B99"/>
    <w:rsid w:val="008E2DBA"/>
    <w:rsid w:val="008E41D1"/>
    <w:rsid w:val="008E5F1C"/>
    <w:rsid w:val="008E602B"/>
    <w:rsid w:val="008E64F1"/>
    <w:rsid w:val="008F300F"/>
    <w:rsid w:val="008F49F8"/>
    <w:rsid w:val="008F4C1F"/>
    <w:rsid w:val="008F4DD2"/>
    <w:rsid w:val="008F53B7"/>
    <w:rsid w:val="008F55F7"/>
    <w:rsid w:val="008F590A"/>
    <w:rsid w:val="008F62E8"/>
    <w:rsid w:val="008F76BF"/>
    <w:rsid w:val="00901C61"/>
    <w:rsid w:val="0090262C"/>
    <w:rsid w:val="00902654"/>
    <w:rsid w:val="009029F0"/>
    <w:rsid w:val="009032D7"/>
    <w:rsid w:val="00903FB2"/>
    <w:rsid w:val="009049E7"/>
    <w:rsid w:val="009051BD"/>
    <w:rsid w:val="009057AA"/>
    <w:rsid w:val="00905BA9"/>
    <w:rsid w:val="00905FBA"/>
    <w:rsid w:val="0090670F"/>
    <w:rsid w:val="00910BF1"/>
    <w:rsid w:val="009111CE"/>
    <w:rsid w:val="00911790"/>
    <w:rsid w:val="009127C0"/>
    <w:rsid w:val="00912933"/>
    <w:rsid w:val="00912C21"/>
    <w:rsid w:val="00912C7C"/>
    <w:rsid w:val="009142BB"/>
    <w:rsid w:val="009144ED"/>
    <w:rsid w:val="00914AD1"/>
    <w:rsid w:val="00914C86"/>
    <w:rsid w:val="00914D36"/>
    <w:rsid w:val="0091528E"/>
    <w:rsid w:val="0091609F"/>
    <w:rsid w:val="00916E83"/>
    <w:rsid w:val="00917AB4"/>
    <w:rsid w:val="00917CE5"/>
    <w:rsid w:val="009206EC"/>
    <w:rsid w:val="00923660"/>
    <w:rsid w:val="00923FFE"/>
    <w:rsid w:val="00924AE2"/>
    <w:rsid w:val="00924C5D"/>
    <w:rsid w:val="00925183"/>
    <w:rsid w:val="00926274"/>
    <w:rsid w:val="00926F2C"/>
    <w:rsid w:val="0092750D"/>
    <w:rsid w:val="00927928"/>
    <w:rsid w:val="00927DC1"/>
    <w:rsid w:val="00930022"/>
    <w:rsid w:val="00930396"/>
    <w:rsid w:val="00931484"/>
    <w:rsid w:val="009315F9"/>
    <w:rsid w:val="009326A1"/>
    <w:rsid w:val="0093392F"/>
    <w:rsid w:val="00934233"/>
    <w:rsid w:val="00934AE8"/>
    <w:rsid w:val="00935E0A"/>
    <w:rsid w:val="009360B9"/>
    <w:rsid w:val="0093798E"/>
    <w:rsid w:val="00937AED"/>
    <w:rsid w:val="00940CDA"/>
    <w:rsid w:val="009413BA"/>
    <w:rsid w:val="009419D7"/>
    <w:rsid w:val="00941C9B"/>
    <w:rsid w:val="00941F13"/>
    <w:rsid w:val="00942CFC"/>
    <w:rsid w:val="00942E8F"/>
    <w:rsid w:val="00942ED8"/>
    <w:rsid w:val="00943281"/>
    <w:rsid w:val="009433CC"/>
    <w:rsid w:val="009441AB"/>
    <w:rsid w:val="009456B8"/>
    <w:rsid w:val="00945E25"/>
    <w:rsid w:val="0094613C"/>
    <w:rsid w:val="009519EB"/>
    <w:rsid w:val="00951B78"/>
    <w:rsid w:val="00952A35"/>
    <w:rsid w:val="00954059"/>
    <w:rsid w:val="00956273"/>
    <w:rsid w:val="00956C4F"/>
    <w:rsid w:val="00956C5A"/>
    <w:rsid w:val="00957802"/>
    <w:rsid w:val="00961E01"/>
    <w:rsid w:val="00961E94"/>
    <w:rsid w:val="0096232B"/>
    <w:rsid w:val="00963876"/>
    <w:rsid w:val="00964139"/>
    <w:rsid w:val="00964A9B"/>
    <w:rsid w:val="00964D8C"/>
    <w:rsid w:val="0096581A"/>
    <w:rsid w:val="00965A5D"/>
    <w:rsid w:val="00965FEF"/>
    <w:rsid w:val="00966163"/>
    <w:rsid w:val="00966178"/>
    <w:rsid w:val="00966D4A"/>
    <w:rsid w:val="00967D77"/>
    <w:rsid w:val="00967E9D"/>
    <w:rsid w:val="009709BE"/>
    <w:rsid w:val="009717FB"/>
    <w:rsid w:val="00972ECC"/>
    <w:rsid w:val="00973F8D"/>
    <w:rsid w:val="009745A0"/>
    <w:rsid w:val="00974F00"/>
    <w:rsid w:val="00975013"/>
    <w:rsid w:val="00975BF6"/>
    <w:rsid w:val="00975EEB"/>
    <w:rsid w:val="00975F05"/>
    <w:rsid w:val="00977E0F"/>
    <w:rsid w:val="00980008"/>
    <w:rsid w:val="00980763"/>
    <w:rsid w:val="009807D6"/>
    <w:rsid w:val="00981007"/>
    <w:rsid w:val="00981380"/>
    <w:rsid w:val="00983ECF"/>
    <w:rsid w:val="00984CDA"/>
    <w:rsid w:val="00984FB9"/>
    <w:rsid w:val="00985848"/>
    <w:rsid w:val="00986422"/>
    <w:rsid w:val="00987407"/>
    <w:rsid w:val="00987638"/>
    <w:rsid w:val="009876C1"/>
    <w:rsid w:val="0098798C"/>
    <w:rsid w:val="0099005F"/>
    <w:rsid w:val="00990A47"/>
    <w:rsid w:val="0099161E"/>
    <w:rsid w:val="00991EAE"/>
    <w:rsid w:val="00992658"/>
    <w:rsid w:val="0099279E"/>
    <w:rsid w:val="00992894"/>
    <w:rsid w:val="009949FC"/>
    <w:rsid w:val="00995239"/>
    <w:rsid w:val="0099523E"/>
    <w:rsid w:val="0099573F"/>
    <w:rsid w:val="0099584B"/>
    <w:rsid w:val="00995850"/>
    <w:rsid w:val="00996D40"/>
    <w:rsid w:val="00996DAA"/>
    <w:rsid w:val="0099726C"/>
    <w:rsid w:val="009A0873"/>
    <w:rsid w:val="009A0EA5"/>
    <w:rsid w:val="009A0FFB"/>
    <w:rsid w:val="009A3242"/>
    <w:rsid w:val="009A3A5A"/>
    <w:rsid w:val="009A463E"/>
    <w:rsid w:val="009A540E"/>
    <w:rsid w:val="009A66CD"/>
    <w:rsid w:val="009A7EF2"/>
    <w:rsid w:val="009B008A"/>
    <w:rsid w:val="009B0153"/>
    <w:rsid w:val="009B0536"/>
    <w:rsid w:val="009B0675"/>
    <w:rsid w:val="009B0857"/>
    <w:rsid w:val="009B0E8A"/>
    <w:rsid w:val="009B1134"/>
    <w:rsid w:val="009B2771"/>
    <w:rsid w:val="009B2B6E"/>
    <w:rsid w:val="009B3219"/>
    <w:rsid w:val="009B3AD7"/>
    <w:rsid w:val="009B3DD5"/>
    <w:rsid w:val="009B4DF8"/>
    <w:rsid w:val="009B5F07"/>
    <w:rsid w:val="009C02DC"/>
    <w:rsid w:val="009C0496"/>
    <w:rsid w:val="009C0B2D"/>
    <w:rsid w:val="009C195C"/>
    <w:rsid w:val="009C2815"/>
    <w:rsid w:val="009C2920"/>
    <w:rsid w:val="009C4526"/>
    <w:rsid w:val="009C51DD"/>
    <w:rsid w:val="009C5834"/>
    <w:rsid w:val="009C6DB6"/>
    <w:rsid w:val="009C70F1"/>
    <w:rsid w:val="009C7575"/>
    <w:rsid w:val="009C7EA6"/>
    <w:rsid w:val="009C7EAA"/>
    <w:rsid w:val="009D0B14"/>
    <w:rsid w:val="009D12FE"/>
    <w:rsid w:val="009D161C"/>
    <w:rsid w:val="009D3C12"/>
    <w:rsid w:val="009D4983"/>
    <w:rsid w:val="009D50DB"/>
    <w:rsid w:val="009D69B7"/>
    <w:rsid w:val="009D6BAF"/>
    <w:rsid w:val="009D6F7B"/>
    <w:rsid w:val="009D7199"/>
    <w:rsid w:val="009D7CD1"/>
    <w:rsid w:val="009E119E"/>
    <w:rsid w:val="009E1477"/>
    <w:rsid w:val="009E189E"/>
    <w:rsid w:val="009E1D74"/>
    <w:rsid w:val="009E2857"/>
    <w:rsid w:val="009E2891"/>
    <w:rsid w:val="009E2911"/>
    <w:rsid w:val="009E2DB0"/>
    <w:rsid w:val="009E3AB2"/>
    <w:rsid w:val="009E4366"/>
    <w:rsid w:val="009E4719"/>
    <w:rsid w:val="009E4B9C"/>
    <w:rsid w:val="009E6217"/>
    <w:rsid w:val="009E62D5"/>
    <w:rsid w:val="009E65AF"/>
    <w:rsid w:val="009E70E5"/>
    <w:rsid w:val="009E7110"/>
    <w:rsid w:val="009E79C4"/>
    <w:rsid w:val="009F0093"/>
    <w:rsid w:val="009F0A35"/>
    <w:rsid w:val="009F13B2"/>
    <w:rsid w:val="009F14B6"/>
    <w:rsid w:val="009F1C15"/>
    <w:rsid w:val="009F219E"/>
    <w:rsid w:val="009F261E"/>
    <w:rsid w:val="009F3D29"/>
    <w:rsid w:val="009F409E"/>
    <w:rsid w:val="009F418A"/>
    <w:rsid w:val="009F47BB"/>
    <w:rsid w:val="009F53A5"/>
    <w:rsid w:val="009F66AC"/>
    <w:rsid w:val="009F766D"/>
    <w:rsid w:val="00A007EC"/>
    <w:rsid w:val="00A01AE2"/>
    <w:rsid w:val="00A01BC8"/>
    <w:rsid w:val="00A032E1"/>
    <w:rsid w:val="00A0332B"/>
    <w:rsid w:val="00A03F54"/>
    <w:rsid w:val="00A05686"/>
    <w:rsid w:val="00A057F3"/>
    <w:rsid w:val="00A0638E"/>
    <w:rsid w:val="00A06B28"/>
    <w:rsid w:val="00A07DBE"/>
    <w:rsid w:val="00A11309"/>
    <w:rsid w:val="00A120FD"/>
    <w:rsid w:val="00A12A26"/>
    <w:rsid w:val="00A13245"/>
    <w:rsid w:val="00A1327A"/>
    <w:rsid w:val="00A13BEE"/>
    <w:rsid w:val="00A14080"/>
    <w:rsid w:val="00A156BA"/>
    <w:rsid w:val="00A15EDD"/>
    <w:rsid w:val="00A17B6F"/>
    <w:rsid w:val="00A17D0F"/>
    <w:rsid w:val="00A17F70"/>
    <w:rsid w:val="00A20207"/>
    <w:rsid w:val="00A204B7"/>
    <w:rsid w:val="00A206C9"/>
    <w:rsid w:val="00A21CB2"/>
    <w:rsid w:val="00A227BE"/>
    <w:rsid w:val="00A22C30"/>
    <w:rsid w:val="00A2577A"/>
    <w:rsid w:val="00A25937"/>
    <w:rsid w:val="00A309CB"/>
    <w:rsid w:val="00A30B22"/>
    <w:rsid w:val="00A32725"/>
    <w:rsid w:val="00A32C0F"/>
    <w:rsid w:val="00A337DC"/>
    <w:rsid w:val="00A3494F"/>
    <w:rsid w:val="00A34958"/>
    <w:rsid w:val="00A35B0E"/>
    <w:rsid w:val="00A35C73"/>
    <w:rsid w:val="00A35E0E"/>
    <w:rsid w:val="00A360AF"/>
    <w:rsid w:val="00A3662D"/>
    <w:rsid w:val="00A372E3"/>
    <w:rsid w:val="00A374A7"/>
    <w:rsid w:val="00A377E1"/>
    <w:rsid w:val="00A40365"/>
    <w:rsid w:val="00A405DF"/>
    <w:rsid w:val="00A40E81"/>
    <w:rsid w:val="00A4220E"/>
    <w:rsid w:val="00A42A04"/>
    <w:rsid w:val="00A435DC"/>
    <w:rsid w:val="00A43AF0"/>
    <w:rsid w:val="00A44749"/>
    <w:rsid w:val="00A44C73"/>
    <w:rsid w:val="00A453D9"/>
    <w:rsid w:val="00A458E2"/>
    <w:rsid w:val="00A468CC"/>
    <w:rsid w:val="00A46A3E"/>
    <w:rsid w:val="00A46F5E"/>
    <w:rsid w:val="00A512BB"/>
    <w:rsid w:val="00A51719"/>
    <w:rsid w:val="00A52055"/>
    <w:rsid w:val="00A52A2E"/>
    <w:rsid w:val="00A5363B"/>
    <w:rsid w:val="00A536C2"/>
    <w:rsid w:val="00A53F42"/>
    <w:rsid w:val="00A545EC"/>
    <w:rsid w:val="00A555C8"/>
    <w:rsid w:val="00A57408"/>
    <w:rsid w:val="00A57475"/>
    <w:rsid w:val="00A623BB"/>
    <w:rsid w:val="00A62A79"/>
    <w:rsid w:val="00A63684"/>
    <w:rsid w:val="00A63DE6"/>
    <w:rsid w:val="00A643B6"/>
    <w:rsid w:val="00A67FB0"/>
    <w:rsid w:val="00A70C7E"/>
    <w:rsid w:val="00A71B5E"/>
    <w:rsid w:val="00A71EFF"/>
    <w:rsid w:val="00A72210"/>
    <w:rsid w:val="00A7239A"/>
    <w:rsid w:val="00A7290D"/>
    <w:rsid w:val="00A73888"/>
    <w:rsid w:val="00A73C32"/>
    <w:rsid w:val="00A74A97"/>
    <w:rsid w:val="00A7564C"/>
    <w:rsid w:val="00A773CF"/>
    <w:rsid w:val="00A80D4B"/>
    <w:rsid w:val="00A81176"/>
    <w:rsid w:val="00A812D4"/>
    <w:rsid w:val="00A81F31"/>
    <w:rsid w:val="00A821B5"/>
    <w:rsid w:val="00A82CF6"/>
    <w:rsid w:val="00A82FC3"/>
    <w:rsid w:val="00A83EA4"/>
    <w:rsid w:val="00A8461D"/>
    <w:rsid w:val="00A84623"/>
    <w:rsid w:val="00A87689"/>
    <w:rsid w:val="00A90311"/>
    <w:rsid w:val="00A9062B"/>
    <w:rsid w:val="00A913E7"/>
    <w:rsid w:val="00A92012"/>
    <w:rsid w:val="00A927AD"/>
    <w:rsid w:val="00A9439B"/>
    <w:rsid w:val="00A955A3"/>
    <w:rsid w:val="00A964BC"/>
    <w:rsid w:val="00A96B6E"/>
    <w:rsid w:val="00A96F81"/>
    <w:rsid w:val="00A97BCA"/>
    <w:rsid w:val="00AA002C"/>
    <w:rsid w:val="00AA0321"/>
    <w:rsid w:val="00AA034A"/>
    <w:rsid w:val="00AA04FC"/>
    <w:rsid w:val="00AA053A"/>
    <w:rsid w:val="00AA063C"/>
    <w:rsid w:val="00AA0C25"/>
    <w:rsid w:val="00AA1146"/>
    <w:rsid w:val="00AA249A"/>
    <w:rsid w:val="00AA2E1A"/>
    <w:rsid w:val="00AA488D"/>
    <w:rsid w:val="00AA49FA"/>
    <w:rsid w:val="00AA5026"/>
    <w:rsid w:val="00AA59BB"/>
    <w:rsid w:val="00AA71F1"/>
    <w:rsid w:val="00AA7586"/>
    <w:rsid w:val="00AA773B"/>
    <w:rsid w:val="00AB0DB0"/>
    <w:rsid w:val="00AB2DB7"/>
    <w:rsid w:val="00AB347F"/>
    <w:rsid w:val="00AB38E7"/>
    <w:rsid w:val="00AB3DF8"/>
    <w:rsid w:val="00AB4D56"/>
    <w:rsid w:val="00AB5C21"/>
    <w:rsid w:val="00AB6677"/>
    <w:rsid w:val="00AB6B05"/>
    <w:rsid w:val="00AB6B21"/>
    <w:rsid w:val="00AB6F17"/>
    <w:rsid w:val="00AB72DE"/>
    <w:rsid w:val="00AC0FF8"/>
    <w:rsid w:val="00AC1C0C"/>
    <w:rsid w:val="00AC2C3D"/>
    <w:rsid w:val="00AC372E"/>
    <w:rsid w:val="00AC3AA5"/>
    <w:rsid w:val="00AC3C9C"/>
    <w:rsid w:val="00AC4E98"/>
    <w:rsid w:val="00AC5A09"/>
    <w:rsid w:val="00AC5A2E"/>
    <w:rsid w:val="00AC7052"/>
    <w:rsid w:val="00AC7324"/>
    <w:rsid w:val="00AD029C"/>
    <w:rsid w:val="00AD0D55"/>
    <w:rsid w:val="00AD31E4"/>
    <w:rsid w:val="00AD3898"/>
    <w:rsid w:val="00AD39B5"/>
    <w:rsid w:val="00AD4E38"/>
    <w:rsid w:val="00AD564A"/>
    <w:rsid w:val="00AD6272"/>
    <w:rsid w:val="00AD65B1"/>
    <w:rsid w:val="00AD77E8"/>
    <w:rsid w:val="00AD7FB0"/>
    <w:rsid w:val="00AE0234"/>
    <w:rsid w:val="00AE049E"/>
    <w:rsid w:val="00AE19A4"/>
    <w:rsid w:val="00AE22C7"/>
    <w:rsid w:val="00AE28AE"/>
    <w:rsid w:val="00AE341F"/>
    <w:rsid w:val="00AE3950"/>
    <w:rsid w:val="00AE4625"/>
    <w:rsid w:val="00AE5DBC"/>
    <w:rsid w:val="00AE7692"/>
    <w:rsid w:val="00AE76DB"/>
    <w:rsid w:val="00AF1431"/>
    <w:rsid w:val="00AF1C28"/>
    <w:rsid w:val="00AF2286"/>
    <w:rsid w:val="00AF2E08"/>
    <w:rsid w:val="00AF4EF2"/>
    <w:rsid w:val="00AF5B6D"/>
    <w:rsid w:val="00AF6209"/>
    <w:rsid w:val="00AF6830"/>
    <w:rsid w:val="00AF6A6F"/>
    <w:rsid w:val="00AF70D9"/>
    <w:rsid w:val="00B009D8"/>
    <w:rsid w:val="00B00F9D"/>
    <w:rsid w:val="00B015DD"/>
    <w:rsid w:val="00B016F7"/>
    <w:rsid w:val="00B01AAF"/>
    <w:rsid w:val="00B020BC"/>
    <w:rsid w:val="00B02397"/>
    <w:rsid w:val="00B024FA"/>
    <w:rsid w:val="00B027C6"/>
    <w:rsid w:val="00B031CF"/>
    <w:rsid w:val="00B04295"/>
    <w:rsid w:val="00B0491E"/>
    <w:rsid w:val="00B05685"/>
    <w:rsid w:val="00B062CB"/>
    <w:rsid w:val="00B06DD8"/>
    <w:rsid w:val="00B10ED3"/>
    <w:rsid w:val="00B11034"/>
    <w:rsid w:val="00B1179D"/>
    <w:rsid w:val="00B12310"/>
    <w:rsid w:val="00B12C9A"/>
    <w:rsid w:val="00B1601B"/>
    <w:rsid w:val="00B16723"/>
    <w:rsid w:val="00B17A95"/>
    <w:rsid w:val="00B20653"/>
    <w:rsid w:val="00B2082E"/>
    <w:rsid w:val="00B208D8"/>
    <w:rsid w:val="00B21E36"/>
    <w:rsid w:val="00B228C0"/>
    <w:rsid w:val="00B22D0C"/>
    <w:rsid w:val="00B238ED"/>
    <w:rsid w:val="00B259A9"/>
    <w:rsid w:val="00B26CD8"/>
    <w:rsid w:val="00B26CF1"/>
    <w:rsid w:val="00B274A7"/>
    <w:rsid w:val="00B278B3"/>
    <w:rsid w:val="00B3097E"/>
    <w:rsid w:val="00B30F46"/>
    <w:rsid w:val="00B31F8A"/>
    <w:rsid w:val="00B34DE0"/>
    <w:rsid w:val="00B34F65"/>
    <w:rsid w:val="00B3556F"/>
    <w:rsid w:val="00B355B6"/>
    <w:rsid w:val="00B35C2B"/>
    <w:rsid w:val="00B37B9C"/>
    <w:rsid w:val="00B37F43"/>
    <w:rsid w:val="00B40027"/>
    <w:rsid w:val="00B40299"/>
    <w:rsid w:val="00B40F67"/>
    <w:rsid w:val="00B40FA3"/>
    <w:rsid w:val="00B41D9C"/>
    <w:rsid w:val="00B433A1"/>
    <w:rsid w:val="00B44688"/>
    <w:rsid w:val="00B4474B"/>
    <w:rsid w:val="00B44C97"/>
    <w:rsid w:val="00B45423"/>
    <w:rsid w:val="00B45802"/>
    <w:rsid w:val="00B4626B"/>
    <w:rsid w:val="00B46BDB"/>
    <w:rsid w:val="00B46F7F"/>
    <w:rsid w:val="00B47552"/>
    <w:rsid w:val="00B4794A"/>
    <w:rsid w:val="00B479B0"/>
    <w:rsid w:val="00B51287"/>
    <w:rsid w:val="00B5184E"/>
    <w:rsid w:val="00B51994"/>
    <w:rsid w:val="00B51A10"/>
    <w:rsid w:val="00B51E02"/>
    <w:rsid w:val="00B5347C"/>
    <w:rsid w:val="00B54821"/>
    <w:rsid w:val="00B54D23"/>
    <w:rsid w:val="00B56A00"/>
    <w:rsid w:val="00B56F12"/>
    <w:rsid w:val="00B57271"/>
    <w:rsid w:val="00B57A5C"/>
    <w:rsid w:val="00B57DC5"/>
    <w:rsid w:val="00B600F5"/>
    <w:rsid w:val="00B6182F"/>
    <w:rsid w:val="00B62B7F"/>
    <w:rsid w:val="00B641AE"/>
    <w:rsid w:val="00B64320"/>
    <w:rsid w:val="00B6488D"/>
    <w:rsid w:val="00B64BA8"/>
    <w:rsid w:val="00B6526C"/>
    <w:rsid w:val="00B6538A"/>
    <w:rsid w:val="00B6589B"/>
    <w:rsid w:val="00B702E0"/>
    <w:rsid w:val="00B71DD9"/>
    <w:rsid w:val="00B7248D"/>
    <w:rsid w:val="00B72A97"/>
    <w:rsid w:val="00B7391E"/>
    <w:rsid w:val="00B74400"/>
    <w:rsid w:val="00B75081"/>
    <w:rsid w:val="00B755F9"/>
    <w:rsid w:val="00B768E7"/>
    <w:rsid w:val="00B804CB"/>
    <w:rsid w:val="00B81369"/>
    <w:rsid w:val="00B815D2"/>
    <w:rsid w:val="00B82B4B"/>
    <w:rsid w:val="00B830F8"/>
    <w:rsid w:val="00B8380E"/>
    <w:rsid w:val="00B83D73"/>
    <w:rsid w:val="00B8408F"/>
    <w:rsid w:val="00B84A44"/>
    <w:rsid w:val="00B850B8"/>
    <w:rsid w:val="00B85778"/>
    <w:rsid w:val="00B8639F"/>
    <w:rsid w:val="00B87131"/>
    <w:rsid w:val="00B913AB"/>
    <w:rsid w:val="00B913B6"/>
    <w:rsid w:val="00B91EC7"/>
    <w:rsid w:val="00B92AA3"/>
    <w:rsid w:val="00B94636"/>
    <w:rsid w:val="00B95099"/>
    <w:rsid w:val="00B95398"/>
    <w:rsid w:val="00B95581"/>
    <w:rsid w:val="00B95B1A"/>
    <w:rsid w:val="00B96C1D"/>
    <w:rsid w:val="00B97747"/>
    <w:rsid w:val="00BA0ACD"/>
    <w:rsid w:val="00BA0EB2"/>
    <w:rsid w:val="00BA3103"/>
    <w:rsid w:val="00BA36A3"/>
    <w:rsid w:val="00BA3A8D"/>
    <w:rsid w:val="00BA4443"/>
    <w:rsid w:val="00BA4571"/>
    <w:rsid w:val="00BA4DB2"/>
    <w:rsid w:val="00BA4F7F"/>
    <w:rsid w:val="00BA5064"/>
    <w:rsid w:val="00BA6B10"/>
    <w:rsid w:val="00BA6B2A"/>
    <w:rsid w:val="00BA6F45"/>
    <w:rsid w:val="00BA7780"/>
    <w:rsid w:val="00BA7A6D"/>
    <w:rsid w:val="00BB007E"/>
    <w:rsid w:val="00BB0128"/>
    <w:rsid w:val="00BB156B"/>
    <w:rsid w:val="00BB3101"/>
    <w:rsid w:val="00BB5397"/>
    <w:rsid w:val="00BB5404"/>
    <w:rsid w:val="00BB559C"/>
    <w:rsid w:val="00BB585E"/>
    <w:rsid w:val="00BB5CDC"/>
    <w:rsid w:val="00BB68B0"/>
    <w:rsid w:val="00BB6D31"/>
    <w:rsid w:val="00BB71B7"/>
    <w:rsid w:val="00BB7C33"/>
    <w:rsid w:val="00BC0C3C"/>
    <w:rsid w:val="00BC1C27"/>
    <w:rsid w:val="00BC294E"/>
    <w:rsid w:val="00BC36C7"/>
    <w:rsid w:val="00BC3BA3"/>
    <w:rsid w:val="00BC415F"/>
    <w:rsid w:val="00BC5FAF"/>
    <w:rsid w:val="00BC6C67"/>
    <w:rsid w:val="00BC6D2E"/>
    <w:rsid w:val="00BC71E6"/>
    <w:rsid w:val="00BC71FF"/>
    <w:rsid w:val="00BC7276"/>
    <w:rsid w:val="00BC7756"/>
    <w:rsid w:val="00BC7EF4"/>
    <w:rsid w:val="00BD12A6"/>
    <w:rsid w:val="00BD1F96"/>
    <w:rsid w:val="00BD25F5"/>
    <w:rsid w:val="00BD265A"/>
    <w:rsid w:val="00BD2BBB"/>
    <w:rsid w:val="00BD2CA7"/>
    <w:rsid w:val="00BD302F"/>
    <w:rsid w:val="00BD3037"/>
    <w:rsid w:val="00BD3AD2"/>
    <w:rsid w:val="00BD5578"/>
    <w:rsid w:val="00BD562E"/>
    <w:rsid w:val="00BD58AB"/>
    <w:rsid w:val="00BD5D4B"/>
    <w:rsid w:val="00BD655F"/>
    <w:rsid w:val="00BD726E"/>
    <w:rsid w:val="00BD7D2C"/>
    <w:rsid w:val="00BE06F1"/>
    <w:rsid w:val="00BE0D92"/>
    <w:rsid w:val="00BE217E"/>
    <w:rsid w:val="00BE239D"/>
    <w:rsid w:val="00BE2782"/>
    <w:rsid w:val="00BE40C9"/>
    <w:rsid w:val="00BE4353"/>
    <w:rsid w:val="00BE4A7D"/>
    <w:rsid w:val="00BE4CE2"/>
    <w:rsid w:val="00BE53A7"/>
    <w:rsid w:val="00BE5A4A"/>
    <w:rsid w:val="00BE6942"/>
    <w:rsid w:val="00BE6E5E"/>
    <w:rsid w:val="00BE707B"/>
    <w:rsid w:val="00BE7766"/>
    <w:rsid w:val="00BE78E7"/>
    <w:rsid w:val="00BE7CB6"/>
    <w:rsid w:val="00BE7E7B"/>
    <w:rsid w:val="00BF1170"/>
    <w:rsid w:val="00BF1B4A"/>
    <w:rsid w:val="00BF3D08"/>
    <w:rsid w:val="00BF4983"/>
    <w:rsid w:val="00BF4ECB"/>
    <w:rsid w:val="00BF50A8"/>
    <w:rsid w:val="00BF54BC"/>
    <w:rsid w:val="00BF7F55"/>
    <w:rsid w:val="00BF7F63"/>
    <w:rsid w:val="00C003EB"/>
    <w:rsid w:val="00C0054E"/>
    <w:rsid w:val="00C00F31"/>
    <w:rsid w:val="00C01176"/>
    <w:rsid w:val="00C01CE2"/>
    <w:rsid w:val="00C02068"/>
    <w:rsid w:val="00C020DF"/>
    <w:rsid w:val="00C031C2"/>
    <w:rsid w:val="00C04DDE"/>
    <w:rsid w:val="00C05215"/>
    <w:rsid w:val="00C058C5"/>
    <w:rsid w:val="00C0643F"/>
    <w:rsid w:val="00C074F6"/>
    <w:rsid w:val="00C07CCF"/>
    <w:rsid w:val="00C10736"/>
    <w:rsid w:val="00C10DB9"/>
    <w:rsid w:val="00C110DA"/>
    <w:rsid w:val="00C11219"/>
    <w:rsid w:val="00C11661"/>
    <w:rsid w:val="00C11B2D"/>
    <w:rsid w:val="00C11F73"/>
    <w:rsid w:val="00C13B1F"/>
    <w:rsid w:val="00C13F81"/>
    <w:rsid w:val="00C1453A"/>
    <w:rsid w:val="00C15129"/>
    <w:rsid w:val="00C1527C"/>
    <w:rsid w:val="00C15A41"/>
    <w:rsid w:val="00C15F9E"/>
    <w:rsid w:val="00C16192"/>
    <w:rsid w:val="00C162FB"/>
    <w:rsid w:val="00C1638B"/>
    <w:rsid w:val="00C168AE"/>
    <w:rsid w:val="00C16DB7"/>
    <w:rsid w:val="00C17E6C"/>
    <w:rsid w:val="00C17F03"/>
    <w:rsid w:val="00C202AE"/>
    <w:rsid w:val="00C21212"/>
    <w:rsid w:val="00C2141D"/>
    <w:rsid w:val="00C23813"/>
    <w:rsid w:val="00C24FD2"/>
    <w:rsid w:val="00C27058"/>
    <w:rsid w:val="00C338C6"/>
    <w:rsid w:val="00C33F62"/>
    <w:rsid w:val="00C3427F"/>
    <w:rsid w:val="00C34C22"/>
    <w:rsid w:val="00C34F3F"/>
    <w:rsid w:val="00C34FC5"/>
    <w:rsid w:val="00C35E8E"/>
    <w:rsid w:val="00C37A70"/>
    <w:rsid w:val="00C37ADB"/>
    <w:rsid w:val="00C412B8"/>
    <w:rsid w:val="00C41387"/>
    <w:rsid w:val="00C4190D"/>
    <w:rsid w:val="00C41A93"/>
    <w:rsid w:val="00C41CB3"/>
    <w:rsid w:val="00C427CA"/>
    <w:rsid w:val="00C42EDA"/>
    <w:rsid w:val="00C4507F"/>
    <w:rsid w:val="00C46E0E"/>
    <w:rsid w:val="00C4732A"/>
    <w:rsid w:val="00C476B5"/>
    <w:rsid w:val="00C47911"/>
    <w:rsid w:val="00C50771"/>
    <w:rsid w:val="00C51ACB"/>
    <w:rsid w:val="00C51C35"/>
    <w:rsid w:val="00C52C3C"/>
    <w:rsid w:val="00C53C3A"/>
    <w:rsid w:val="00C55B12"/>
    <w:rsid w:val="00C55F1D"/>
    <w:rsid w:val="00C5673A"/>
    <w:rsid w:val="00C56B42"/>
    <w:rsid w:val="00C60749"/>
    <w:rsid w:val="00C60903"/>
    <w:rsid w:val="00C60BF1"/>
    <w:rsid w:val="00C60CBA"/>
    <w:rsid w:val="00C6211B"/>
    <w:rsid w:val="00C6218C"/>
    <w:rsid w:val="00C64D96"/>
    <w:rsid w:val="00C65100"/>
    <w:rsid w:val="00C65250"/>
    <w:rsid w:val="00C659E5"/>
    <w:rsid w:val="00C65E32"/>
    <w:rsid w:val="00C668CB"/>
    <w:rsid w:val="00C66A8E"/>
    <w:rsid w:val="00C70505"/>
    <w:rsid w:val="00C71895"/>
    <w:rsid w:val="00C7272A"/>
    <w:rsid w:val="00C73F43"/>
    <w:rsid w:val="00C74523"/>
    <w:rsid w:val="00C75951"/>
    <w:rsid w:val="00C75E7F"/>
    <w:rsid w:val="00C76C22"/>
    <w:rsid w:val="00C773AC"/>
    <w:rsid w:val="00C77661"/>
    <w:rsid w:val="00C77AA8"/>
    <w:rsid w:val="00C801C4"/>
    <w:rsid w:val="00C81320"/>
    <w:rsid w:val="00C81A0E"/>
    <w:rsid w:val="00C81DC8"/>
    <w:rsid w:val="00C82125"/>
    <w:rsid w:val="00C82784"/>
    <w:rsid w:val="00C83651"/>
    <w:rsid w:val="00C8470C"/>
    <w:rsid w:val="00C856FE"/>
    <w:rsid w:val="00C85ED5"/>
    <w:rsid w:val="00C862FE"/>
    <w:rsid w:val="00C87117"/>
    <w:rsid w:val="00C90433"/>
    <w:rsid w:val="00C915FC"/>
    <w:rsid w:val="00C923BF"/>
    <w:rsid w:val="00C93648"/>
    <w:rsid w:val="00C93BA8"/>
    <w:rsid w:val="00C95635"/>
    <w:rsid w:val="00C95713"/>
    <w:rsid w:val="00C95F5B"/>
    <w:rsid w:val="00CA174D"/>
    <w:rsid w:val="00CA323E"/>
    <w:rsid w:val="00CA328E"/>
    <w:rsid w:val="00CA39C3"/>
    <w:rsid w:val="00CA3EDA"/>
    <w:rsid w:val="00CA4DD2"/>
    <w:rsid w:val="00CA54BF"/>
    <w:rsid w:val="00CA5636"/>
    <w:rsid w:val="00CA5AA2"/>
    <w:rsid w:val="00CA7224"/>
    <w:rsid w:val="00CA728B"/>
    <w:rsid w:val="00CA780F"/>
    <w:rsid w:val="00CB0356"/>
    <w:rsid w:val="00CB0818"/>
    <w:rsid w:val="00CB11CE"/>
    <w:rsid w:val="00CB1208"/>
    <w:rsid w:val="00CB185D"/>
    <w:rsid w:val="00CB2066"/>
    <w:rsid w:val="00CB244B"/>
    <w:rsid w:val="00CB2473"/>
    <w:rsid w:val="00CB2C7B"/>
    <w:rsid w:val="00CB2CD8"/>
    <w:rsid w:val="00CB2D6A"/>
    <w:rsid w:val="00CB3616"/>
    <w:rsid w:val="00CB3865"/>
    <w:rsid w:val="00CB3B8F"/>
    <w:rsid w:val="00CB3D3B"/>
    <w:rsid w:val="00CB40EB"/>
    <w:rsid w:val="00CB5F81"/>
    <w:rsid w:val="00CC1212"/>
    <w:rsid w:val="00CC1FAF"/>
    <w:rsid w:val="00CC2065"/>
    <w:rsid w:val="00CC2C3A"/>
    <w:rsid w:val="00CC33E7"/>
    <w:rsid w:val="00CC43FF"/>
    <w:rsid w:val="00CC4EA6"/>
    <w:rsid w:val="00CC5B0E"/>
    <w:rsid w:val="00CC6052"/>
    <w:rsid w:val="00CC7E27"/>
    <w:rsid w:val="00CD0E87"/>
    <w:rsid w:val="00CD2027"/>
    <w:rsid w:val="00CD2B14"/>
    <w:rsid w:val="00CD2CFF"/>
    <w:rsid w:val="00CD2F4B"/>
    <w:rsid w:val="00CD2FCF"/>
    <w:rsid w:val="00CD31B9"/>
    <w:rsid w:val="00CD4EB5"/>
    <w:rsid w:val="00CD58CB"/>
    <w:rsid w:val="00CD7246"/>
    <w:rsid w:val="00CD7929"/>
    <w:rsid w:val="00CE095F"/>
    <w:rsid w:val="00CE281C"/>
    <w:rsid w:val="00CE3897"/>
    <w:rsid w:val="00CE3DAF"/>
    <w:rsid w:val="00CE4266"/>
    <w:rsid w:val="00CE4F4B"/>
    <w:rsid w:val="00CE5DE6"/>
    <w:rsid w:val="00CE6CC8"/>
    <w:rsid w:val="00CE71AE"/>
    <w:rsid w:val="00CE7D01"/>
    <w:rsid w:val="00CE7EBD"/>
    <w:rsid w:val="00CF10EC"/>
    <w:rsid w:val="00CF17BF"/>
    <w:rsid w:val="00CF311A"/>
    <w:rsid w:val="00CF3C8E"/>
    <w:rsid w:val="00CF3CDE"/>
    <w:rsid w:val="00CF44D0"/>
    <w:rsid w:val="00CF611A"/>
    <w:rsid w:val="00CF6256"/>
    <w:rsid w:val="00CF62A7"/>
    <w:rsid w:val="00CF63D2"/>
    <w:rsid w:val="00CF6449"/>
    <w:rsid w:val="00CF68AC"/>
    <w:rsid w:val="00CF69C1"/>
    <w:rsid w:val="00CF6A24"/>
    <w:rsid w:val="00D00BC1"/>
    <w:rsid w:val="00D00D02"/>
    <w:rsid w:val="00D0165D"/>
    <w:rsid w:val="00D02348"/>
    <w:rsid w:val="00D03604"/>
    <w:rsid w:val="00D0379D"/>
    <w:rsid w:val="00D0570C"/>
    <w:rsid w:val="00D06AA8"/>
    <w:rsid w:val="00D07C61"/>
    <w:rsid w:val="00D12851"/>
    <w:rsid w:val="00D1452F"/>
    <w:rsid w:val="00D15DA3"/>
    <w:rsid w:val="00D173A4"/>
    <w:rsid w:val="00D17BF8"/>
    <w:rsid w:val="00D20C83"/>
    <w:rsid w:val="00D224FA"/>
    <w:rsid w:val="00D22AB2"/>
    <w:rsid w:val="00D22FB1"/>
    <w:rsid w:val="00D249C6"/>
    <w:rsid w:val="00D25750"/>
    <w:rsid w:val="00D25E12"/>
    <w:rsid w:val="00D25FCE"/>
    <w:rsid w:val="00D2601F"/>
    <w:rsid w:val="00D266F2"/>
    <w:rsid w:val="00D27EF3"/>
    <w:rsid w:val="00D30CC9"/>
    <w:rsid w:val="00D32ED2"/>
    <w:rsid w:val="00D32F1E"/>
    <w:rsid w:val="00D33581"/>
    <w:rsid w:val="00D336E2"/>
    <w:rsid w:val="00D34C75"/>
    <w:rsid w:val="00D354A7"/>
    <w:rsid w:val="00D35C1E"/>
    <w:rsid w:val="00D35E89"/>
    <w:rsid w:val="00D35F59"/>
    <w:rsid w:val="00D37BE4"/>
    <w:rsid w:val="00D400C2"/>
    <w:rsid w:val="00D41BA2"/>
    <w:rsid w:val="00D41C46"/>
    <w:rsid w:val="00D41F2A"/>
    <w:rsid w:val="00D432AB"/>
    <w:rsid w:val="00D445BF"/>
    <w:rsid w:val="00D4550F"/>
    <w:rsid w:val="00D4631F"/>
    <w:rsid w:val="00D468F5"/>
    <w:rsid w:val="00D5088D"/>
    <w:rsid w:val="00D512D5"/>
    <w:rsid w:val="00D5142D"/>
    <w:rsid w:val="00D51FCC"/>
    <w:rsid w:val="00D522D0"/>
    <w:rsid w:val="00D526FE"/>
    <w:rsid w:val="00D52A17"/>
    <w:rsid w:val="00D52D71"/>
    <w:rsid w:val="00D52F1D"/>
    <w:rsid w:val="00D53913"/>
    <w:rsid w:val="00D553D1"/>
    <w:rsid w:val="00D563A3"/>
    <w:rsid w:val="00D563EE"/>
    <w:rsid w:val="00D568CC"/>
    <w:rsid w:val="00D5726D"/>
    <w:rsid w:val="00D57273"/>
    <w:rsid w:val="00D57CCF"/>
    <w:rsid w:val="00D57F3B"/>
    <w:rsid w:val="00D57FC3"/>
    <w:rsid w:val="00D62A84"/>
    <w:rsid w:val="00D62D5A"/>
    <w:rsid w:val="00D62D80"/>
    <w:rsid w:val="00D62E84"/>
    <w:rsid w:val="00D635D5"/>
    <w:rsid w:val="00D63D1D"/>
    <w:rsid w:val="00D6469A"/>
    <w:rsid w:val="00D65428"/>
    <w:rsid w:val="00D65E8C"/>
    <w:rsid w:val="00D65FD9"/>
    <w:rsid w:val="00D70309"/>
    <w:rsid w:val="00D714BD"/>
    <w:rsid w:val="00D7185A"/>
    <w:rsid w:val="00D71D55"/>
    <w:rsid w:val="00D71FAF"/>
    <w:rsid w:val="00D71FE8"/>
    <w:rsid w:val="00D74AF8"/>
    <w:rsid w:val="00D75188"/>
    <w:rsid w:val="00D75F0A"/>
    <w:rsid w:val="00D7619C"/>
    <w:rsid w:val="00D77AC3"/>
    <w:rsid w:val="00D80C5A"/>
    <w:rsid w:val="00D8189E"/>
    <w:rsid w:val="00D81AB3"/>
    <w:rsid w:val="00D82543"/>
    <w:rsid w:val="00D82BAD"/>
    <w:rsid w:val="00D83241"/>
    <w:rsid w:val="00D83D07"/>
    <w:rsid w:val="00D83E77"/>
    <w:rsid w:val="00D8439A"/>
    <w:rsid w:val="00D84A6B"/>
    <w:rsid w:val="00D900FB"/>
    <w:rsid w:val="00D90630"/>
    <w:rsid w:val="00D906F2"/>
    <w:rsid w:val="00D9087E"/>
    <w:rsid w:val="00D92EF7"/>
    <w:rsid w:val="00D9336B"/>
    <w:rsid w:val="00D9391E"/>
    <w:rsid w:val="00D93DBB"/>
    <w:rsid w:val="00D9644F"/>
    <w:rsid w:val="00D9717B"/>
    <w:rsid w:val="00D97213"/>
    <w:rsid w:val="00D97351"/>
    <w:rsid w:val="00D978B0"/>
    <w:rsid w:val="00D97CD5"/>
    <w:rsid w:val="00D97FF5"/>
    <w:rsid w:val="00DA012E"/>
    <w:rsid w:val="00DA1567"/>
    <w:rsid w:val="00DA15E2"/>
    <w:rsid w:val="00DA22FA"/>
    <w:rsid w:val="00DA2DBD"/>
    <w:rsid w:val="00DA2F2F"/>
    <w:rsid w:val="00DA54E0"/>
    <w:rsid w:val="00DA5F55"/>
    <w:rsid w:val="00DA624D"/>
    <w:rsid w:val="00DA6CC2"/>
    <w:rsid w:val="00DA72BA"/>
    <w:rsid w:val="00DA732A"/>
    <w:rsid w:val="00DA78A8"/>
    <w:rsid w:val="00DA7AE4"/>
    <w:rsid w:val="00DB058F"/>
    <w:rsid w:val="00DB07BA"/>
    <w:rsid w:val="00DB1157"/>
    <w:rsid w:val="00DB1AAB"/>
    <w:rsid w:val="00DB2744"/>
    <w:rsid w:val="00DB2B75"/>
    <w:rsid w:val="00DB51D7"/>
    <w:rsid w:val="00DB61BB"/>
    <w:rsid w:val="00DB6587"/>
    <w:rsid w:val="00DB65FD"/>
    <w:rsid w:val="00DB67CB"/>
    <w:rsid w:val="00DB701F"/>
    <w:rsid w:val="00DC21AE"/>
    <w:rsid w:val="00DC2947"/>
    <w:rsid w:val="00DC4C44"/>
    <w:rsid w:val="00DC5CD3"/>
    <w:rsid w:val="00DC5F78"/>
    <w:rsid w:val="00DC62C5"/>
    <w:rsid w:val="00DC666C"/>
    <w:rsid w:val="00DC7710"/>
    <w:rsid w:val="00DD0B36"/>
    <w:rsid w:val="00DD0E9F"/>
    <w:rsid w:val="00DD189C"/>
    <w:rsid w:val="00DD3309"/>
    <w:rsid w:val="00DD3935"/>
    <w:rsid w:val="00DD3FF9"/>
    <w:rsid w:val="00DD5A4E"/>
    <w:rsid w:val="00DD67D6"/>
    <w:rsid w:val="00DD729B"/>
    <w:rsid w:val="00DD7BB7"/>
    <w:rsid w:val="00DE3C64"/>
    <w:rsid w:val="00DE40BF"/>
    <w:rsid w:val="00DE41F3"/>
    <w:rsid w:val="00DE492B"/>
    <w:rsid w:val="00DE55EE"/>
    <w:rsid w:val="00DE5BA1"/>
    <w:rsid w:val="00DE6C3A"/>
    <w:rsid w:val="00DE6DFE"/>
    <w:rsid w:val="00DE6E52"/>
    <w:rsid w:val="00DE7878"/>
    <w:rsid w:val="00DE78CE"/>
    <w:rsid w:val="00DF12F7"/>
    <w:rsid w:val="00DF23CD"/>
    <w:rsid w:val="00DF2BF5"/>
    <w:rsid w:val="00DF4026"/>
    <w:rsid w:val="00DF4396"/>
    <w:rsid w:val="00DF6B72"/>
    <w:rsid w:val="00DF76EE"/>
    <w:rsid w:val="00E0135D"/>
    <w:rsid w:val="00E04B48"/>
    <w:rsid w:val="00E04E5D"/>
    <w:rsid w:val="00E05A3B"/>
    <w:rsid w:val="00E05B42"/>
    <w:rsid w:val="00E0618E"/>
    <w:rsid w:val="00E07C94"/>
    <w:rsid w:val="00E10225"/>
    <w:rsid w:val="00E10BCC"/>
    <w:rsid w:val="00E10D83"/>
    <w:rsid w:val="00E10F6E"/>
    <w:rsid w:val="00E12445"/>
    <w:rsid w:val="00E13076"/>
    <w:rsid w:val="00E135D9"/>
    <w:rsid w:val="00E139D3"/>
    <w:rsid w:val="00E13D7D"/>
    <w:rsid w:val="00E14201"/>
    <w:rsid w:val="00E1486F"/>
    <w:rsid w:val="00E155E7"/>
    <w:rsid w:val="00E1664B"/>
    <w:rsid w:val="00E16B5C"/>
    <w:rsid w:val="00E1717D"/>
    <w:rsid w:val="00E2085D"/>
    <w:rsid w:val="00E22835"/>
    <w:rsid w:val="00E22960"/>
    <w:rsid w:val="00E23FA4"/>
    <w:rsid w:val="00E25BC3"/>
    <w:rsid w:val="00E263B9"/>
    <w:rsid w:val="00E26D08"/>
    <w:rsid w:val="00E27592"/>
    <w:rsid w:val="00E27E93"/>
    <w:rsid w:val="00E323E7"/>
    <w:rsid w:val="00E3251A"/>
    <w:rsid w:val="00E329C6"/>
    <w:rsid w:val="00E33332"/>
    <w:rsid w:val="00E33F7A"/>
    <w:rsid w:val="00E349E2"/>
    <w:rsid w:val="00E34D43"/>
    <w:rsid w:val="00E35EBD"/>
    <w:rsid w:val="00E35F23"/>
    <w:rsid w:val="00E36859"/>
    <w:rsid w:val="00E36CD4"/>
    <w:rsid w:val="00E37022"/>
    <w:rsid w:val="00E403B2"/>
    <w:rsid w:val="00E40FA9"/>
    <w:rsid w:val="00E43446"/>
    <w:rsid w:val="00E43549"/>
    <w:rsid w:val="00E43FDD"/>
    <w:rsid w:val="00E44CE3"/>
    <w:rsid w:val="00E44E41"/>
    <w:rsid w:val="00E45624"/>
    <w:rsid w:val="00E45D3E"/>
    <w:rsid w:val="00E45DF3"/>
    <w:rsid w:val="00E4610D"/>
    <w:rsid w:val="00E51ECA"/>
    <w:rsid w:val="00E5200B"/>
    <w:rsid w:val="00E53A91"/>
    <w:rsid w:val="00E559A9"/>
    <w:rsid w:val="00E55E98"/>
    <w:rsid w:val="00E56785"/>
    <w:rsid w:val="00E56895"/>
    <w:rsid w:val="00E5702B"/>
    <w:rsid w:val="00E57C3B"/>
    <w:rsid w:val="00E57E9E"/>
    <w:rsid w:val="00E60063"/>
    <w:rsid w:val="00E61676"/>
    <w:rsid w:val="00E61708"/>
    <w:rsid w:val="00E61C97"/>
    <w:rsid w:val="00E620C1"/>
    <w:rsid w:val="00E6240E"/>
    <w:rsid w:val="00E6262A"/>
    <w:rsid w:val="00E6379F"/>
    <w:rsid w:val="00E6398A"/>
    <w:rsid w:val="00E641AA"/>
    <w:rsid w:val="00E64733"/>
    <w:rsid w:val="00E650B1"/>
    <w:rsid w:val="00E6644B"/>
    <w:rsid w:val="00E6662A"/>
    <w:rsid w:val="00E669D2"/>
    <w:rsid w:val="00E671DC"/>
    <w:rsid w:val="00E67849"/>
    <w:rsid w:val="00E7061E"/>
    <w:rsid w:val="00E70A16"/>
    <w:rsid w:val="00E7147F"/>
    <w:rsid w:val="00E71941"/>
    <w:rsid w:val="00E71DEB"/>
    <w:rsid w:val="00E72DC7"/>
    <w:rsid w:val="00E732AF"/>
    <w:rsid w:val="00E75D97"/>
    <w:rsid w:val="00E76750"/>
    <w:rsid w:val="00E77280"/>
    <w:rsid w:val="00E823E2"/>
    <w:rsid w:val="00E85CC5"/>
    <w:rsid w:val="00E86C92"/>
    <w:rsid w:val="00E87C0F"/>
    <w:rsid w:val="00E914BD"/>
    <w:rsid w:val="00E91DCF"/>
    <w:rsid w:val="00E9299C"/>
    <w:rsid w:val="00E92C68"/>
    <w:rsid w:val="00E9391B"/>
    <w:rsid w:val="00E93950"/>
    <w:rsid w:val="00E94413"/>
    <w:rsid w:val="00E9467B"/>
    <w:rsid w:val="00E952D0"/>
    <w:rsid w:val="00E9581C"/>
    <w:rsid w:val="00E95871"/>
    <w:rsid w:val="00E962D5"/>
    <w:rsid w:val="00E97115"/>
    <w:rsid w:val="00E973E4"/>
    <w:rsid w:val="00EA168D"/>
    <w:rsid w:val="00EA25BF"/>
    <w:rsid w:val="00EA2F50"/>
    <w:rsid w:val="00EA319E"/>
    <w:rsid w:val="00EA352E"/>
    <w:rsid w:val="00EA3E22"/>
    <w:rsid w:val="00EA41A3"/>
    <w:rsid w:val="00EA4952"/>
    <w:rsid w:val="00EA6CC9"/>
    <w:rsid w:val="00EA70E2"/>
    <w:rsid w:val="00EB1D28"/>
    <w:rsid w:val="00EB2913"/>
    <w:rsid w:val="00EB37E8"/>
    <w:rsid w:val="00EB3832"/>
    <w:rsid w:val="00EB463F"/>
    <w:rsid w:val="00EB4D56"/>
    <w:rsid w:val="00EB5E8A"/>
    <w:rsid w:val="00EC04CB"/>
    <w:rsid w:val="00EC0598"/>
    <w:rsid w:val="00EC0668"/>
    <w:rsid w:val="00EC212A"/>
    <w:rsid w:val="00EC2832"/>
    <w:rsid w:val="00EC2A04"/>
    <w:rsid w:val="00EC2F97"/>
    <w:rsid w:val="00EC3879"/>
    <w:rsid w:val="00EC3A3A"/>
    <w:rsid w:val="00EC3AD1"/>
    <w:rsid w:val="00EC4252"/>
    <w:rsid w:val="00EC44F4"/>
    <w:rsid w:val="00EC7536"/>
    <w:rsid w:val="00ED0C82"/>
    <w:rsid w:val="00ED0DE7"/>
    <w:rsid w:val="00ED0FBB"/>
    <w:rsid w:val="00ED21F1"/>
    <w:rsid w:val="00ED2C35"/>
    <w:rsid w:val="00ED35A8"/>
    <w:rsid w:val="00ED3B11"/>
    <w:rsid w:val="00ED48E4"/>
    <w:rsid w:val="00ED4AD0"/>
    <w:rsid w:val="00ED5242"/>
    <w:rsid w:val="00ED7B0C"/>
    <w:rsid w:val="00EE04E9"/>
    <w:rsid w:val="00EE241C"/>
    <w:rsid w:val="00EE29EA"/>
    <w:rsid w:val="00EE36B8"/>
    <w:rsid w:val="00EE44D1"/>
    <w:rsid w:val="00EE4505"/>
    <w:rsid w:val="00EE492F"/>
    <w:rsid w:val="00EE4C0D"/>
    <w:rsid w:val="00EE519C"/>
    <w:rsid w:val="00EE5F24"/>
    <w:rsid w:val="00EE76DD"/>
    <w:rsid w:val="00EE78C2"/>
    <w:rsid w:val="00EE7C35"/>
    <w:rsid w:val="00EF0451"/>
    <w:rsid w:val="00EF1482"/>
    <w:rsid w:val="00EF14B9"/>
    <w:rsid w:val="00EF1873"/>
    <w:rsid w:val="00EF742E"/>
    <w:rsid w:val="00EF7D3B"/>
    <w:rsid w:val="00F00D15"/>
    <w:rsid w:val="00F010E9"/>
    <w:rsid w:val="00F0180E"/>
    <w:rsid w:val="00F02417"/>
    <w:rsid w:val="00F02809"/>
    <w:rsid w:val="00F0324C"/>
    <w:rsid w:val="00F040FB"/>
    <w:rsid w:val="00F05FFD"/>
    <w:rsid w:val="00F06053"/>
    <w:rsid w:val="00F06433"/>
    <w:rsid w:val="00F06567"/>
    <w:rsid w:val="00F06DFA"/>
    <w:rsid w:val="00F074D0"/>
    <w:rsid w:val="00F078EF"/>
    <w:rsid w:val="00F1014B"/>
    <w:rsid w:val="00F10864"/>
    <w:rsid w:val="00F10AB1"/>
    <w:rsid w:val="00F114AD"/>
    <w:rsid w:val="00F12E5E"/>
    <w:rsid w:val="00F13F5A"/>
    <w:rsid w:val="00F14404"/>
    <w:rsid w:val="00F14548"/>
    <w:rsid w:val="00F15B4A"/>
    <w:rsid w:val="00F15E84"/>
    <w:rsid w:val="00F17A8C"/>
    <w:rsid w:val="00F17BEB"/>
    <w:rsid w:val="00F17D27"/>
    <w:rsid w:val="00F2032A"/>
    <w:rsid w:val="00F20A0A"/>
    <w:rsid w:val="00F20A62"/>
    <w:rsid w:val="00F20C29"/>
    <w:rsid w:val="00F20D3D"/>
    <w:rsid w:val="00F20EB9"/>
    <w:rsid w:val="00F230C1"/>
    <w:rsid w:val="00F24A48"/>
    <w:rsid w:val="00F25252"/>
    <w:rsid w:val="00F253D8"/>
    <w:rsid w:val="00F303A0"/>
    <w:rsid w:val="00F3076A"/>
    <w:rsid w:val="00F30B21"/>
    <w:rsid w:val="00F30B9F"/>
    <w:rsid w:val="00F30FC9"/>
    <w:rsid w:val="00F316EA"/>
    <w:rsid w:val="00F32EC7"/>
    <w:rsid w:val="00F33B91"/>
    <w:rsid w:val="00F33DFC"/>
    <w:rsid w:val="00F35B2C"/>
    <w:rsid w:val="00F35D9A"/>
    <w:rsid w:val="00F36395"/>
    <w:rsid w:val="00F37196"/>
    <w:rsid w:val="00F3748D"/>
    <w:rsid w:val="00F3754E"/>
    <w:rsid w:val="00F40568"/>
    <w:rsid w:val="00F40668"/>
    <w:rsid w:val="00F40B7D"/>
    <w:rsid w:val="00F40C2D"/>
    <w:rsid w:val="00F40D8B"/>
    <w:rsid w:val="00F43B44"/>
    <w:rsid w:val="00F43BDC"/>
    <w:rsid w:val="00F46F36"/>
    <w:rsid w:val="00F53741"/>
    <w:rsid w:val="00F53A86"/>
    <w:rsid w:val="00F54FD1"/>
    <w:rsid w:val="00F55809"/>
    <w:rsid w:val="00F5640D"/>
    <w:rsid w:val="00F56A56"/>
    <w:rsid w:val="00F56BBA"/>
    <w:rsid w:val="00F575F1"/>
    <w:rsid w:val="00F57E25"/>
    <w:rsid w:val="00F60E84"/>
    <w:rsid w:val="00F6139E"/>
    <w:rsid w:val="00F617CE"/>
    <w:rsid w:val="00F61845"/>
    <w:rsid w:val="00F61946"/>
    <w:rsid w:val="00F6359F"/>
    <w:rsid w:val="00F63C75"/>
    <w:rsid w:val="00F643F3"/>
    <w:rsid w:val="00F64658"/>
    <w:rsid w:val="00F651B3"/>
    <w:rsid w:val="00F65CE7"/>
    <w:rsid w:val="00F66101"/>
    <w:rsid w:val="00F70180"/>
    <w:rsid w:val="00F70A8B"/>
    <w:rsid w:val="00F70E07"/>
    <w:rsid w:val="00F70F03"/>
    <w:rsid w:val="00F719FA"/>
    <w:rsid w:val="00F71D16"/>
    <w:rsid w:val="00F7247E"/>
    <w:rsid w:val="00F72FA5"/>
    <w:rsid w:val="00F73A19"/>
    <w:rsid w:val="00F74299"/>
    <w:rsid w:val="00F74EC5"/>
    <w:rsid w:val="00F764DE"/>
    <w:rsid w:val="00F76AE2"/>
    <w:rsid w:val="00F76C64"/>
    <w:rsid w:val="00F76DD3"/>
    <w:rsid w:val="00F77891"/>
    <w:rsid w:val="00F77A29"/>
    <w:rsid w:val="00F77BF5"/>
    <w:rsid w:val="00F80CBE"/>
    <w:rsid w:val="00F8278F"/>
    <w:rsid w:val="00F84382"/>
    <w:rsid w:val="00F846A2"/>
    <w:rsid w:val="00F8496A"/>
    <w:rsid w:val="00F8550F"/>
    <w:rsid w:val="00F85851"/>
    <w:rsid w:val="00F864E1"/>
    <w:rsid w:val="00F872F6"/>
    <w:rsid w:val="00F87F52"/>
    <w:rsid w:val="00F90EA4"/>
    <w:rsid w:val="00F9172A"/>
    <w:rsid w:val="00F92035"/>
    <w:rsid w:val="00F948B0"/>
    <w:rsid w:val="00F950FE"/>
    <w:rsid w:val="00F95243"/>
    <w:rsid w:val="00F96ECA"/>
    <w:rsid w:val="00F977EA"/>
    <w:rsid w:val="00F97C88"/>
    <w:rsid w:val="00FA0B7C"/>
    <w:rsid w:val="00FA1697"/>
    <w:rsid w:val="00FA21CF"/>
    <w:rsid w:val="00FA2803"/>
    <w:rsid w:val="00FA2888"/>
    <w:rsid w:val="00FA3C26"/>
    <w:rsid w:val="00FA3C9F"/>
    <w:rsid w:val="00FA434C"/>
    <w:rsid w:val="00FA49D2"/>
    <w:rsid w:val="00FA4E00"/>
    <w:rsid w:val="00FA4FBB"/>
    <w:rsid w:val="00FA6EE0"/>
    <w:rsid w:val="00FA7991"/>
    <w:rsid w:val="00FB0F3E"/>
    <w:rsid w:val="00FB0FDF"/>
    <w:rsid w:val="00FB0FE9"/>
    <w:rsid w:val="00FB16EE"/>
    <w:rsid w:val="00FB1C96"/>
    <w:rsid w:val="00FB287B"/>
    <w:rsid w:val="00FB2C91"/>
    <w:rsid w:val="00FB2E86"/>
    <w:rsid w:val="00FB346B"/>
    <w:rsid w:val="00FB57F4"/>
    <w:rsid w:val="00FB64A7"/>
    <w:rsid w:val="00FB7198"/>
    <w:rsid w:val="00FB7428"/>
    <w:rsid w:val="00FC0D8F"/>
    <w:rsid w:val="00FC17C0"/>
    <w:rsid w:val="00FC2214"/>
    <w:rsid w:val="00FC244A"/>
    <w:rsid w:val="00FC3196"/>
    <w:rsid w:val="00FC357B"/>
    <w:rsid w:val="00FC42C2"/>
    <w:rsid w:val="00FC504D"/>
    <w:rsid w:val="00FC53F1"/>
    <w:rsid w:val="00FC75C4"/>
    <w:rsid w:val="00FC7688"/>
    <w:rsid w:val="00FC7A51"/>
    <w:rsid w:val="00FC7C6E"/>
    <w:rsid w:val="00FD0ECA"/>
    <w:rsid w:val="00FD0FE0"/>
    <w:rsid w:val="00FD1950"/>
    <w:rsid w:val="00FD21E2"/>
    <w:rsid w:val="00FD2B97"/>
    <w:rsid w:val="00FD3CA6"/>
    <w:rsid w:val="00FD539F"/>
    <w:rsid w:val="00FD7331"/>
    <w:rsid w:val="00FD7F44"/>
    <w:rsid w:val="00FE01FA"/>
    <w:rsid w:val="00FE0C71"/>
    <w:rsid w:val="00FE103B"/>
    <w:rsid w:val="00FE139E"/>
    <w:rsid w:val="00FE18E6"/>
    <w:rsid w:val="00FE237A"/>
    <w:rsid w:val="00FE2527"/>
    <w:rsid w:val="00FE2E96"/>
    <w:rsid w:val="00FE39ED"/>
    <w:rsid w:val="00FE3BC7"/>
    <w:rsid w:val="00FE453C"/>
    <w:rsid w:val="00FE58E8"/>
    <w:rsid w:val="00FE5E8B"/>
    <w:rsid w:val="00FE6D26"/>
    <w:rsid w:val="00FE6E68"/>
    <w:rsid w:val="00FF04C2"/>
    <w:rsid w:val="00FF0579"/>
    <w:rsid w:val="00FF05DF"/>
    <w:rsid w:val="00FF0729"/>
    <w:rsid w:val="00FF1E18"/>
    <w:rsid w:val="00FF2649"/>
    <w:rsid w:val="00FF2E17"/>
    <w:rsid w:val="00FF485B"/>
    <w:rsid w:val="00FF5547"/>
    <w:rsid w:val="00FF6364"/>
    <w:rsid w:val="00FF6873"/>
    <w:rsid w:val="00FF6CAE"/>
    <w:rsid w:val="00FF7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4CD68"/>
  <w15:chartTrackingRefBased/>
  <w15:docId w15:val="{E571CD81-DC14-47D3-BC7F-53076F4F9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5EC"/>
    <w:pPr>
      <w:outlineLvl w:val="0"/>
    </w:pPr>
    <w:rPr>
      <w:rFonts w:cstheme="minorHAnsi"/>
      <w:b/>
      <w:sz w:val="28"/>
      <w:szCs w:val="28"/>
    </w:rPr>
  </w:style>
  <w:style w:type="paragraph" w:styleId="Heading2">
    <w:name w:val="heading 2"/>
    <w:basedOn w:val="Heading1"/>
    <w:next w:val="Normal"/>
    <w:link w:val="Heading2Char"/>
    <w:uiPriority w:val="9"/>
    <w:unhideWhenUsed/>
    <w:qFormat/>
    <w:rsid w:val="00A545EC"/>
    <w:pPr>
      <w:outlineLvl w:val="1"/>
    </w:p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5EC"/>
    <w:rPr>
      <w:rFonts w:cstheme="minorHAnsi"/>
      <w:b/>
      <w:sz w:val="28"/>
      <w:szCs w:val="28"/>
    </w:rPr>
  </w:style>
  <w:style w:type="character" w:customStyle="1" w:styleId="Heading2Char">
    <w:name w:val="Heading 2 Char"/>
    <w:basedOn w:val="DefaultParagraphFont"/>
    <w:link w:val="Heading2"/>
    <w:uiPriority w:val="9"/>
    <w:rsid w:val="00A545EC"/>
    <w:rPr>
      <w:rFonts w:cstheme="minorHAnsi"/>
      <w:b/>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NormalWeb">
    <w:name w:val="Normal (Web)"/>
    <w:basedOn w:val="Normal"/>
    <w:uiPriority w:val="99"/>
    <w:semiHidden/>
    <w:unhideWhenUsed/>
    <w:rsid w:val="005D0B33"/>
    <w:pPr>
      <w:spacing w:before="100" w:beforeAutospacing="1" w:after="100" w:afterAutospacing="1"/>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545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0902">
      <w:bodyDiv w:val="1"/>
      <w:marLeft w:val="0"/>
      <w:marRight w:val="0"/>
      <w:marTop w:val="0"/>
      <w:marBottom w:val="0"/>
      <w:divBdr>
        <w:top w:val="none" w:sz="0" w:space="0" w:color="auto"/>
        <w:left w:val="none" w:sz="0" w:space="0" w:color="auto"/>
        <w:bottom w:val="none" w:sz="0" w:space="0" w:color="auto"/>
        <w:right w:val="none" w:sz="0" w:space="0" w:color="auto"/>
      </w:divBdr>
    </w:div>
    <w:div w:id="20090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oracle.com/javase/8/javafx/api/javafx/scene/shape/Shape.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download.eclipse.org/efxclipse/updates-released/1.2.0/site%20"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iha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10</TotalTime>
  <Pages>12</Pages>
  <Words>2187</Words>
  <Characters>12468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Raihan Siddique</dc:creator>
  <cp:keywords/>
  <dc:description/>
  <cp:lastModifiedBy>Cassie Sardo</cp:lastModifiedBy>
  <cp:revision>2</cp:revision>
  <dcterms:created xsi:type="dcterms:W3CDTF">2021-08-28T23:18:00Z</dcterms:created>
  <dcterms:modified xsi:type="dcterms:W3CDTF">2021-08-28T23:18:00Z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