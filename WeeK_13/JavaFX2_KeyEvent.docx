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77A" w:rsidRPr="00F04071" w:rsidRDefault="00F04071">
      <w:pPr>
        <w:rPr>
          <w:b/>
          <w:sz w:val="28"/>
          <w:szCs w:val="28"/>
        </w:rPr>
      </w:pPr>
      <w:r w:rsidRPr="00F04071">
        <w:rPr>
          <w:b/>
          <w:sz w:val="28"/>
          <w:szCs w:val="28"/>
        </w:rPr>
        <w:t>JavaFX</w:t>
      </w:r>
      <w:r w:rsidR="00931E1A">
        <w:rPr>
          <w:b/>
          <w:sz w:val="28"/>
          <w:szCs w:val="28"/>
        </w:rPr>
        <w:t>2</w:t>
      </w:r>
      <w:r w:rsidRPr="00F04071">
        <w:rPr>
          <w:b/>
          <w:sz w:val="28"/>
          <w:szCs w:val="28"/>
        </w:rPr>
        <w:t>:</w:t>
      </w:r>
      <w:r w:rsidR="00931E1A">
        <w:rPr>
          <w:b/>
          <w:sz w:val="28"/>
          <w:szCs w:val="28"/>
        </w:rPr>
        <w:t xml:space="preserve"> Key Events and Slider</w:t>
      </w:r>
    </w:p>
    <w:p w:rsidR="00F04071" w:rsidRDefault="00F04071"/>
    <w:p w:rsidR="00D8295C" w:rsidRDefault="00D8295C" w:rsidP="00D8295C">
      <w:pPr>
        <w:pStyle w:val="NormalWeb"/>
        <w:spacing w:before="120" w:beforeAutospacing="0" w:after="144" w:afterAutospacing="0"/>
        <w:ind w:left="48" w:right="48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In our last lecture we covered Mouse Event and its handling. Today we are will cover </w:t>
      </w:r>
      <w:r w:rsidR="00931E1A" w:rsidRPr="00D8295C">
        <w:rPr>
          <w:rFonts w:ascii="Calibri" w:hAnsi="Calibri" w:cs="Arial"/>
          <w:color w:val="000000"/>
          <w:sz w:val="22"/>
          <w:szCs w:val="22"/>
          <w:shd w:val="clear" w:color="auto" w:fill="FFFFFF"/>
        </w:rPr>
        <w:t>Key Even</w:t>
      </w:r>
      <w:r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ts. </w:t>
      </w:r>
      <w:r>
        <w:rPr>
          <w:rFonts w:ascii="Calibri" w:hAnsi="Calibri" w:cs="Arial"/>
          <w:color w:val="000000"/>
          <w:sz w:val="22"/>
          <w:szCs w:val="22"/>
        </w:rPr>
        <w:t xml:space="preserve">JavaFX programs - </w:t>
      </w:r>
      <w:r w:rsidRPr="00D8295C">
        <w:rPr>
          <w:rFonts w:ascii="Calibri" w:hAnsi="Calibri" w:cs="Arial"/>
          <w:color w:val="000000"/>
          <w:sz w:val="22"/>
          <w:szCs w:val="22"/>
        </w:rPr>
        <w:t>GUI applications, web applicati</w:t>
      </w:r>
      <w:r>
        <w:rPr>
          <w:rFonts w:ascii="Calibri" w:hAnsi="Calibri" w:cs="Arial"/>
          <w:color w:val="000000"/>
          <w:sz w:val="22"/>
          <w:szCs w:val="22"/>
        </w:rPr>
        <w:t xml:space="preserve">ons and graphical applications, all </w:t>
      </w:r>
      <w:r w:rsidRPr="00D8295C">
        <w:rPr>
          <w:rFonts w:ascii="Calibri" w:hAnsi="Calibri" w:cs="Arial"/>
          <w:color w:val="000000"/>
          <w:sz w:val="22"/>
          <w:szCs w:val="22"/>
        </w:rPr>
        <w:t>such applications</w:t>
      </w:r>
      <w:r>
        <w:rPr>
          <w:rFonts w:ascii="Calibri" w:hAnsi="Calibri" w:cs="Arial"/>
          <w:color w:val="000000"/>
          <w:sz w:val="22"/>
          <w:szCs w:val="22"/>
        </w:rPr>
        <w:t xml:space="preserve"> allow interaction </w:t>
      </w:r>
      <w:r w:rsidRPr="00D8295C">
        <w:rPr>
          <w:rFonts w:ascii="Calibri" w:hAnsi="Calibri" w:cs="Arial"/>
          <w:color w:val="000000"/>
          <w:sz w:val="22"/>
          <w:szCs w:val="22"/>
        </w:rPr>
        <w:t xml:space="preserve">with </w:t>
      </w:r>
      <w:r w:rsidR="00EF08DF">
        <w:rPr>
          <w:rFonts w:ascii="Calibri" w:hAnsi="Calibri" w:cs="Arial"/>
          <w:color w:val="000000"/>
          <w:sz w:val="22"/>
          <w:szCs w:val="22"/>
        </w:rPr>
        <w:t xml:space="preserve">the application (nodes). On all such occasion, </w:t>
      </w:r>
      <w:r w:rsidRPr="00D8295C">
        <w:rPr>
          <w:rFonts w:ascii="Calibri" w:hAnsi="Calibri" w:cs="Arial"/>
          <w:color w:val="000000"/>
          <w:sz w:val="22"/>
          <w:szCs w:val="22"/>
        </w:rPr>
        <w:t>an event is said to have been occurred.</w:t>
      </w:r>
    </w:p>
    <w:p w:rsidR="00C36D98" w:rsidRPr="00D8295C" w:rsidRDefault="00C36D98" w:rsidP="00D8295C">
      <w:pPr>
        <w:pStyle w:val="NormalWeb"/>
        <w:spacing w:before="120" w:beforeAutospacing="0" w:after="144" w:afterAutospacing="0"/>
        <w:ind w:left="48" w:right="48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In addition to this note, more reading materials and example are there on power point slide 7, starting slide #137.</w:t>
      </w:r>
    </w:p>
    <w:p w:rsidR="00931E1A" w:rsidRPr="00D8295C" w:rsidRDefault="00D41D84" w:rsidP="00D8295C">
      <w:pPr>
        <w:pStyle w:val="NormalWeb"/>
        <w:spacing w:before="120" w:beforeAutospacing="0" w:after="144" w:afterAutospacing="0"/>
        <w:ind w:left="48" w:right="48"/>
        <w:jc w:val="both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Following </w:t>
      </w:r>
      <w:r w:rsidR="00D8295C">
        <w:rPr>
          <w:rFonts w:ascii="Calibri" w:hAnsi="Calibri" w:cs="Arial"/>
          <w:color w:val="000000"/>
          <w:sz w:val="22"/>
          <w:szCs w:val="22"/>
        </w:rPr>
        <w:t>Key Event</w:t>
      </w:r>
      <w:r>
        <w:rPr>
          <w:rFonts w:ascii="Calibri" w:hAnsi="Calibri" w:cs="Arial"/>
          <w:color w:val="000000"/>
          <w:sz w:val="22"/>
          <w:szCs w:val="22"/>
        </w:rPr>
        <w:t xml:space="preserve">s we will look into Sliders in JavaFX. </w:t>
      </w:r>
      <w:r w:rsidR="00D8295C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D8295C" w:rsidRPr="00D8295C"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 </w:t>
      </w:r>
    </w:p>
    <w:p w:rsidR="00931E1A" w:rsidRDefault="00931E1A"/>
    <w:p w:rsidR="00F04071" w:rsidRPr="00F04071" w:rsidRDefault="00F04071">
      <w:pPr>
        <w:rPr>
          <w:b/>
          <w:sz w:val="24"/>
          <w:szCs w:val="24"/>
        </w:rPr>
      </w:pPr>
      <w:r w:rsidRPr="00F04071">
        <w:rPr>
          <w:b/>
          <w:sz w:val="24"/>
          <w:szCs w:val="24"/>
        </w:rPr>
        <w:t>Key Events:</w:t>
      </w:r>
    </w:p>
    <w:p w:rsidR="00F04071" w:rsidRDefault="00F04071"/>
    <w:p w:rsidR="00F04071" w:rsidRDefault="00F04071">
      <w:pPr>
        <w:rPr>
          <w:rFonts w:ascii="Calibri" w:hAnsi="Calibri" w:cs="Arial"/>
          <w:color w:val="000000"/>
          <w:shd w:val="clear" w:color="auto" w:fill="FFFFFF"/>
        </w:rPr>
      </w:pPr>
      <w:r>
        <w:rPr>
          <w:rFonts w:ascii="Calibri" w:hAnsi="Calibri" w:cs="Arial"/>
          <w:color w:val="000000"/>
          <w:shd w:val="clear" w:color="auto" w:fill="FFFFFF"/>
        </w:rPr>
        <w:t xml:space="preserve">A Key Event in JavaFX </w:t>
      </w:r>
      <w:r w:rsidRPr="00F04071">
        <w:rPr>
          <w:rFonts w:ascii="Calibri" w:hAnsi="Calibri" w:cs="Arial"/>
          <w:color w:val="000000"/>
          <w:shd w:val="clear" w:color="auto" w:fill="FFFFFF"/>
        </w:rPr>
        <w:t>is an input event that indicates th</w:t>
      </w:r>
      <w:r>
        <w:rPr>
          <w:rFonts w:ascii="Calibri" w:hAnsi="Calibri" w:cs="Arial"/>
          <w:color w:val="000000"/>
          <w:shd w:val="clear" w:color="auto" w:fill="FFFFFF"/>
        </w:rPr>
        <w:t xml:space="preserve">at a </w:t>
      </w:r>
      <w:r w:rsidRPr="00F04071">
        <w:rPr>
          <w:rFonts w:ascii="Calibri" w:hAnsi="Calibri" w:cs="Arial"/>
          <w:color w:val="000000"/>
          <w:shd w:val="clear" w:color="auto" w:fill="FFFFFF"/>
        </w:rPr>
        <w:t xml:space="preserve">key stroke occurred on a </w:t>
      </w:r>
      <w:r w:rsidR="003420D9">
        <w:rPr>
          <w:rFonts w:ascii="Calibri" w:hAnsi="Calibri" w:cs="Arial"/>
          <w:color w:val="000000"/>
          <w:shd w:val="clear" w:color="auto" w:fill="FFFFFF"/>
        </w:rPr>
        <w:t>N</w:t>
      </w:r>
      <w:r w:rsidRPr="00F04071">
        <w:rPr>
          <w:rFonts w:ascii="Calibri" w:hAnsi="Calibri" w:cs="Arial"/>
          <w:color w:val="000000"/>
          <w:shd w:val="clear" w:color="auto" w:fill="FFFFFF"/>
        </w:rPr>
        <w:t>ode. It is represented by the class named </w:t>
      </w:r>
      <w:proofErr w:type="spellStart"/>
      <w:r w:rsidRPr="00F04071">
        <w:rPr>
          <w:rFonts w:ascii="Calibri" w:hAnsi="Calibri" w:cs="Arial"/>
          <w:bCs/>
          <w:color w:val="000000"/>
          <w:shd w:val="clear" w:color="auto" w:fill="FFFFFF"/>
        </w:rPr>
        <w:t>KeyEvent</w:t>
      </w:r>
      <w:proofErr w:type="spellEnd"/>
      <w:r w:rsidRPr="00F04071">
        <w:rPr>
          <w:rFonts w:ascii="Calibri" w:hAnsi="Calibri" w:cs="Arial"/>
          <w:color w:val="000000"/>
          <w:shd w:val="clear" w:color="auto" w:fill="FFFFFF"/>
        </w:rPr>
        <w:t>. This event includes actions like</w:t>
      </w:r>
      <w:r>
        <w:rPr>
          <w:rFonts w:ascii="Calibri" w:hAnsi="Calibri" w:cs="Arial"/>
          <w:color w:val="000000"/>
          <w:shd w:val="clear" w:color="auto" w:fill="FFFFFF"/>
        </w:rPr>
        <w:t>:</w:t>
      </w:r>
    </w:p>
    <w:p w:rsidR="00F04071" w:rsidRDefault="00F04071">
      <w:pPr>
        <w:rPr>
          <w:rFonts w:ascii="Calibri" w:hAnsi="Calibri" w:cs="Arial"/>
          <w:color w:val="000000"/>
          <w:shd w:val="clear" w:color="auto" w:fill="FFFFFF"/>
        </w:rPr>
      </w:pPr>
    </w:p>
    <w:p w:rsidR="00F04071" w:rsidRPr="00F04071" w:rsidRDefault="00F04071" w:rsidP="00F0407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 w:cs="Arial"/>
          <w:color w:val="000000"/>
          <w:shd w:val="clear" w:color="auto" w:fill="FFFFFF"/>
        </w:rPr>
        <w:t>K</w:t>
      </w:r>
      <w:r w:rsidRPr="00F04071">
        <w:rPr>
          <w:rFonts w:ascii="Calibri" w:hAnsi="Calibri" w:cs="Arial"/>
          <w:color w:val="000000"/>
          <w:shd w:val="clear" w:color="auto" w:fill="FFFFFF"/>
        </w:rPr>
        <w:t>ey pressed</w:t>
      </w:r>
      <w:r>
        <w:rPr>
          <w:rFonts w:ascii="Calibri" w:hAnsi="Calibri" w:cs="Arial"/>
          <w:color w:val="000000"/>
          <w:shd w:val="clear" w:color="auto" w:fill="FFFFFF"/>
        </w:rPr>
        <w:t xml:space="preserve"> </w:t>
      </w:r>
    </w:p>
    <w:p w:rsidR="00F04071" w:rsidRPr="00F04071" w:rsidRDefault="00F04071" w:rsidP="00F0407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 w:cs="Arial"/>
          <w:color w:val="000000"/>
          <w:shd w:val="clear" w:color="auto" w:fill="FFFFFF"/>
        </w:rPr>
        <w:t>K</w:t>
      </w:r>
      <w:r w:rsidRPr="00F04071">
        <w:rPr>
          <w:rFonts w:ascii="Calibri" w:hAnsi="Calibri" w:cs="Arial"/>
          <w:color w:val="000000"/>
          <w:shd w:val="clear" w:color="auto" w:fill="FFFFFF"/>
        </w:rPr>
        <w:t xml:space="preserve">ey released </w:t>
      </w:r>
    </w:p>
    <w:p w:rsidR="00F04071" w:rsidRPr="00547B34" w:rsidRDefault="00F04071" w:rsidP="00F0407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 w:cs="Arial"/>
          <w:color w:val="000000"/>
          <w:shd w:val="clear" w:color="auto" w:fill="FFFFFF"/>
        </w:rPr>
        <w:t>K</w:t>
      </w:r>
      <w:r w:rsidRPr="00F04071">
        <w:rPr>
          <w:rFonts w:ascii="Calibri" w:hAnsi="Calibri" w:cs="Arial"/>
          <w:color w:val="000000"/>
          <w:shd w:val="clear" w:color="auto" w:fill="FFFFFF"/>
        </w:rPr>
        <w:t>ey typed.</w:t>
      </w:r>
    </w:p>
    <w:p w:rsidR="00547B34" w:rsidRDefault="00547B34" w:rsidP="00547B34">
      <w:pPr>
        <w:rPr>
          <w:rFonts w:ascii="Calibri" w:hAnsi="Calibri"/>
        </w:rPr>
      </w:pPr>
    </w:p>
    <w:p w:rsidR="00547B34" w:rsidRDefault="00547B34" w:rsidP="00547B34">
      <w:pPr>
        <w:rPr>
          <w:rFonts w:ascii="Calibri" w:hAnsi="Calibri"/>
        </w:rPr>
      </w:pPr>
      <w:r>
        <w:rPr>
          <w:rFonts w:ascii="Calibri" w:hAnsi="Calibri"/>
        </w:rPr>
        <w:t xml:space="preserve">Depending on the type of the event it is passed to </w:t>
      </w:r>
      <w:proofErr w:type="spellStart"/>
      <w:r>
        <w:rPr>
          <w:rFonts w:ascii="Calibri" w:hAnsi="Calibri"/>
        </w:rPr>
        <w:t>onKeyPressed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onKeyReleased</w:t>
      </w:r>
      <w:proofErr w:type="spellEnd"/>
      <w:r w:rsidR="00EF08DF">
        <w:rPr>
          <w:rFonts w:ascii="Calibri" w:hAnsi="Calibri"/>
        </w:rPr>
        <w:t xml:space="preserve"> or </w:t>
      </w:r>
      <w:proofErr w:type="spellStart"/>
      <w:r w:rsidR="00EF08DF">
        <w:rPr>
          <w:rFonts w:ascii="Calibri" w:hAnsi="Calibri"/>
        </w:rPr>
        <w:t>onKeyTyped</w:t>
      </w:r>
      <w:proofErr w:type="spellEnd"/>
      <w:r w:rsidR="00EF08DF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function. </w:t>
      </w:r>
      <w:r w:rsidR="007B74C1">
        <w:rPr>
          <w:rFonts w:ascii="Calibri" w:hAnsi="Calibri"/>
        </w:rPr>
        <w:t>The</w:t>
      </w:r>
      <w:r>
        <w:rPr>
          <w:rFonts w:ascii="Calibri" w:hAnsi="Calibri"/>
        </w:rPr>
        <w:t xml:space="preserve"> ‘Key typed’ is higher-level and it’s generated whenever a Unicode character is entered </w:t>
      </w:r>
      <w:proofErr w:type="spellStart"/>
      <w:r>
        <w:rPr>
          <w:rFonts w:ascii="Calibri" w:hAnsi="Calibri"/>
        </w:rPr>
        <w:t>e.g</w:t>
      </w:r>
      <w:proofErr w:type="spellEnd"/>
      <w:r>
        <w:rPr>
          <w:rFonts w:ascii="Calibri" w:hAnsi="Calibri"/>
        </w:rPr>
        <w:t xml:space="preserve"> ‘a’ and</w:t>
      </w:r>
      <w:r w:rsidR="00EF08DF">
        <w:rPr>
          <w:rFonts w:ascii="Calibri" w:hAnsi="Calibri"/>
        </w:rPr>
        <w:t>/or</w:t>
      </w:r>
      <w:r>
        <w:rPr>
          <w:rFonts w:ascii="Calibri" w:hAnsi="Calibri"/>
        </w:rPr>
        <w:t xml:space="preserve"> ‘A’.  </w:t>
      </w:r>
    </w:p>
    <w:p w:rsidR="00FC7C3A" w:rsidRDefault="00FC7C3A" w:rsidP="00FC7C3A">
      <w:pPr>
        <w:pStyle w:val="NormalWeb"/>
        <w:shd w:val="clear" w:color="auto" w:fill="FFFFFF"/>
        <w:spacing w:before="0" w:beforeAutospacing="0" w:after="0"/>
        <w:textAlignment w:val="baseline"/>
        <w:rPr>
          <w:rStyle w:val="HTMLCode"/>
          <w:rFonts w:ascii="Calibri" w:eastAsiaTheme="majorEastAsia" w:hAnsi="Calibri" w:cs="Consolas"/>
          <w:color w:val="242729"/>
          <w:sz w:val="22"/>
          <w:szCs w:val="22"/>
          <w:bdr w:val="none" w:sz="0" w:space="0" w:color="auto" w:frame="1"/>
        </w:rPr>
      </w:pPr>
    </w:p>
    <w:p w:rsidR="00575EE0" w:rsidRPr="00FC7C3A" w:rsidRDefault="00FC7C3A" w:rsidP="00FC7C3A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alibri" w:eastAsiaTheme="majorEastAsia" w:hAnsi="Calibri" w:cs="Consolas"/>
          <w:color w:val="242729"/>
          <w:sz w:val="22"/>
          <w:szCs w:val="22"/>
          <w:bdr w:val="none" w:sz="0" w:space="0" w:color="auto" w:frame="1"/>
        </w:rPr>
        <w:t>‘</w:t>
      </w:r>
      <w:proofErr w:type="spellStart"/>
      <w:r>
        <w:rPr>
          <w:rStyle w:val="HTMLCode"/>
          <w:rFonts w:ascii="Calibri" w:eastAsiaTheme="majorEastAsia" w:hAnsi="Calibri" w:cs="Consolas"/>
          <w:color w:val="242729"/>
          <w:sz w:val="22"/>
          <w:szCs w:val="22"/>
          <w:bdr w:val="none" w:sz="0" w:space="0" w:color="auto" w:frame="1"/>
        </w:rPr>
        <w:t>K</w:t>
      </w:r>
      <w:r w:rsidR="007B74C1" w:rsidRPr="00FC7C3A">
        <w:rPr>
          <w:rStyle w:val="HTMLCode"/>
          <w:rFonts w:ascii="Calibri" w:eastAsiaTheme="majorEastAsia" w:hAnsi="Calibri" w:cs="Consolas"/>
          <w:color w:val="242729"/>
          <w:sz w:val="22"/>
          <w:szCs w:val="22"/>
          <w:bdr w:val="none" w:sz="0" w:space="0" w:color="auto" w:frame="1"/>
        </w:rPr>
        <w:t>eyPressed</w:t>
      </w:r>
      <w:proofErr w:type="spellEnd"/>
      <w:r>
        <w:rPr>
          <w:rStyle w:val="HTMLCode"/>
          <w:rFonts w:ascii="Calibri" w:eastAsiaTheme="majorEastAsia" w:hAnsi="Calibri" w:cs="Consolas"/>
          <w:color w:val="242729"/>
          <w:sz w:val="22"/>
          <w:szCs w:val="22"/>
          <w:bdr w:val="none" w:sz="0" w:space="0" w:color="auto" w:frame="1"/>
        </w:rPr>
        <w:t>’</w:t>
      </w:r>
      <w:r w:rsidR="007B74C1" w:rsidRPr="00FC7C3A">
        <w:rPr>
          <w:rFonts w:ascii="Calibri" w:hAnsi="Calibri" w:cs="Arial"/>
          <w:color w:val="242729"/>
          <w:sz w:val="22"/>
          <w:szCs w:val="22"/>
        </w:rPr>
        <w:t> is fired whenever any key press occurs. </w:t>
      </w:r>
      <w:r>
        <w:rPr>
          <w:rFonts w:ascii="Calibri" w:hAnsi="Calibri" w:cs="Arial"/>
          <w:color w:val="242729"/>
          <w:sz w:val="22"/>
          <w:szCs w:val="22"/>
        </w:rPr>
        <w:t>‘</w:t>
      </w:r>
      <w:proofErr w:type="spellStart"/>
      <w:r>
        <w:rPr>
          <w:rStyle w:val="HTMLCode"/>
          <w:rFonts w:ascii="Calibri" w:eastAsiaTheme="majorEastAsia" w:hAnsi="Calibri" w:cs="Consolas"/>
          <w:color w:val="242729"/>
          <w:sz w:val="22"/>
          <w:szCs w:val="22"/>
          <w:bdr w:val="none" w:sz="0" w:space="0" w:color="auto" w:frame="1"/>
        </w:rPr>
        <w:t>K</w:t>
      </w:r>
      <w:r w:rsidR="007B74C1" w:rsidRPr="00FC7C3A">
        <w:rPr>
          <w:rStyle w:val="HTMLCode"/>
          <w:rFonts w:ascii="Calibri" w:eastAsiaTheme="majorEastAsia" w:hAnsi="Calibri" w:cs="Consolas"/>
          <w:color w:val="242729"/>
          <w:sz w:val="22"/>
          <w:szCs w:val="22"/>
          <w:bdr w:val="none" w:sz="0" w:space="0" w:color="auto" w:frame="1"/>
        </w:rPr>
        <w:t>eyTyped</w:t>
      </w:r>
      <w:proofErr w:type="spellEnd"/>
      <w:r>
        <w:rPr>
          <w:rStyle w:val="HTMLCode"/>
          <w:rFonts w:ascii="Calibri" w:eastAsiaTheme="majorEastAsia" w:hAnsi="Calibri" w:cs="Consolas"/>
          <w:color w:val="242729"/>
          <w:sz w:val="22"/>
          <w:szCs w:val="22"/>
          <w:bdr w:val="none" w:sz="0" w:space="0" w:color="auto" w:frame="1"/>
        </w:rPr>
        <w:t>’</w:t>
      </w:r>
      <w:r w:rsidR="007B74C1" w:rsidRPr="00FC7C3A">
        <w:rPr>
          <w:rFonts w:ascii="Calibri" w:hAnsi="Calibri" w:cs="Arial"/>
          <w:color w:val="242729"/>
          <w:sz w:val="22"/>
          <w:szCs w:val="22"/>
        </w:rPr>
        <w:t xml:space="preserve"> is fired when a key is pressed that can be converted into a </w:t>
      </w:r>
      <w:proofErr w:type="spellStart"/>
      <w:r w:rsidR="007B74C1" w:rsidRPr="00FC7C3A">
        <w:rPr>
          <w:rFonts w:ascii="Calibri" w:hAnsi="Calibri" w:cs="Arial"/>
          <w:color w:val="242729"/>
          <w:sz w:val="22"/>
          <w:szCs w:val="22"/>
        </w:rPr>
        <w:t>unicode</w:t>
      </w:r>
      <w:proofErr w:type="spellEnd"/>
      <w:r w:rsidR="007B74C1" w:rsidRPr="00FC7C3A">
        <w:rPr>
          <w:rFonts w:ascii="Calibri" w:hAnsi="Calibri" w:cs="Arial"/>
          <w:color w:val="242729"/>
          <w:sz w:val="22"/>
          <w:szCs w:val="22"/>
        </w:rPr>
        <w:t xml:space="preserve"> character. If the shift key is down, for example, pressing "a" will tell </w:t>
      </w:r>
      <w:r>
        <w:rPr>
          <w:rFonts w:ascii="Calibri" w:hAnsi="Calibri" w:cs="Arial"/>
          <w:color w:val="242729"/>
          <w:sz w:val="22"/>
          <w:szCs w:val="22"/>
        </w:rPr>
        <w:t>‘</w:t>
      </w:r>
      <w:proofErr w:type="spellStart"/>
      <w:r>
        <w:rPr>
          <w:rStyle w:val="HTMLCode"/>
          <w:rFonts w:ascii="Calibri" w:eastAsiaTheme="majorEastAsia" w:hAnsi="Calibri" w:cs="Consolas"/>
          <w:color w:val="242729"/>
          <w:sz w:val="22"/>
          <w:szCs w:val="22"/>
          <w:bdr w:val="none" w:sz="0" w:space="0" w:color="auto" w:frame="1"/>
        </w:rPr>
        <w:t>K</w:t>
      </w:r>
      <w:r w:rsidR="007B74C1" w:rsidRPr="00FC7C3A">
        <w:rPr>
          <w:rStyle w:val="HTMLCode"/>
          <w:rFonts w:ascii="Calibri" w:eastAsiaTheme="majorEastAsia" w:hAnsi="Calibri" w:cs="Consolas"/>
          <w:color w:val="242729"/>
          <w:sz w:val="22"/>
          <w:szCs w:val="22"/>
          <w:bdr w:val="none" w:sz="0" w:space="0" w:color="auto" w:frame="1"/>
        </w:rPr>
        <w:t>eyTyped</w:t>
      </w:r>
      <w:proofErr w:type="spellEnd"/>
      <w:r>
        <w:rPr>
          <w:rStyle w:val="HTMLCode"/>
          <w:rFonts w:ascii="Calibri" w:eastAsiaTheme="majorEastAsia" w:hAnsi="Calibri" w:cs="Consolas"/>
          <w:color w:val="242729"/>
          <w:sz w:val="22"/>
          <w:szCs w:val="22"/>
          <w:bdr w:val="none" w:sz="0" w:space="0" w:color="auto" w:frame="1"/>
        </w:rPr>
        <w:t>’</w:t>
      </w:r>
      <w:r w:rsidR="007B74C1" w:rsidRPr="00FC7C3A">
        <w:rPr>
          <w:rFonts w:ascii="Calibri" w:hAnsi="Calibri" w:cs="Arial"/>
          <w:color w:val="242729"/>
          <w:sz w:val="22"/>
          <w:szCs w:val="22"/>
        </w:rPr>
        <w:t> that you typed a capital A, and </w:t>
      </w:r>
      <w:r>
        <w:rPr>
          <w:rFonts w:ascii="Calibri" w:hAnsi="Calibri" w:cs="Arial"/>
          <w:color w:val="242729"/>
          <w:sz w:val="22"/>
          <w:szCs w:val="22"/>
        </w:rPr>
        <w:t>‘</w:t>
      </w:r>
      <w:proofErr w:type="spellStart"/>
      <w:r>
        <w:rPr>
          <w:rStyle w:val="HTMLCode"/>
          <w:rFonts w:ascii="Calibri" w:eastAsiaTheme="majorEastAsia" w:hAnsi="Calibri" w:cs="Consolas"/>
          <w:color w:val="242729"/>
          <w:sz w:val="22"/>
          <w:szCs w:val="22"/>
          <w:bdr w:val="none" w:sz="0" w:space="0" w:color="auto" w:frame="1"/>
        </w:rPr>
        <w:t>K</w:t>
      </w:r>
      <w:r w:rsidR="007B74C1" w:rsidRPr="00FC7C3A">
        <w:rPr>
          <w:rStyle w:val="HTMLCode"/>
          <w:rFonts w:ascii="Calibri" w:eastAsiaTheme="majorEastAsia" w:hAnsi="Calibri" w:cs="Consolas"/>
          <w:color w:val="242729"/>
          <w:sz w:val="22"/>
          <w:szCs w:val="22"/>
          <w:bdr w:val="none" w:sz="0" w:space="0" w:color="auto" w:frame="1"/>
        </w:rPr>
        <w:t>eyPressed</w:t>
      </w:r>
      <w:proofErr w:type="spellEnd"/>
      <w:r>
        <w:rPr>
          <w:rStyle w:val="HTMLCode"/>
          <w:rFonts w:ascii="Calibri" w:eastAsiaTheme="majorEastAsia" w:hAnsi="Calibri" w:cs="Consolas"/>
          <w:color w:val="242729"/>
          <w:sz w:val="22"/>
          <w:szCs w:val="22"/>
          <w:bdr w:val="none" w:sz="0" w:space="0" w:color="auto" w:frame="1"/>
        </w:rPr>
        <w:t>’</w:t>
      </w:r>
      <w:r w:rsidR="007B74C1" w:rsidRPr="00FC7C3A">
        <w:rPr>
          <w:rFonts w:ascii="Calibri" w:hAnsi="Calibri" w:cs="Arial"/>
          <w:color w:val="242729"/>
          <w:sz w:val="22"/>
          <w:szCs w:val="22"/>
        </w:rPr>
        <w:t> will just get the "a" key, without capital or lowercase designations.</w:t>
      </w:r>
      <w:r w:rsidR="007B74C1">
        <w:rPr>
          <w:rFonts w:ascii="Arial" w:hAnsi="Arial" w:cs="Arial"/>
          <w:color w:val="242729"/>
          <w:sz w:val="23"/>
          <w:szCs w:val="23"/>
        </w:rPr>
        <w:t xml:space="preserve"> </w:t>
      </w:r>
      <w:r>
        <w:rPr>
          <w:rFonts w:ascii="Arial" w:hAnsi="Arial" w:cs="Arial"/>
          <w:color w:val="242729"/>
          <w:sz w:val="23"/>
          <w:szCs w:val="23"/>
        </w:rPr>
        <w:t xml:space="preserve">  </w:t>
      </w:r>
    </w:p>
    <w:p w:rsidR="00575EE0" w:rsidRDefault="00575EE0" w:rsidP="00547B34">
      <w:pPr>
        <w:rPr>
          <w:rFonts w:ascii="Calibri" w:hAnsi="Calibri"/>
        </w:rPr>
      </w:pPr>
      <w:r>
        <w:rPr>
          <w:rFonts w:ascii="Calibri" w:hAnsi="Calibri"/>
        </w:rPr>
        <w:t xml:space="preserve">Other types of events handled by JavaFX: Mouse event represented by </w:t>
      </w:r>
      <w:proofErr w:type="spellStart"/>
      <w:r>
        <w:rPr>
          <w:rFonts w:ascii="Calibri" w:hAnsi="Calibri"/>
        </w:rPr>
        <w:t>MouseEvent</w:t>
      </w:r>
      <w:proofErr w:type="spellEnd"/>
      <w:r>
        <w:rPr>
          <w:rFonts w:ascii="Calibri" w:hAnsi="Calibri"/>
        </w:rPr>
        <w:t xml:space="preserve">, Drag event represented by </w:t>
      </w:r>
      <w:proofErr w:type="spellStart"/>
      <w:r>
        <w:rPr>
          <w:rFonts w:ascii="Calibri" w:hAnsi="Calibri"/>
        </w:rPr>
        <w:t>DragEvent</w:t>
      </w:r>
      <w:proofErr w:type="spellEnd"/>
      <w:r>
        <w:rPr>
          <w:rFonts w:ascii="Calibri" w:hAnsi="Calibri"/>
        </w:rPr>
        <w:t xml:space="preserve"> and Window event represented by </w:t>
      </w:r>
      <w:proofErr w:type="spellStart"/>
      <w:r>
        <w:rPr>
          <w:rFonts w:ascii="Calibri" w:hAnsi="Calibri"/>
        </w:rPr>
        <w:t>WindowEvent</w:t>
      </w:r>
      <w:proofErr w:type="spellEnd"/>
      <w:r>
        <w:rPr>
          <w:rFonts w:ascii="Calibri" w:hAnsi="Calibri"/>
        </w:rPr>
        <w:t>.</w:t>
      </w:r>
    </w:p>
    <w:p w:rsidR="00575EE0" w:rsidRDefault="00575EE0" w:rsidP="00547B34">
      <w:pPr>
        <w:rPr>
          <w:rFonts w:ascii="Calibri" w:hAnsi="Calibri"/>
        </w:rPr>
      </w:pPr>
    </w:p>
    <w:p w:rsidR="00575EE0" w:rsidRDefault="00575EE0" w:rsidP="00547B34">
      <w:pPr>
        <w:rPr>
          <w:rFonts w:ascii="Calibri" w:hAnsi="Calibri"/>
        </w:rPr>
      </w:pPr>
      <w:r>
        <w:rPr>
          <w:rFonts w:ascii="Calibri" w:hAnsi="Calibri"/>
        </w:rPr>
        <w:t xml:space="preserve">Go to this page: </w:t>
      </w:r>
      <w:hyperlink r:id="rId6" w:history="1">
        <w:r w:rsidRPr="00A07E88">
          <w:rPr>
            <w:rStyle w:val="Hyperlink"/>
            <w:rFonts w:ascii="Calibri" w:hAnsi="Calibri"/>
          </w:rPr>
          <w:t>https://docs.oracle.com/javase/8/javafx/api/javafx/scene/input/KeyEvent.html</w:t>
        </w:r>
      </w:hyperlink>
    </w:p>
    <w:p w:rsidR="00AE1419" w:rsidRDefault="00575EE0" w:rsidP="00547B34">
      <w:pPr>
        <w:rPr>
          <w:rFonts w:ascii="Calibri" w:hAnsi="Calibri"/>
        </w:rPr>
      </w:pPr>
      <w:proofErr w:type="gramStart"/>
      <w:r>
        <w:rPr>
          <w:rFonts w:ascii="Calibri" w:hAnsi="Calibri"/>
        </w:rPr>
        <w:t>for</w:t>
      </w:r>
      <w:proofErr w:type="gramEnd"/>
      <w:r>
        <w:rPr>
          <w:rFonts w:ascii="Calibri" w:hAnsi="Calibri"/>
        </w:rPr>
        <w:t xml:space="preserve"> details on the constructor and the methods </w:t>
      </w:r>
      <w:r w:rsidR="00AE1419">
        <w:rPr>
          <w:rFonts w:ascii="Calibri" w:hAnsi="Calibri"/>
        </w:rPr>
        <w:t>supported.</w:t>
      </w:r>
    </w:p>
    <w:p w:rsidR="002D06EB" w:rsidRDefault="002D06EB" w:rsidP="00547B34">
      <w:pPr>
        <w:rPr>
          <w:rFonts w:ascii="Calibri" w:hAnsi="Calibri"/>
        </w:rPr>
      </w:pPr>
    </w:p>
    <w:p w:rsidR="002D06EB" w:rsidRPr="00BB6157" w:rsidRDefault="002D06EB" w:rsidP="002D06EB">
      <w:r>
        <w:rPr>
          <w:b/>
          <w:sz w:val="24"/>
          <w:szCs w:val="24"/>
        </w:rPr>
        <w:t>Example1</w:t>
      </w:r>
      <w:r w:rsidRPr="00F04071">
        <w:rPr>
          <w:b/>
          <w:sz w:val="24"/>
          <w:szCs w:val="24"/>
        </w:rPr>
        <w:t>:</w:t>
      </w:r>
      <w:r w:rsidR="00BB6157">
        <w:rPr>
          <w:b/>
          <w:sz w:val="24"/>
          <w:szCs w:val="24"/>
        </w:rPr>
        <w:t xml:space="preserve"> </w:t>
      </w:r>
      <w:r w:rsidR="00BB6157">
        <w:t xml:space="preserve">Write a JavaFX application with a button. When it’s pressed by </w:t>
      </w:r>
      <w:r w:rsidR="004168A1">
        <w:t>the</w:t>
      </w:r>
      <w:r w:rsidR="00BB6157">
        <w:t xml:space="preserve"> </w:t>
      </w:r>
      <w:r w:rsidR="0090533D">
        <w:t>‘Enter’ key</w:t>
      </w:r>
      <w:r w:rsidR="004168A1">
        <w:t>,</w:t>
      </w:r>
      <w:r w:rsidR="0090533D">
        <w:t xml:space="preserve"> a message is printed.</w:t>
      </w:r>
    </w:p>
    <w:p w:rsidR="00BB6157" w:rsidRDefault="00BB6157" w:rsidP="002D06EB">
      <w:pPr>
        <w:rPr>
          <w:b/>
          <w:sz w:val="24"/>
          <w:szCs w:val="24"/>
        </w:rPr>
      </w:pP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javafx.application.Application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javafx.event.EventHandler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javafx.scene.control.Button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javafx.scene.input.KeyCode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javafx.scene.input.KeyEvent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javafx.scene.layout.BorderPane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javafx.stage.Stage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Application {</w:t>
      </w: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start(Stage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BorderPane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BorderPane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Button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Button(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"Press Me!"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pane</w:t>
      </w:r>
      <w:r>
        <w:rPr>
          <w:rFonts w:ascii="Courier New" w:hAnsi="Courier New" w:cs="Courier New"/>
          <w:color w:val="000000"/>
          <w:sz w:val="20"/>
          <w:szCs w:val="20"/>
        </w:rPr>
        <w:t>.setCenter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Scene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Scene(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pane</w:t>
      </w:r>
      <w:r>
        <w:rPr>
          <w:rFonts w:ascii="Courier New" w:hAnsi="Courier New" w:cs="Courier New"/>
          <w:color w:val="000000"/>
          <w:sz w:val="20"/>
          <w:szCs w:val="20"/>
        </w:rPr>
        <w:t>, 200, 200);</w:t>
      </w: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r>
        <w:rPr>
          <w:rFonts w:ascii="Courier New" w:hAnsi="Courier New" w:cs="Courier New"/>
          <w:color w:val="000000"/>
          <w:sz w:val="20"/>
          <w:szCs w:val="20"/>
        </w:rPr>
        <w:t>.setScene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scene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r>
        <w:rPr>
          <w:rFonts w:ascii="Courier New" w:hAnsi="Courier New" w:cs="Courier New"/>
          <w:color w:val="000000"/>
          <w:sz w:val="20"/>
          <w:szCs w:val="20"/>
        </w:rPr>
        <w:t>.show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>.setOnKeyPressed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&gt;() {</w:t>
      </w: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handle(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event</w:t>
      </w:r>
      <w:r>
        <w:rPr>
          <w:rFonts w:ascii="Courier New" w:hAnsi="Courier New" w:cs="Courier New"/>
          <w:color w:val="000000"/>
          <w:sz w:val="20"/>
          <w:szCs w:val="20"/>
        </w:rPr>
        <w:t>.getCode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KeyCode.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Pressed"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launch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6157" w:rsidRDefault="00BB6157" w:rsidP="00BB615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BB6157" w:rsidRDefault="00BB6157" w:rsidP="00BB615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62A02" w:rsidRDefault="00762A02" w:rsidP="00BB6157">
      <w:pPr>
        <w:rPr>
          <w:rFonts w:ascii="Courier New" w:hAnsi="Courier New" w:cs="Courier New"/>
          <w:color w:val="000000"/>
          <w:sz w:val="20"/>
          <w:szCs w:val="20"/>
        </w:rPr>
      </w:pPr>
    </w:p>
    <w:p w:rsidR="00762A02" w:rsidRDefault="00762A02" w:rsidP="00BB6157">
      <w:pPr>
        <w:rPr>
          <w:rFonts w:ascii="Courier New" w:hAnsi="Courier New" w:cs="Courier New"/>
          <w:color w:val="000000"/>
          <w:sz w:val="20"/>
          <w:szCs w:val="20"/>
        </w:rPr>
      </w:pPr>
      <w:r>
        <w:t>Run the program and you will get the following output. Hit the ‘Enter’ key and the string “Enter Pressed” will be displayed on the console.</w:t>
      </w:r>
    </w:p>
    <w:p w:rsidR="00762A02" w:rsidRDefault="00762A02" w:rsidP="00BB6157">
      <w:pPr>
        <w:rPr>
          <w:rFonts w:ascii="Calibri" w:hAnsi="Calibri"/>
        </w:rPr>
      </w:pPr>
    </w:p>
    <w:p w:rsidR="00BB6157" w:rsidRDefault="00BB6157" w:rsidP="002D06EB">
      <w:pPr>
        <w:rPr>
          <w:rFonts w:ascii="Calibri" w:hAnsi="Calibri"/>
        </w:rPr>
      </w:pPr>
    </w:p>
    <w:p w:rsidR="00BB6157" w:rsidRDefault="00BB6157" w:rsidP="002D06EB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53378B6B" wp14:editId="4821527A">
            <wp:extent cx="20574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D3" w:rsidRDefault="00FC2734" w:rsidP="00FC2734">
      <w:pPr>
        <w:tabs>
          <w:tab w:val="left" w:pos="7856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:rsidR="00FC2734" w:rsidRDefault="005173D3" w:rsidP="002D06EB">
      <w:r>
        <w:rPr>
          <w:b/>
          <w:sz w:val="24"/>
          <w:szCs w:val="24"/>
        </w:rPr>
        <w:t>Description</w:t>
      </w:r>
      <w:r w:rsidRPr="00F04071">
        <w:rPr>
          <w:b/>
          <w:sz w:val="24"/>
          <w:szCs w:val="24"/>
        </w:rPr>
        <w:t>:</w:t>
      </w:r>
      <w:r w:rsidR="00FC2734">
        <w:rPr>
          <w:b/>
          <w:sz w:val="24"/>
          <w:szCs w:val="24"/>
        </w:rPr>
        <w:t xml:space="preserve"> </w:t>
      </w:r>
      <w:r w:rsidR="00FC2734">
        <w:t xml:space="preserve">The </w:t>
      </w:r>
      <w:proofErr w:type="spellStart"/>
      <w:proofErr w:type="gramStart"/>
      <w:r w:rsidR="00FC2734">
        <w:t>getCode</w:t>
      </w:r>
      <w:proofErr w:type="spellEnd"/>
      <w:r w:rsidR="00FC2734">
        <w:t>(</w:t>
      </w:r>
      <w:proofErr w:type="gramEnd"/>
      <w:r w:rsidR="00FC2734">
        <w:t xml:space="preserve">) method gets the key code associated with the key. It’s either the ‘key pressed’ or ‘key released’ event. </w:t>
      </w:r>
    </w:p>
    <w:p w:rsidR="00A61EF1" w:rsidRDefault="00A61EF1" w:rsidP="002D06EB"/>
    <w:p w:rsidR="00E36AA9" w:rsidRDefault="00E36AA9" w:rsidP="002D06EB"/>
    <w:p w:rsidR="00E36AA9" w:rsidRDefault="00E36AA9" w:rsidP="002D06EB"/>
    <w:p w:rsidR="00E36AA9" w:rsidRDefault="00E36AA9" w:rsidP="002D06EB"/>
    <w:p w:rsidR="00A61EF1" w:rsidRDefault="00A61EF1" w:rsidP="002D06EB"/>
    <w:p w:rsidR="00A61EF1" w:rsidRDefault="00A61EF1" w:rsidP="002D06E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Slider</w:t>
      </w:r>
      <w:r w:rsidRPr="00F0407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</w:p>
    <w:p w:rsidR="00A61EF1" w:rsidRDefault="00A61EF1" w:rsidP="002D06EB">
      <w:pPr>
        <w:rPr>
          <w:b/>
          <w:sz w:val="24"/>
          <w:szCs w:val="24"/>
        </w:rPr>
      </w:pPr>
    </w:p>
    <w:p w:rsidR="00A61EF1" w:rsidRDefault="00A61EF1" w:rsidP="002D06EB">
      <w:pPr>
        <w:rPr>
          <w:rFonts w:ascii="Calibri" w:hAnsi="Calibri" w:cs="Arial"/>
          <w:spacing w:val="-2"/>
          <w:shd w:val="clear" w:color="auto" w:fill="FFFFFF"/>
        </w:rPr>
      </w:pPr>
      <w:r w:rsidRPr="00A61EF1">
        <w:rPr>
          <w:rFonts w:ascii="Calibri" w:hAnsi="Calibri" w:cs="Arial"/>
          <w:spacing w:val="-2"/>
          <w:shd w:val="clear" w:color="auto" w:fill="FFFFFF"/>
        </w:rPr>
        <w:t xml:space="preserve">Slider is a Control in JavaFX which is used to display a continuous or discrete range of valid numeric choices and allows the user </w:t>
      </w:r>
      <w:r>
        <w:rPr>
          <w:rFonts w:ascii="Calibri" w:hAnsi="Calibri" w:cs="Arial"/>
          <w:spacing w:val="-2"/>
          <w:shd w:val="clear" w:color="auto" w:fill="FFFFFF"/>
        </w:rPr>
        <w:t xml:space="preserve">to interact with the control. It can be placed </w:t>
      </w:r>
      <w:r w:rsidRPr="00A61EF1">
        <w:rPr>
          <w:rFonts w:ascii="Calibri" w:hAnsi="Calibri" w:cs="Arial"/>
          <w:spacing w:val="-2"/>
          <w:shd w:val="clear" w:color="auto" w:fill="FFFFFF"/>
        </w:rPr>
        <w:t>as a vertical or horizontal bar with a knob that the user can slide to i</w:t>
      </w:r>
      <w:r>
        <w:rPr>
          <w:rFonts w:ascii="Calibri" w:hAnsi="Calibri" w:cs="Arial"/>
          <w:spacing w:val="-2"/>
          <w:shd w:val="clear" w:color="auto" w:fill="FFFFFF"/>
        </w:rPr>
        <w:t xml:space="preserve">ndicate the desired value. It can also </w:t>
      </w:r>
      <w:r w:rsidRPr="00A61EF1">
        <w:rPr>
          <w:rFonts w:ascii="Calibri" w:hAnsi="Calibri" w:cs="Arial"/>
          <w:spacing w:val="-2"/>
          <w:shd w:val="clear" w:color="auto" w:fill="FFFFFF"/>
        </w:rPr>
        <w:t>have tick marks and labels to indicate the intervals along the bar.</w:t>
      </w:r>
    </w:p>
    <w:p w:rsidR="00A61EF1" w:rsidRDefault="00A61EF1" w:rsidP="002D06EB">
      <w:pPr>
        <w:rPr>
          <w:rFonts w:ascii="Calibri" w:hAnsi="Calibri" w:cs="Arial"/>
          <w:spacing w:val="-2"/>
          <w:shd w:val="clear" w:color="auto" w:fill="FFFFFF"/>
        </w:rPr>
      </w:pPr>
      <w:r w:rsidRPr="00A61EF1">
        <w:rPr>
          <w:rFonts w:ascii="Calibri" w:hAnsi="Calibri" w:cs="Arial"/>
          <w:spacing w:val="-2"/>
        </w:rPr>
        <w:br/>
      </w:r>
      <w:r w:rsidRPr="00A61EF1">
        <w:rPr>
          <w:rFonts w:ascii="Calibri" w:hAnsi="Calibri" w:cs="Arial"/>
          <w:spacing w:val="-2"/>
          <w:shd w:val="clear" w:color="auto" w:fill="FFFFFF"/>
        </w:rPr>
        <w:t>The three fundamental variables of the slider are </w:t>
      </w:r>
      <w:r w:rsidRPr="00A61EF1">
        <w:rPr>
          <w:rStyle w:val="Emphasis"/>
          <w:rFonts w:ascii="Calibri" w:hAnsi="Calibri" w:cs="Arial"/>
          <w:spacing w:val="-2"/>
          <w:bdr w:val="none" w:sz="0" w:space="0" w:color="auto" w:frame="1"/>
          <w:shd w:val="clear" w:color="auto" w:fill="FFFFFF"/>
        </w:rPr>
        <w:t>min</w:t>
      </w:r>
      <w:r w:rsidRPr="00A61EF1">
        <w:rPr>
          <w:rFonts w:ascii="Calibri" w:hAnsi="Calibri" w:cs="Arial"/>
          <w:spacing w:val="-2"/>
          <w:shd w:val="clear" w:color="auto" w:fill="FFFFFF"/>
        </w:rPr>
        <w:t>, </w:t>
      </w:r>
      <w:r w:rsidRPr="00A61EF1">
        <w:rPr>
          <w:rStyle w:val="Emphasis"/>
          <w:rFonts w:ascii="Calibri" w:hAnsi="Calibri" w:cs="Arial"/>
          <w:spacing w:val="-2"/>
          <w:bdr w:val="none" w:sz="0" w:space="0" w:color="auto" w:frame="1"/>
          <w:shd w:val="clear" w:color="auto" w:fill="FFFFFF"/>
        </w:rPr>
        <w:t>max</w:t>
      </w:r>
      <w:r w:rsidRPr="00A61EF1">
        <w:rPr>
          <w:rFonts w:ascii="Calibri" w:hAnsi="Calibri" w:cs="Arial"/>
          <w:spacing w:val="-2"/>
          <w:shd w:val="clear" w:color="auto" w:fill="FFFFFF"/>
        </w:rPr>
        <w:t>, and </w:t>
      </w:r>
      <w:r w:rsidRPr="00A61EF1">
        <w:rPr>
          <w:rStyle w:val="Emphasis"/>
          <w:rFonts w:ascii="Calibri" w:hAnsi="Calibri" w:cs="Arial"/>
          <w:spacing w:val="-2"/>
          <w:bdr w:val="none" w:sz="0" w:space="0" w:color="auto" w:frame="1"/>
          <w:shd w:val="clear" w:color="auto" w:fill="FFFFFF"/>
        </w:rPr>
        <w:t>value</w:t>
      </w:r>
      <w:r w:rsidRPr="00A61EF1">
        <w:rPr>
          <w:rFonts w:ascii="Calibri" w:hAnsi="Calibri" w:cs="Arial"/>
          <w:spacing w:val="-2"/>
          <w:shd w:val="clear" w:color="auto" w:fill="FFFFFF"/>
        </w:rPr>
        <w:t>. The value should always be a number within the range defined by min and max. </w:t>
      </w:r>
      <w:proofErr w:type="gramStart"/>
      <w:r w:rsidRPr="00A61EF1">
        <w:rPr>
          <w:rStyle w:val="Emphasis"/>
          <w:rFonts w:ascii="Calibri" w:hAnsi="Calibri" w:cs="Arial"/>
          <w:spacing w:val="-2"/>
          <w:bdr w:val="none" w:sz="0" w:space="0" w:color="auto" w:frame="1"/>
          <w:shd w:val="clear" w:color="auto" w:fill="FFFFFF"/>
        </w:rPr>
        <w:t>min</w:t>
      </w:r>
      <w:proofErr w:type="gramEnd"/>
      <w:r w:rsidRPr="00A61EF1">
        <w:rPr>
          <w:rStyle w:val="Emphasis"/>
          <w:rFonts w:ascii="Calibri" w:hAnsi="Calibri" w:cs="Arial"/>
          <w:spacing w:val="-2"/>
          <w:bdr w:val="none" w:sz="0" w:space="0" w:color="auto" w:frame="1"/>
          <w:shd w:val="clear" w:color="auto" w:fill="FFFFFF"/>
        </w:rPr>
        <w:t> </w:t>
      </w:r>
      <w:r w:rsidRPr="00A61EF1">
        <w:rPr>
          <w:rFonts w:ascii="Calibri" w:hAnsi="Calibri" w:cs="Arial"/>
          <w:spacing w:val="-2"/>
          <w:shd w:val="clear" w:color="auto" w:fill="FFFFFF"/>
        </w:rPr>
        <w:t>should always be less than to </w:t>
      </w:r>
      <w:r w:rsidRPr="00A61EF1">
        <w:rPr>
          <w:rStyle w:val="Emphasis"/>
          <w:rFonts w:ascii="Calibri" w:hAnsi="Calibri" w:cs="Arial"/>
          <w:spacing w:val="-2"/>
          <w:bdr w:val="none" w:sz="0" w:space="0" w:color="auto" w:frame="1"/>
          <w:shd w:val="clear" w:color="auto" w:fill="FFFFFF"/>
        </w:rPr>
        <w:t>max</w:t>
      </w:r>
      <w:r w:rsidRPr="00A61EF1">
        <w:rPr>
          <w:rFonts w:ascii="Calibri" w:hAnsi="Calibri" w:cs="Arial"/>
          <w:spacing w:val="-2"/>
          <w:shd w:val="clear" w:color="auto" w:fill="FFFFFF"/>
        </w:rPr>
        <w:t>. </w:t>
      </w:r>
      <w:proofErr w:type="gramStart"/>
      <w:r w:rsidRPr="00A61EF1">
        <w:rPr>
          <w:rStyle w:val="Emphasis"/>
          <w:rFonts w:ascii="Calibri" w:hAnsi="Calibri" w:cs="Arial"/>
          <w:spacing w:val="-2"/>
          <w:bdr w:val="none" w:sz="0" w:space="0" w:color="auto" w:frame="1"/>
          <w:shd w:val="clear" w:color="auto" w:fill="FFFFFF"/>
        </w:rPr>
        <w:t>min</w:t>
      </w:r>
      <w:proofErr w:type="gramEnd"/>
      <w:r w:rsidRPr="00A61EF1">
        <w:rPr>
          <w:rStyle w:val="Emphasis"/>
          <w:rFonts w:ascii="Calibri" w:hAnsi="Calibri" w:cs="Arial"/>
          <w:spacing w:val="-2"/>
          <w:bdr w:val="none" w:sz="0" w:space="0" w:color="auto" w:frame="1"/>
          <w:shd w:val="clear" w:color="auto" w:fill="FFFFFF"/>
        </w:rPr>
        <w:t> </w:t>
      </w:r>
      <w:r w:rsidRPr="00A61EF1">
        <w:rPr>
          <w:rFonts w:ascii="Calibri" w:hAnsi="Calibri" w:cs="Arial"/>
          <w:spacing w:val="-2"/>
          <w:shd w:val="clear" w:color="auto" w:fill="FFFFFF"/>
        </w:rPr>
        <w:t>defaults to 0, whereas </w:t>
      </w:r>
      <w:r w:rsidRPr="00A61EF1">
        <w:rPr>
          <w:rStyle w:val="Emphasis"/>
          <w:rFonts w:ascii="Calibri" w:hAnsi="Calibri" w:cs="Arial"/>
          <w:spacing w:val="-2"/>
          <w:bdr w:val="none" w:sz="0" w:space="0" w:color="auto" w:frame="1"/>
          <w:shd w:val="clear" w:color="auto" w:fill="FFFFFF"/>
        </w:rPr>
        <w:t>max </w:t>
      </w:r>
      <w:r w:rsidRPr="00A61EF1">
        <w:rPr>
          <w:rFonts w:ascii="Calibri" w:hAnsi="Calibri" w:cs="Arial"/>
          <w:spacing w:val="-2"/>
          <w:shd w:val="clear" w:color="auto" w:fill="FFFFFF"/>
        </w:rPr>
        <w:t>defaults to 100.</w:t>
      </w:r>
    </w:p>
    <w:p w:rsidR="00A61EF1" w:rsidRDefault="00A61EF1" w:rsidP="002D06EB">
      <w:pPr>
        <w:rPr>
          <w:rFonts w:ascii="Calibri" w:hAnsi="Calibri" w:cs="Arial"/>
          <w:spacing w:val="-2"/>
          <w:shd w:val="clear" w:color="auto" w:fill="FFFFFF"/>
        </w:rPr>
      </w:pPr>
    </w:p>
    <w:p w:rsidR="004963FE" w:rsidRDefault="00A61EF1" w:rsidP="002D06EB">
      <w:pPr>
        <w:rPr>
          <w:rFonts w:ascii="Calibri" w:hAnsi="Calibri" w:cs="Arial"/>
          <w:spacing w:val="-2"/>
          <w:shd w:val="clear" w:color="auto" w:fill="FFFFFF"/>
        </w:rPr>
      </w:pPr>
      <w:r>
        <w:rPr>
          <w:rFonts w:ascii="Calibri" w:hAnsi="Calibri" w:cs="Arial"/>
          <w:spacing w:val="-2"/>
          <w:shd w:val="clear" w:color="auto" w:fill="FFFFFF"/>
        </w:rPr>
        <w:t>Create a slider:</w:t>
      </w:r>
    </w:p>
    <w:p w:rsidR="004963FE" w:rsidRDefault="004963FE" w:rsidP="002D06EB">
      <w:pPr>
        <w:rPr>
          <w:rFonts w:ascii="Calibri" w:hAnsi="Calibri" w:cs="Arial"/>
          <w:spacing w:val="-2"/>
          <w:shd w:val="clear" w:color="auto" w:fill="FFFFFF"/>
        </w:rPr>
      </w:pPr>
      <w:r>
        <w:rPr>
          <w:rFonts w:ascii="Calibri" w:hAnsi="Calibri" w:cs="Arial"/>
          <w:spacing w:val="-2"/>
          <w:shd w:val="clear" w:color="auto" w:fill="FFFFFF"/>
        </w:rPr>
        <w:t>Slider (double min, double max, double value)</w:t>
      </w:r>
    </w:p>
    <w:p w:rsidR="004963FE" w:rsidRDefault="004963FE" w:rsidP="002D06EB">
      <w:pPr>
        <w:rPr>
          <w:rFonts w:ascii="Calibri" w:hAnsi="Calibri" w:cs="Arial"/>
          <w:spacing w:val="-2"/>
          <w:shd w:val="clear" w:color="auto" w:fill="FFFFFF"/>
        </w:rPr>
      </w:pPr>
      <w:r>
        <w:rPr>
          <w:rFonts w:ascii="Calibri" w:hAnsi="Calibri" w:cs="Arial"/>
          <w:spacing w:val="-2"/>
          <w:shd w:val="clear" w:color="auto" w:fill="FFFFFF"/>
        </w:rPr>
        <w:t>Constructs a Slider control with the specified slider min, max and current value values.</w:t>
      </w:r>
    </w:p>
    <w:p w:rsidR="004963FE" w:rsidRDefault="004963FE" w:rsidP="002D06EB">
      <w:pPr>
        <w:rPr>
          <w:rFonts w:ascii="Calibri" w:hAnsi="Calibri" w:cs="Arial"/>
          <w:spacing w:val="-2"/>
          <w:shd w:val="clear" w:color="auto" w:fill="FFFFFF"/>
        </w:rPr>
      </w:pPr>
    </w:p>
    <w:p w:rsidR="00A61EF1" w:rsidRDefault="004963FE" w:rsidP="002D06EB">
      <w:pPr>
        <w:rPr>
          <w:rFonts w:ascii="Calibri" w:hAnsi="Calibri" w:cs="Arial"/>
          <w:spacing w:val="-2"/>
          <w:shd w:val="clear" w:color="auto" w:fill="FFFFFF"/>
        </w:rPr>
      </w:pPr>
      <w:proofErr w:type="gramStart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import</w:t>
      </w:r>
      <w:proofErr w:type="gramEnd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 xml:space="preserve"> </w:t>
      </w:r>
      <w:proofErr w:type="spellStart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javafx.scene.control.Slider</w:t>
      </w:r>
      <w:proofErr w:type="spellEnd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;</w:t>
      </w:r>
    </w:p>
    <w:p w:rsidR="00A61EF1" w:rsidRDefault="00A61EF1" w:rsidP="002D06EB">
      <w:pPr>
        <w:rPr>
          <w:rFonts w:ascii="Courier New" w:eastAsia="Times New Roman" w:hAnsi="Courier New" w:cs="Courier New"/>
          <w:color w:val="474747"/>
          <w:sz w:val="21"/>
          <w:szCs w:val="21"/>
        </w:rPr>
      </w:pPr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 xml:space="preserve">Slider </w:t>
      </w:r>
      <w:proofErr w:type="spellStart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slider</w:t>
      </w:r>
      <w:proofErr w:type="spellEnd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 xml:space="preserve"> = new </w:t>
      </w:r>
      <w:proofErr w:type="gramStart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Slider(</w:t>
      </w:r>
      <w:proofErr w:type="gramEnd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0, 1</w:t>
      </w:r>
      <w:r>
        <w:rPr>
          <w:rFonts w:ascii="Courier New" w:eastAsia="Times New Roman" w:hAnsi="Courier New" w:cs="Courier New"/>
          <w:color w:val="474747"/>
          <w:sz w:val="21"/>
          <w:szCs w:val="21"/>
        </w:rPr>
        <w:t xml:space="preserve">00, </w:t>
      </w:r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5);</w:t>
      </w:r>
    </w:p>
    <w:p w:rsidR="00A61EF1" w:rsidRDefault="00A61EF1" w:rsidP="002D06EB">
      <w:pPr>
        <w:rPr>
          <w:rFonts w:ascii="Calibri" w:hAnsi="Calibri" w:cs="Arial"/>
          <w:spacing w:val="-2"/>
          <w:shd w:val="clear" w:color="auto" w:fill="FFFFFF"/>
        </w:rPr>
      </w:pPr>
      <w:r>
        <w:rPr>
          <w:rFonts w:ascii="Calibri" w:hAnsi="Calibri" w:cs="Arial"/>
          <w:spacing w:val="-2"/>
          <w:shd w:val="clear" w:color="auto" w:fill="FFFFFF"/>
        </w:rPr>
        <w:t>The min value here is 0, max is 100 and the slider defaults to 5.</w:t>
      </w:r>
    </w:p>
    <w:p w:rsidR="00A61EF1" w:rsidRDefault="00A61EF1" w:rsidP="002D06EB">
      <w:pPr>
        <w:rPr>
          <w:rFonts w:ascii="Calibri" w:hAnsi="Calibri" w:cs="Arial"/>
          <w:spacing w:val="-2"/>
          <w:shd w:val="clear" w:color="auto" w:fill="FFFFFF"/>
        </w:rPr>
      </w:pPr>
    </w:p>
    <w:p w:rsidR="00A61EF1" w:rsidRDefault="00A61EF1" w:rsidP="004963FE">
      <w:pPr>
        <w:rPr>
          <w:rFonts w:ascii="Calibri" w:hAnsi="Calibri" w:cs="Arial"/>
          <w:spacing w:val="-2"/>
          <w:shd w:val="clear" w:color="auto" w:fill="FFFFFF"/>
        </w:rPr>
      </w:pPr>
      <w:r>
        <w:rPr>
          <w:rFonts w:ascii="Calibri" w:hAnsi="Calibri" w:cs="Arial"/>
          <w:spacing w:val="-2"/>
          <w:shd w:val="clear" w:color="auto" w:fill="FFFFFF"/>
        </w:rPr>
        <w:t>Slider with customized tick marks and tick mark labels which spans from 0 to 1 and defaults to 0.5</w:t>
      </w:r>
    </w:p>
    <w:p w:rsidR="004963FE" w:rsidRPr="00A61EF1" w:rsidRDefault="004963FE" w:rsidP="004963FE">
      <w:pPr>
        <w:rPr>
          <w:rFonts w:ascii="Calibri" w:hAnsi="Calibri" w:cs="Arial"/>
          <w:spacing w:val="-2"/>
          <w:shd w:val="clear" w:color="auto" w:fill="FFFFFF"/>
        </w:rPr>
      </w:pPr>
    </w:p>
    <w:p w:rsidR="00A61EF1" w:rsidRPr="00A61EF1" w:rsidRDefault="00A61EF1" w:rsidP="00A6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4747"/>
          <w:sz w:val="21"/>
          <w:szCs w:val="21"/>
        </w:rPr>
      </w:pPr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 xml:space="preserve"> </w:t>
      </w:r>
      <w:proofErr w:type="gramStart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import</w:t>
      </w:r>
      <w:proofErr w:type="gramEnd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 xml:space="preserve"> </w:t>
      </w:r>
      <w:proofErr w:type="spellStart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javafx.scene.control.Slider</w:t>
      </w:r>
      <w:proofErr w:type="spellEnd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;</w:t>
      </w:r>
    </w:p>
    <w:p w:rsidR="00A61EF1" w:rsidRPr="00A61EF1" w:rsidRDefault="00A61EF1" w:rsidP="00A6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4747"/>
          <w:sz w:val="21"/>
          <w:szCs w:val="21"/>
        </w:rPr>
      </w:pPr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 xml:space="preserve"> </w:t>
      </w:r>
    </w:p>
    <w:p w:rsidR="00A61EF1" w:rsidRPr="00A61EF1" w:rsidRDefault="00A61EF1" w:rsidP="00A6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4747"/>
          <w:sz w:val="21"/>
          <w:szCs w:val="21"/>
        </w:rPr>
      </w:pPr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 xml:space="preserve"> Slider </w:t>
      </w:r>
      <w:proofErr w:type="spellStart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slider</w:t>
      </w:r>
      <w:proofErr w:type="spellEnd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 xml:space="preserve"> = new </w:t>
      </w:r>
      <w:proofErr w:type="gramStart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Slider(</w:t>
      </w:r>
      <w:proofErr w:type="gramEnd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0, 1, 0.5);</w:t>
      </w:r>
    </w:p>
    <w:p w:rsidR="00A61EF1" w:rsidRPr="00A61EF1" w:rsidRDefault="00A61EF1" w:rsidP="00A6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4747"/>
          <w:sz w:val="21"/>
          <w:szCs w:val="21"/>
        </w:rPr>
      </w:pPr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 xml:space="preserve"> </w:t>
      </w:r>
      <w:proofErr w:type="spellStart"/>
      <w:proofErr w:type="gramStart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slider.setShowTickMarks</w:t>
      </w:r>
      <w:proofErr w:type="spellEnd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(</w:t>
      </w:r>
      <w:proofErr w:type="gramEnd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true);</w:t>
      </w:r>
    </w:p>
    <w:p w:rsidR="00A61EF1" w:rsidRPr="00A61EF1" w:rsidRDefault="00A61EF1" w:rsidP="00A6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4747"/>
          <w:sz w:val="21"/>
          <w:szCs w:val="21"/>
        </w:rPr>
      </w:pPr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 xml:space="preserve"> </w:t>
      </w:r>
      <w:proofErr w:type="spellStart"/>
      <w:proofErr w:type="gramStart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slider.setShowTickLabels</w:t>
      </w:r>
      <w:proofErr w:type="spellEnd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(</w:t>
      </w:r>
      <w:proofErr w:type="gramEnd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true);</w:t>
      </w:r>
    </w:p>
    <w:p w:rsidR="00A61EF1" w:rsidRPr="00A61EF1" w:rsidRDefault="00A61EF1" w:rsidP="00A6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4747"/>
          <w:sz w:val="21"/>
          <w:szCs w:val="21"/>
        </w:rPr>
      </w:pPr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 xml:space="preserve"> </w:t>
      </w:r>
      <w:proofErr w:type="spellStart"/>
      <w:proofErr w:type="gramStart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slider.setMajorTickUnit</w:t>
      </w:r>
      <w:proofErr w:type="spellEnd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(</w:t>
      </w:r>
      <w:proofErr w:type="gramEnd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0.25f);</w:t>
      </w:r>
    </w:p>
    <w:p w:rsidR="00A61EF1" w:rsidRDefault="00A61EF1" w:rsidP="00A6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4747"/>
          <w:sz w:val="21"/>
          <w:szCs w:val="21"/>
        </w:rPr>
      </w:pPr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 xml:space="preserve"> </w:t>
      </w:r>
      <w:proofErr w:type="spellStart"/>
      <w:proofErr w:type="gramStart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slider.setBlockIncrement</w:t>
      </w:r>
      <w:proofErr w:type="spellEnd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(</w:t>
      </w:r>
      <w:proofErr w:type="gramEnd"/>
      <w:r w:rsidRPr="00A61EF1">
        <w:rPr>
          <w:rFonts w:ascii="Courier New" w:eastAsia="Times New Roman" w:hAnsi="Courier New" w:cs="Courier New"/>
          <w:color w:val="474747"/>
          <w:sz w:val="21"/>
          <w:szCs w:val="21"/>
        </w:rPr>
        <w:t>0.1f);</w:t>
      </w:r>
    </w:p>
    <w:p w:rsidR="00222B00" w:rsidRDefault="00222B00" w:rsidP="00A6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4747"/>
          <w:sz w:val="21"/>
          <w:szCs w:val="21"/>
        </w:rPr>
      </w:pPr>
    </w:p>
    <w:p w:rsidR="0062444C" w:rsidRDefault="0062444C" w:rsidP="00A6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4747"/>
          <w:sz w:val="21"/>
          <w:szCs w:val="21"/>
        </w:rPr>
      </w:pPr>
      <w:r>
        <w:rPr>
          <w:rFonts w:ascii="Calibri" w:hAnsi="Calibri" w:cs="Arial"/>
          <w:spacing w:val="-2"/>
          <w:shd w:val="clear" w:color="auto" w:fill="FFFFFF"/>
        </w:rPr>
        <w:t xml:space="preserve">For the methods in Slider go to: </w:t>
      </w:r>
      <w:r w:rsidRPr="0062444C">
        <w:rPr>
          <w:rFonts w:ascii="Courier New" w:eastAsia="Times New Roman" w:hAnsi="Courier New" w:cs="Courier New"/>
          <w:color w:val="474747"/>
          <w:sz w:val="21"/>
          <w:szCs w:val="21"/>
        </w:rPr>
        <w:t>https://docs.oracle.com/javase/8/javafx/api/javafx/scene/control/Slider.html</w:t>
      </w:r>
    </w:p>
    <w:p w:rsidR="0062444C" w:rsidRDefault="0062444C" w:rsidP="00A6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4747"/>
          <w:sz w:val="21"/>
          <w:szCs w:val="21"/>
        </w:rPr>
      </w:pPr>
    </w:p>
    <w:p w:rsidR="0062444C" w:rsidRDefault="0062444C" w:rsidP="00A61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74747"/>
          <w:sz w:val="21"/>
          <w:szCs w:val="21"/>
        </w:rPr>
      </w:pPr>
    </w:p>
    <w:p w:rsidR="00222B00" w:rsidRPr="00A61EF1" w:rsidRDefault="00222B00" w:rsidP="00222B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Example1</w:t>
      </w:r>
      <w:r w:rsidRPr="00F0407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rFonts w:ascii="Calibri" w:hAnsi="Calibri" w:cs="Arial"/>
          <w:spacing w:val="-2"/>
          <w:shd w:val="clear" w:color="auto" w:fill="FFFFFF"/>
        </w:rPr>
        <w:t>Write a JavaFX program to implement the Slider Class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javafx.application.Application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javafx.scene.control.Slider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javafx.stage.Stage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SliderBasic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Application {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start(Stage </w:t>
      </w:r>
      <w:r>
        <w:rPr>
          <w:rFonts w:ascii="Courier New" w:hAnsi="Courier New" w:cs="Courier New"/>
          <w:color w:val="6A3E3E"/>
          <w:sz w:val="20"/>
          <w:szCs w:val="20"/>
        </w:rPr>
        <w:t>stage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creating group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Group </w:t>
      </w:r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Group(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Scene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Scene(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root</w:t>
      </w:r>
      <w:r w:rsidR="00923AB3">
        <w:rPr>
          <w:rFonts w:ascii="Courier New" w:hAnsi="Courier New" w:cs="Courier New"/>
          <w:color w:val="000000"/>
          <w:sz w:val="20"/>
          <w:szCs w:val="20"/>
        </w:rPr>
        <w:t>, 300, 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00);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set Scene to the stage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stage</w:t>
      </w:r>
      <w:r>
        <w:rPr>
          <w:rFonts w:ascii="Courier New" w:hAnsi="Courier New" w:cs="Courier New"/>
          <w:color w:val="000000"/>
          <w:sz w:val="20"/>
          <w:szCs w:val="20"/>
        </w:rPr>
        <w:t>.setScene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scene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set title for the frame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stage</w:t>
      </w:r>
      <w:r>
        <w:rPr>
          <w:rFonts w:ascii="Courier New" w:hAnsi="Courier New" w:cs="Courier New"/>
          <w:color w:val="000000"/>
          <w:sz w:val="20"/>
          <w:szCs w:val="20"/>
        </w:rPr>
        <w:t>.setTitle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"Slider Sample"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create slider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Slider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Slider(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add slider to the frame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.getChildren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).add(</w:t>
      </w:r>
      <w:r>
        <w:rPr>
          <w:rFonts w:ascii="Courier New" w:hAnsi="Courier New" w:cs="Courier New"/>
          <w:color w:val="6A3E3E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stage</w:t>
      </w:r>
      <w:r>
        <w:rPr>
          <w:rFonts w:ascii="Courier New" w:hAnsi="Courier New" w:cs="Courier New"/>
          <w:color w:val="000000"/>
          <w:sz w:val="20"/>
          <w:szCs w:val="20"/>
        </w:rPr>
        <w:t>.show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Main Method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launch the application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launch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:rsidR="00222B00" w:rsidRDefault="00222B00" w:rsidP="00222B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6A0550" w:rsidRDefault="006A0550" w:rsidP="00222B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6A0550" w:rsidRDefault="006A0550" w:rsidP="006A0550">
      <w:pPr>
        <w:rPr>
          <w:rFonts w:ascii="Calibri" w:hAnsi="Calibri" w:cs="Arial"/>
          <w:spacing w:val="-2"/>
          <w:shd w:val="clear" w:color="auto" w:fill="FFFFFF"/>
        </w:rPr>
      </w:pPr>
      <w:r>
        <w:rPr>
          <w:rFonts w:ascii="Calibri" w:hAnsi="Calibri" w:cs="Arial"/>
          <w:spacing w:val="-2"/>
          <w:shd w:val="clear" w:color="auto" w:fill="FFFFFF"/>
        </w:rPr>
        <w:t>Run the program an</w:t>
      </w:r>
      <w:r w:rsidR="00F32ED5">
        <w:rPr>
          <w:rFonts w:ascii="Calibri" w:hAnsi="Calibri" w:cs="Arial"/>
          <w:spacing w:val="-2"/>
          <w:shd w:val="clear" w:color="auto" w:fill="FFFFFF"/>
        </w:rPr>
        <w:t xml:space="preserve">d you get the following output. Notice the default position of </w:t>
      </w:r>
      <w:r w:rsidR="00F32ED5" w:rsidRPr="00CD2D25">
        <w:rPr>
          <w:rFonts w:ascii="Calibri" w:hAnsi="Calibri" w:cs="Arial"/>
          <w:i/>
          <w:spacing w:val="-2"/>
          <w:shd w:val="clear" w:color="auto" w:fill="FFFFFF"/>
        </w:rPr>
        <w:t>min</w:t>
      </w:r>
      <w:r w:rsidR="00F32ED5">
        <w:rPr>
          <w:rFonts w:ascii="Calibri" w:hAnsi="Calibri" w:cs="Arial"/>
          <w:spacing w:val="-2"/>
          <w:shd w:val="clear" w:color="auto" w:fill="FFFFFF"/>
        </w:rPr>
        <w:t xml:space="preserve">, </w:t>
      </w:r>
      <w:r w:rsidR="00F32ED5" w:rsidRPr="00CD2D25">
        <w:rPr>
          <w:rFonts w:ascii="Calibri" w:hAnsi="Calibri" w:cs="Arial"/>
          <w:i/>
          <w:spacing w:val="-2"/>
          <w:shd w:val="clear" w:color="auto" w:fill="FFFFFF"/>
        </w:rPr>
        <w:t>max</w:t>
      </w:r>
      <w:r w:rsidR="00F32ED5">
        <w:rPr>
          <w:rFonts w:ascii="Calibri" w:hAnsi="Calibri" w:cs="Arial"/>
          <w:spacing w:val="-2"/>
          <w:shd w:val="clear" w:color="auto" w:fill="FFFFFF"/>
        </w:rPr>
        <w:t xml:space="preserve"> and </w:t>
      </w:r>
      <w:r w:rsidR="00F32ED5" w:rsidRPr="00CD2D25">
        <w:rPr>
          <w:rFonts w:ascii="Calibri" w:hAnsi="Calibri" w:cs="Arial"/>
          <w:i/>
          <w:spacing w:val="-2"/>
          <w:shd w:val="clear" w:color="auto" w:fill="FFFFFF"/>
        </w:rPr>
        <w:t>default</w:t>
      </w:r>
      <w:r w:rsidR="00F32ED5">
        <w:rPr>
          <w:rFonts w:ascii="Calibri" w:hAnsi="Calibri" w:cs="Arial"/>
          <w:spacing w:val="-2"/>
          <w:shd w:val="clear" w:color="auto" w:fill="FFFFFF"/>
        </w:rPr>
        <w:t>.</w:t>
      </w:r>
    </w:p>
    <w:p w:rsidR="006A0550" w:rsidRDefault="006A0550" w:rsidP="00222B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6A0550" w:rsidRDefault="006A0550" w:rsidP="00222B0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6A0550" w:rsidRDefault="006A0550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2CEC826" wp14:editId="2126B170">
            <wp:extent cx="3009900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35C" w:rsidRDefault="004D035C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4D035C" w:rsidRDefault="004D035C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4D035C" w:rsidRDefault="004D035C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4D035C" w:rsidRDefault="004D035C" w:rsidP="004D035C">
      <w:pPr>
        <w:rPr>
          <w:rFonts w:ascii="Calibri" w:hAnsi="Calibri" w:cs="Arial"/>
          <w:spacing w:val="-2"/>
          <w:shd w:val="clear" w:color="auto" w:fill="FFFFFF"/>
        </w:rPr>
      </w:pPr>
      <w:r>
        <w:rPr>
          <w:b/>
          <w:sz w:val="24"/>
          <w:szCs w:val="24"/>
        </w:rPr>
        <w:t>Example2</w:t>
      </w:r>
      <w:r w:rsidRPr="00F0407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rFonts w:ascii="Calibri" w:hAnsi="Calibri" w:cs="Arial"/>
          <w:spacing w:val="-2"/>
          <w:shd w:val="clear" w:color="auto" w:fill="FFFFFF"/>
        </w:rPr>
        <w:t>Write a JavaFX program to implement the Slider Class</w:t>
      </w:r>
      <w:r w:rsidR="005961DC">
        <w:rPr>
          <w:rFonts w:ascii="Calibri" w:hAnsi="Calibri" w:cs="Arial"/>
          <w:spacing w:val="-2"/>
          <w:shd w:val="clear" w:color="auto" w:fill="FFFFFF"/>
        </w:rPr>
        <w:t xml:space="preserve"> that</w:t>
      </w:r>
      <w:r>
        <w:rPr>
          <w:rFonts w:ascii="Calibri" w:hAnsi="Calibri" w:cs="Arial"/>
          <w:spacing w:val="-2"/>
          <w:shd w:val="clear" w:color="auto" w:fill="FFFFFF"/>
        </w:rPr>
        <w:t xml:space="preserve"> uses </w:t>
      </w:r>
      <w:proofErr w:type="spellStart"/>
      <w:r>
        <w:rPr>
          <w:rFonts w:ascii="Calibri" w:hAnsi="Calibri" w:cs="Arial"/>
          <w:spacing w:val="-2"/>
          <w:shd w:val="clear" w:color="auto" w:fill="FFFFFF"/>
        </w:rPr>
        <w:t>TickMarks</w:t>
      </w:r>
      <w:proofErr w:type="spellEnd"/>
      <w:r>
        <w:rPr>
          <w:rFonts w:ascii="Calibri" w:hAnsi="Calibri" w:cs="Arial"/>
          <w:spacing w:val="-2"/>
          <w:shd w:val="clear" w:color="auto" w:fill="FFFFFF"/>
        </w:rPr>
        <w:t xml:space="preserve"> and </w:t>
      </w:r>
      <w:proofErr w:type="spellStart"/>
      <w:r>
        <w:rPr>
          <w:rFonts w:ascii="Calibri" w:hAnsi="Calibri" w:cs="Arial"/>
          <w:spacing w:val="-2"/>
          <w:shd w:val="clear" w:color="auto" w:fill="FFFFFF"/>
        </w:rPr>
        <w:t>TickLabels</w:t>
      </w:r>
      <w:proofErr w:type="spellEnd"/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javafx.application.Application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javafx.scene.control.Slider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javafx.stage.Stage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SliderTick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Application {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start(Stage </w:t>
      </w:r>
      <w:r>
        <w:rPr>
          <w:rFonts w:ascii="Courier New" w:hAnsi="Courier New" w:cs="Courier New"/>
          <w:color w:val="6A3E3E"/>
          <w:sz w:val="20"/>
          <w:szCs w:val="20"/>
        </w:rPr>
        <w:t>stage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Group </w:t>
      </w:r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Group(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create a Scene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Scene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Scene(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300, 200);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add Scene to the frame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stage</w:t>
      </w:r>
      <w:r>
        <w:rPr>
          <w:rFonts w:ascii="Courier New" w:hAnsi="Courier New" w:cs="Courier New"/>
          <w:color w:val="000000"/>
          <w:sz w:val="20"/>
          <w:szCs w:val="20"/>
        </w:rPr>
        <w:t>.setScene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scene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set title of the frame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stage</w:t>
      </w:r>
      <w:r>
        <w:rPr>
          <w:rFonts w:ascii="Courier New" w:hAnsi="Courier New" w:cs="Courier New"/>
          <w:color w:val="000000"/>
          <w:sz w:val="20"/>
          <w:szCs w:val="20"/>
        </w:rPr>
        <w:t>.setTitle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"Slider Sample"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Creates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a slider, min=0, max=1, default=0.5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Slider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Slider(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 1, 0.5);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enable the marks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>.setShowTickMarks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enable the Labels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>.setShowTickLabels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set Major tick unit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>.setMajorTickUnit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0.25f);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sets the value of the property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blockIncrement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>.setBlockIncrement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0.1f);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.getChildren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).add(</w:t>
      </w:r>
      <w:r>
        <w:rPr>
          <w:rFonts w:ascii="Courier New" w:hAnsi="Courier New" w:cs="Courier New"/>
          <w:color w:val="6A3E3E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display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stage</w:t>
      </w:r>
      <w:r>
        <w:rPr>
          <w:rFonts w:ascii="Courier New" w:hAnsi="Courier New" w:cs="Courier New"/>
          <w:color w:val="000000"/>
          <w:sz w:val="20"/>
          <w:szCs w:val="20"/>
        </w:rPr>
        <w:t>.show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Main Method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Launch the application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launch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D94A17" w:rsidRDefault="00D94A17" w:rsidP="005961D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D94A17" w:rsidRDefault="00D94A17" w:rsidP="005961DC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  <w:r>
        <w:rPr>
          <w:rFonts w:ascii="Calibri" w:hAnsi="Calibri" w:cs="Arial"/>
          <w:spacing w:val="-2"/>
          <w:shd w:val="clear" w:color="auto" w:fill="FFFFFF"/>
        </w:rPr>
        <w:t>Run the program and yo</w:t>
      </w:r>
      <w:r w:rsidR="00860442">
        <w:rPr>
          <w:rFonts w:ascii="Calibri" w:hAnsi="Calibri" w:cs="Arial"/>
          <w:spacing w:val="-2"/>
          <w:shd w:val="clear" w:color="auto" w:fill="FFFFFF"/>
        </w:rPr>
        <w:t>u will get the following output. Notice the tick marks on the slider.</w:t>
      </w:r>
    </w:p>
    <w:p w:rsidR="00D94A17" w:rsidRDefault="00D94A17" w:rsidP="005961D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5961DC" w:rsidRDefault="005961DC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C933033" wp14:editId="54CA4FDB">
            <wp:extent cx="3009900" cy="2276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17" w:rsidRDefault="00D94A17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D94A17" w:rsidRDefault="00D94A17" w:rsidP="005961D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D94A17" w:rsidRDefault="00D94A17" w:rsidP="005961DC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  <w:r>
        <w:rPr>
          <w:b/>
          <w:sz w:val="24"/>
          <w:szCs w:val="24"/>
        </w:rPr>
        <w:t>Description</w:t>
      </w:r>
      <w:r w:rsidRPr="00F0407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rFonts w:ascii="Calibri" w:hAnsi="Calibri" w:cs="Arial"/>
          <w:spacing w:val="-2"/>
          <w:shd w:val="clear" w:color="auto" w:fill="FFFFFF"/>
        </w:rPr>
        <w:t xml:space="preserve">The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.getChildren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alibri" w:hAnsi="Calibri" w:cs="Arial"/>
          <w:spacing w:val="-2"/>
          <w:shd w:val="clear" w:color="auto" w:fill="FFFFFF"/>
        </w:rPr>
        <w:t>gets the list of children of this Group object ‘root’.</w:t>
      </w:r>
    </w:p>
    <w:p w:rsidR="00D94A17" w:rsidRDefault="00D94A17" w:rsidP="005961DC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.getChildren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).add(</w:t>
      </w:r>
      <w:r>
        <w:rPr>
          <w:rFonts w:ascii="Courier New" w:hAnsi="Courier New" w:cs="Courier New"/>
          <w:color w:val="6A3E3E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alibri" w:hAnsi="Calibri" w:cs="Arial"/>
          <w:spacing w:val="-2"/>
          <w:shd w:val="clear" w:color="auto" w:fill="FFFFFF"/>
        </w:rPr>
        <w:t>adds the slider to the root node.</w:t>
      </w:r>
    </w:p>
    <w:p w:rsidR="006E0DDD" w:rsidRDefault="006E0DDD" w:rsidP="005961DC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</w:p>
    <w:p w:rsidR="006E0DDD" w:rsidRDefault="006E0DDD" w:rsidP="005961DC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</w:p>
    <w:p w:rsidR="006E0DDD" w:rsidRDefault="006E0DDD" w:rsidP="005961DC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  <w:r>
        <w:rPr>
          <w:b/>
          <w:sz w:val="24"/>
          <w:szCs w:val="24"/>
        </w:rPr>
        <w:t>Example3</w:t>
      </w:r>
      <w:r w:rsidRPr="00F0407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rFonts w:ascii="Calibri" w:hAnsi="Calibri" w:cs="Arial"/>
          <w:spacing w:val="-2"/>
          <w:shd w:val="clear" w:color="auto" w:fill="FFFFFF"/>
        </w:rPr>
        <w:t>Write a JavaFX program to create a slider and a circle which are linked by t</w:t>
      </w:r>
      <w:r w:rsidR="00860442">
        <w:rPr>
          <w:rFonts w:ascii="Calibri" w:hAnsi="Calibri" w:cs="Arial"/>
          <w:spacing w:val="-2"/>
          <w:shd w:val="clear" w:color="auto" w:fill="FFFFFF"/>
        </w:rPr>
        <w:t>he T</w:t>
      </w:r>
      <w:r>
        <w:rPr>
          <w:rFonts w:ascii="Calibri" w:hAnsi="Calibri" w:cs="Arial"/>
          <w:spacing w:val="-2"/>
          <w:shd w:val="clear" w:color="auto" w:fill="FFFFFF"/>
        </w:rPr>
        <w:t xml:space="preserve">ranslate class and the values are displayed when </w:t>
      </w:r>
      <w:proofErr w:type="spellStart"/>
      <w:r>
        <w:rPr>
          <w:rFonts w:ascii="Calibri" w:hAnsi="Calibri" w:cs="Arial"/>
          <w:spacing w:val="-2"/>
          <w:shd w:val="clear" w:color="auto" w:fill="FFFFFF"/>
        </w:rPr>
        <w:t>slided</w:t>
      </w:r>
      <w:proofErr w:type="spellEnd"/>
      <w:r>
        <w:rPr>
          <w:rFonts w:ascii="Calibri" w:hAnsi="Calibri" w:cs="Arial"/>
          <w:spacing w:val="-2"/>
          <w:shd w:val="clear" w:color="auto" w:fill="FFFFFF"/>
        </w:rPr>
        <w:t xml:space="preserve"> along the x-axis.</w:t>
      </w:r>
    </w:p>
    <w:p w:rsidR="006E0DDD" w:rsidRDefault="006E0DDD" w:rsidP="005961DC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javafx.application.Application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javafx.beans.value.ChangeListener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javafx.beans.value.ObservableValue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javafx.geometry.Insets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javafx.scene.control.Slider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javafx.scene.layout.VBox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javafx.scene.paint.Color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javafx.scene.shape.Circle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javafx.scene.transform.Translate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javafx.stage.Stage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SliderExample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Application {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start(Stage </w:t>
      </w:r>
      <w:r>
        <w:rPr>
          <w:rFonts w:ascii="Courier New" w:hAnsi="Courier New" w:cs="Courier New"/>
          <w:color w:val="6A3E3E"/>
          <w:sz w:val="20"/>
          <w:szCs w:val="20"/>
        </w:rPr>
        <w:t>stage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//Drawing a Circle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Circle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Circle(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20);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circle</w:t>
      </w:r>
      <w:r>
        <w:rPr>
          <w:rFonts w:ascii="Courier New" w:hAnsi="Courier New" w:cs="Courier New"/>
          <w:color w:val="000000"/>
          <w:sz w:val="20"/>
          <w:szCs w:val="20"/>
        </w:rPr>
        <w:t>.setFill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YELLOW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circle</w:t>
      </w:r>
      <w:r>
        <w:rPr>
          <w:rFonts w:ascii="Courier New" w:hAnsi="Courier New" w:cs="Courier New"/>
          <w:color w:val="000000"/>
          <w:sz w:val="20"/>
          <w:szCs w:val="20"/>
        </w:rPr>
        <w:t>.setStroke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BLUEVIOLET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//Setting the slide</w:t>
      </w:r>
      <w:r w:rsidR="00353A65">
        <w:rPr>
          <w:rFonts w:ascii="Courier New" w:hAnsi="Courier New" w:cs="Courier New"/>
          <w:color w:val="3F7F5F"/>
          <w:sz w:val="20"/>
          <w:szCs w:val="20"/>
        </w:rPr>
        <w:t>r, min=0, max=500, default=0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Slider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slider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Slider(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0, 500, 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>.setShowTickLabels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>.setShowTickMarks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>.setMajorTickUnit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100);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>.setBlockIncrement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50);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//Setting the width of the slider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>.setMaxWidth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300);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//Creating the translation transformation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Translate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translate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Translate(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//Linking the transformation to the slider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>.valueProperty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ChangeListener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&lt;Number&gt;() {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changed(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ObservableValue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&lt;?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Number&gt;</w:t>
      </w:r>
      <w:r>
        <w:rPr>
          <w:rFonts w:ascii="Courier New" w:hAnsi="Courier New" w:cs="Courier New"/>
          <w:color w:val="6A3E3E"/>
          <w:sz w:val="20"/>
          <w:szCs w:val="20"/>
        </w:rPr>
        <w:t>observable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Number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oldValue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Number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translate</w:t>
      </w:r>
      <w:r>
        <w:rPr>
          <w:rFonts w:ascii="Courier New" w:hAnsi="Courier New" w:cs="Courier New"/>
          <w:color w:val="000000"/>
          <w:sz w:val="20"/>
          <w:szCs w:val="20"/>
        </w:rPr>
        <w:t>.setX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translate</w:t>
      </w:r>
      <w:r>
        <w:rPr>
          <w:rFonts w:ascii="Courier New" w:hAnsi="Courier New" w:cs="Courier New"/>
          <w:color w:val="000000"/>
          <w:sz w:val="20"/>
          <w:szCs w:val="20"/>
        </w:rPr>
        <w:t>.setY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50);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translate</w:t>
      </w:r>
      <w:r>
        <w:rPr>
          <w:rFonts w:ascii="Courier New" w:hAnsi="Courier New" w:cs="Courier New"/>
          <w:color w:val="000000"/>
          <w:sz w:val="20"/>
          <w:szCs w:val="20"/>
        </w:rPr>
        <w:t>.setZ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100);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});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//Adding the transformation to the circle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circle</w:t>
      </w:r>
      <w:r>
        <w:rPr>
          <w:rFonts w:ascii="Courier New" w:hAnsi="Courier New" w:cs="Courier New"/>
          <w:color w:val="000000"/>
          <w:sz w:val="20"/>
          <w:szCs w:val="20"/>
        </w:rPr>
        <w:t>.getTransforms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).add(</w:t>
      </w:r>
      <w:r>
        <w:rPr>
          <w:rFonts w:ascii="Courier New" w:hAnsi="Courier New" w:cs="Courier New"/>
          <w:color w:val="6A3E3E"/>
          <w:sz w:val="20"/>
          <w:szCs w:val="20"/>
        </w:rPr>
        <w:t>translate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VBox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 arrange circle and the slider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85);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>.setPadding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Insets(10));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>.getChildren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circle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slider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>.setStyle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-background-color: BEIGE"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//Preparing the scene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Scene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Scene(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vbox</w:t>
      </w:r>
      <w:proofErr w:type="spellEnd"/>
      <w:r w:rsidR="008B12D7">
        <w:rPr>
          <w:rFonts w:ascii="Courier New" w:hAnsi="Courier New" w:cs="Courier New"/>
          <w:color w:val="000000"/>
          <w:sz w:val="20"/>
          <w:szCs w:val="20"/>
        </w:rPr>
        <w:t>, 4</w:t>
      </w:r>
      <w:r>
        <w:rPr>
          <w:rFonts w:ascii="Courier New" w:hAnsi="Courier New" w:cs="Courier New"/>
          <w:color w:val="000000"/>
          <w:sz w:val="20"/>
          <w:szCs w:val="20"/>
        </w:rPr>
        <w:t>00, 250);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stage</w:t>
      </w:r>
      <w:r>
        <w:rPr>
          <w:rFonts w:ascii="Courier New" w:hAnsi="Courier New" w:cs="Courier New"/>
          <w:color w:val="000000"/>
          <w:sz w:val="20"/>
          <w:szCs w:val="20"/>
        </w:rPr>
        <w:t>.setTitle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"Slider Example"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stage</w:t>
      </w:r>
      <w:r>
        <w:rPr>
          <w:rFonts w:ascii="Courier New" w:hAnsi="Courier New" w:cs="Courier New"/>
          <w:color w:val="000000"/>
          <w:sz w:val="20"/>
          <w:szCs w:val="20"/>
        </w:rPr>
        <w:t>.setScene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scene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stage</w:t>
      </w:r>
      <w:r>
        <w:rPr>
          <w:rFonts w:ascii="Courier New" w:hAnsi="Courier New" w:cs="Courier New"/>
          <w:color w:val="000000"/>
          <w:sz w:val="20"/>
          <w:szCs w:val="20"/>
        </w:rPr>
        <w:t>.show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[]){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launch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E0DDD" w:rsidRDefault="006E0DDD" w:rsidP="006E0DD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6E0DDD" w:rsidRDefault="006E0DDD" w:rsidP="006E0DDD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  <w:r>
        <w:rPr>
          <w:rFonts w:ascii="Calibri" w:hAnsi="Calibri" w:cs="Arial"/>
          <w:spacing w:val="-2"/>
          <w:shd w:val="clear" w:color="auto" w:fill="FFFFFF"/>
        </w:rPr>
        <w:t xml:space="preserve">Run the program and you will get the following output: </w:t>
      </w:r>
    </w:p>
    <w:p w:rsidR="006E0DDD" w:rsidRDefault="006E0DDD" w:rsidP="006E0DDD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</w:p>
    <w:p w:rsidR="006E0DDD" w:rsidRDefault="006E0DDD" w:rsidP="006E0DDD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  <w:r>
        <w:rPr>
          <w:noProof/>
        </w:rPr>
        <w:drawing>
          <wp:inline distT="0" distB="0" distL="0" distR="0" wp14:anchorId="3DD7A5AE" wp14:editId="6C5E27FC">
            <wp:extent cx="3962400" cy="2752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DD" w:rsidRDefault="006E0DDD" w:rsidP="006E0DDD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</w:p>
    <w:p w:rsidR="006E0DDD" w:rsidRDefault="006E0DDD" w:rsidP="006E0DDD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  <w:r>
        <w:rPr>
          <w:rFonts w:ascii="Calibri" w:hAnsi="Calibri" w:cs="Arial"/>
          <w:spacing w:val="-2"/>
          <w:shd w:val="clear" w:color="auto" w:fill="FFFFFF"/>
        </w:rPr>
        <w:t>Move the slider to the right:</w:t>
      </w:r>
    </w:p>
    <w:p w:rsidR="006E0DDD" w:rsidRDefault="006E0DDD" w:rsidP="006E0DDD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</w:p>
    <w:p w:rsidR="006E0DDD" w:rsidRDefault="006E0DDD" w:rsidP="006E0DDD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  <w:r>
        <w:rPr>
          <w:noProof/>
        </w:rPr>
        <w:drawing>
          <wp:inline distT="0" distB="0" distL="0" distR="0" wp14:anchorId="7BC672D3" wp14:editId="79539467">
            <wp:extent cx="3962400" cy="2752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DD" w:rsidRDefault="006E0DDD" w:rsidP="005961DC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</w:p>
    <w:p w:rsidR="006E0DDD" w:rsidRDefault="006E0DDD" w:rsidP="005961DC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</w:p>
    <w:p w:rsidR="00720B94" w:rsidRDefault="00720B94" w:rsidP="005961DC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  <w:r>
        <w:rPr>
          <w:b/>
          <w:sz w:val="24"/>
          <w:szCs w:val="24"/>
        </w:rPr>
        <w:t>Description</w:t>
      </w:r>
      <w:r w:rsidRPr="00F0407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rFonts w:ascii="Calibri" w:hAnsi="Calibri" w:cs="Arial"/>
          <w:spacing w:val="-2"/>
          <w:shd w:val="clear" w:color="auto" w:fill="FFFFFF"/>
        </w:rPr>
        <w:t xml:space="preserve">In the code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circle</w:t>
      </w:r>
      <w:r>
        <w:rPr>
          <w:rFonts w:ascii="Courier New" w:hAnsi="Courier New" w:cs="Courier New"/>
          <w:color w:val="000000"/>
          <w:sz w:val="20"/>
          <w:szCs w:val="20"/>
        </w:rPr>
        <w:t>.getTransforms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).add(</w:t>
      </w:r>
      <w:r>
        <w:rPr>
          <w:rFonts w:ascii="Courier New" w:hAnsi="Courier New" w:cs="Courier New"/>
          <w:color w:val="6A3E3E"/>
          <w:sz w:val="20"/>
          <w:szCs w:val="20"/>
        </w:rPr>
        <w:t>translate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57C36">
        <w:rPr>
          <w:rFonts w:ascii="Calibri" w:hAnsi="Calibri" w:cs="Arial"/>
          <w:spacing w:val="-2"/>
          <w:shd w:val="clear" w:color="auto" w:fill="FFFFFF"/>
        </w:rPr>
        <w:t>the circle object is call</w:t>
      </w:r>
      <w:r>
        <w:rPr>
          <w:rFonts w:ascii="Calibri" w:hAnsi="Calibri" w:cs="Arial"/>
          <w:spacing w:val="-2"/>
          <w:shd w:val="clear" w:color="auto" w:fill="FFFFFF"/>
        </w:rPr>
        <w:t xml:space="preserve">ing </w:t>
      </w:r>
      <w:proofErr w:type="spellStart"/>
      <w:r>
        <w:rPr>
          <w:rFonts w:ascii="Calibri" w:hAnsi="Calibri" w:cs="Arial"/>
          <w:spacing w:val="-2"/>
          <w:shd w:val="clear" w:color="auto" w:fill="FFFFFF"/>
        </w:rPr>
        <w:t>getTransfors</w:t>
      </w:r>
      <w:proofErr w:type="spellEnd"/>
      <w:r>
        <w:rPr>
          <w:rFonts w:ascii="Calibri" w:hAnsi="Calibri" w:cs="Arial"/>
          <w:spacing w:val="-2"/>
          <w:shd w:val="clear" w:color="auto" w:fill="FFFFFF"/>
        </w:rPr>
        <w:t xml:space="preserve">() method </w:t>
      </w:r>
      <w:r w:rsidR="00A24138">
        <w:rPr>
          <w:rFonts w:ascii="Calibri" w:hAnsi="Calibri" w:cs="Arial"/>
          <w:spacing w:val="-2"/>
          <w:shd w:val="clear" w:color="auto" w:fill="FFFFFF"/>
        </w:rPr>
        <w:t>which uses the add() method.</w:t>
      </w:r>
    </w:p>
    <w:p w:rsidR="00A24138" w:rsidRPr="00A24138" w:rsidRDefault="00A24138" w:rsidP="005961DC">
      <w:pPr>
        <w:autoSpaceDE w:val="0"/>
        <w:autoSpaceDN w:val="0"/>
        <w:adjustRightInd w:val="0"/>
        <w:rPr>
          <w:rFonts w:cs="Arial"/>
          <w:spacing w:val="-2"/>
          <w:shd w:val="clear" w:color="auto" w:fill="FFFFFF"/>
        </w:rPr>
      </w:pPr>
      <w:r w:rsidRPr="00A24138">
        <w:rPr>
          <w:rFonts w:cs="Arial"/>
          <w:color w:val="000000"/>
          <w:shd w:val="clear" w:color="auto" w:fill="FFFFFF"/>
        </w:rPr>
        <w:t>A translation moves an object to a different position on the screen. You can translate a point in 2D by adding translation coordinate (</w:t>
      </w:r>
      <w:proofErr w:type="spellStart"/>
      <w:proofErr w:type="gramStart"/>
      <w:r w:rsidRPr="00A24138">
        <w:rPr>
          <w:rFonts w:cs="Arial"/>
          <w:color w:val="000000"/>
          <w:shd w:val="clear" w:color="auto" w:fill="FFFFFF"/>
        </w:rPr>
        <w:t>tx</w:t>
      </w:r>
      <w:proofErr w:type="spellEnd"/>
      <w:proofErr w:type="gramEnd"/>
      <w:r w:rsidRPr="00A24138">
        <w:rPr>
          <w:rFonts w:cs="Arial"/>
          <w:color w:val="000000"/>
          <w:shd w:val="clear" w:color="auto" w:fill="FFFFFF"/>
        </w:rPr>
        <w:t>, ty) to the original coordinate (X, Y) to get the new coordinate (X’, Y’).</w:t>
      </w:r>
    </w:p>
    <w:p w:rsidR="00720B94" w:rsidRDefault="00720B94" w:rsidP="005961DC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</w:p>
    <w:p w:rsidR="00720B94" w:rsidRDefault="00720B94" w:rsidP="005961DC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  <w:r>
        <w:rPr>
          <w:rFonts w:ascii="Calibri" w:hAnsi="Calibri" w:cs="Arial"/>
          <w:spacing w:val="-2"/>
          <w:shd w:val="clear" w:color="auto" w:fill="FFFFFF"/>
        </w:rPr>
        <w:t xml:space="preserve">For more details on </w:t>
      </w:r>
      <w:r w:rsidR="00A24138">
        <w:rPr>
          <w:rFonts w:ascii="Calibri" w:hAnsi="Calibri" w:cs="Arial"/>
          <w:spacing w:val="-2"/>
          <w:shd w:val="clear" w:color="auto" w:fill="FFFFFF"/>
        </w:rPr>
        <w:t xml:space="preserve">the </w:t>
      </w:r>
      <w:r>
        <w:rPr>
          <w:rFonts w:ascii="Calibri" w:hAnsi="Calibri" w:cs="Arial"/>
          <w:spacing w:val="-2"/>
          <w:shd w:val="clear" w:color="auto" w:fill="FFFFFF"/>
        </w:rPr>
        <w:t xml:space="preserve">class Translate, go to: </w:t>
      </w:r>
      <w:r w:rsidRPr="00720B94">
        <w:rPr>
          <w:rFonts w:ascii="Calibri" w:hAnsi="Calibri" w:cs="Arial"/>
          <w:spacing w:val="-2"/>
          <w:shd w:val="clear" w:color="auto" w:fill="FFFFFF"/>
        </w:rPr>
        <w:t>https://docs.oracle.com/javase/8/javafx/api/javafx/scene/transform/Translate.html</w:t>
      </w:r>
    </w:p>
    <w:p w:rsidR="006E0DDD" w:rsidRDefault="006E0DDD" w:rsidP="005961DC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</w:p>
    <w:p w:rsidR="006E0DDD" w:rsidRDefault="006E0DDD" w:rsidP="005961DC">
      <w:pPr>
        <w:autoSpaceDE w:val="0"/>
        <w:autoSpaceDN w:val="0"/>
        <w:adjustRightInd w:val="0"/>
        <w:rPr>
          <w:rFonts w:ascii="Calibri" w:hAnsi="Calibri" w:cs="Arial"/>
          <w:spacing w:val="-2"/>
          <w:shd w:val="clear" w:color="auto" w:fill="FFFFFF"/>
        </w:rPr>
      </w:pPr>
    </w:p>
    <w:p w:rsidR="005961DC" w:rsidRDefault="005961DC" w:rsidP="004D035C">
      <w:pPr>
        <w:rPr>
          <w:rFonts w:ascii="Calibri" w:hAnsi="Calibri" w:cs="Arial"/>
          <w:spacing w:val="-2"/>
          <w:shd w:val="clear" w:color="auto" w:fill="FFFFFF"/>
        </w:rPr>
      </w:pPr>
    </w:p>
    <w:p w:rsidR="004D035C" w:rsidRDefault="004D035C" w:rsidP="004D035C">
      <w:pPr>
        <w:rPr>
          <w:rFonts w:ascii="Calibri" w:hAnsi="Calibri" w:cs="Arial"/>
          <w:spacing w:val="-2"/>
          <w:shd w:val="clear" w:color="auto" w:fill="FFFFFF"/>
        </w:rPr>
      </w:pPr>
    </w:p>
    <w:p w:rsidR="004D035C" w:rsidRPr="00A61EF1" w:rsidRDefault="004D035C" w:rsidP="004D035C">
      <w:pPr>
        <w:rPr>
          <w:b/>
          <w:sz w:val="24"/>
          <w:szCs w:val="24"/>
        </w:rPr>
      </w:pPr>
    </w:p>
    <w:p w:rsidR="004D035C" w:rsidRDefault="004D035C" w:rsidP="00222B0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222B00" w:rsidRPr="00A61EF1" w:rsidRDefault="00222B00" w:rsidP="002D06EB">
      <w:pPr>
        <w:rPr>
          <w:rFonts w:ascii="Calibri" w:hAnsi="Calibri"/>
        </w:rPr>
      </w:pPr>
    </w:p>
    <w:p w:rsidR="00FC2734" w:rsidRDefault="00FC2734" w:rsidP="002D06EB">
      <w:pPr>
        <w:rPr>
          <w:b/>
          <w:sz w:val="24"/>
          <w:szCs w:val="24"/>
        </w:rPr>
      </w:pPr>
    </w:p>
    <w:p w:rsidR="002D06EB" w:rsidRDefault="002D06EB" w:rsidP="00547B34">
      <w:pPr>
        <w:rPr>
          <w:rFonts w:ascii="Calibri" w:hAnsi="Calibri"/>
        </w:rPr>
      </w:pPr>
    </w:p>
    <w:p w:rsidR="00AE1419" w:rsidRDefault="00AE1419" w:rsidP="00547B34">
      <w:pPr>
        <w:rPr>
          <w:rFonts w:ascii="Calibri" w:hAnsi="Calibri"/>
        </w:rPr>
      </w:pPr>
    </w:p>
    <w:p w:rsidR="00575EE0" w:rsidRDefault="00575EE0" w:rsidP="00547B34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:rsidR="00547B34" w:rsidRDefault="00547B34" w:rsidP="00547B34">
      <w:pPr>
        <w:rPr>
          <w:rFonts w:ascii="Calibri" w:hAnsi="Calibri"/>
        </w:rPr>
      </w:pPr>
    </w:p>
    <w:p w:rsidR="00547B34" w:rsidRPr="00547B34" w:rsidRDefault="00547B34" w:rsidP="00547B34">
      <w:pPr>
        <w:rPr>
          <w:rFonts w:ascii="Calibri" w:hAnsi="Calibri"/>
        </w:rPr>
      </w:pPr>
    </w:p>
    <w:sectPr w:rsidR="00547B34" w:rsidRPr="0054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1456C7"/>
    <w:multiLevelType w:val="hybridMultilevel"/>
    <w:tmpl w:val="BB1CCAC8"/>
    <w:lvl w:ilvl="0" w:tplc="11B6AF8A">
      <w:start w:val="1"/>
      <w:numFmt w:val="upperLetter"/>
      <w:lvlText w:val="%1."/>
      <w:lvlJc w:val="left"/>
      <w:pPr>
        <w:ind w:left="108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71"/>
    <w:rsid w:val="00000631"/>
    <w:rsid w:val="000010DB"/>
    <w:rsid w:val="0000156B"/>
    <w:rsid w:val="0000167A"/>
    <w:rsid w:val="00001B0D"/>
    <w:rsid w:val="00001B96"/>
    <w:rsid w:val="00001CBC"/>
    <w:rsid w:val="000039CC"/>
    <w:rsid w:val="0000407A"/>
    <w:rsid w:val="00005EE7"/>
    <w:rsid w:val="00005FE5"/>
    <w:rsid w:val="00006197"/>
    <w:rsid w:val="0001011C"/>
    <w:rsid w:val="000102D2"/>
    <w:rsid w:val="0001272A"/>
    <w:rsid w:val="000128AA"/>
    <w:rsid w:val="000131F8"/>
    <w:rsid w:val="000136CC"/>
    <w:rsid w:val="00013C34"/>
    <w:rsid w:val="000174F9"/>
    <w:rsid w:val="000177F0"/>
    <w:rsid w:val="00020FD3"/>
    <w:rsid w:val="0002106C"/>
    <w:rsid w:val="0002137C"/>
    <w:rsid w:val="00021685"/>
    <w:rsid w:val="000221CB"/>
    <w:rsid w:val="00022A0A"/>
    <w:rsid w:val="00022E24"/>
    <w:rsid w:val="00023581"/>
    <w:rsid w:val="00023701"/>
    <w:rsid w:val="00023A51"/>
    <w:rsid w:val="00023DDC"/>
    <w:rsid w:val="00026E0A"/>
    <w:rsid w:val="000277A9"/>
    <w:rsid w:val="00031295"/>
    <w:rsid w:val="0003139B"/>
    <w:rsid w:val="00032D4F"/>
    <w:rsid w:val="00032F04"/>
    <w:rsid w:val="00033172"/>
    <w:rsid w:val="00034393"/>
    <w:rsid w:val="000358A6"/>
    <w:rsid w:val="000361A4"/>
    <w:rsid w:val="00036662"/>
    <w:rsid w:val="00036DA1"/>
    <w:rsid w:val="00037E36"/>
    <w:rsid w:val="00040129"/>
    <w:rsid w:val="00040BF5"/>
    <w:rsid w:val="00042375"/>
    <w:rsid w:val="00042ACB"/>
    <w:rsid w:val="00042CDF"/>
    <w:rsid w:val="00042F1A"/>
    <w:rsid w:val="0004382F"/>
    <w:rsid w:val="00043A59"/>
    <w:rsid w:val="00043BCA"/>
    <w:rsid w:val="00043C7F"/>
    <w:rsid w:val="000440D3"/>
    <w:rsid w:val="00044581"/>
    <w:rsid w:val="00044D06"/>
    <w:rsid w:val="000456BF"/>
    <w:rsid w:val="00046371"/>
    <w:rsid w:val="00046865"/>
    <w:rsid w:val="000469DC"/>
    <w:rsid w:val="00046A0A"/>
    <w:rsid w:val="000506DE"/>
    <w:rsid w:val="000507EF"/>
    <w:rsid w:val="00050843"/>
    <w:rsid w:val="000527F4"/>
    <w:rsid w:val="00052DC5"/>
    <w:rsid w:val="00055990"/>
    <w:rsid w:val="00055A4D"/>
    <w:rsid w:val="000564E7"/>
    <w:rsid w:val="0005676E"/>
    <w:rsid w:val="00057478"/>
    <w:rsid w:val="00057FCD"/>
    <w:rsid w:val="00060193"/>
    <w:rsid w:val="000613BF"/>
    <w:rsid w:val="00061A3A"/>
    <w:rsid w:val="00061C82"/>
    <w:rsid w:val="00063568"/>
    <w:rsid w:val="00064A96"/>
    <w:rsid w:val="000656CD"/>
    <w:rsid w:val="000657C9"/>
    <w:rsid w:val="000659CC"/>
    <w:rsid w:val="00065B48"/>
    <w:rsid w:val="00065E40"/>
    <w:rsid w:val="00070BE9"/>
    <w:rsid w:val="00071C83"/>
    <w:rsid w:val="000722D6"/>
    <w:rsid w:val="000723A0"/>
    <w:rsid w:val="00072CC8"/>
    <w:rsid w:val="00074176"/>
    <w:rsid w:val="0007462E"/>
    <w:rsid w:val="00074CA3"/>
    <w:rsid w:val="00075E43"/>
    <w:rsid w:val="00076FED"/>
    <w:rsid w:val="0008027D"/>
    <w:rsid w:val="0008034E"/>
    <w:rsid w:val="00081BCC"/>
    <w:rsid w:val="0008331F"/>
    <w:rsid w:val="000843DC"/>
    <w:rsid w:val="000844A0"/>
    <w:rsid w:val="000852C3"/>
    <w:rsid w:val="00085A7C"/>
    <w:rsid w:val="00086A76"/>
    <w:rsid w:val="00090770"/>
    <w:rsid w:val="000909C5"/>
    <w:rsid w:val="00091410"/>
    <w:rsid w:val="00091545"/>
    <w:rsid w:val="000918DA"/>
    <w:rsid w:val="00091C47"/>
    <w:rsid w:val="00091CC7"/>
    <w:rsid w:val="0009221F"/>
    <w:rsid w:val="00093692"/>
    <w:rsid w:val="000946D0"/>
    <w:rsid w:val="00094F44"/>
    <w:rsid w:val="000952C4"/>
    <w:rsid w:val="000953A3"/>
    <w:rsid w:val="00096231"/>
    <w:rsid w:val="000972EC"/>
    <w:rsid w:val="000A030E"/>
    <w:rsid w:val="000A290B"/>
    <w:rsid w:val="000A3770"/>
    <w:rsid w:val="000A4AEE"/>
    <w:rsid w:val="000A4DF3"/>
    <w:rsid w:val="000A5AAE"/>
    <w:rsid w:val="000A5FED"/>
    <w:rsid w:val="000A66E2"/>
    <w:rsid w:val="000A6D1A"/>
    <w:rsid w:val="000A754F"/>
    <w:rsid w:val="000A7597"/>
    <w:rsid w:val="000B04FF"/>
    <w:rsid w:val="000B09D3"/>
    <w:rsid w:val="000B25F3"/>
    <w:rsid w:val="000B4557"/>
    <w:rsid w:val="000B5572"/>
    <w:rsid w:val="000B577A"/>
    <w:rsid w:val="000B5D00"/>
    <w:rsid w:val="000B6203"/>
    <w:rsid w:val="000B6BD5"/>
    <w:rsid w:val="000B7871"/>
    <w:rsid w:val="000C0680"/>
    <w:rsid w:val="000C0F2D"/>
    <w:rsid w:val="000C2C44"/>
    <w:rsid w:val="000C31F5"/>
    <w:rsid w:val="000C38EB"/>
    <w:rsid w:val="000C502D"/>
    <w:rsid w:val="000C5C82"/>
    <w:rsid w:val="000C7B7D"/>
    <w:rsid w:val="000D067F"/>
    <w:rsid w:val="000D0F38"/>
    <w:rsid w:val="000D1A01"/>
    <w:rsid w:val="000D1D7B"/>
    <w:rsid w:val="000D1E3D"/>
    <w:rsid w:val="000D2A3D"/>
    <w:rsid w:val="000D2AE3"/>
    <w:rsid w:val="000D4009"/>
    <w:rsid w:val="000D5364"/>
    <w:rsid w:val="000D5FA3"/>
    <w:rsid w:val="000D6994"/>
    <w:rsid w:val="000D75B8"/>
    <w:rsid w:val="000D7BE2"/>
    <w:rsid w:val="000E03B7"/>
    <w:rsid w:val="000E0BB1"/>
    <w:rsid w:val="000E20BF"/>
    <w:rsid w:val="000E2F02"/>
    <w:rsid w:val="000E3859"/>
    <w:rsid w:val="000E4F87"/>
    <w:rsid w:val="000E57DB"/>
    <w:rsid w:val="000E588C"/>
    <w:rsid w:val="000E651C"/>
    <w:rsid w:val="000E69FA"/>
    <w:rsid w:val="000E6A14"/>
    <w:rsid w:val="000E7129"/>
    <w:rsid w:val="000E7F58"/>
    <w:rsid w:val="000F0290"/>
    <w:rsid w:val="000F115C"/>
    <w:rsid w:val="000F1444"/>
    <w:rsid w:val="000F1EEC"/>
    <w:rsid w:val="000F1FFE"/>
    <w:rsid w:val="000F2711"/>
    <w:rsid w:val="000F272E"/>
    <w:rsid w:val="000F2767"/>
    <w:rsid w:val="000F304C"/>
    <w:rsid w:val="000F380D"/>
    <w:rsid w:val="000F3D84"/>
    <w:rsid w:val="000F412B"/>
    <w:rsid w:val="000F44E2"/>
    <w:rsid w:val="000F4697"/>
    <w:rsid w:val="000F5413"/>
    <w:rsid w:val="000F5CBC"/>
    <w:rsid w:val="000F61FD"/>
    <w:rsid w:val="000F6386"/>
    <w:rsid w:val="000F66E0"/>
    <w:rsid w:val="000F6E41"/>
    <w:rsid w:val="000F757A"/>
    <w:rsid w:val="00100245"/>
    <w:rsid w:val="00102C8A"/>
    <w:rsid w:val="001041D9"/>
    <w:rsid w:val="00104552"/>
    <w:rsid w:val="001046B4"/>
    <w:rsid w:val="00107768"/>
    <w:rsid w:val="00110BD3"/>
    <w:rsid w:val="00110CBD"/>
    <w:rsid w:val="001116A0"/>
    <w:rsid w:val="001119E5"/>
    <w:rsid w:val="001128CF"/>
    <w:rsid w:val="001134FC"/>
    <w:rsid w:val="0011378F"/>
    <w:rsid w:val="00114057"/>
    <w:rsid w:val="001143CF"/>
    <w:rsid w:val="00115CCE"/>
    <w:rsid w:val="00116374"/>
    <w:rsid w:val="0011663F"/>
    <w:rsid w:val="001173AD"/>
    <w:rsid w:val="00117567"/>
    <w:rsid w:val="001179F7"/>
    <w:rsid w:val="001217A2"/>
    <w:rsid w:val="001223D3"/>
    <w:rsid w:val="00122C25"/>
    <w:rsid w:val="001234C4"/>
    <w:rsid w:val="00123AE7"/>
    <w:rsid w:val="00123B35"/>
    <w:rsid w:val="00124C9D"/>
    <w:rsid w:val="00124E83"/>
    <w:rsid w:val="001254C0"/>
    <w:rsid w:val="00125AC6"/>
    <w:rsid w:val="00125C02"/>
    <w:rsid w:val="00130D1B"/>
    <w:rsid w:val="00131061"/>
    <w:rsid w:val="0013219A"/>
    <w:rsid w:val="001322CA"/>
    <w:rsid w:val="001325C4"/>
    <w:rsid w:val="00133236"/>
    <w:rsid w:val="001336FF"/>
    <w:rsid w:val="00133D1F"/>
    <w:rsid w:val="00133F23"/>
    <w:rsid w:val="001342C4"/>
    <w:rsid w:val="00134932"/>
    <w:rsid w:val="00134D8C"/>
    <w:rsid w:val="001351DF"/>
    <w:rsid w:val="00135AD4"/>
    <w:rsid w:val="00136A07"/>
    <w:rsid w:val="001374CD"/>
    <w:rsid w:val="00137886"/>
    <w:rsid w:val="00141205"/>
    <w:rsid w:val="00142040"/>
    <w:rsid w:val="001435BF"/>
    <w:rsid w:val="001436BF"/>
    <w:rsid w:val="001454FF"/>
    <w:rsid w:val="00146C34"/>
    <w:rsid w:val="0014731F"/>
    <w:rsid w:val="00147687"/>
    <w:rsid w:val="00150F16"/>
    <w:rsid w:val="00151563"/>
    <w:rsid w:val="0015222B"/>
    <w:rsid w:val="00152744"/>
    <w:rsid w:val="001542D9"/>
    <w:rsid w:val="00155732"/>
    <w:rsid w:val="00157058"/>
    <w:rsid w:val="00160278"/>
    <w:rsid w:val="00160617"/>
    <w:rsid w:val="00160C73"/>
    <w:rsid w:val="00161EAF"/>
    <w:rsid w:val="001620C6"/>
    <w:rsid w:val="00162C1D"/>
    <w:rsid w:val="001634AB"/>
    <w:rsid w:val="001637AE"/>
    <w:rsid w:val="0016587E"/>
    <w:rsid w:val="00167B0D"/>
    <w:rsid w:val="00170CD4"/>
    <w:rsid w:val="00170DFE"/>
    <w:rsid w:val="001718DA"/>
    <w:rsid w:val="00171A0E"/>
    <w:rsid w:val="00172859"/>
    <w:rsid w:val="0017302F"/>
    <w:rsid w:val="00173A44"/>
    <w:rsid w:val="00173DC7"/>
    <w:rsid w:val="00180FA0"/>
    <w:rsid w:val="00181B6B"/>
    <w:rsid w:val="00181F2A"/>
    <w:rsid w:val="001821D8"/>
    <w:rsid w:val="00182BE6"/>
    <w:rsid w:val="00182EF5"/>
    <w:rsid w:val="00183A0A"/>
    <w:rsid w:val="001843FD"/>
    <w:rsid w:val="00186BA8"/>
    <w:rsid w:val="001873F4"/>
    <w:rsid w:val="001902EF"/>
    <w:rsid w:val="0019030D"/>
    <w:rsid w:val="00191115"/>
    <w:rsid w:val="00191BF3"/>
    <w:rsid w:val="001924ED"/>
    <w:rsid w:val="00192B62"/>
    <w:rsid w:val="0019306B"/>
    <w:rsid w:val="0019386A"/>
    <w:rsid w:val="00193E39"/>
    <w:rsid w:val="00193F7B"/>
    <w:rsid w:val="0019517E"/>
    <w:rsid w:val="00195E71"/>
    <w:rsid w:val="001978EA"/>
    <w:rsid w:val="001A0FFD"/>
    <w:rsid w:val="001A117A"/>
    <w:rsid w:val="001A1676"/>
    <w:rsid w:val="001A16C6"/>
    <w:rsid w:val="001A1F36"/>
    <w:rsid w:val="001A4269"/>
    <w:rsid w:val="001A4294"/>
    <w:rsid w:val="001A4504"/>
    <w:rsid w:val="001A52D4"/>
    <w:rsid w:val="001A5339"/>
    <w:rsid w:val="001A6303"/>
    <w:rsid w:val="001A75A0"/>
    <w:rsid w:val="001B095C"/>
    <w:rsid w:val="001B1180"/>
    <w:rsid w:val="001B28B0"/>
    <w:rsid w:val="001B2A4E"/>
    <w:rsid w:val="001B3401"/>
    <w:rsid w:val="001B5AB8"/>
    <w:rsid w:val="001B5CD7"/>
    <w:rsid w:val="001B645B"/>
    <w:rsid w:val="001B7496"/>
    <w:rsid w:val="001B78CF"/>
    <w:rsid w:val="001B794D"/>
    <w:rsid w:val="001B7B13"/>
    <w:rsid w:val="001C0B65"/>
    <w:rsid w:val="001C0E80"/>
    <w:rsid w:val="001C1097"/>
    <w:rsid w:val="001C1738"/>
    <w:rsid w:val="001C19AC"/>
    <w:rsid w:val="001C2203"/>
    <w:rsid w:val="001C2A70"/>
    <w:rsid w:val="001C305A"/>
    <w:rsid w:val="001C4015"/>
    <w:rsid w:val="001C52A8"/>
    <w:rsid w:val="001D0981"/>
    <w:rsid w:val="001D0ACA"/>
    <w:rsid w:val="001D0DC6"/>
    <w:rsid w:val="001D41CB"/>
    <w:rsid w:val="001D43A0"/>
    <w:rsid w:val="001D505D"/>
    <w:rsid w:val="001D54D0"/>
    <w:rsid w:val="001D59F1"/>
    <w:rsid w:val="001D6108"/>
    <w:rsid w:val="001E0D17"/>
    <w:rsid w:val="001E1736"/>
    <w:rsid w:val="001E232D"/>
    <w:rsid w:val="001E269D"/>
    <w:rsid w:val="001E2BD5"/>
    <w:rsid w:val="001E3D2C"/>
    <w:rsid w:val="001E4091"/>
    <w:rsid w:val="001E426C"/>
    <w:rsid w:val="001E43AE"/>
    <w:rsid w:val="001E4EFB"/>
    <w:rsid w:val="001E55A0"/>
    <w:rsid w:val="001E5793"/>
    <w:rsid w:val="001E6B83"/>
    <w:rsid w:val="001E7406"/>
    <w:rsid w:val="001E79D6"/>
    <w:rsid w:val="001E7A1D"/>
    <w:rsid w:val="001F251C"/>
    <w:rsid w:val="001F30B9"/>
    <w:rsid w:val="001F3313"/>
    <w:rsid w:val="001F35EC"/>
    <w:rsid w:val="001F3ED7"/>
    <w:rsid w:val="001F4D76"/>
    <w:rsid w:val="001F58EA"/>
    <w:rsid w:val="001F5B3C"/>
    <w:rsid w:val="001F5E11"/>
    <w:rsid w:val="001F5E4B"/>
    <w:rsid w:val="001F7E26"/>
    <w:rsid w:val="00200802"/>
    <w:rsid w:val="00200B6A"/>
    <w:rsid w:val="00201E3C"/>
    <w:rsid w:val="002028D5"/>
    <w:rsid w:val="00203A5F"/>
    <w:rsid w:val="00203E65"/>
    <w:rsid w:val="00204E84"/>
    <w:rsid w:val="00205524"/>
    <w:rsid w:val="00207E52"/>
    <w:rsid w:val="002102DB"/>
    <w:rsid w:val="002103F6"/>
    <w:rsid w:val="0021137F"/>
    <w:rsid w:val="0021256B"/>
    <w:rsid w:val="00213D50"/>
    <w:rsid w:val="00213F97"/>
    <w:rsid w:val="00214F3B"/>
    <w:rsid w:val="00215192"/>
    <w:rsid w:val="00215915"/>
    <w:rsid w:val="002172E7"/>
    <w:rsid w:val="00217663"/>
    <w:rsid w:val="00217A36"/>
    <w:rsid w:val="00221030"/>
    <w:rsid w:val="00222B00"/>
    <w:rsid w:val="0022351D"/>
    <w:rsid w:val="0022385C"/>
    <w:rsid w:val="0022387E"/>
    <w:rsid w:val="00223D44"/>
    <w:rsid w:val="00224636"/>
    <w:rsid w:val="00225E2D"/>
    <w:rsid w:val="00225E76"/>
    <w:rsid w:val="0023101A"/>
    <w:rsid w:val="0023185B"/>
    <w:rsid w:val="00231B95"/>
    <w:rsid w:val="00232341"/>
    <w:rsid w:val="00232F99"/>
    <w:rsid w:val="00233184"/>
    <w:rsid w:val="002335A6"/>
    <w:rsid w:val="002336FC"/>
    <w:rsid w:val="002341D8"/>
    <w:rsid w:val="00234D21"/>
    <w:rsid w:val="0023564D"/>
    <w:rsid w:val="0023572F"/>
    <w:rsid w:val="00235D0E"/>
    <w:rsid w:val="00236B79"/>
    <w:rsid w:val="00236CA0"/>
    <w:rsid w:val="00240CE0"/>
    <w:rsid w:val="00240D83"/>
    <w:rsid w:val="00241F1A"/>
    <w:rsid w:val="00242257"/>
    <w:rsid w:val="00242F84"/>
    <w:rsid w:val="0024306F"/>
    <w:rsid w:val="00243692"/>
    <w:rsid w:val="00243DBB"/>
    <w:rsid w:val="002447E9"/>
    <w:rsid w:val="00246CF7"/>
    <w:rsid w:val="00250382"/>
    <w:rsid w:val="002527A8"/>
    <w:rsid w:val="00252C29"/>
    <w:rsid w:val="002532C8"/>
    <w:rsid w:val="00253B88"/>
    <w:rsid w:val="002548B3"/>
    <w:rsid w:val="00254FE0"/>
    <w:rsid w:val="0025505D"/>
    <w:rsid w:val="00255AAB"/>
    <w:rsid w:val="00255E0E"/>
    <w:rsid w:val="002563D5"/>
    <w:rsid w:val="00256D58"/>
    <w:rsid w:val="00256E6D"/>
    <w:rsid w:val="0026053C"/>
    <w:rsid w:val="00262C1C"/>
    <w:rsid w:val="00262D83"/>
    <w:rsid w:val="00263F55"/>
    <w:rsid w:val="0026481F"/>
    <w:rsid w:val="002648BB"/>
    <w:rsid w:val="00265807"/>
    <w:rsid w:val="0026583D"/>
    <w:rsid w:val="00266E68"/>
    <w:rsid w:val="002705C6"/>
    <w:rsid w:val="00270BEB"/>
    <w:rsid w:val="002717F2"/>
    <w:rsid w:val="002734C4"/>
    <w:rsid w:val="00275407"/>
    <w:rsid w:val="00275A3E"/>
    <w:rsid w:val="002760F8"/>
    <w:rsid w:val="0027637A"/>
    <w:rsid w:val="00276ABF"/>
    <w:rsid w:val="002803D3"/>
    <w:rsid w:val="00280CF3"/>
    <w:rsid w:val="00281317"/>
    <w:rsid w:val="002814C8"/>
    <w:rsid w:val="00281A84"/>
    <w:rsid w:val="00282BBD"/>
    <w:rsid w:val="00282D8A"/>
    <w:rsid w:val="00282DE1"/>
    <w:rsid w:val="002839E4"/>
    <w:rsid w:val="00283DC4"/>
    <w:rsid w:val="00283E90"/>
    <w:rsid w:val="0028474A"/>
    <w:rsid w:val="00285120"/>
    <w:rsid w:val="00285328"/>
    <w:rsid w:val="00285942"/>
    <w:rsid w:val="00285CD6"/>
    <w:rsid w:val="002910B7"/>
    <w:rsid w:val="0029112C"/>
    <w:rsid w:val="00291471"/>
    <w:rsid w:val="002915F5"/>
    <w:rsid w:val="002923B9"/>
    <w:rsid w:val="00292889"/>
    <w:rsid w:val="00293BDA"/>
    <w:rsid w:val="00293C6D"/>
    <w:rsid w:val="00293CFE"/>
    <w:rsid w:val="0029405C"/>
    <w:rsid w:val="0029458A"/>
    <w:rsid w:val="00294E01"/>
    <w:rsid w:val="0029506D"/>
    <w:rsid w:val="002964BB"/>
    <w:rsid w:val="00297AF8"/>
    <w:rsid w:val="00297CF9"/>
    <w:rsid w:val="002A001E"/>
    <w:rsid w:val="002A007B"/>
    <w:rsid w:val="002A07A3"/>
    <w:rsid w:val="002A0B9B"/>
    <w:rsid w:val="002A1A37"/>
    <w:rsid w:val="002A20F4"/>
    <w:rsid w:val="002A253D"/>
    <w:rsid w:val="002A2879"/>
    <w:rsid w:val="002A2E61"/>
    <w:rsid w:val="002A3932"/>
    <w:rsid w:val="002A3B32"/>
    <w:rsid w:val="002A3E69"/>
    <w:rsid w:val="002A49F8"/>
    <w:rsid w:val="002A5140"/>
    <w:rsid w:val="002A52A7"/>
    <w:rsid w:val="002A55E5"/>
    <w:rsid w:val="002A56A7"/>
    <w:rsid w:val="002A5C61"/>
    <w:rsid w:val="002A60D0"/>
    <w:rsid w:val="002A61D6"/>
    <w:rsid w:val="002A623C"/>
    <w:rsid w:val="002A6D5B"/>
    <w:rsid w:val="002A6ED5"/>
    <w:rsid w:val="002B0548"/>
    <w:rsid w:val="002B0587"/>
    <w:rsid w:val="002B0AE9"/>
    <w:rsid w:val="002B19A2"/>
    <w:rsid w:val="002B25E6"/>
    <w:rsid w:val="002B27E8"/>
    <w:rsid w:val="002B2EEF"/>
    <w:rsid w:val="002B4B10"/>
    <w:rsid w:val="002B5164"/>
    <w:rsid w:val="002B5566"/>
    <w:rsid w:val="002B694E"/>
    <w:rsid w:val="002B6CFD"/>
    <w:rsid w:val="002B70E6"/>
    <w:rsid w:val="002B7DBA"/>
    <w:rsid w:val="002C0638"/>
    <w:rsid w:val="002C0FA2"/>
    <w:rsid w:val="002C17E7"/>
    <w:rsid w:val="002C1CC4"/>
    <w:rsid w:val="002C2815"/>
    <w:rsid w:val="002C350D"/>
    <w:rsid w:val="002C3B35"/>
    <w:rsid w:val="002C4C50"/>
    <w:rsid w:val="002C4DE1"/>
    <w:rsid w:val="002C53B0"/>
    <w:rsid w:val="002C5D46"/>
    <w:rsid w:val="002C673B"/>
    <w:rsid w:val="002C6C6B"/>
    <w:rsid w:val="002C7D01"/>
    <w:rsid w:val="002C7F52"/>
    <w:rsid w:val="002D06EB"/>
    <w:rsid w:val="002D0FCF"/>
    <w:rsid w:val="002D20B4"/>
    <w:rsid w:val="002D22D3"/>
    <w:rsid w:val="002D3CA6"/>
    <w:rsid w:val="002D50D2"/>
    <w:rsid w:val="002D527B"/>
    <w:rsid w:val="002D78BB"/>
    <w:rsid w:val="002D7DD7"/>
    <w:rsid w:val="002E0AA5"/>
    <w:rsid w:val="002E0D7F"/>
    <w:rsid w:val="002E110E"/>
    <w:rsid w:val="002E11F7"/>
    <w:rsid w:val="002E1650"/>
    <w:rsid w:val="002E1810"/>
    <w:rsid w:val="002E251D"/>
    <w:rsid w:val="002E2F9C"/>
    <w:rsid w:val="002E356C"/>
    <w:rsid w:val="002E4A3E"/>
    <w:rsid w:val="002E5E89"/>
    <w:rsid w:val="002E68F3"/>
    <w:rsid w:val="002E6E73"/>
    <w:rsid w:val="002E7856"/>
    <w:rsid w:val="002E7C25"/>
    <w:rsid w:val="002F0658"/>
    <w:rsid w:val="002F23B8"/>
    <w:rsid w:val="002F25C2"/>
    <w:rsid w:val="002F2961"/>
    <w:rsid w:val="002F3500"/>
    <w:rsid w:val="002F3F9E"/>
    <w:rsid w:val="002F4271"/>
    <w:rsid w:val="002F56E1"/>
    <w:rsid w:val="002F5789"/>
    <w:rsid w:val="002F5975"/>
    <w:rsid w:val="002F70DD"/>
    <w:rsid w:val="002F710E"/>
    <w:rsid w:val="003004E4"/>
    <w:rsid w:val="003016B5"/>
    <w:rsid w:val="00301724"/>
    <w:rsid w:val="0030179B"/>
    <w:rsid w:val="003022CD"/>
    <w:rsid w:val="00302C55"/>
    <w:rsid w:val="00303EEB"/>
    <w:rsid w:val="00304CA1"/>
    <w:rsid w:val="00304D6F"/>
    <w:rsid w:val="00305970"/>
    <w:rsid w:val="00305E27"/>
    <w:rsid w:val="00311739"/>
    <w:rsid w:val="00311871"/>
    <w:rsid w:val="00312486"/>
    <w:rsid w:val="00312AAB"/>
    <w:rsid w:val="00313448"/>
    <w:rsid w:val="0031462A"/>
    <w:rsid w:val="00314D95"/>
    <w:rsid w:val="00315825"/>
    <w:rsid w:val="00315C22"/>
    <w:rsid w:val="00315CA2"/>
    <w:rsid w:val="00316B74"/>
    <w:rsid w:val="00316E1F"/>
    <w:rsid w:val="00320102"/>
    <w:rsid w:val="003216D8"/>
    <w:rsid w:val="00322DEF"/>
    <w:rsid w:val="00322FC5"/>
    <w:rsid w:val="0032332D"/>
    <w:rsid w:val="00323A55"/>
    <w:rsid w:val="00324E6B"/>
    <w:rsid w:val="0032509F"/>
    <w:rsid w:val="0032542D"/>
    <w:rsid w:val="003256B2"/>
    <w:rsid w:val="00325F83"/>
    <w:rsid w:val="00326D5C"/>
    <w:rsid w:val="00327196"/>
    <w:rsid w:val="00330023"/>
    <w:rsid w:val="00330134"/>
    <w:rsid w:val="0033088E"/>
    <w:rsid w:val="00331657"/>
    <w:rsid w:val="00331727"/>
    <w:rsid w:val="00331979"/>
    <w:rsid w:val="00332393"/>
    <w:rsid w:val="00332D36"/>
    <w:rsid w:val="00333910"/>
    <w:rsid w:val="00334388"/>
    <w:rsid w:val="003371EF"/>
    <w:rsid w:val="0034009C"/>
    <w:rsid w:val="00340428"/>
    <w:rsid w:val="003420D9"/>
    <w:rsid w:val="003423FE"/>
    <w:rsid w:val="00342D77"/>
    <w:rsid w:val="003440A8"/>
    <w:rsid w:val="00344120"/>
    <w:rsid w:val="00344938"/>
    <w:rsid w:val="00344A31"/>
    <w:rsid w:val="0034506F"/>
    <w:rsid w:val="00345314"/>
    <w:rsid w:val="003458AB"/>
    <w:rsid w:val="00345D0E"/>
    <w:rsid w:val="00347ABB"/>
    <w:rsid w:val="00350A65"/>
    <w:rsid w:val="00350ABF"/>
    <w:rsid w:val="0035117A"/>
    <w:rsid w:val="003513CD"/>
    <w:rsid w:val="00351E49"/>
    <w:rsid w:val="00352083"/>
    <w:rsid w:val="0035245C"/>
    <w:rsid w:val="00352988"/>
    <w:rsid w:val="00352B0D"/>
    <w:rsid w:val="00353269"/>
    <w:rsid w:val="00353A65"/>
    <w:rsid w:val="00353FB3"/>
    <w:rsid w:val="00354AF9"/>
    <w:rsid w:val="00355C3E"/>
    <w:rsid w:val="00355D6A"/>
    <w:rsid w:val="00356705"/>
    <w:rsid w:val="003573FF"/>
    <w:rsid w:val="00360B5B"/>
    <w:rsid w:val="003628B3"/>
    <w:rsid w:val="003634C8"/>
    <w:rsid w:val="00363607"/>
    <w:rsid w:val="00363985"/>
    <w:rsid w:val="00365597"/>
    <w:rsid w:val="0036598D"/>
    <w:rsid w:val="00366339"/>
    <w:rsid w:val="00366397"/>
    <w:rsid w:val="003667A7"/>
    <w:rsid w:val="00367389"/>
    <w:rsid w:val="00367393"/>
    <w:rsid w:val="00370343"/>
    <w:rsid w:val="00370CA5"/>
    <w:rsid w:val="00370E28"/>
    <w:rsid w:val="00372F3F"/>
    <w:rsid w:val="00373B89"/>
    <w:rsid w:val="00374389"/>
    <w:rsid w:val="00375CDE"/>
    <w:rsid w:val="00377C93"/>
    <w:rsid w:val="00380470"/>
    <w:rsid w:val="003806ED"/>
    <w:rsid w:val="00380841"/>
    <w:rsid w:val="00380AAC"/>
    <w:rsid w:val="00382073"/>
    <w:rsid w:val="0038217C"/>
    <w:rsid w:val="00382467"/>
    <w:rsid w:val="003825DE"/>
    <w:rsid w:val="003826D9"/>
    <w:rsid w:val="0038459F"/>
    <w:rsid w:val="00384D86"/>
    <w:rsid w:val="003854CA"/>
    <w:rsid w:val="0039214F"/>
    <w:rsid w:val="00392535"/>
    <w:rsid w:val="00396119"/>
    <w:rsid w:val="00397029"/>
    <w:rsid w:val="00397290"/>
    <w:rsid w:val="00397A0A"/>
    <w:rsid w:val="003A0351"/>
    <w:rsid w:val="003A0BE0"/>
    <w:rsid w:val="003A2C25"/>
    <w:rsid w:val="003A3464"/>
    <w:rsid w:val="003A4827"/>
    <w:rsid w:val="003A579D"/>
    <w:rsid w:val="003A5F1B"/>
    <w:rsid w:val="003A707D"/>
    <w:rsid w:val="003A75AC"/>
    <w:rsid w:val="003A75E8"/>
    <w:rsid w:val="003B0267"/>
    <w:rsid w:val="003B0F19"/>
    <w:rsid w:val="003B1A66"/>
    <w:rsid w:val="003B1FEA"/>
    <w:rsid w:val="003B307A"/>
    <w:rsid w:val="003B31EE"/>
    <w:rsid w:val="003B4DF5"/>
    <w:rsid w:val="003B5262"/>
    <w:rsid w:val="003B5672"/>
    <w:rsid w:val="003B6B3B"/>
    <w:rsid w:val="003B71DB"/>
    <w:rsid w:val="003B7811"/>
    <w:rsid w:val="003B78AB"/>
    <w:rsid w:val="003C0938"/>
    <w:rsid w:val="003C1635"/>
    <w:rsid w:val="003C16D7"/>
    <w:rsid w:val="003C2575"/>
    <w:rsid w:val="003C259F"/>
    <w:rsid w:val="003C4325"/>
    <w:rsid w:val="003C5220"/>
    <w:rsid w:val="003C542A"/>
    <w:rsid w:val="003C57CA"/>
    <w:rsid w:val="003C5A1E"/>
    <w:rsid w:val="003C61F5"/>
    <w:rsid w:val="003C66F5"/>
    <w:rsid w:val="003C69A6"/>
    <w:rsid w:val="003D13A0"/>
    <w:rsid w:val="003D2F33"/>
    <w:rsid w:val="003D33A9"/>
    <w:rsid w:val="003D41F0"/>
    <w:rsid w:val="003D48A0"/>
    <w:rsid w:val="003D4BC5"/>
    <w:rsid w:val="003D5ADC"/>
    <w:rsid w:val="003D65B6"/>
    <w:rsid w:val="003D7AC4"/>
    <w:rsid w:val="003E181B"/>
    <w:rsid w:val="003E2145"/>
    <w:rsid w:val="003E2A90"/>
    <w:rsid w:val="003E4668"/>
    <w:rsid w:val="003E65B9"/>
    <w:rsid w:val="003E716A"/>
    <w:rsid w:val="003F0208"/>
    <w:rsid w:val="003F0BA3"/>
    <w:rsid w:val="003F1056"/>
    <w:rsid w:val="003F1168"/>
    <w:rsid w:val="003F1321"/>
    <w:rsid w:val="003F254A"/>
    <w:rsid w:val="003F2DC0"/>
    <w:rsid w:val="003F4458"/>
    <w:rsid w:val="003F4803"/>
    <w:rsid w:val="003F5844"/>
    <w:rsid w:val="003F6E50"/>
    <w:rsid w:val="003F7779"/>
    <w:rsid w:val="003F791B"/>
    <w:rsid w:val="00400342"/>
    <w:rsid w:val="00400660"/>
    <w:rsid w:val="0040068B"/>
    <w:rsid w:val="00401341"/>
    <w:rsid w:val="00401E26"/>
    <w:rsid w:val="004039E7"/>
    <w:rsid w:val="00404749"/>
    <w:rsid w:val="00405080"/>
    <w:rsid w:val="00405930"/>
    <w:rsid w:val="00406EC8"/>
    <w:rsid w:val="00407AEC"/>
    <w:rsid w:val="00407E6E"/>
    <w:rsid w:val="00410097"/>
    <w:rsid w:val="004110AB"/>
    <w:rsid w:val="004111CF"/>
    <w:rsid w:val="0041268F"/>
    <w:rsid w:val="00413056"/>
    <w:rsid w:val="00415054"/>
    <w:rsid w:val="00415F30"/>
    <w:rsid w:val="004160F0"/>
    <w:rsid w:val="004164E7"/>
    <w:rsid w:val="004168A1"/>
    <w:rsid w:val="004208C8"/>
    <w:rsid w:val="00420DA5"/>
    <w:rsid w:val="004212EF"/>
    <w:rsid w:val="00422A1F"/>
    <w:rsid w:val="00423FE8"/>
    <w:rsid w:val="00424966"/>
    <w:rsid w:val="00424CDA"/>
    <w:rsid w:val="004259FE"/>
    <w:rsid w:val="004300AC"/>
    <w:rsid w:val="0043166E"/>
    <w:rsid w:val="004317AA"/>
    <w:rsid w:val="00431C62"/>
    <w:rsid w:val="004320DD"/>
    <w:rsid w:val="00432D62"/>
    <w:rsid w:val="00433000"/>
    <w:rsid w:val="0043343E"/>
    <w:rsid w:val="00434539"/>
    <w:rsid w:val="00434D5D"/>
    <w:rsid w:val="004356EC"/>
    <w:rsid w:val="00440DD4"/>
    <w:rsid w:val="00441512"/>
    <w:rsid w:val="0044159A"/>
    <w:rsid w:val="004417A8"/>
    <w:rsid w:val="00442C03"/>
    <w:rsid w:val="004435FB"/>
    <w:rsid w:val="0044362E"/>
    <w:rsid w:val="00443C65"/>
    <w:rsid w:val="00444675"/>
    <w:rsid w:val="004452EE"/>
    <w:rsid w:val="0044581E"/>
    <w:rsid w:val="0044657A"/>
    <w:rsid w:val="00446ACD"/>
    <w:rsid w:val="00447CA0"/>
    <w:rsid w:val="004505F5"/>
    <w:rsid w:val="004515B3"/>
    <w:rsid w:val="00451D73"/>
    <w:rsid w:val="00452A86"/>
    <w:rsid w:val="00453481"/>
    <w:rsid w:val="004535A8"/>
    <w:rsid w:val="004548EE"/>
    <w:rsid w:val="004554EE"/>
    <w:rsid w:val="004559BC"/>
    <w:rsid w:val="0045656A"/>
    <w:rsid w:val="004565DA"/>
    <w:rsid w:val="00456C49"/>
    <w:rsid w:val="004574C8"/>
    <w:rsid w:val="00457B5B"/>
    <w:rsid w:val="004601F3"/>
    <w:rsid w:val="00460837"/>
    <w:rsid w:val="00462320"/>
    <w:rsid w:val="004629DD"/>
    <w:rsid w:val="00463E41"/>
    <w:rsid w:val="004645BB"/>
    <w:rsid w:val="00467ACD"/>
    <w:rsid w:val="00471298"/>
    <w:rsid w:val="004714B6"/>
    <w:rsid w:val="00471C01"/>
    <w:rsid w:val="00472F39"/>
    <w:rsid w:val="00473770"/>
    <w:rsid w:val="00473F11"/>
    <w:rsid w:val="00474707"/>
    <w:rsid w:val="00475746"/>
    <w:rsid w:val="00476C88"/>
    <w:rsid w:val="00477264"/>
    <w:rsid w:val="0047764D"/>
    <w:rsid w:val="0048060D"/>
    <w:rsid w:val="00480F2B"/>
    <w:rsid w:val="00482F9F"/>
    <w:rsid w:val="00483374"/>
    <w:rsid w:val="00483594"/>
    <w:rsid w:val="00483FE4"/>
    <w:rsid w:val="00484088"/>
    <w:rsid w:val="004855A1"/>
    <w:rsid w:val="004867F9"/>
    <w:rsid w:val="00486F19"/>
    <w:rsid w:val="00487B94"/>
    <w:rsid w:val="00492E82"/>
    <w:rsid w:val="0049348A"/>
    <w:rsid w:val="00493C7E"/>
    <w:rsid w:val="0049482F"/>
    <w:rsid w:val="00494DCE"/>
    <w:rsid w:val="004956EE"/>
    <w:rsid w:val="00496028"/>
    <w:rsid w:val="004962E7"/>
    <w:rsid w:val="004963FE"/>
    <w:rsid w:val="00497954"/>
    <w:rsid w:val="00497C66"/>
    <w:rsid w:val="00497D28"/>
    <w:rsid w:val="00497D9D"/>
    <w:rsid w:val="004A13F7"/>
    <w:rsid w:val="004A1CE9"/>
    <w:rsid w:val="004A40E8"/>
    <w:rsid w:val="004A4ED9"/>
    <w:rsid w:val="004A54C4"/>
    <w:rsid w:val="004A574C"/>
    <w:rsid w:val="004A5A0E"/>
    <w:rsid w:val="004A5AB8"/>
    <w:rsid w:val="004A7E84"/>
    <w:rsid w:val="004B016D"/>
    <w:rsid w:val="004B13BC"/>
    <w:rsid w:val="004B1979"/>
    <w:rsid w:val="004B2A41"/>
    <w:rsid w:val="004B368D"/>
    <w:rsid w:val="004B378F"/>
    <w:rsid w:val="004B4673"/>
    <w:rsid w:val="004B4ED6"/>
    <w:rsid w:val="004B5312"/>
    <w:rsid w:val="004B58C9"/>
    <w:rsid w:val="004B5C16"/>
    <w:rsid w:val="004B6273"/>
    <w:rsid w:val="004B690B"/>
    <w:rsid w:val="004C024D"/>
    <w:rsid w:val="004C0B3A"/>
    <w:rsid w:val="004C0FF2"/>
    <w:rsid w:val="004C2142"/>
    <w:rsid w:val="004C28F3"/>
    <w:rsid w:val="004C4265"/>
    <w:rsid w:val="004C4D79"/>
    <w:rsid w:val="004C71D7"/>
    <w:rsid w:val="004D030D"/>
    <w:rsid w:val="004D035C"/>
    <w:rsid w:val="004D0E35"/>
    <w:rsid w:val="004D200F"/>
    <w:rsid w:val="004D2638"/>
    <w:rsid w:val="004D29FF"/>
    <w:rsid w:val="004D4075"/>
    <w:rsid w:val="004D5D13"/>
    <w:rsid w:val="004D6156"/>
    <w:rsid w:val="004D63DF"/>
    <w:rsid w:val="004D664B"/>
    <w:rsid w:val="004D6ED1"/>
    <w:rsid w:val="004D797B"/>
    <w:rsid w:val="004D79BA"/>
    <w:rsid w:val="004E00A5"/>
    <w:rsid w:val="004E0275"/>
    <w:rsid w:val="004E0415"/>
    <w:rsid w:val="004E159F"/>
    <w:rsid w:val="004E5945"/>
    <w:rsid w:val="004E598E"/>
    <w:rsid w:val="004E5C0D"/>
    <w:rsid w:val="004E5D38"/>
    <w:rsid w:val="004F0F7C"/>
    <w:rsid w:val="004F1508"/>
    <w:rsid w:val="004F1970"/>
    <w:rsid w:val="004F1AB9"/>
    <w:rsid w:val="004F2468"/>
    <w:rsid w:val="004F24E5"/>
    <w:rsid w:val="004F2977"/>
    <w:rsid w:val="004F2BCD"/>
    <w:rsid w:val="004F31F5"/>
    <w:rsid w:val="004F48AB"/>
    <w:rsid w:val="004F4AFA"/>
    <w:rsid w:val="004F5E52"/>
    <w:rsid w:val="004F5ED0"/>
    <w:rsid w:val="004F6201"/>
    <w:rsid w:val="004F6902"/>
    <w:rsid w:val="004F6A1F"/>
    <w:rsid w:val="004F6B45"/>
    <w:rsid w:val="004F6E5A"/>
    <w:rsid w:val="00501778"/>
    <w:rsid w:val="00503104"/>
    <w:rsid w:val="005037D0"/>
    <w:rsid w:val="00504592"/>
    <w:rsid w:val="00504A9A"/>
    <w:rsid w:val="00504B86"/>
    <w:rsid w:val="00506CBE"/>
    <w:rsid w:val="005075E3"/>
    <w:rsid w:val="0050791B"/>
    <w:rsid w:val="005100EC"/>
    <w:rsid w:val="00510391"/>
    <w:rsid w:val="005109FA"/>
    <w:rsid w:val="00510A5C"/>
    <w:rsid w:val="005110CE"/>
    <w:rsid w:val="00512413"/>
    <w:rsid w:val="0051241C"/>
    <w:rsid w:val="00513247"/>
    <w:rsid w:val="00513316"/>
    <w:rsid w:val="0051439E"/>
    <w:rsid w:val="00514B7A"/>
    <w:rsid w:val="00515D3B"/>
    <w:rsid w:val="00517078"/>
    <w:rsid w:val="005173D3"/>
    <w:rsid w:val="00520A6A"/>
    <w:rsid w:val="00520E53"/>
    <w:rsid w:val="00520EF5"/>
    <w:rsid w:val="00521FCB"/>
    <w:rsid w:val="005222A2"/>
    <w:rsid w:val="0052272B"/>
    <w:rsid w:val="00523718"/>
    <w:rsid w:val="00524091"/>
    <w:rsid w:val="0052426E"/>
    <w:rsid w:val="005257DF"/>
    <w:rsid w:val="0052627F"/>
    <w:rsid w:val="00526C2D"/>
    <w:rsid w:val="0052748D"/>
    <w:rsid w:val="00527527"/>
    <w:rsid w:val="00527D08"/>
    <w:rsid w:val="00531A76"/>
    <w:rsid w:val="00531C2D"/>
    <w:rsid w:val="00531C83"/>
    <w:rsid w:val="005322BA"/>
    <w:rsid w:val="00532717"/>
    <w:rsid w:val="005327DB"/>
    <w:rsid w:val="00533A6F"/>
    <w:rsid w:val="00533C02"/>
    <w:rsid w:val="00533C81"/>
    <w:rsid w:val="00533E46"/>
    <w:rsid w:val="00534AF2"/>
    <w:rsid w:val="00535873"/>
    <w:rsid w:val="00535EE3"/>
    <w:rsid w:val="005364DE"/>
    <w:rsid w:val="005371AD"/>
    <w:rsid w:val="00537AEF"/>
    <w:rsid w:val="0054057B"/>
    <w:rsid w:val="00541481"/>
    <w:rsid w:val="005417DC"/>
    <w:rsid w:val="00541852"/>
    <w:rsid w:val="00543298"/>
    <w:rsid w:val="00543CCA"/>
    <w:rsid w:val="00544F73"/>
    <w:rsid w:val="00545397"/>
    <w:rsid w:val="00546306"/>
    <w:rsid w:val="00547B34"/>
    <w:rsid w:val="0055039B"/>
    <w:rsid w:val="0055214B"/>
    <w:rsid w:val="00552362"/>
    <w:rsid w:val="00552E56"/>
    <w:rsid w:val="00554F78"/>
    <w:rsid w:val="005561CE"/>
    <w:rsid w:val="00556606"/>
    <w:rsid w:val="005604CD"/>
    <w:rsid w:val="00560A3F"/>
    <w:rsid w:val="00561464"/>
    <w:rsid w:val="00562594"/>
    <w:rsid w:val="005629BA"/>
    <w:rsid w:val="00562D7C"/>
    <w:rsid w:val="005639C8"/>
    <w:rsid w:val="00565269"/>
    <w:rsid w:val="00566970"/>
    <w:rsid w:val="005675CF"/>
    <w:rsid w:val="0056781A"/>
    <w:rsid w:val="00570E48"/>
    <w:rsid w:val="00571109"/>
    <w:rsid w:val="00571453"/>
    <w:rsid w:val="005715E9"/>
    <w:rsid w:val="0057355B"/>
    <w:rsid w:val="00574087"/>
    <w:rsid w:val="005745AC"/>
    <w:rsid w:val="00574FD9"/>
    <w:rsid w:val="00575EE0"/>
    <w:rsid w:val="00576247"/>
    <w:rsid w:val="00577267"/>
    <w:rsid w:val="00577C3F"/>
    <w:rsid w:val="00577E75"/>
    <w:rsid w:val="00577F2C"/>
    <w:rsid w:val="005801A4"/>
    <w:rsid w:val="00581CEF"/>
    <w:rsid w:val="00581F75"/>
    <w:rsid w:val="00582348"/>
    <w:rsid w:val="00582B1C"/>
    <w:rsid w:val="005831AE"/>
    <w:rsid w:val="005841DE"/>
    <w:rsid w:val="00585E9D"/>
    <w:rsid w:val="00586B0E"/>
    <w:rsid w:val="0058735E"/>
    <w:rsid w:val="00590305"/>
    <w:rsid w:val="00590DD3"/>
    <w:rsid w:val="005917FD"/>
    <w:rsid w:val="005928A1"/>
    <w:rsid w:val="00592E46"/>
    <w:rsid w:val="00593F00"/>
    <w:rsid w:val="00594551"/>
    <w:rsid w:val="00594594"/>
    <w:rsid w:val="005948E2"/>
    <w:rsid w:val="005954CF"/>
    <w:rsid w:val="00595727"/>
    <w:rsid w:val="005961DC"/>
    <w:rsid w:val="00596EBE"/>
    <w:rsid w:val="0059773E"/>
    <w:rsid w:val="00597773"/>
    <w:rsid w:val="005A011B"/>
    <w:rsid w:val="005A0385"/>
    <w:rsid w:val="005A14A9"/>
    <w:rsid w:val="005A2F7A"/>
    <w:rsid w:val="005A3457"/>
    <w:rsid w:val="005A542D"/>
    <w:rsid w:val="005A5F74"/>
    <w:rsid w:val="005A6258"/>
    <w:rsid w:val="005A7958"/>
    <w:rsid w:val="005B03A9"/>
    <w:rsid w:val="005B39DA"/>
    <w:rsid w:val="005B3AEA"/>
    <w:rsid w:val="005B3CAD"/>
    <w:rsid w:val="005B46D8"/>
    <w:rsid w:val="005B5748"/>
    <w:rsid w:val="005B5C70"/>
    <w:rsid w:val="005B632D"/>
    <w:rsid w:val="005B64E0"/>
    <w:rsid w:val="005B6B64"/>
    <w:rsid w:val="005B6D89"/>
    <w:rsid w:val="005B7793"/>
    <w:rsid w:val="005B7D89"/>
    <w:rsid w:val="005C0FFE"/>
    <w:rsid w:val="005C2498"/>
    <w:rsid w:val="005C3C5B"/>
    <w:rsid w:val="005C4832"/>
    <w:rsid w:val="005C493F"/>
    <w:rsid w:val="005C6CDD"/>
    <w:rsid w:val="005C71BD"/>
    <w:rsid w:val="005C7228"/>
    <w:rsid w:val="005D0B3C"/>
    <w:rsid w:val="005D1109"/>
    <w:rsid w:val="005D11BF"/>
    <w:rsid w:val="005D1D6A"/>
    <w:rsid w:val="005D2086"/>
    <w:rsid w:val="005D21F3"/>
    <w:rsid w:val="005D2B79"/>
    <w:rsid w:val="005D49B8"/>
    <w:rsid w:val="005D4D1A"/>
    <w:rsid w:val="005D5CAB"/>
    <w:rsid w:val="005D7109"/>
    <w:rsid w:val="005E08AE"/>
    <w:rsid w:val="005E1C21"/>
    <w:rsid w:val="005E2235"/>
    <w:rsid w:val="005E5A1B"/>
    <w:rsid w:val="005E69E5"/>
    <w:rsid w:val="005E77F4"/>
    <w:rsid w:val="005F0083"/>
    <w:rsid w:val="005F0BBE"/>
    <w:rsid w:val="005F20C4"/>
    <w:rsid w:val="005F3891"/>
    <w:rsid w:val="005F42FD"/>
    <w:rsid w:val="005F5870"/>
    <w:rsid w:val="006007D4"/>
    <w:rsid w:val="006018E7"/>
    <w:rsid w:val="00601F4E"/>
    <w:rsid w:val="0060331D"/>
    <w:rsid w:val="0060385D"/>
    <w:rsid w:val="006038FA"/>
    <w:rsid w:val="0060509A"/>
    <w:rsid w:val="00605218"/>
    <w:rsid w:val="0060618C"/>
    <w:rsid w:val="0060679B"/>
    <w:rsid w:val="00606C45"/>
    <w:rsid w:val="00606CC1"/>
    <w:rsid w:val="00606E8E"/>
    <w:rsid w:val="00607134"/>
    <w:rsid w:val="00607437"/>
    <w:rsid w:val="006077E2"/>
    <w:rsid w:val="00607867"/>
    <w:rsid w:val="00607A14"/>
    <w:rsid w:val="0061096A"/>
    <w:rsid w:val="006112B2"/>
    <w:rsid w:val="00612711"/>
    <w:rsid w:val="00613272"/>
    <w:rsid w:val="006136CF"/>
    <w:rsid w:val="006136EA"/>
    <w:rsid w:val="006138CF"/>
    <w:rsid w:val="0061425B"/>
    <w:rsid w:val="00614324"/>
    <w:rsid w:val="006147E6"/>
    <w:rsid w:val="006147F2"/>
    <w:rsid w:val="00615A16"/>
    <w:rsid w:val="00616F7B"/>
    <w:rsid w:val="00617F63"/>
    <w:rsid w:val="00620782"/>
    <w:rsid w:val="006207E0"/>
    <w:rsid w:val="0062084E"/>
    <w:rsid w:val="00621527"/>
    <w:rsid w:val="00621EF3"/>
    <w:rsid w:val="006229FE"/>
    <w:rsid w:val="00622B9C"/>
    <w:rsid w:val="0062324C"/>
    <w:rsid w:val="00623F4E"/>
    <w:rsid w:val="0062444C"/>
    <w:rsid w:val="00624CDF"/>
    <w:rsid w:val="00625435"/>
    <w:rsid w:val="006254DA"/>
    <w:rsid w:val="006262BE"/>
    <w:rsid w:val="00626E0C"/>
    <w:rsid w:val="006270BE"/>
    <w:rsid w:val="00627312"/>
    <w:rsid w:val="00627DEC"/>
    <w:rsid w:val="00630AF0"/>
    <w:rsid w:val="00632255"/>
    <w:rsid w:val="00632D46"/>
    <w:rsid w:val="00633011"/>
    <w:rsid w:val="00633BAC"/>
    <w:rsid w:val="00633C9F"/>
    <w:rsid w:val="00635129"/>
    <w:rsid w:val="00635AF8"/>
    <w:rsid w:val="0064086F"/>
    <w:rsid w:val="00640B12"/>
    <w:rsid w:val="00640BE8"/>
    <w:rsid w:val="006415FC"/>
    <w:rsid w:val="00643600"/>
    <w:rsid w:val="0064464C"/>
    <w:rsid w:val="00644F2F"/>
    <w:rsid w:val="00645320"/>
    <w:rsid w:val="006454D0"/>
    <w:rsid w:val="00645544"/>
    <w:rsid w:val="0064569E"/>
    <w:rsid w:val="00646072"/>
    <w:rsid w:val="00647C93"/>
    <w:rsid w:val="00647CEE"/>
    <w:rsid w:val="00650477"/>
    <w:rsid w:val="006516D4"/>
    <w:rsid w:val="0065219F"/>
    <w:rsid w:val="00652210"/>
    <w:rsid w:val="00652392"/>
    <w:rsid w:val="00653581"/>
    <w:rsid w:val="00653AD4"/>
    <w:rsid w:val="00653FBC"/>
    <w:rsid w:val="00655102"/>
    <w:rsid w:val="00655906"/>
    <w:rsid w:val="00655CAB"/>
    <w:rsid w:val="00655F7D"/>
    <w:rsid w:val="006562B7"/>
    <w:rsid w:val="00660021"/>
    <w:rsid w:val="00660467"/>
    <w:rsid w:val="00664FC6"/>
    <w:rsid w:val="006653B6"/>
    <w:rsid w:val="00665C9D"/>
    <w:rsid w:val="00665D6F"/>
    <w:rsid w:val="00665FB8"/>
    <w:rsid w:val="006663F4"/>
    <w:rsid w:val="006668BA"/>
    <w:rsid w:val="0066740B"/>
    <w:rsid w:val="006701A8"/>
    <w:rsid w:val="006701C8"/>
    <w:rsid w:val="0067069B"/>
    <w:rsid w:val="00671ADF"/>
    <w:rsid w:val="00671E9B"/>
    <w:rsid w:val="00671F3A"/>
    <w:rsid w:val="006734F3"/>
    <w:rsid w:val="00674C98"/>
    <w:rsid w:val="00674CF6"/>
    <w:rsid w:val="00675A2D"/>
    <w:rsid w:val="00675A36"/>
    <w:rsid w:val="00675B0B"/>
    <w:rsid w:val="00675FEA"/>
    <w:rsid w:val="0067676F"/>
    <w:rsid w:val="00676E1A"/>
    <w:rsid w:val="00680A94"/>
    <w:rsid w:val="0068187F"/>
    <w:rsid w:val="00682A8A"/>
    <w:rsid w:val="00682EF7"/>
    <w:rsid w:val="00683C3A"/>
    <w:rsid w:val="0068416F"/>
    <w:rsid w:val="006843E4"/>
    <w:rsid w:val="006844FA"/>
    <w:rsid w:val="00685CE5"/>
    <w:rsid w:val="00685F36"/>
    <w:rsid w:val="0068665B"/>
    <w:rsid w:val="0068688F"/>
    <w:rsid w:val="00686967"/>
    <w:rsid w:val="00690170"/>
    <w:rsid w:val="006909AD"/>
    <w:rsid w:val="00690A2E"/>
    <w:rsid w:val="00691257"/>
    <w:rsid w:val="006923CE"/>
    <w:rsid w:val="0069260F"/>
    <w:rsid w:val="006929F8"/>
    <w:rsid w:val="00693431"/>
    <w:rsid w:val="00694482"/>
    <w:rsid w:val="00694946"/>
    <w:rsid w:val="006951FD"/>
    <w:rsid w:val="006953C9"/>
    <w:rsid w:val="006957FB"/>
    <w:rsid w:val="00695FED"/>
    <w:rsid w:val="00697D7A"/>
    <w:rsid w:val="006A054C"/>
    <w:rsid w:val="006A0550"/>
    <w:rsid w:val="006A0A9A"/>
    <w:rsid w:val="006A1598"/>
    <w:rsid w:val="006A17A2"/>
    <w:rsid w:val="006A1D98"/>
    <w:rsid w:val="006A2108"/>
    <w:rsid w:val="006A2E1B"/>
    <w:rsid w:val="006A2FFD"/>
    <w:rsid w:val="006A3AB0"/>
    <w:rsid w:val="006A3D6D"/>
    <w:rsid w:val="006A45AC"/>
    <w:rsid w:val="006A55D2"/>
    <w:rsid w:val="006A5874"/>
    <w:rsid w:val="006A6389"/>
    <w:rsid w:val="006A6ABE"/>
    <w:rsid w:val="006A6F29"/>
    <w:rsid w:val="006A75EF"/>
    <w:rsid w:val="006B087F"/>
    <w:rsid w:val="006B0E6E"/>
    <w:rsid w:val="006B1936"/>
    <w:rsid w:val="006B1B6C"/>
    <w:rsid w:val="006B214E"/>
    <w:rsid w:val="006B2405"/>
    <w:rsid w:val="006B2632"/>
    <w:rsid w:val="006B3ACE"/>
    <w:rsid w:val="006B3C47"/>
    <w:rsid w:val="006B3CE8"/>
    <w:rsid w:val="006B4307"/>
    <w:rsid w:val="006B46F0"/>
    <w:rsid w:val="006B4C6E"/>
    <w:rsid w:val="006B50C9"/>
    <w:rsid w:val="006B5585"/>
    <w:rsid w:val="006B5ECB"/>
    <w:rsid w:val="006B754E"/>
    <w:rsid w:val="006C0781"/>
    <w:rsid w:val="006C0930"/>
    <w:rsid w:val="006C0E47"/>
    <w:rsid w:val="006C1BD9"/>
    <w:rsid w:val="006C3961"/>
    <w:rsid w:val="006C3C33"/>
    <w:rsid w:val="006C5366"/>
    <w:rsid w:val="006C657D"/>
    <w:rsid w:val="006D1840"/>
    <w:rsid w:val="006D1B12"/>
    <w:rsid w:val="006D1D07"/>
    <w:rsid w:val="006D2B91"/>
    <w:rsid w:val="006D3FBC"/>
    <w:rsid w:val="006D5A8B"/>
    <w:rsid w:val="006D626A"/>
    <w:rsid w:val="006D6317"/>
    <w:rsid w:val="006D63D1"/>
    <w:rsid w:val="006D74F3"/>
    <w:rsid w:val="006D7C63"/>
    <w:rsid w:val="006E0389"/>
    <w:rsid w:val="006E0DDD"/>
    <w:rsid w:val="006E1607"/>
    <w:rsid w:val="006E28F0"/>
    <w:rsid w:val="006E2A5C"/>
    <w:rsid w:val="006E344E"/>
    <w:rsid w:val="006E4BFF"/>
    <w:rsid w:val="006E56B9"/>
    <w:rsid w:val="006E6221"/>
    <w:rsid w:val="006E6A6A"/>
    <w:rsid w:val="006E7938"/>
    <w:rsid w:val="006F1C51"/>
    <w:rsid w:val="006F3A57"/>
    <w:rsid w:val="006F3C1D"/>
    <w:rsid w:val="006F48AE"/>
    <w:rsid w:val="006F4A01"/>
    <w:rsid w:val="006F4C76"/>
    <w:rsid w:val="006F4CE5"/>
    <w:rsid w:val="006F54E8"/>
    <w:rsid w:val="006F5685"/>
    <w:rsid w:val="006F5A94"/>
    <w:rsid w:val="006F64CF"/>
    <w:rsid w:val="006F691C"/>
    <w:rsid w:val="006F74A6"/>
    <w:rsid w:val="006F7B4C"/>
    <w:rsid w:val="0070103E"/>
    <w:rsid w:val="0070191A"/>
    <w:rsid w:val="00701F3C"/>
    <w:rsid w:val="0070297A"/>
    <w:rsid w:val="00704927"/>
    <w:rsid w:val="0070581F"/>
    <w:rsid w:val="0070589C"/>
    <w:rsid w:val="007068F1"/>
    <w:rsid w:val="00707FA1"/>
    <w:rsid w:val="0071062E"/>
    <w:rsid w:val="00710B4F"/>
    <w:rsid w:val="00710D1B"/>
    <w:rsid w:val="00711CD9"/>
    <w:rsid w:val="00713240"/>
    <w:rsid w:val="00713816"/>
    <w:rsid w:val="0071583E"/>
    <w:rsid w:val="00716BD2"/>
    <w:rsid w:val="00716C79"/>
    <w:rsid w:val="00716D1F"/>
    <w:rsid w:val="00716ECA"/>
    <w:rsid w:val="007173D4"/>
    <w:rsid w:val="0071759E"/>
    <w:rsid w:val="00717C19"/>
    <w:rsid w:val="00720530"/>
    <w:rsid w:val="00720B94"/>
    <w:rsid w:val="00721193"/>
    <w:rsid w:val="00721F84"/>
    <w:rsid w:val="007226B3"/>
    <w:rsid w:val="0072379E"/>
    <w:rsid w:val="00723D3B"/>
    <w:rsid w:val="00725E7B"/>
    <w:rsid w:val="00726E93"/>
    <w:rsid w:val="007274C9"/>
    <w:rsid w:val="00727F0A"/>
    <w:rsid w:val="00731D86"/>
    <w:rsid w:val="00732ABE"/>
    <w:rsid w:val="00732BBA"/>
    <w:rsid w:val="0073425E"/>
    <w:rsid w:val="007347B3"/>
    <w:rsid w:val="00734BA8"/>
    <w:rsid w:val="00736258"/>
    <w:rsid w:val="00740BB2"/>
    <w:rsid w:val="00741212"/>
    <w:rsid w:val="00742162"/>
    <w:rsid w:val="007422B4"/>
    <w:rsid w:val="007422C2"/>
    <w:rsid w:val="00744162"/>
    <w:rsid w:val="00744B07"/>
    <w:rsid w:val="00745A25"/>
    <w:rsid w:val="00745B1A"/>
    <w:rsid w:val="00746B86"/>
    <w:rsid w:val="00751B7A"/>
    <w:rsid w:val="007524F3"/>
    <w:rsid w:val="00752C4B"/>
    <w:rsid w:val="007544EA"/>
    <w:rsid w:val="00754A1A"/>
    <w:rsid w:val="007553BB"/>
    <w:rsid w:val="00755B7F"/>
    <w:rsid w:val="00757002"/>
    <w:rsid w:val="00757C36"/>
    <w:rsid w:val="0076219C"/>
    <w:rsid w:val="00762213"/>
    <w:rsid w:val="00762A02"/>
    <w:rsid w:val="00762E16"/>
    <w:rsid w:val="00763812"/>
    <w:rsid w:val="00763A23"/>
    <w:rsid w:val="00765FDB"/>
    <w:rsid w:val="00765FFB"/>
    <w:rsid w:val="00766438"/>
    <w:rsid w:val="0076675C"/>
    <w:rsid w:val="00767818"/>
    <w:rsid w:val="007735DA"/>
    <w:rsid w:val="00773779"/>
    <w:rsid w:val="00773A8A"/>
    <w:rsid w:val="007743D3"/>
    <w:rsid w:val="00774D22"/>
    <w:rsid w:val="00774E09"/>
    <w:rsid w:val="007768E9"/>
    <w:rsid w:val="00777345"/>
    <w:rsid w:val="00777FEC"/>
    <w:rsid w:val="00780303"/>
    <w:rsid w:val="00780676"/>
    <w:rsid w:val="0078199A"/>
    <w:rsid w:val="00781B1D"/>
    <w:rsid w:val="0078209B"/>
    <w:rsid w:val="0078242C"/>
    <w:rsid w:val="00782BE4"/>
    <w:rsid w:val="007833A3"/>
    <w:rsid w:val="00783408"/>
    <w:rsid w:val="00784966"/>
    <w:rsid w:val="00784F45"/>
    <w:rsid w:val="00785456"/>
    <w:rsid w:val="00786230"/>
    <w:rsid w:val="007866B9"/>
    <w:rsid w:val="00786CD3"/>
    <w:rsid w:val="007874B7"/>
    <w:rsid w:val="007878F9"/>
    <w:rsid w:val="0079015F"/>
    <w:rsid w:val="0079018E"/>
    <w:rsid w:val="00790A19"/>
    <w:rsid w:val="007915B8"/>
    <w:rsid w:val="00792875"/>
    <w:rsid w:val="00792B1F"/>
    <w:rsid w:val="00792DF4"/>
    <w:rsid w:val="0079356A"/>
    <w:rsid w:val="00793DDA"/>
    <w:rsid w:val="007959C9"/>
    <w:rsid w:val="0079652B"/>
    <w:rsid w:val="00796613"/>
    <w:rsid w:val="00796E40"/>
    <w:rsid w:val="0079733C"/>
    <w:rsid w:val="007A0943"/>
    <w:rsid w:val="007A102C"/>
    <w:rsid w:val="007A18BE"/>
    <w:rsid w:val="007A312A"/>
    <w:rsid w:val="007A5AA4"/>
    <w:rsid w:val="007A6388"/>
    <w:rsid w:val="007A784F"/>
    <w:rsid w:val="007B01D9"/>
    <w:rsid w:val="007B036B"/>
    <w:rsid w:val="007B05F8"/>
    <w:rsid w:val="007B06C2"/>
    <w:rsid w:val="007B0819"/>
    <w:rsid w:val="007B0D51"/>
    <w:rsid w:val="007B13EF"/>
    <w:rsid w:val="007B141D"/>
    <w:rsid w:val="007B20A3"/>
    <w:rsid w:val="007B3BF8"/>
    <w:rsid w:val="007B4EE1"/>
    <w:rsid w:val="007B5E35"/>
    <w:rsid w:val="007B5E77"/>
    <w:rsid w:val="007B5FE2"/>
    <w:rsid w:val="007B74C1"/>
    <w:rsid w:val="007C0B43"/>
    <w:rsid w:val="007C0DA3"/>
    <w:rsid w:val="007C175A"/>
    <w:rsid w:val="007C1A5F"/>
    <w:rsid w:val="007C29EF"/>
    <w:rsid w:val="007C2B0B"/>
    <w:rsid w:val="007C2F64"/>
    <w:rsid w:val="007C3404"/>
    <w:rsid w:val="007C40C3"/>
    <w:rsid w:val="007C49E0"/>
    <w:rsid w:val="007C5690"/>
    <w:rsid w:val="007C5BF9"/>
    <w:rsid w:val="007C6001"/>
    <w:rsid w:val="007C6E6A"/>
    <w:rsid w:val="007C7982"/>
    <w:rsid w:val="007D00B7"/>
    <w:rsid w:val="007D0392"/>
    <w:rsid w:val="007D0949"/>
    <w:rsid w:val="007D13E4"/>
    <w:rsid w:val="007D2662"/>
    <w:rsid w:val="007D29BC"/>
    <w:rsid w:val="007D36FA"/>
    <w:rsid w:val="007D569B"/>
    <w:rsid w:val="007D56B7"/>
    <w:rsid w:val="007D584C"/>
    <w:rsid w:val="007D7600"/>
    <w:rsid w:val="007D7823"/>
    <w:rsid w:val="007E096E"/>
    <w:rsid w:val="007E10B3"/>
    <w:rsid w:val="007E24B4"/>
    <w:rsid w:val="007E343A"/>
    <w:rsid w:val="007E347E"/>
    <w:rsid w:val="007E3AFE"/>
    <w:rsid w:val="007E567C"/>
    <w:rsid w:val="007E68F4"/>
    <w:rsid w:val="007E6B87"/>
    <w:rsid w:val="007E71BD"/>
    <w:rsid w:val="007F0A5F"/>
    <w:rsid w:val="007F0AA5"/>
    <w:rsid w:val="007F0B3F"/>
    <w:rsid w:val="007F1C08"/>
    <w:rsid w:val="007F21F8"/>
    <w:rsid w:val="007F38E9"/>
    <w:rsid w:val="007F6314"/>
    <w:rsid w:val="007F6865"/>
    <w:rsid w:val="007F6D08"/>
    <w:rsid w:val="007F7294"/>
    <w:rsid w:val="008008E4"/>
    <w:rsid w:val="00801079"/>
    <w:rsid w:val="008012A4"/>
    <w:rsid w:val="00801997"/>
    <w:rsid w:val="00801BAE"/>
    <w:rsid w:val="008030E1"/>
    <w:rsid w:val="00804AAB"/>
    <w:rsid w:val="00805178"/>
    <w:rsid w:val="008065D2"/>
    <w:rsid w:val="00806983"/>
    <w:rsid w:val="008110E0"/>
    <w:rsid w:val="00811578"/>
    <w:rsid w:val="008115B1"/>
    <w:rsid w:val="00811B48"/>
    <w:rsid w:val="008120F1"/>
    <w:rsid w:val="00812C38"/>
    <w:rsid w:val="00812C75"/>
    <w:rsid w:val="0081328C"/>
    <w:rsid w:val="008132EB"/>
    <w:rsid w:val="00813606"/>
    <w:rsid w:val="00814766"/>
    <w:rsid w:val="00814918"/>
    <w:rsid w:val="00815C4B"/>
    <w:rsid w:val="00816A46"/>
    <w:rsid w:val="00816C36"/>
    <w:rsid w:val="008171F7"/>
    <w:rsid w:val="00817428"/>
    <w:rsid w:val="00817B04"/>
    <w:rsid w:val="008207CD"/>
    <w:rsid w:val="0082093A"/>
    <w:rsid w:val="00820B98"/>
    <w:rsid w:val="00821AAA"/>
    <w:rsid w:val="00822738"/>
    <w:rsid w:val="008231C0"/>
    <w:rsid w:val="00824087"/>
    <w:rsid w:val="00824C66"/>
    <w:rsid w:val="00824CBC"/>
    <w:rsid w:val="00825333"/>
    <w:rsid w:val="00826F35"/>
    <w:rsid w:val="0082751D"/>
    <w:rsid w:val="0082781A"/>
    <w:rsid w:val="00827DAF"/>
    <w:rsid w:val="008306C7"/>
    <w:rsid w:val="008306EA"/>
    <w:rsid w:val="00830852"/>
    <w:rsid w:val="00830C03"/>
    <w:rsid w:val="00830F39"/>
    <w:rsid w:val="00830FA1"/>
    <w:rsid w:val="0083198E"/>
    <w:rsid w:val="0083208C"/>
    <w:rsid w:val="00832420"/>
    <w:rsid w:val="0083391B"/>
    <w:rsid w:val="00833B1D"/>
    <w:rsid w:val="00833C2C"/>
    <w:rsid w:val="008346B1"/>
    <w:rsid w:val="00834B54"/>
    <w:rsid w:val="00834C51"/>
    <w:rsid w:val="00834F70"/>
    <w:rsid w:val="00836306"/>
    <w:rsid w:val="00836A93"/>
    <w:rsid w:val="00840770"/>
    <w:rsid w:val="0084210C"/>
    <w:rsid w:val="0084308E"/>
    <w:rsid w:val="00843E1A"/>
    <w:rsid w:val="00844045"/>
    <w:rsid w:val="00844B4A"/>
    <w:rsid w:val="0084524F"/>
    <w:rsid w:val="0084769D"/>
    <w:rsid w:val="00847908"/>
    <w:rsid w:val="008502EA"/>
    <w:rsid w:val="00851628"/>
    <w:rsid w:val="008524D5"/>
    <w:rsid w:val="008525FA"/>
    <w:rsid w:val="00853181"/>
    <w:rsid w:val="0085423E"/>
    <w:rsid w:val="008558C4"/>
    <w:rsid w:val="00855B94"/>
    <w:rsid w:val="008563FC"/>
    <w:rsid w:val="00856CC8"/>
    <w:rsid w:val="00857794"/>
    <w:rsid w:val="00860224"/>
    <w:rsid w:val="00860442"/>
    <w:rsid w:val="00860D46"/>
    <w:rsid w:val="0086127B"/>
    <w:rsid w:val="008613CF"/>
    <w:rsid w:val="00861445"/>
    <w:rsid w:val="00861CD9"/>
    <w:rsid w:val="00862321"/>
    <w:rsid w:val="00862538"/>
    <w:rsid w:val="0086384F"/>
    <w:rsid w:val="008648F2"/>
    <w:rsid w:val="00865333"/>
    <w:rsid w:val="00865FC1"/>
    <w:rsid w:val="00866BF8"/>
    <w:rsid w:val="00870852"/>
    <w:rsid w:val="00871C6F"/>
    <w:rsid w:val="008724A7"/>
    <w:rsid w:val="00872BB1"/>
    <w:rsid w:val="008742D0"/>
    <w:rsid w:val="00874E62"/>
    <w:rsid w:val="00875511"/>
    <w:rsid w:val="00876769"/>
    <w:rsid w:val="00877A7A"/>
    <w:rsid w:val="00877EC6"/>
    <w:rsid w:val="008806F9"/>
    <w:rsid w:val="00880CCC"/>
    <w:rsid w:val="00882CE0"/>
    <w:rsid w:val="008833E6"/>
    <w:rsid w:val="0088345D"/>
    <w:rsid w:val="00883E4C"/>
    <w:rsid w:val="00883E8A"/>
    <w:rsid w:val="0088433A"/>
    <w:rsid w:val="008867C8"/>
    <w:rsid w:val="0088682C"/>
    <w:rsid w:val="00886BA6"/>
    <w:rsid w:val="00890095"/>
    <w:rsid w:val="008900F7"/>
    <w:rsid w:val="00890190"/>
    <w:rsid w:val="008902DE"/>
    <w:rsid w:val="00890F24"/>
    <w:rsid w:val="00891528"/>
    <w:rsid w:val="00892DAA"/>
    <w:rsid w:val="0089320F"/>
    <w:rsid w:val="00895D20"/>
    <w:rsid w:val="00897F30"/>
    <w:rsid w:val="008A032C"/>
    <w:rsid w:val="008A053D"/>
    <w:rsid w:val="008A07B7"/>
    <w:rsid w:val="008A1E56"/>
    <w:rsid w:val="008A20BB"/>
    <w:rsid w:val="008A231B"/>
    <w:rsid w:val="008A2D8F"/>
    <w:rsid w:val="008A323E"/>
    <w:rsid w:val="008A3316"/>
    <w:rsid w:val="008A3CC8"/>
    <w:rsid w:val="008A4232"/>
    <w:rsid w:val="008A477C"/>
    <w:rsid w:val="008A54AA"/>
    <w:rsid w:val="008A5A49"/>
    <w:rsid w:val="008A7B53"/>
    <w:rsid w:val="008A7CA2"/>
    <w:rsid w:val="008B002D"/>
    <w:rsid w:val="008B0ADB"/>
    <w:rsid w:val="008B12D7"/>
    <w:rsid w:val="008B164D"/>
    <w:rsid w:val="008B3840"/>
    <w:rsid w:val="008B4BCD"/>
    <w:rsid w:val="008B5008"/>
    <w:rsid w:val="008B517A"/>
    <w:rsid w:val="008B5738"/>
    <w:rsid w:val="008B6B3B"/>
    <w:rsid w:val="008C1978"/>
    <w:rsid w:val="008C2B86"/>
    <w:rsid w:val="008C31C1"/>
    <w:rsid w:val="008C4981"/>
    <w:rsid w:val="008C4B4E"/>
    <w:rsid w:val="008C6504"/>
    <w:rsid w:val="008C6830"/>
    <w:rsid w:val="008C70CA"/>
    <w:rsid w:val="008C78D0"/>
    <w:rsid w:val="008C7A3C"/>
    <w:rsid w:val="008D1B67"/>
    <w:rsid w:val="008D2026"/>
    <w:rsid w:val="008D24D7"/>
    <w:rsid w:val="008D2615"/>
    <w:rsid w:val="008D2BBB"/>
    <w:rsid w:val="008D36BB"/>
    <w:rsid w:val="008D3989"/>
    <w:rsid w:val="008D3B17"/>
    <w:rsid w:val="008D3E85"/>
    <w:rsid w:val="008D5E3E"/>
    <w:rsid w:val="008D6337"/>
    <w:rsid w:val="008D65F2"/>
    <w:rsid w:val="008D6909"/>
    <w:rsid w:val="008D7590"/>
    <w:rsid w:val="008D7D95"/>
    <w:rsid w:val="008E0A90"/>
    <w:rsid w:val="008E12FF"/>
    <w:rsid w:val="008E180A"/>
    <w:rsid w:val="008E228A"/>
    <w:rsid w:val="008E251F"/>
    <w:rsid w:val="008E2738"/>
    <w:rsid w:val="008E28A4"/>
    <w:rsid w:val="008E2B99"/>
    <w:rsid w:val="008E2DBA"/>
    <w:rsid w:val="008E41D1"/>
    <w:rsid w:val="008E5F1C"/>
    <w:rsid w:val="008E602B"/>
    <w:rsid w:val="008E64F1"/>
    <w:rsid w:val="008F300F"/>
    <w:rsid w:val="008F49F8"/>
    <w:rsid w:val="008F4C1F"/>
    <w:rsid w:val="008F4DD2"/>
    <w:rsid w:val="008F53B7"/>
    <w:rsid w:val="008F55F7"/>
    <w:rsid w:val="008F590A"/>
    <w:rsid w:val="008F62E8"/>
    <w:rsid w:val="008F76BF"/>
    <w:rsid w:val="00900A84"/>
    <w:rsid w:val="00901C61"/>
    <w:rsid w:val="0090262C"/>
    <w:rsid w:val="00902654"/>
    <w:rsid w:val="009029F0"/>
    <w:rsid w:val="009032D7"/>
    <w:rsid w:val="00903FB2"/>
    <w:rsid w:val="009049E7"/>
    <w:rsid w:val="009051BD"/>
    <w:rsid w:val="0090533D"/>
    <w:rsid w:val="009057AA"/>
    <w:rsid w:val="00905BA9"/>
    <w:rsid w:val="00905FBA"/>
    <w:rsid w:val="0090670F"/>
    <w:rsid w:val="00910BF1"/>
    <w:rsid w:val="009111CE"/>
    <w:rsid w:val="00911790"/>
    <w:rsid w:val="009127C0"/>
    <w:rsid w:val="00912933"/>
    <w:rsid w:val="00912C21"/>
    <w:rsid w:val="00912C7C"/>
    <w:rsid w:val="009142BB"/>
    <w:rsid w:val="009144ED"/>
    <w:rsid w:val="00914C86"/>
    <w:rsid w:val="00914D36"/>
    <w:rsid w:val="0091528E"/>
    <w:rsid w:val="0091609F"/>
    <w:rsid w:val="00916E83"/>
    <w:rsid w:val="00917AB4"/>
    <w:rsid w:val="00917CE5"/>
    <w:rsid w:val="009206EC"/>
    <w:rsid w:val="00923660"/>
    <w:rsid w:val="00923AB3"/>
    <w:rsid w:val="00923FFE"/>
    <w:rsid w:val="00924AE2"/>
    <w:rsid w:val="00924C5D"/>
    <w:rsid w:val="00925183"/>
    <w:rsid w:val="00926274"/>
    <w:rsid w:val="00926F2C"/>
    <w:rsid w:val="0092750D"/>
    <w:rsid w:val="00927928"/>
    <w:rsid w:val="00927DC1"/>
    <w:rsid w:val="00930022"/>
    <w:rsid w:val="00930396"/>
    <w:rsid w:val="00931484"/>
    <w:rsid w:val="009315F9"/>
    <w:rsid w:val="00931E1A"/>
    <w:rsid w:val="009326A1"/>
    <w:rsid w:val="0093392F"/>
    <w:rsid w:val="00934233"/>
    <w:rsid w:val="00934AE8"/>
    <w:rsid w:val="00935E0A"/>
    <w:rsid w:val="009360B9"/>
    <w:rsid w:val="0093798E"/>
    <w:rsid w:val="00937AED"/>
    <w:rsid w:val="00940CDA"/>
    <w:rsid w:val="009413BA"/>
    <w:rsid w:val="009419D7"/>
    <w:rsid w:val="00941C9B"/>
    <w:rsid w:val="00942CFC"/>
    <w:rsid w:val="00942D47"/>
    <w:rsid w:val="00942E8F"/>
    <w:rsid w:val="00942ED8"/>
    <w:rsid w:val="00943281"/>
    <w:rsid w:val="009433CC"/>
    <w:rsid w:val="009441AB"/>
    <w:rsid w:val="009456B8"/>
    <w:rsid w:val="00945E25"/>
    <w:rsid w:val="0094613C"/>
    <w:rsid w:val="009519EB"/>
    <w:rsid w:val="00951B78"/>
    <w:rsid w:val="00952A35"/>
    <w:rsid w:val="00954059"/>
    <w:rsid w:val="00956C4F"/>
    <w:rsid w:val="00956C5A"/>
    <w:rsid w:val="00957802"/>
    <w:rsid w:val="00961E01"/>
    <w:rsid w:val="00961E94"/>
    <w:rsid w:val="0096232B"/>
    <w:rsid w:val="00963876"/>
    <w:rsid w:val="00964139"/>
    <w:rsid w:val="00964A9B"/>
    <w:rsid w:val="00964D8C"/>
    <w:rsid w:val="0096581A"/>
    <w:rsid w:val="00965A5D"/>
    <w:rsid w:val="00965FEF"/>
    <w:rsid w:val="00966163"/>
    <w:rsid w:val="00966178"/>
    <w:rsid w:val="00966D4A"/>
    <w:rsid w:val="00967D77"/>
    <w:rsid w:val="00967E9D"/>
    <w:rsid w:val="009709BE"/>
    <w:rsid w:val="009717FB"/>
    <w:rsid w:val="00972ECC"/>
    <w:rsid w:val="00973F8D"/>
    <w:rsid w:val="009745A0"/>
    <w:rsid w:val="00974F00"/>
    <w:rsid w:val="00975013"/>
    <w:rsid w:val="00975BF6"/>
    <w:rsid w:val="00975EEB"/>
    <w:rsid w:val="00975F05"/>
    <w:rsid w:val="00977E0F"/>
    <w:rsid w:val="00980008"/>
    <w:rsid w:val="00980763"/>
    <w:rsid w:val="009807D6"/>
    <w:rsid w:val="00981007"/>
    <w:rsid w:val="00981380"/>
    <w:rsid w:val="00983ECF"/>
    <w:rsid w:val="00984CDA"/>
    <w:rsid w:val="00984FB9"/>
    <w:rsid w:val="00985848"/>
    <w:rsid w:val="00986422"/>
    <w:rsid w:val="00987407"/>
    <w:rsid w:val="00987638"/>
    <w:rsid w:val="009876C1"/>
    <w:rsid w:val="0098798C"/>
    <w:rsid w:val="0099005F"/>
    <w:rsid w:val="00990A47"/>
    <w:rsid w:val="0099161E"/>
    <w:rsid w:val="00991EAE"/>
    <w:rsid w:val="00992658"/>
    <w:rsid w:val="0099279E"/>
    <w:rsid w:val="00992894"/>
    <w:rsid w:val="009949FC"/>
    <w:rsid w:val="00995239"/>
    <w:rsid w:val="0099523E"/>
    <w:rsid w:val="0099573F"/>
    <w:rsid w:val="0099584B"/>
    <w:rsid w:val="00995850"/>
    <w:rsid w:val="00996D40"/>
    <w:rsid w:val="00996DAA"/>
    <w:rsid w:val="0099726C"/>
    <w:rsid w:val="009A0873"/>
    <w:rsid w:val="009A0EA5"/>
    <w:rsid w:val="009A0FFB"/>
    <w:rsid w:val="009A3242"/>
    <w:rsid w:val="009A3A5A"/>
    <w:rsid w:val="009A463E"/>
    <w:rsid w:val="009A540E"/>
    <w:rsid w:val="009A5C8D"/>
    <w:rsid w:val="009A66CD"/>
    <w:rsid w:val="009A7EF2"/>
    <w:rsid w:val="009B008A"/>
    <w:rsid w:val="009B0153"/>
    <w:rsid w:val="009B0536"/>
    <w:rsid w:val="009B0675"/>
    <w:rsid w:val="009B0857"/>
    <w:rsid w:val="009B0E8A"/>
    <w:rsid w:val="009B1134"/>
    <w:rsid w:val="009B2771"/>
    <w:rsid w:val="009B2B6E"/>
    <w:rsid w:val="009B3219"/>
    <w:rsid w:val="009B3AD7"/>
    <w:rsid w:val="009B3DD5"/>
    <w:rsid w:val="009B4DF8"/>
    <w:rsid w:val="009B5F07"/>
    <w:rsid w:val="009B6B2F"/>
    <w:rsid w:val="009C02DC"/>
    <w:rsid w:val="009C0496"/>
    <w:rsid w:val="009C0B2D"/>
    <w:rsid w:val="009C195C"/>
    <w:rsid w:val="009C2815"/>
    <w:rsid w:val="009C2920"/>
    <w:rsid w:val="009C4526"/>
    <w:rsid w:val="009C51DD"/>
    <w:rsid w:val="009C5834"/>
    <w:rsid w:val="009C6DB6"/>
    <w:rsid w:val="009C70F1"/>
    <w:rsid w:val="009C7575"/>
    <w:rsid w:val="009C7EA6"/>
    <w:rsid w:val="009C7EAA"/>
    <w:rsid w:val="009D0B14"/>
    <w:rsid w:val="009D12FE"/>
    <w:rsid w:val="009D161C"/>
    <w:rsid w:val="009D3C12"/>
    <w:rsid w:val="009D4983"/>
    <w:rsid w:val="009D4FF3"/>
    <w:rsid w:val="009D50DB"/>
    <w:rsid w:val="009D69B7"/>
    <w:rsid w:val="009D6BAF"/>
    <w:rsid w:val="009D6F7B"/>
    <w:rsid w:val="009D7199"/>
    <w:rsid w:val="009D7CD1"/>
    <w:rsid w:val="009E119E"/>
    <w:rsid w:val="009E1477"/>
    <w:rsid w:val="009E189E"/>
    <w:rsid w:val="009E1D74"/>
    <w:rsid w:val="009E2857"/>
    <w:rsid w:val="009E2891"/>
    <w:rsid w:val="009E2911"/>
    <w:rsid w:val="009E2DB0"/>
    <w:rsid w:val="009E3AB2"/>
    <w:rsid w:val="009E4366"/>
    <w:rsid w:val="009E4719"/>
    <w:rsid w:val="009E4B9C"/>
    <w:rsid w:val="009E6217"/>
    <w:rsid w:val="009E62D5"/>
    <w:rsid w:val="009E65AF"/>
    <w:rsid w:val="009E70E5"/>
    <w:rsid w:val="009E7110"/>
    <w:rsid w:val="009E79C4"/>
    <w:rsid w:val="009F0093"/>
    <w:rsid w:val="009F0A35"/>
    <w:rsid w:val="009F13B2"/>
    <w:rsid w:val="009F14B6"/>
    <w:rsid w:val="009F1C15"/>
    <w:rsid w:val="009F219E"/>
    <w:rsid w:val="009F261E"/>
    <w:rsid w:val="009F3D29"/>
    <w:rsid w:val="009F409E"/>
    <w:rsid w:val="009F418A"/>
    <w:rsid w:val="009F47BB"/>
    <w:rsid w:val="009F53A5"/>
    <w:rsid w:val="009F66AC"/>
    <w:rsid w:val="009F766D"/>
    <w:rsid w:val="00A007EC"/>
    <w:rsid w:val="00A01AE2"/>
    <w:rsid w:val="00A01BC8"/>
    <w:rsid w:val="00A032E1"/>
    <w:rsid w:val="00A0332B"/>
    <w:rsid w:val="00A03F54"/>
    <w:rsid w:val="00A04639"/>
    <w:rsid w:val="00A05686"/>
    <w:rsid w:val="00A057F3"/>
    <w:rsid w:val="00A0638E"/>
    <w:rsid w:val="00A06B28"/>
    <w:rsid w:val="00A07DBE"/>
    <w:rsid w:val="00A11309"/>
    <w:rsid w:val="00A120FD"/>
    <w:rsid w:val="00A12A26"/>
    <w:rsid w:val="00A131A8"/>
    <w:rsid w:val="00A13245"/>
    <w:rsid w:val="00A1327A"/>
    <w:rsid w:val="00A13BEE"/>
    <w:rsid w:val="00A14080"/>
    <w:rsid w:val="00A15651"/>
    <w:rsid w:val="00A156BA"/>
    <w:rsid w:val="00A15EDD"/>
    <w:rsid w:val="00A175B9"/>
    <w:rsid w:val="00A17B6F"/>
    <w:rsid w:val="00A17D0F"/>
    <w:rsid w:val="00A17F70"/>
    <w:rsid w:val="00A20207"/>
    <w:rsid w:val="00A204B7"/>
    <w:rsid w:val="00A206C9"/>
    <w:rsid w:val="00A2094E"/>
    <w:rsid w:val="00A21570"/>
    <w:rsid w:val="00A21CB2"/>
    <w:rsid w:val="00A227BE"/>
    <w:rsid w:val="00A22C30"/>
    <w:rsid w:val="00A24138"/>
    <w:rsid w:val="00A2577A"/>
    <w:rsid w:val="00A25937"/>
    <w:rsid w:val="00A309CB"/>
    <w:rsid w:val="00A30B22"/>
    <w:rsid w:val="00A324DD"/>
    <w:rsid w:val="00A32725"/>
    <w:rsid w:val="00A32C0F"/>
    <w:rsid w:val="00A337DC"/>
    <w:rsid w:val="00A3494F"/>
    <w:rsid w:val="00A34958"/>
    <w:rsid w:val="00A35B0E"/>
    <w:rsid w:val="00A35C73"/>
    <w:rsid w:val="00A35E0E"/>
    <w:rsid w:val="00A360AF"/>
    <w:rsid w:val="00A3662D"/>
    <w:rsid w:val="00A372E3"/>
    <w:rsid w:val="00A374A7"/>
    <w:rsid w:val="00A377E1"/>
    <w:rsid w:val="00A40365"/>
    <w:rsid w:val="00A405DF"/>
    <w:rsid w:val="00A4220E"/>
    <w:rsid w:val="00A42A04"/>
    <w:rsid w:val="00A435DC"/>
    <w:rsid w:val="00A43AF0"/>
    <w:rsid w:val="00A44749"/>
    <w:rsid w:val="00A44C73"/>
    <w:rsid w:val="00A453D9"/>
    <w:rsid w:val="00A458E2"/>
    <w:rsid w:val="00A468CC"/>
    <w:rsid w:val="00A46A3E"/>
    <w:rsid w:val="00A46F5E"/>
    <w:rsid w:val="00A512BB"/>
    <w:rsid w:val="00A51719"/>
    <w:rsid w:val="00A52055"/>
    <w:rsid w:val="00A52A2E"/>
    <w:rsid w:val="00A5363B"/>
    <w:rsid w:val="00A536C2"/>
    <w:rsid w:val="00A53F42"/>
    <w:rsid w:val="00A555C8"/>
    <w:rsid w:val="00A57408"/>
    <w:rsid w:val="00A57475"/>
    <w:rsid w:val="00A61EF1"/>
    <w:rsid w:val="00A623BB"/>
    <w:rsid w:val="00A62A79"/>
    <w:rsid w:val="00A63684"/>
    <w:rsid w:val="00A63DE6"/>
    <w:rsid w:val="00A643B6"/>
    <w:rsid w:val="00A668C8"/>
    <w:rsid w:val="00A67FB0"/>
    <w:rsid w:val="00A70C7E"/>
    <w:rsid w:val="00A71B5E"/>
    <w:rsid w:val="00A71EFF"/>
    <w:rsid w:val="00A72210"/>
    <w:rsid w:val="00A7239A"/>
    <w:rsid w:val="00A7290D"/>
    <w:rsid w:val="00A73888"/>
    <w:rsid w:val="00A73C32"/>
    <w:rsid w:val="00A74A97"/>
    <w:rsid w:val="00A7564C"/>
    <w:rsid w:val="00A773CF"/>
    <w:rsid w:val="00A80D4B"/>
    <w:rsid w:val="00A81176"/>
    <w:rsid w:val="00A812D4"/>
    <w:rsid w:val="00A81F31"/>
    <w:rsid w:val="00A821B5"/>
    <w:rsid w:val="00A82CF6"/>
    <w:rsid w:val="00A82FC3"/>
    <w:rsid w:val="00A83951"/>
    <w:rsid w:val="00A83EA4"/>
    <w:rsid w:val="00A8461D"/>
    <w:rsid w:val="00A84623"/>
    <w:rsid w:val="00A87689"/>
    <w:rsid w:val="00A90311"/>
    <w:rsid w:val="00A9062B"/>
    <w:rsid w:val="00A913E7"/>
    <w:rsid w:val="00A92012"/>
    <w:rsid w:val="00A927AD"/>
    <w:rsid w:val="00A9439B"/>
    <w:rsid w:val="00A955A3"/>
    <w:rsid w:val="00A964BC"/>
    <w:rsid w:val="00A966CF"/>
    <w:rsid w:val="00A96B6E"/>
    <w:rsid w:val="00A97BCA"/>
    <w:rsid w:val="00AA002C"/>
    <w:rsid w:val="00AA0321"/>
    <w:rsid w:val="00AA034A"/>
    <w:rsid w:val="00AA04FC"/>
    <w:rsid w:val="00AA053A"/>
    <w:rsid w:val="00AA063C"/>
    <w:rsid w:val="00AA0C25"/>
    <w:rsid w:val="00AA1146"/>
    <w:rsid w:val="00AA249A"/>
    <w:rsid w:val="00AA2E1A"/>
    <w:rsid w:val="00AA488D"/>
    <w:rsid w:val="00AA49FA"/>
    <w:rsid w:val="00AA5026"/>
    <w:rsid w:val="00AA59BB"/>
    <w:rsid w:val="00AA71F1"/>
    <w:rsid w:val="00AA7586"/>
    <w:rsid w:val="00AA773B"/>
    <w:rsid w:val="00AB0DB0"/>
    <w:rsid w:val="00AB2DB7"/>
    <w:rsid w:val="00AB347F"/>
    <w:rsid w:val="00AB38E7"/>
    <w:rsid w:val="00AB3DF8"/>
    <w:rsid w:val="00AB4D56"/>
    <w:rsid w:val="00AB5C21"/>
    <w:rsid w:val="00AB6677"/>
    <w:rsid w:val="00AB6B05"/>
    <w:rsid w:val="00AB6B21"/>
    <w:rsid w:val="00AB6F17"/>
    <w:rsid w:val="00AB72DE"/>
    <w:rsid w:val="00AC0138"/>
    <w:rsid w:val="00AC0FF8"/>
    <w:rsid w:val="00AC19F5"/>
    <w:rsid w:val="00AC1C0C"/>
    <w:rsid w:val="00AC2C3D"/>
    <w:rsid w:val="00AC372E"/>
    <w:rsid w:val="00AC3AA5"/>
    <w:rsid w:val="00AC3C9C"/>
    <w:rsid w:val="00AC4E98"/>
    <w:rsid w:val="00AC5A09"/>
    <w:rsid w:val="00AC5A2E"/>
    <w:rsid w:val="00AC7052"/>
    <w:rsid w:val="00AC7324"/>
    <w:rsid w:val="00AD029C"/>
    <w:rsid w:val="00AD0D55"/>
    <w:rsid w:val="00AD31E4"/>
    <w:rsid w:val="00AD3898"/>
    <w:rsid w:val="00AD39B5"/>
    <w:rsid w:val="00AD4E38"/>
    <w:rsid w:val="00AD564A"/>
    <w:rsid w:val="00AD6272"/>
    <w:rsid w:val="00AD65B1"/>
    <w:rsid w:val="00AD77E8"/>
    <w:rsid w:val="00AD7FB0"/>
    <w:rsid w:val="00AE0234"/>
    <w:rsid w:val="00AE049E"/>
    <w:rsid w:val="00AE1419"/>
    <w:rsid w:val="00AE19A4"/>
    <w:rsid w:val="00AE22C7"/>
    <w:rsid w:val="00AE28AE"/>
    <w:rsid w:val="00AE341F"/>
    <w:rsid w:val="00AE3950"/>
    <w:rsid w:val="00AE4625"/>
    <w:rsid w:val="00AE5DBC"/>
    <w:rsid w:val="00AE7692"/>
    <w:rsid w:val="00AE76DB"/>
    <w:rsid w:val="00AF1431"/>
    <w:rsid w:val="00AF1C28"/>
    <w:rsid w:val="00AF2286"/>
    <w:rsid w:val="00AF2E08"/>
    <w:rsid w:val="00AF4EF2"/>
    <w:rsid w:val="00AF5B6D"/>
    <w:rsid w:val="00AF6209"/>
    <w:rsid w:val="00AF6830"/>
    <w:rsid w:val="00AF6A6F"/>
    <w:rsid w:val="00AF70D9"/>
    <w:rsid w:val="00B009D8"/>
    <w:rsid w:val="00B00F9D"/>
    <w:rsid w:val="00B015DD"/>
    <w:rsid w:val="00B016F7"/>
    <w:rsid w:val="00B01AAF"/>
    <w:rsid w:val="00B020BC"/>
    <w:rsid w:val="00B02397"/>
    <w:rsid w:val="00B024FA"/>
    <w:rsid w:val="00B027C6"/>
    <w:rsid w:val="00B031CF"/>
    <w:rsid w:val="00B04295"/>
    <w:rsid w:val="00B0491E"/>
    <w:rsid w:val="00B05685"/>
    <w:rsid w:val="00B062CB"/>
    <w:rsid w:val="00B06DD8"/>
    <w:rsid w:val="00B10ED3"/>
    <w:rsid w:val="00B11034"/>
    <w:rsid w:val="00B1179D"/>
    <w:rsid w:val="00B12310"/>
    <w:rsid w:val="00B12C9A"/>
    <w:rsid w:val="00B1601B"/>
    <w:rsid w:val="00B16723"/>
    <w:rsid w:val="00B17A95"/>
    <w:rsid w:val="00B20299"/>
    <w:rsid w:val="00B20653"/>
    <w:rsid w:val="00B2082E"/>
    <w:rsid w:val="00B208D8"/>
    <w:rsid w:val="00B21E36"/>
    <w:rsid w:val="00B228C0"/>
    <w:rsid w:val="00B22D0C"/>
    <w:rsid w:val="00B238ED"/>
    <w:rsid w:val="00B259A9"/>
    <w:rsid w:val="00B26CD8"/>
    <w:rsid w:val="00B26CF1"/>
    <w:rsid w:val="00B274A7"/>
    <w:rsid w:val="00B278B3"/>
    <w:rsid w:val="00B3097E"/>
    <w:rsid w:val="00B30F46"/>
    <w:rsid w:val="00B31F8A"/>
    <w:rsid w:val="00B34DE0"/>
    <w:rsid w:val="00B34F65"/>
    <w:rsid w:val="00B3556F"/>
    <w:rsid w:val="00B35C2B"/>
    <w:rsid w:val="00B360FC"/>
    <w:rsid w:val="00B363FA"/>
    <w:rsid w:val="00B37B9C"/>
    <w:rsid w:val="00B37F43"/>
    <w:rsid w:val="00B40027"/>
    <w:rsid w:val="00B40299"/>
    <w:rsid w:val="00B40F67"/>
    <w:rsid w:val="00B40FA3"/>
    <w:rsid w:val="00B41D9C"/>
    <w:rsid w:val="00B433A1"/>
    <w:rsid w:val="00B44688"/>
    <w:rsid w:val="00B4474B"/>
    <w:rsid w:val="00B44C97"/>
    <w:rsid w:val="00B45423"/>
    <w:rsid w:val="00B45802"/>
    <w:rsid w:val="00B4626B"/>
    <w:rsid w:val="00B46BDB"/>
    <w:rsid w:val="00B46F7F"/>
    <w:rsid w:val="00B47552"/>
    <w:rsid w:val="00B4794A"/>
    <w:rsid w:val="00B479B0"/>
    <w:rsid w:val="00B5184E"/>
    <w:rsid w:val="00B51994"/>
    <w:rsid w:val="00B51A10"/>
    <w:rsid w:val="00B51E02"/>
    <w:rsid w:val="00B53189"/>
    <w:rsid w:val="00B54821"/>
    <w:rsid w:val="00B54D23"/>
    <w:rsid w:val="00B56A00"/>
    <w:rsid w:val="00B56F12"/>
    <w:rsid w:val="00B57271"/>
    <w:rsid w:val="00B57A5C"/>
    <w:rsid w:val="00B57DC5"/>
    <w:rsid w:val="00B600F5"/>
    <w:rsid w:val="00B6182F"/>
    <w:rsid w:val="00B62B7F"/>
    <w:rsid w:val="00B641AE"/>
    <w:rsid w:val="00B64320"/>
    <w:rsid w:val="00B6488D"/>
    <w:rsid w:val="00B64BA8"/>
    <w:rsid w:val="00B6526C"/>
    <w:rsid w:val="00B6538A"/>
    <w:rsid w:val="00B6589B"/>
    <w:rsid w:val="00B71DD9"/>
    <w:rsid w:val="00B7248D"/>
    <w:rsid w:val="00B7250A"/>
    <w:rsid w:val="00B72A97"/>
    <w:rsid w:val="00B7391E"/>
    <w:rsid w:val="00B74400"/>
    <w:rsid w:val="00B75081"/>
    <w:rsid w:val="00B755F9"/>
    <w:rsid w:val="00B768E7"/>
    <w:rsid w:val="00B804CB"/>
    <w:rsid w:val="00B81369"/>
    <w:rsid w:val="00B815D2"/>
    <w:rsid w:val="00B82B4B"/>
    <w:rsid w:val="00B830F8"/>
    <w:rsid w:val="00B8380E"/>
    <w:rsid w:val="00B83D73"/>
    <w:rsid w:val="00B8408F"/>
    <w:rsid w:val="00B84A44"/>
    <w:rsid w:val="00B850B8"/>
    <w:rsid w:val="00B85778"/>
    <w:rsid w:val="00B8639F"/>
    <w:rsid w:val="00B87131"/>
    <w:rsid w:val="00B91181"/>
    <w:rsid w:val="00B913AB"/>
    <w:rsid w:val="00B913B6"/>
    <w:rsid w:val="00B91EC7"/>
    <w:rsid w:val="00B92AA3"/>
    <w:rsid w:val="00B94636"/>
    <w:rsid w:val="00B95099"/>
    <w:rsid w:val="00B95398"/>
    <w:rsid w:val="00B95581"/>
    <w:rsid w:val="00B95B1A"/>
    <w:rsid w:val="00B96C1D"/>
    <w:rsid w:val="00B97747"/>
    <w:rsid w:val="00BA0ACD"/>
    <w:rsid w:val="00BA0EB2"/>
    <w:rsid w:val="00BA3103"/>
    <w:rsid w:val="00BA36A3"/>
    <w:rsid w:val="00BA3A8D"/>
    <w:rsid w:val="00BA4443"/>
    <w:rsid w:val="00BA4571"/>
    <w:rsid w:val="00BA4DB2"/>
    <w:rsid w:val="00BA4F7F"/>
    <w:rsid w:val="00BA5064"/>
    <w:rsid w:val="00BA6B10"/>
    <w:rsid w:val="00BA6B2A"/>
    <w:rsid w:val="00BA6F45"/>
    <w:rsid w:val="00BA7780"/>
    <w:rsid w:val="00BA7A6D"/>
    <w:rsid w:val="00BB007E"/>
    <w:rsid w:val="00BB0128"/>
    <w:rsid w:val="00BB156B"/>
    <w:rsid w:val="00BB3101"/>
    <w:rsid w:val="00BB5397"/>
    <w:rsid w:val="00BB5404"/>
    <w:rsid w:val="00BB559C"/>
    <w:rsid w:val="00BB585E"/>
    <w:rsid w:val="00BB5CDC"/>
    <w:rsid w:val="00BB6157"/>
    <w:rsid w:val="00BB68B0"/>
    <w:rsid w:val="00BB6D31"/>
    <w:rsid w:val="00BB71B7"/>
    <w:rsid w:val="00BB7C33"/>
    <w:rsid w:val="00BC0C3C"/>
    <w:rsid w:val="00BC1C27"/>
    <w:rsid w:val="00BC294E"/>
    <w:rsid w:val="00BC36C7"/>
    <w:rsid w:val="00BC3BA3"/>
    <w:rsid w:val="00BC415F"/>
    <w:rsid w:val="00BC5FAF"/>
    <w:rsid w:val="00BC6C67"/>
    <w:rsid w:val="00BC6D2E"/>
    <w:rsid w:val="00BC71E6"/>
    <w:rsid w:val="00BC71FF"/>
    <w:rsid w:val="00BC7276"/>
    <w:rsid w:val="00BC7756"/>
    <w:rsid w:val="00BC7EF4"/>
    <w:rsid w:val="00BD12A6"/>
    <w:rsid w:val="00BD1F96"/>
    <w:rsid w:val="00BD25F5"/>
    <w:rsid w:val="00BD265A"/>
    <w:rsid w:val="00BD2BBB"/>
    <w:rsid w:val="00BD2CA7"/>
    <w:rsid w:val="00BD302F"/>
    <w:rsid w:val="00BD3037"/>
    <w:rsid w:val="00BD3AD2"/>
    <w:rsid w:val="00BD5578"/>
    <w:rsid w:val="00BD562E"/>
    <w:rsid w:val="00BD58AB"/>
    <w:rsid w:val="00BD5D4B"/>
    <w:rsid w:val="00BD655F"/>
    <w:rsid w:val="00BD726E"/>
    <w:rsid w:val="00BD7D2C"/>
    <w:rsid w:val="00BE06F1"/>
    <w:rsid w:val="00BE0D92"/>
    <w:rsid w:val="00BE217E"/>
    <w:rsid w:val="00BE239D"/>
    <w:rsid w:val="00BE2782"/>
    <w:rsid w:val="00BE2CA4"/>
    <w:rsid w:val="00BE40C9"/>
    <w:rsid w:val="00BE4353"/>
    <w:rsid w:val="00BE4A7D"/>
    <w:rsid w:val="00BE4CE2"/>
    <w:rsid w:val="00BE53A7"/>
    <w:rsid w:val="00BE5A4A"/>
    <w:rsid w:val="00BE6942"/>
    <w:rsid w:val="00BE6E5E"/>
    <w:rsid w:val="00BE707B"/>
    <w:rsid w:val="00BE7766"/>
    <w:rsid w:val="00BE78E7"/>
    <w:rsid w:val="00BE7CB6"/>
    <w:rsid w:val="00BE7E7B"/>
    <w:rsid w:val="00BF1170"/>
    <w:rsid w:val="00BF1B4A"/>
    <w:rsid w:val="00BF3D08"/>
    <w:rsid w:val="00BF4983"/>
    <w:rsid w:val="00BF4ECB"/>
    <w:rsid w:val="00BF50A8"/>
    <w:rsid w:val="00BF54BC"/>
    <w:rsid w:val="00BF7F55"/>
    <w:rsid w:val="00BF7F63"/>
    <w:rsid w:val="00C003EB"/>
    <w:rsid w:val="00C0054E"/>
    <w:rsid w:val="00C00F31"/>
    <w:rsid w:val="00C01176"/>
    <w:rsid w:val="00C01CE2"/>
    <w:rsid w:val="00C02068"/>
    <w:rsid w:val="00C020DF"/>
    <w:rsid w:val="00C031C2"/>
    <w:rsid w:val="00C04DDE"/>
    <w:rsid w:val="00C05215"/>
    <w:rsid w:val="00C058C5"/>
    <w:rsid w:val="00C0643F"/>
    <w:rsid w:val="00C074F6"/>
    <w:rsid w:val="00C07CCF"/>
    <w:rsid w:val="00C10736"/>
    <w:rsid w:val="00C10DB9"/>
    <w:rsid w:val="00C110DA"/>
    <w:rsid w:val="00C110E1"/>
    <w:rsid w:val="00C11219"/>
    <w:rsid w:val="00C11661"/>
    <w:rsid w:val="00C11B2D"/>
    <w:rsid w:val="00C11F73"/>
    <w:rsid w:val="00C13B1F"/>
    <w:rsid w:val="00C13F81"/>
    <w:rsid w:val="00C1453A"/>
    <w:rsid w:val="00C14BEB"/>
    <w:rsid w:val="00C15129"/>
    <w:rsid w:val="00C1527C"/>
    <w:rsid w:val="00C15A41"/>
    <w:rsid w:val="00C15F9E"/>
    <w:rsid w:val="00C16192"/>
    <w:rsid w:val="00C162FB"/>
    <w:rsid w:val="00C1638B"/>
    <w:rsid w:val="00C168AE"/>
    <w:rsid w:val="00C16DB7"/>
    <w:rsid w:val="00C17E6C"/>
    <w:rsid w:val="00C17F03"/>
    <w:rsid w:val="00C202AE"/>
    <w:rsid w:val="00C21212"/>
    <w:rsid w:val="00C2141D"/>
    <w:rsid w:val="00C23813"/>
    <w:rsid w:val="00C24FD2"/>
    <w:rsid w:val="00C27058"/>
    <w:rsid w:val="00C338C6"/>
    <w:rsid w:val="00C3427F"/>
    <w:rsid w:val="00C34C22"/>
    <w:rsid w:val="00C34F3F"/>
    <w:rsid w:val="00C34FC5"/>
    <w:rsid w:val="00C35E8E"/>
    <w:rsid w:val="00C36D98"/>
    <w:rsid w:val="00C37A70"/>
    <w:rsid w:val="00C37ADB"/>
    <w:rsid w:val="00C412B8"/>
    <w:rsid w:val="00C41387"/>
    <w:rsid w:val="00C4190D"/>
    <w:rsid w:val="00C41A93"/>
    <w:rsid w:val="00C41CB3"/>
    <w:rsid w:val="00C427CA"/>
    <w:rsid w:val="00C42EDA"/>
    <w:rsid w:val="00C4507F"/>
    <w:rsid w:val="00C46E0E"/>
    <w:rsid w:val="00C4732A"/>
    <w:rsid w:val="00C476B5"/>
    <w:rsid w:val="00C47911"/>
    <w:rsid w:val="00C50771"/>
    <w:rsid w:val="00C51ACB"/>
    <w:rsid w:val="00C51C35"/>
    <w:rsid w:val="00C52C3C"/>
    <w:rsid w:val="00C53C3A"/>
    <w:rsid w:val="00C55F1D"/>
    <w:rsid w:val="00C562D5"/>
    <w:rsid w:val="00C5673A"/>
    <w:rsid w:val="00C56B42"/>
    <w:rsid w:val="00C60749"/>
    <w:rsid w:val="00C60903"/>
    <w:rsid w:val="00C60BF1"/>
    <w:rsid w:val="00C60CBA"/>
    <w:rsid w:val="00C6211B"/>
    <w:rsid w:val="00C6218C"/>
    <w:rsid w:val="00C64D96"/>
    <w:rsid w:val="00C65100"/>
    <w:rsid w:val="00C65250"/>
    <w:rsid w:val="00C659E5"/>
    <w:rsid w:val="00C65E32"/>
    <w:rsid w:val="00C668CB"/>
    <w:rsid w:val="00C66A8E"/>
    <w:rsid w:val="00C70505"/>
    <w:rsid w:val="00C71895"/>
    <w:rsid w:val="00C7272A"/>
    <w:rsid w:val="00C7353C"/>
    <w:rsid w:val="00C73F43"/>
    <w:rsid w:val="00C74523"/>
    <w:rsid w:val="00C74994"/>
    <w:rsid w:val="00C75951"/>
    <w:rsid w:val="00C75E7F"/>
    <w:rsid w:val="00C76C22"/>
    <w:rsid w:val="00C7759E"/>
    <w:rsid w:val="00C77661"/>
    <w:rsid w:val="00C77AA8"/>
    <w:rsid w:val="00C801C4"/>
    <w:rsid w:val="00C81320"/>
    <w:rsid w:val="00C81A0E"/>
    <w:rsid w:val="00C81DC8"/>
    <w:rsid w:val="00C82125"/>
    <w:rsid w:val="00C82784"/>
    <w:rsid w:val="00C83651"/>
    <w:rsid w:val="00C8470C"/>
    <w:rsid w:val="00C856FE"/>
    <w:rsid w:val="00C85ED5"/>
    <w:rsid w:val="00C862FE"/>
    <w:rsid w:val="00C87117"/>
    <w:rsid w:val="00C90433"/>
    <w:rsid w:val="00C915FC"/>
    <w:rsid w:val="00C923BF"/>
    <w:rsid w:val="00C93BA8"/>
    <w:rsid w:val="00C95635"/>
    <w:rsid w:val="00C95713"/>
    <w:rsid w:val="00C95F5B"/>
    <w:rsid w:val="00CA0605"/>
    <w:rsid w:val="00CA174D"/>
    <w:rsid w:val="00CA1B2A"/>
    <w:rsid w:val="00CA323E"/>
    <w:rsid w:val="00CA328E"/>
    <w:rsid w:val="00CA39C3"/>
    <w:rsid w:val="00CA3EDA"/>
    <w:rsid w:val="00CA4D2C"/>
    <w:rsid w:val="00CA4DD2"/>
    <w:rsid w:val="00CA54BF"/>
    <w:rsid w:val="00CA5636"/>
    <w:rsid w:val="00CA5AA2"/>
    <w:rsid w:val="00CA7224"/>
    <w:rsid w:val="00CA728B"/>
    <w:rsid w:val="00CA780F"/>
    <w:rsid w:val="00CB0356"/>
    <w:rsid w:val="00CB0818"/>
    <w:rsid w:val="00CB11CE"/>
    <w:rsid w:val="00CB1208"/>
    <w:rsid w:val="00CB185D"/>
    <w:rsid w:val="00CB2066"/>
    <w:rsid w:val="00CB244B"/>
    <w:rsid w:val="00CB2473"/>
    <w:rsid w:val="00CB2C7B"/>
    <w:rsid w:val="00CB2CD8"/>
    <w:rsid w:val="00CB2D6A"/>
    <w:rsid w:val="00CB3616"/>
    <w:rsid w:val="00CB3865"/>
    <w:rsid w:val="00CB3B8F"/>
    <w:rsid w:val="00CB3D3B"/>
    <w:rsid w:val="00CB40EB"/>
    <w:rsid w:val="00CB5F81"/>
    <w:rsid w:val="00CC09DA"/>
    <w:rsid w:val="00CC0BC2"/>
    <w:rsid w:val="00CC1212"/>
    <w:rsid w:val="00CC1FAF"/>
    <w:rsid w:val="00CC2065"/>
    <w:rsid w:val="00CC2C3A"/>
    <w:rsid w:val="00CC33E7"/>
    <w:rsid w:val="00CC43FF"/>
    <w:rsid w:val="00CC4EA6"/>
    <w:rsid w:val="00CC5B0E"/>
    <w:rsid w:val="00CC6052"/>
    <w:rsid w:val="00CC7E27"/>
    <w:rsid w:val="00CD0E87"/>
    <w:rsid w:val="00CD2027"/>
    <w:rsid w:val="00CD2B14"/>
    <w:rsid w:val="00CD2C84"/>
    <w:rsid w:val="00CD2CFF"/>
    <w:rsid w:val="00CD2D25"/>
    <w:rsid w:val="00CD2F4B"/>
    <w:rsid w:val="00CD2FCF"/>
    <w:rsid w:val="00CD31B9"/>
    <w:rsid w:val="00CD4EB5"/>
    <w:rsid w:val="00CD58CB"/>
    <w:rsid w:val="00CD5E05"/>
    <w:rsid w:val="00CD7246"/>
    <w:rsid w:val="00CD7929"/>
    <w:rsid w:val="00CE281C"/>
    <w:rsid w:val="00CE2974"/>
    <w:rsid w:val="00CE3897"/>
    <w:rsid w:val="00CE3DAF"/>
    <w:rsid w:val="00CE4266"/>
    <w:rsid w:val="00CE4F4B"/>
    <w:rsid w:val="00CE5DE6"/>
    <w:rsid w:val="00CE6CC8"/>
    <w:rsid w:val="00CE71AE"/>
    <w:rsid w:val="00CE7D01"/>
    <w:rsid w:val="00CE7EBD"/>
    <w:rsid w:val="00CF10EC"/>
    <w:rsid w:val="00CF17BF"/>
    <w:rsid w:val="00CF311A"/>
    <w:rsid w:val="00CF3C8E"/>
    <w:rsid w:val="00CF3CDE"/>
    <w:rsid w:val="00CF44D0"/>
    <w:rsid w:val="00CF611A"/>
    <w:rsid w:val="00CF6256"/>
    <w:rsid w:val="00CF62A7"/>
    <w:rsid w:val="00CF63D2"/>
    <w:rsid w:val="00CF6449"/>
    <w:rsid w:val="00CF68AC"/>
    <w:rsid w:val="00CF69C1"/>
    <w:rsid w:val="00CF6A24"/>
    <w:rsid w:val="00D00BC1"/>
    <w:rsid w:val="00D00D02"/>
    <w:rsid w:val="00D0165D"/>
    <w:rsid w:val="00D02348"/>
    <w:rsid w:val="00D03604"/>
    <w:rsid w:val="00D0379D"/>
    <w:rsid w:val="00D0570C"/>
    <w:rsid w:val="00D06AA8"/>
    <w:rsid w:val="00D07C61"/>
    <w:rsid w:val="00D10F81"/>
    <w:rsid w:val="00D12851"/>
    <w:rsid w:val="00D1452F"/>
    <w:rsid w:val="00D15DA3"/>
    <w:rsid w:val="00D173A4"/>
    <w:rsid w:val="00D17BF8"/>
    <w:rsid w:val="00D20C83"/>
    <w:rsid w:val="00D224FA"/>
    <w:rsid w:val="00D22AB2"/>
    <w:rsid w:val="00D22FB1"/>
    <w:rsid w:val="00D249C6"/>
    <w:rsid w:val="00D25750"/>
    <w:rsid w:val="00D25E12"/>
    <w:rsid w:val="00D25FCE"/>
    <w:rsid w:val="00D2601F"/>
    <w:rsid w:val="00D266F2"/>
    <w:rsid w:val="00D26877"/>
    <w:rsid w:val="00D27191"/>
    <w:rsid w:val="00D27EF3"/>
    <w:rsid w:val="00D30CC9"/>
    <w:rsid w:val="00D32ED2"/>
    <w:rsid w:val="00D32F1E"/>
    <w:rsid w:val="00D33581"/>
    <w:rsid w:val="00D336E2"/>
    <w:rsid w:val="00D33904"/>
    <w:rsid w:val="00D34C75"/>
    <w:rsid w:val="00D354A7"/>
    <w:rsid w:val="00D35C1E"/>
    <w:rsid w:val="00D35E89"/>
    <w:rsid w:val="00D35F59"/>
    <w:rsid w:val="00D37BE4"/>
    <w:rsid w:val="00D400C2"/>
    <w:rsid w:val="00D41878"/>
    <w:rsid w:val="00D41BA2"/>
    <w:rsid w:val="00D41C46"/>
    <w:rsid w:val="00D41D84"/>
    <w:rsid w:val="00D41F2A"/>
    <w:rsid w:val="00D432AB"/>
    <w:rsid w:val="00D445BF"/>
    <w:rsid w:val="00D4550F"/>
    <w:rsid w:val="00D4631F"/>
    <w:rsid w:val="00D468F5"/>
    <w:rsid w:val="00D5088D"/>
    <w:rsid w:val="00D512D5"/>
    <w:rsid w:val="00D5142D"/>
    <w:rsid w:val="00D51FCC"/>
    <w:rsid w:val="00D522D0"/>
    <w:rsid w:val="00D526FE"/>
    <w:rsid w:val="00D52A17"/>
    <w:rsid w:val="00D52D71"/>
    <w:rsid w:val="00D52F1D"/>
    <w:rsid w:val="00D53913"/>
    <w:rsid w:val="00D553D1"/>
    <w:rsid w:val="00D563A3"/>
    <w:rsid w:val="00D563EE"/>
    <w:rsid w:val="00D568CC"/>
    <w:rsid w:val="00D5726D"/>
    <w:rsid w:val="00D57273"/>
    <w:rsid w:val="00D57CCF"/>
    <w:rsid w:val="00D57F3B"/>
    <w:rsid w:val="00D57FC3"/>
    <w:rsid w:val="00D62A84"/>
    <w:rsid w:val="00D62D5A"/>
    <w:rsid w:val="00D62D80"/>
    <w:rsid w:val="00D62E84"/>
    <w:rsid w:val="00D635D5"/>
    <w:rsid w:val="00D63D1D"/>
    <w:rsid w:val="00D6469A"/>
    <w:rsid w:val="00D65428"/>
    <w:rsid w:val="00D65E8C"/>
    <w:rsid w:val="00D65FD9"/>
    <w:rsid w:val="00D70309"/>
    <w:rsid w:val="00D714BD"/>
    <w:rsid w:val="00D7185A"/>
    <w:rsid w:val="00D71D55"/>
    <w:rsid w:val="00D71FAF"/>
    <w:rsid w:val="00D71FE8"/>
    <w:rsid w:val="00D74AF8"/>
    <w:rsid w:val="00D74D72"/>
    <w:rsid w:val="00D75188"/>
    <w:rsid w:val="00D75F0A"/>
    <w:rsid w:val="00D7619C"/>
    <w:rsid w:val="00D77AC3"/>
    <w:rsid w:val="00D80C5A"/>
    <w:rsid w:val="00D8189E"/>
    <w:rsid w:val="00D81AB3"/>
    <w:rsid w:val="00D82543"/>
    <w:rsid w:val="00D8295C"/>
    <w:rsid w:val="00D82BAD"/>
    <w:rsid w:val="00D83241"/>
    <w:rsid w:val="00D83D07"/>
    <w:rsid w:val="00D83E77"/>
    <w:rsid w:val="00D8439A"/>
    <w:rsid w:val="00D84A6B"/>
    <w:rsid w:val="00D900FB"/>
    <w:rsid w:val="00D90630"/>
    <w:rsid w:val="00D906F2"/>
    <w:rsid w:val="00D9087E"/>
    <w:rsid w:val="00D92EF7"/>
    <w:rsid w:val="00D9336B"/>
    <w:rsid w:val="00D9391E"/>
    <w:rsid w:val="00D93DBB"/>
    <w:rsid w:val="00D94A17"/>
    <w:rsid w:val="00D9644F"/>
    <w:rsid w:val="00D9717B"/>
    <w:rsid w:val="00D97213"/>
    <w:rsid w:val="00D97351"/>
    <w:rsid w:val="00D978B0"/>
    <w:rsid w:val="00D97CD5"/>
    <w:rsid w:val="00D97FF5"/>
    <w:rsid w:val="00DA012E"/>
    <w:rsid w:val="00DA1567"/>
    <w:rsid w:val="00DA15E2"/>
    <w:rsid w:val="00DA22FA"/>
    <w:rsid w:val="00DA2DBD"/>
    <w:rsid w:val="00DA2F2F"/>
    <w:rsid w:val="00DA54E0"/>
    <w:rsid w:val="00DA624D"/>
    <w:rsid w:val="00DA6CC2"/>
    <w:rsid w:val="00DA72BA"/>
    <w:rsid w:val="00DA732A"/>
    <w:rsid w:val="00DA78A8"/>
    <w:rsid w:val="00DA7AE4"/>
    <w:rsid w:val="00DB058F"/>
    <w:rsid w:val="00DB07BA"/>
    <w:rsid w:val="00DB1AAB"/>
    <w:rsid w:val="00DB2744"/>
    <w:rsid w:val="00DB2B75"/>
    <w:rsid w:val="00DB4E9D"/>
    <w:rsid w:val="00DB51D7"/>
    <w:rsid w:val="00DB61BB"/>
    <w:rsid w:val="00DB6587"/>
    <w:rsid w:val="00DB65FD"/>
    <w:rsid w:val="00DB67CB"/>
    <w:rsid w:val="00DB701F"/>
    <w:rsid w:val="00DC21AE"/>
    <w:rsid w:val="00DC2947"/>
    <w:rsid w:val="00DC4C44"/>
    <w:rsid w:val="00DC5CD3"/>
    <w:rsid w:val="00DC5F78"/>
    <w:rsid w:val="00DC62C5"/>
    <w:rsid w:val="00DC666C"/>
    <w:rsid w:val="00DC7710"/>
    <w:rsid w:val="00DD0B36"/>
    <w:rsid w:val="00DD0E9F"/>
    <w:rsid w:val="00DD189C"/>
    <w:rsid w:val="00DD3309"/>
    <w:rsid w:val="00DD3935"/>
    <w:rsid w:val="00DD3FF9"/>
    <w:rsid w:val="00DD5A4E"/>
    <w:rsid w:val="00DD67D6"/>
    <w:rsid w:val="00DD729B"/>
    <w:rsid w:val="00DD7BB7"/>
    <w:rsid w:val="00DE3C64"/>
    <w:rsid w:val="00DE40BF"/>
    <w:rsid w:val="00DE41F3"/>
    <w:rsid w:val="00DE492B"/>
    <w:rsid w:val="00DE55EE"/>
    <w:rsid w:val="00DE5BA1"/>
    <w:rsid w:val="00DE6C3A"/>
    <w:rsid w:val="00DE6DFE"/>
    <w:rsid w:val="00DE6E52"/>
    <w:rsid w:val="00DE7878"/>
    <w:rsid w:val="00DE78CE"/>
    <w:rsid w:val="00DF12F7"/>
    <w:rsid w:val="00DF23CD"/>
    <w:rsid w:val="00DF2BF5"/>
    <w:rsid w:val="00DF4026"/>
    <w:rsid w:val="00DF4396"/>
    <w:rsid w:val="00DF6B72"/>
    <w:rsid w:val="00DF76EE"/>
    <w:rsid w:val="00E0135D"/>
    <w:rsid w:val="00E04B48"/>
    <w:rsid w:val="00E04E5D"/>
    <w:rsid w:val="00E05A3B"/>
    <w:rsid w:val="00E05B42"/>
    <w:rsid w:val="00E0618E"/>
    <w:rsid w:val="00E07C94"/>
    <w:rsid w:val="00E10225"/>
    <w:rsid w:val="00E10BCC"/>
    <w:rsid w:val="00E10D83"/>
    <w:rsid w:val="00E10F6E"/>
    <w:rsid w:val="00E12445"/>
    <w:rsid w:val="00E13076"/>
    <w:rsid w:val="00E135D9"/>
    <w:rsid w:val="00E139D3"/>
    <w:rsid w:val="00E13D7D"/>
    <w:rsid w:val="00E14201"/>
    <w:rsid w:val="00E1486F"/>
    <w:rsid w:val="00E155E7"/>
    <w:rsid w:val="00E1664B"/>
    <w:rsid w:val="00E16B5C"/>
    <w:rsid w:val="00E1717D"/>
    <w:rsid w:val="00E2085D"/>
    <w:rsid w:val="00E20A0E"/>
    <w:rsid w:val="00E22960"/>
    <w:rsid w:val="00E23FA4"/>
    <w:rsid w:val="00E263B9"/>
    <w:rsid w:val="00E26D08"/>
    <w:rsid w:val="00E27592"/>
    <w:rsid w:val="00E27E93"/>
    <w:rsid w:val="00E323E7"/>
    <w:rsid w:val="00E3251A"/>
    <w:rsid w:val="00E329C6"/>
    <w:rsid w:val="00E33332"/>
    <w:rsid w:val="00E33F7A"/>
    <w:rsid w:val="00E349E2"/>
    <w:rsid w:val="00E34D43"/>
    <w:rsid w:val="00E35EBD"/>
    <w:rsid w:val="00E35F23"/>
    <w:rsid w:val="00E36859"/>
    <w:rsid w:val="00E36AA9"/>
    <w:rsid w:val="00E36CD4"/>
    <w:rsid w:val="00E37022"/>
    <w:rsid w:val="00E403B2"/>
    <w:rsid w:val="00E40FA9"/>
    <w:rsid w:val="00E43446"/>
    <w:rsid w:val="00E43549"/>
    <w:rsid w:val="00E43FDD"/>
    <w:rsid w:val="00E44CE3"/>
    <w:rsid w:val="00E44E41"/>
    <w:rsid w:val="00E45624"/>
    <w:rsid w:val="00E45D3E"/>
    <w:rsid w:val="00E45DF3"/>
    <w:rsid w:val="00E4610D"/>
    <w:rsid w:val="00E51ECA"/>
    <w:rsid w:val="00E5200B"/>
    <w:rsid w:val="00E53A91"/>
    <w:rsid w:val="00E559A9"/>
    <w:rsid w:val="00E55E98"/>
    <w:rsid w:val="00E56895"/>
    <w:rsid w:val="00E5702B"/>
    <w:rsid w:val="00E57C3B"/>
    <w:rsid w:val="00E57E9E"/>
    <w:rsid w:val="00E60063"/>
    <w:rsid w:val="00E61676"/>
    <w:rsid w:val="00E61708"/>
    <w:rsid w:val="00E61C97"/>
    <w:rsid w:val="00E620C1"/>
    <w:rsid w:val="00E6240E"/>
    <w:rsid w:val="00E6262A"/>
    <w:rsid w:val="00E6379F"/>
    <w:rsid w:val="00E6398A"/>
    <w:rsid w:val="00E640CB"/>
    <w:rsid w:val="00E641AA"/>
    <w:rsid w:val="00E64733"/>
    <w:rsid w:val="00E650B1"/>
    <w:rsid w:val="00E6644B"/>
    <w:rsid w:val="00E6662A"/>
    <w:rsid w:val="00E669D2"/>
    <w:rsid w:val="00E671DC"/>
    <w:rsid w:val="00E67849"/>
    <w:rsid w:val="00E7061E"/>
    <w:rsid w:val="00E70A16"/>
    <w:rsid w:val="00E7147F"/>
    <w:rsid w:val="00E71DEB"/>
    <w:rsid w:val="00E72DC7"/>
    <w:rsid w:val="00E72DFB"/>
    <w:rsid w:val="00E732AF"/>
    <w:rsid w:val="00E733BF"/>
    <w:rsid w:val="00E75D97"/>
    <w:rsid w:val="00E76750"/>
    <w:rsid w:val="00E77280"/>
    <w:rsid w:val="00E823E2"/>
    <w:rsid w:val="00E846C0"/>
    <w:rsid w:val="00E85CC5"/>
    <w:rsid w:val="00E86C92"/>
    <w:rsid w:val="00E87C0F"/>
    <w:rsid w:val="00E914BD"/>
    <w:rsid w:val="00E91DCF"/>
    <w:rsid w:val="00E9299C"/>
    <w:rsid w:val="00E92C68"/>
    <w:rsid w:val="00E9391B"/>
    <w:rsid w:val="00E93950"/>
    <w:rsid w:val="00E94413"/>
    <w:rsid w:val="00E9467B"/>
    <w:rsid w:val="00E952D0"/>
    <w:rsid w:val="00E9581C"/>
    <w:rsid w:val="00E95871"/>
    <w:rsid w:val="00E962D5"/>
    <w:rsid w:val="00E97115"/>
    <w:rsid w:val="00E973E4"/>
    <w:rsid w:val="00EA168D"/>
    <w:rsid w:val="00EA25BF"/>
    <w:rsid w:val="00EA2F50"/>
    <w:rsid w:val="00EA319E"/>
    <w:rsid w:val="00EA352E"/>
    <w:rsid w:val="00EA3E22"/>
    <w:rsid w:val="00EA41A3"/>
    <w:rsid w:val="00EA4952"/>
    <w:rsid w:val="00EA6CC9"/>
    <w:rsid w:val="00EA70E2"/>
    <w:rsid w:val="00EB0D3C"/>
    <w:rsid w:val="00EB1D28"/>
    <w:rsid w:val="00EB2913"/>
    <w:rsid w:val="00EB37E8"/>
    <w:rsid w:val="00EB3832"/>
    <w:rsid w:val="00EB463F"/>
    <w:rsid w:val="00EB4D56"/>
    <w:rsid w:val="00EB5E8A"/>
    <w:rsid w:val="00EC04CB"/>
    <w:rsid w:val="00EC0668"/>
    <w:rsid w:val="00EC1760"/>
    <w:rsid w:val="00EC212A"/>
    <w:rsid w:val="00EC2832"/>
    <w:rsid w:val="00EC2A04"/>
    <w:rsid w:val="00EC2F97"/>
    <w:rsid w:val="00EC3879"/>
    <w:rsid w:val="00EC3A3A"/>
    <w:rsid w:val="00EC3AD1"/>
    <w:rsid w:val="00EC4252"/>
    <w:rsid w:val="00EC44F4"/>
    <w:rsid w:val="00EC7536"/>
    <w:rsid w:val="00ED0C82"/>
    <w:rsid w:val="00ED0DE7"/>
    <w:rsid w:val="00ED0FBB"/>
    <w:rsid w:val="00ED21F1"/>
    <w:rsid w:val="00ED2C35"/>
    <w:rsid w:val="00ED35A8"/>
    <w:rsid w:val="00ED3B11"/>
    <w:rsid w:val="00ED48E4"/>
    <w:rsid w:val="00ED4AD0"/>
    <w:rsid w:val="00ED5242"/>
    <w:rsid w:val="00ED7B0C"/>
    <w:rsid w:val="00EE04E9"/>
    <w:rsid w:val="00EE241C"/>
    <w:rsid w:val="00EE272F"/>
    <w:rsid w:val="00EE29EA"/>
    <w:rsid w:val="00EE36B8"/>
    <w:rsid w:val="00EE44D1"/>
    <w:rsid w:val="00EE4505"/>
    <w:rsid w:val="00EE492F"/>
    <w:rsid w:val="00EE4C0D"/>
    <w:rsid w:val="00EE519C"/>
    <w:rsid w:val="00EE5F24"/>
    <w:rsid w:val="00EE6D43"/>
    <w:rsid w:val="00EE6D71"/>
    <w:rsid w:val="00EE76DD"/>
    <w:rsid w:val="00EE78C2"/>
    <w:rsid w:val="00EE7C35"/>
    <w:rsid w:val="00EF0451"/>
    <w:rsid w:val="00EF08DF"/>
    <w:rsid w:val="00EF1482"/>
    <w:rsid w:val="00EF14B9"/>
    <w:rsid w:val="00EF1873"/>
    <w:rsid w:val="00EF742E"/>
    <w:rsid w:val="00EF7D3B"/>
    <w:rsid w:val="00F00D15"/>
    <w:rsid w:val="00F010E9"/>
    <w:rsid w:val="00F0180E"/>
    <w:rsid w:val="00F02417"/>
    <w:rsid w:val="00F02809"/>
    <w:rsid w:val="00F0324C"/>
    <w:rsid w:val="00F04071"/>
    <w:rsid w:val="00F040FB"/>
    <w:rsid w:val="00F05FFD"/>
    <w:rsid w:val="00F06053"/>
    <w:rsid w:val="00F06433"/>
    <w:rsid w:val="00F06567"/>
    <w:rsid w:val="00F06DFA"/>
    <w:rsid w:val="00F074D0"/>
    <w:rsid w:val="00F078EF"/>
    <w:rsid w:val="00F1014B"/>
    <w:rsid w:val="00F10864"/>
    <w:rsid w:val="00F10AB1"/>
    <w:rsid w:val="00F114AD"/>
    <w:rsid w:val="00F12E5E"/>
    <w:rsid w:val="00F13F5A"/>
    <w:rsid w:val="00F14404"/>
    <w:rsid w:val="00F14548"/>
    <w:rsid w:val="00F15B4A"/>
    <w:rsid w:val="00F15E84"/>
    <w:rsid w:val="00F17A8C"/>
    <w:rsid w:val="00F17BEB"/>
    <w:rsid w:val="00F17D27"/>
    <w:rsid w:val="00F2032A"/>
    <w:rsid w:val="00F20A0A"/>
    <w:rsid w:val="00F20A62"/>
    <w:rsid w:val="00F20C29"/>
    <w:rsid w:val="00F20D3D"/>
    <w:rsid w:val="00F20EB9"/>
    <w:rsid w:val="00F230C1"/>
    <w:rsid w:val="00F24A48"/>
    <w:rsid w:val="00F25252"/>
    <w:rsid w:val="00F253D8"/>
    <w:rsid w:val="00F265D5"/>
    <w:rsid w:val="00F303A0"/>
    <w:rsid w:val="00F3076A"/>
    <w:rsid w:val="00F30B21"/>
    <w:rsid w:val="00F30B9F"/>
    <w:rsid w:val="00F30FC9"/>
    <w:rsid w:val="00F316EA"/>
    <w:rsid w:val="00F32EC7"/>
    <w:rsid w:val="00F32ED5"/>
    <w:rsid w:val="00F33B91"/>
    <w:rsid w:val="00F33DFC"/>
    <w:rsid w:val="00F35B2C"/>
    <w:rsid w:val="00F35D9A"/>
    <w:rsid w:val="00F36395"/>
    <w:rsid w:val="00F37196"/>
    <w:rsid w:val="00F3748D"/>
    <w:rsid w:val="00F3754E"/>
    <w:rsid w:val="00F40568"/>
    <w:rsid w:val="00F40668"/>
    <w:rsid w:val="00F40B7D"/>
    <w:rsid w:val="00F40C2D"/>
    <w:rsid w:val="00F40D8B"/>
    <w:rsid w:val="00F43B44"/>
    <w:rsid w:val="00F43BDC"/>
    <w:rsid w:val="00F44883"/>
    <w:rsid w:val="00F46F36"/>
    <w:rsid w:val="00F51085"/>
    <w:rsid w:val="00F53741"/>
    <w:rsid w:val="00F53A86"/>
    <w:rsid w:val="00F54FD1"/>
    <w:rsid w:val="00F55809"/>
    <w:rsid w:val="00F5640D"/>
    <w:rsid w:val="00F56A56"/>
    <w:rsid w:val="00F56BBA"/>
    <w:rsid w:val="00F575F1"/>
    <w:rsid w:val="00F57E25"/>
    <w:rsid w:val="00F60E84"/>
    <w:rsid w:val="00F6139E"/>
    <w:rsid w:val="00F617CE"/>
    <w:rsid w:val="00F61845"/>
    <w:rsid w:val="00F61946"/>
    <w:rsid w:val="00F6359F"/>
    <w:rsid w:val="00F63C75"/>
    <w:rsid w:val="00F643F3"/>
    <w:rsid w:val="00F64658"/>
    <w:rsid w:val="00F651B3"/>
    <w:rsid w:val="00F65CE7"/>
    <w:rsid w:val="00F66101"/>
    <w:rsid w:val="00F70180"/>
    <w:rsid w:val="00F70E07"/>
    <w:rsid w:val="00F70F03"/>
    <w:rsid w:val="00F719FA"/>
    <w:rsid w:val="00F71D16"/>
    <w:rsid w:val="00F7247E"/>
    <w:rsid w:val="00F72FA5"/>
    <w:rsid w:val="00F73A19"/>
    <w:rsid w:val="00F74299"/>
    <w:rsid w:val="00F74EC5"/>
    <w:rsid w:val="00F764DE"/>
    <w:rsid w:val="00F76AE2"/>
    <w:rsid w:val="00F76C64"/>
    <w:rsid w:val="00F76DD3"/>
    <w:rsid w:val="00F77891"/>
    <w:rsid w:val="00F77A29"/>
    <w:rsid w:val="00F77BF5"/>
    <w:rsid w:val="00F80CBE"/>
    <w:rsid w:val="00F8278F"/>
    <w:rsid w:val="00F84382"/>
    <w:rsid w:val="00F846A2"/>
    <w:rsid w:val="00F8496A"/>
    <w:rsid w:val="00F8550F"/>
    <w:rsid w:val="00F85851"/>
    <w:rsid w:val="00F864E1"/>
    <w:rsid w:val="00F872F6"/>
    <w:rsid w:val="00F87F52"/>
    <w:rsid w:val="00F90EA4"/>
    <w:rsid w:val="00F9172A"/>
    <w:rsid w:val="00F92035"/>
    <w:rsid w:val="00F948B0"/>
    <w:rsid w:val="00F950FE"/>
    <w:rsid w:val="00F95243"/>
    <w:rsid w:val="00F96ECA"/>
    <w:rsid w:val="00F977EA"/>
    <w:rsid w:val="00F97C88"/>
    <w:rsid w:val="00FA0B7C"/>
    <w:rsid w:val="00FA1697"/>
    <w:rsid w:val="00FA21CF"/>
    <w:rsid w:val="00FA2803"/>
    <w:rsid w:val="00FA2888"/>
    <w:rsid w:val="00FA3C26"/>
    <w:rsid w:val="00FA3C9F"/>
    <w:rsid w:val="00FA434C"/>
    <w:rsid w:val="00FA49D2"/>
    <w:rsid w:val="00FA4E00"/>
    <w:rsid w:val="00FA4FBB"/>
    <w:rsid w:val="00FA6953"/>
    <w:rsid w:val="00FA6EE0"/>
    <w:rsid w:val="00FA7991"/>
    <w:rsid w:val="00FB0F3E"/>
    <w:rsid w:val="00FB0FDF"/>
    <w:rsid w:val="00FB0FE9"/>
    <w:rsid w:val="00FB16EE"/>
    <w:rsid w:val="00FB1C96"/>
    <w:rsid w:val="00FB287B"/>
    <w:rsid w:val="00FB2C91"/>
    <w:rsid w:val="00FB2E86"/>
    <w:rsid w:val="00FB346B"/>
    <w:rsid w:val="00FB57F4"/>
    <w:rsid w:val="00FB64A7"/>
    <w:rsid w:val="00FB7198"/>
    <w:rsid w:val="00FB7428"/>
    <w:rsid w:val="00FC0D8F"/>
    <w:rsid w:val="00FC0E81"/>
    <w:rsid w:val="00FC17C0"/>
    <w:rsid w:val="00FC2214"/>
    <w:rsid w:val="00FC244A"/>
    <w:rsid w:val="00FC2734"/>
    <w:rsid w:val="00FC3196"/>
    <w:rsid w:val="00FC357B"/>
    <w:rsid w:val="00FC42C2"/>
    <w:rsid w:val="00FC504D"/>
    <w:rsid w:val="00FC53F1"/>
    <w:rsid w:val="00FC75C4"/>
    <w:rsid w:val="00FC7688"/>
    <w:rsid w:val="00FC7A51"/>
    <w:rsid w:val="00FC7C3A"/>
    <w:rsid w:val="00FC7C6E"/>
    <w:rsid w:val="00FD0ECA"/>
    <w:rsid w:val="00FD0FE0"/>
    <w:rsid w:val="00FD1950"/>
    <w:rsid w:val="00FD2B97"/>
    <w:rsid w:val="00FD3CA6"/>
    <w:rsid w:val="00FD539F"/>
    <w:rsid w:val="00FD7331"/>
    <w:rsid w:val="00FD7F44"/>
    <w:rsid w:val="00FE01FA"/>
    <w:rsid w:val="00FE0C71"/>
    <w:rsid w:val="00FE103B"/>
    <w:rsid w:val="00FE139E"/>
    <w:rsid w:val="00FE18E6"/>
    <w:rsid w:val="00FE237A"/>
    <w:rsid w:val="00FE2527"/>
    <w:rsid w:val="00FE2E96"/>
    <w:rsid w:val="00FE39ED"/>
    <w:rsid w:val="00FE3BC7"/>
    <w:rsid w:val="00FE453C"/>
    <w:rsid w:val="00FE58E8"/>
    <w:rsid w:val="00FE5E8B"/>
    <w:rsid w:val="00FE6D26"/>
    <w:rsid w:val="00FE6E68"/>
    <w:rsid w:val="00FF04C2"/>
    <w:rsid w:val="00FF0579"/>
    <w:rsid w:val="00FF05DF"/>
    <w:rsid w:val="00FF0729"/>
    <w:rsid w:val="00FF1E18"/>
    <w:rsid w:val="00FF2649"/>
    <w:rsid w:val="00FF2E17"/>
    <w:rsid w:val="00FF485B"/>
    <w:rsid w:val="00FF5547"/>
    <w:rsid w:val="00FF6364"/>
    <w:rsid w:val="00FF6873"/>
    <w:rsid w:val="00FF6CAE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F37B3-3466-41F3-90BF-4266F1AE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547B3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B74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EF1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496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9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577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javafx/api/javafx/scene/input/KeyEvent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ih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432</TotalTime>
  <Pages>8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Siddique</dc:creator>
  <cp:keywords/>
  <dc:description/>
  <cp:lastModifiedBy>Raihan Siddique</cp:lastModifiedBy>
  <cp:revision>29</cp:revision>
  <dcterms:created xsi:type="dcterms:W3CDTF">2020-11-10T20:47:00Z</dcterms:created>
  <dcterms:modified xsi:type="dcterms:W3CDTF">2020-11-12T02:35:00Z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