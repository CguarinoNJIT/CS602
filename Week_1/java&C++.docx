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726EC" w14:textId="77777777" w:rsidR="00DA1B09" w:rsidRPr="00DA1B09" w:rsidRDefault="00DA1B09" w:rsidP="00DA1B09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r w:rsidRPr="00DA1B09">
        <w:rPr>
          <w:rFonts w:asciiTheme="minorHAnsi" w:hAnsiTheme="minorHAnsi" w:cstheme="minorHAnsi"/>
          <w:b/>
          <w:bCs/>
          <w:color w:val="000000" w:themeColor="text1"/>
        </w:rPr>
        <w:t>Similarities/Dissimilarities between Java and C++</w:t>
      </w:r>
    </w:p>
    <w:p w14:paraId="0FFA8BFA" w14:textId="77777777" w:rsidR="00DA1B09" w:rsidRPr="00DA1B09" w:rsidRDefault="00DA1B09" w:rsidP="00DA1B09">
      <w:pPr>
        <w:pStyle w:val="ListParagraph"/>
        <w:rPr>
          <w:sz w:val="24"/>
          <w:szCs w:val="24"/>
        </w:rPr>
      </w:pPr>
    </w:p>
    <w:p w14:paraId="056E4B2C" w14:textId="792EB59F" w:rsidR="004F1DC0" w:rsidRDefault="001C22A8" w:rsidP="004F1D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Object Oriented Programming: </w:t>
      </w:r>
      <w:r w:rsidR="004F1DC0">
        <w:rPr>
          <w:sz w:val="24"/>
          <w:szCs w:val="24"/>
        </w:rPr>
        <w:t xml:space="preserve">Both are </w:t>
      </w:r>
      <w:proofErr w:type="gramStart"/>
      <w:r w:rsidR="004F1DC0">
        <w:rPr>
          <w:sz w:val="24"/>
          <w:szCs w:val="24"/>
        </w:rPr>
        <w:t>object oriented</w:t>
      </w:r>
      <w:proofErr w:type="gramEnd"/>
      <w:r w:rsidR="004F1DC0">
        <w:rPr>
          <w:sz w:val="24"/>
          <w:szCs w:val="24"/>
        </w:rPr>
        <w:t xml:space="preserve"> programming. </w:t>
      </w:r>
      <w:r>
        <w:rPr>
          <w:sz w:val="24"/>
          <w:szCs w:val="24"/>
        </w:rPr>
        <w:t>Both the languages provide</w:t>
      </w:r>
      <w:r w:rsidR="004F1DC0" w:rsidRPr="004F1DC0">
        <w:rPr>
          <w:sz w:val="24"/>
          <w:szCs w:val="24"/>
        </w:rPr>
        <w:t xml:space="preserve"> object ori</w:t>
      </w:r>
      <w:r w:rsidR="004F1DC0">
        <w:rPr>
          <w:sz w:val="24"/>
          <w:szCs w:val="24"/>
        </w:rPr>
        <w:t xml:space="preserve">ented features such as classes, </w:t>
      </w:r>
      <w:r w:rsidR="004F1DC0" w:rsidRPr="004F1DC0">
        <w:rPr>
          <w:sz w:val="24"/>
          <w:szCs w:val="24"/>
        </w:rPr>
        <w:t>object,</w:t>
      </w:r>
      <w:r w:rsidR="004F1DC0">
        <w:rPr>
          <w:sz w:val="24"/>
          <w:szCs w:val="24"/>
        </w:rPr>
        <w:t xml:space="preserve"> </w:t>
      </w:r>
      <w:r w:rsidR="004F1DC0" w:rsidRPr="004F1DC0">
        <w:rPr>
          <w:sz w:val="24"/>
          <w:szCs w:val="24"/>
        </w:rPr>
        <w:t>data abstraction, encapsulation</w:t>
      </w:r>
      <w:proofErr w:type="gramStart"/>
      <w:r w:rsidR="004F1DC0" w:rsidRPr="004F1DC0">
        <w:rPr>
          <w:sz w:val="24"/>
          <w:szCs w:val="24"/>
        </w:rPr>
        <w:t>....etc.</w:t>
      </w:r>
      <w:proofErr w:type="gramEnd"/>
      <w:r w:rsidR="004F1DC0">
        <w:rPr>
          <w:sz w:val="24"/>
          <w:szCs w:val="24"/>
        </w:rPr>
        <w:t xml:space="preserve"> But C++</w:t>
      </w:r>
      <w:r w:rsidR="004F1DC0" w:rsidRPr="004F1DC0">
        <w:rPr>
          <w:sz w:val="24"/>
          <w:szCs w:val="24"/>
        </w:rPr>
        <w:t xml:space="preserve"> is considered as a partially </w:t>
      </w:r>
      <w:proofErr w:type="gramStart"/>
      <w:r w:rsidR="004F1DC0" w:rsidRPr="004F1DC0">
        <w:rPr>
          <w:sz w:val="24"/>
          <w:szCs w:val="24"/>
        </w:rPr>
        <w:t>object oriented</w:t>
      </w:r>
      <w:proofErr w:type="gramEnd"/>
      <w:r w:rsidR="004F1DC0" w:rsidRPr="004F1DC0">
        <w:rPr>
          <w:sz w:val="24"/>
          <w:szCs w:val="24"/>
        </w:rPr>
        <w:t xml:space="preserve"> programming language</w:t>
      </w:r>
      <w:r w:rsidR="004F1DC0">
        <w:rPr>
          <w:sz w:val="24"/>
          <w:szCs w:val="24"/>
        </w:rPr>
        <w:t xml:space="preserve"> </w:t>
      </w:r>
      <w:r w:rsidR="004F1DC0" w:rsidRPr="004F1DC0">
        <w:rPr>
          <w:sz w:val="24"/>
          <w:szCs w:val="24"/>
        </w:rPr>
        <w:t>because it supports both procedure oriented features and object oriented features too.</w:t>
      </w:r>
    </w:p>
    <w:p w14:paraId="73468F2E" w14:textId="77777777" w:rsidR="004F1DC0" w:rsidRDefault="004F1DC0" w:rsidP="004F1DC0">
      <w:pPr>
        <w:rPr>
          <w:sz w:val="24"/>
          <w:szCs w:val="24"/>
        </w:rPr>
      </w:pPr>
    </w:p>
    <w:p w14:paraId="74EFBA63" w14:textId="77777777" w:rsidR="004F1DC0" w:rsidRPr="004F1DC0" w:rsidRDefault="00B52ADA" w:rsidP="004F1D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2ADA">
        <w:rPr>
          <w:b/>
          <w:sz w:val="24"/>
          <w:szCs w:val="24"/>
        </w:rPr>
        <w:t>Go to Statement:</w:t>
      </w:r>
      <w:r>
        <w:rPr>
          <w:sz w:val="24"/>
          <w:szCs w:val="24"/>
        </w:rPr>
        <w:t xml:space="preserve"> Java does not support go to </w:t>
      </w:r>
      <w:proofErr w:type="gramStart"/>
      <w:r>
        <w:rPr>
          <w:sz w:val="24"/>
          <w:szCs w:val="24"/>
        </w:rPr>
        <w:t>statement</w:t>
      </w:r>
      <w:proofErr w:type="gramEnd"/>
      <w:r>
        <w:rPr>
          <w:sz w:val="24"/>
          <w:szCs w:val="24"/>
        </w:rPr>
        <w:t xml:space="preserve"> but C++ supports it.</w:t>
      </w:r>
      <w:r w:rsidR="004F1DC0">
        <w:rPr>
          <w:sz w:val="24"/>
          <w:szCs w:val="24"/>
        </w:rPr>
        <w:t xml:space="preserve"> </w:t>
      </w:r>
    </w:p>
    <w:p w14:paraId="2BCE70B6" w14:textId="77777777" w:rsidR="004F1DC0" w:rsidRDefault="004F1DC0" w:rsidP="004F1DC0">
      <w:pPr>
        <w:pStyle w:val="ListParagraph"/>
        <w:rPr>
          <w:sz w:val="24"/>
          <w:szCs w:val="24"/>
        </w:rPr>
      </w:pPr>
    </w:p>
    <w:p w14:paraId="29C6BCA0" w14:textId="77777777" w:rsidR="004F1DC0" w:rsidRDefault="004F1DC0" w:rsidP="004F1D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22A8">
        <w:rPr>
          <w:b/>
          <w:sz w:val="24"/>
          <w:szCs w:val="24"/>
        </w:rPr>
        <w:t>Platform independen</w:t>
      </w:r>
      <w:r w:rsidR="001C22A8">
        <w:rPr>
          <w:b/>
          <w:sz w:val="24"/>
          <w:szCs w:val="24"/>
        </w:rPr>
        <w:t>ce</w:t>
      </w:r>
      <w:r w:rsidRPr="001C22A8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F1DC0">
        <w:rPr>
          <w:sz w:val="24"/>
          <w:szCs w:val="24"/>
        </w:rPr>
        <w:t>Java is platform-</w:t>
      </w:r>
      <w:proofErr w:type="gramStart"/>
      <w:r w:rsidRPr="004F1DC0">
        <w:rPr>
          <w:sz w:val="24"/>
          <w:szCs w:val="24"/>
        </w:rPr>
        <w:t>independent</w:t>
      </w:r>
      <w:proofErr w:type="gramEnd"/>
      <w:r w:rsidR="001C22A8">
        <w:rPr>
          <w:sz w:val="24"/>
          <w:szCs w:val="24"/>
        </w:rPr>
        <w:t xml:space="preserve"> but C++ is platform depended. </w:t>
      </w:r>
    </w:p>
    <w:p w14:paraId="483F1D0B" w14:textId="77777777" w:rsidR="004F1DC0" w:rsidRPr="004F1DC0" w:rsidRDefault="004F1DC0" w:rsidP="004F1DC0">
      <w:pPr>
        <w:rPr>
          <w:sz w:val="24"/>
          <w:szCs w:val="24"/>
        </w:rPr>
      </w:pPr>
    </w:p>
    <w:p w14:paraId="3849FD72" w14:textId="77777777" w:rsidR="004F1DC0" w:rsidRDefault="004F1DC0" w:rsidP="004F1D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22A8">
        <w:rPr>
          <w:b/>
          <w:sz w:val="24"/>
          <w:szCs w:val="24"/>
        </w:rPr>
        <w:t>Multiple inheritance:</w:t>
      </w:r>
      <w:r w:rsidRPr="004F1DC0">
        <w:rPr>
          <w:sz w:val="24"/>
          <w:szCs w:val="24"/>
        </w:rPr>
        <w:t xml:space="preserve"> Java doesn't support mult</w:t>
      </w:r>
      <w:r w:rsidR="001C22A8">
        <w:rPr>
          <w:sz w:val="24"/>
          <w:szCs w:val="24"/>
        </w:rPr>
        <w:t xml:space="preserve">iple inheritance through </w:t>
      </w:r>
      <w:proofErr w:type="gramStart"/>
      <w:r w:rsidR="001C22A8">
        <w:rPr>
          <w:sz w:val="24"/>
          <w:szCs w:val="24"/>
        </w:rPr>
        <w:t>class</w:t>
      </w:r>
      <w:proofErr w:type="gramEnd"/>
      <w:r w:rsidR="001C22A8">
        <w:rPr>
          <w:sz w:val="24"/>
          <w:szCs w:val="24"/>
        </w:rPr>
        <w:t xml:space="preserve"> but </w:t>
      </w:r>
      <w:r w:rsidR="001C22A8" w:rsidRPr="004F1DC0">
        <w:rPr>
          <w:sz w:val="24"/>
          <w:szCs w:val="24"/>
        </w:rPr>
        <w:t>C++ s</w:t>
      </w:r>
      <w:r w:rsidR="001C22A8">
        <w:rPr>
          <w:sz w:val="24"/>
          <w:szCs w:val="24"/>
        </w:rPr>
        <w:t xml:space="preserve">upports multiple inheritance. </w:t>
      </w:r>
      <w:r w:rsidRPr="004F1DC0">
        <w:rPr>
          <w:sz w:val="24"/>
          <w:szCs w:val="24"/>
        </w:rPr>
        <w:t xml:space="preserve">This is </w:t>
      </w:r>
      <w:r w:rsidR="001C22A8">
        <w:rPr>
          <w:sz w:val="24"/>
          <w:szCs w:val="24"/>
        </w:rPr>
        <w:t xml:space="preserve">one of the </w:t>
      </w:r>
      <w:r w:rsidRPr="004F1DC0">
        <w:rPr>
          <w:sz w:val="24"/>
          <w:szCs w:val="24"/>
        </w:rPr>
        <w:t>main difference</w:t>
      </w:r>
      <w:r w:rsidR="001C22A8">
        <w:rPr>
          <w:sz w:val="24"/>
          <w:szCs w:val="24"/>
        </w:rPr>
        <w:t>s between the two.</w:t>
      </w:r>
    </w:p>
    <w:p w14:paraId="098CDF13" w14:textId="77777777" w:rsidR="001C22A8" w:rsidRPr="001C22A8" w:rsidRDefault="001C22A8" w:rsidP="001C22A8">
      <w:pPr>
        <w:pStyle w:val="ListParagraph"/>
        <w:rPr>
          <w:sz w:val="24"/>
          <w:szCs w:val="24"/>
        </w:rPr>
      </w:pPr>
    </w:p>
    <w:p w14:paraId="7C569B83" w14:textId="77777777" w:rsidR="001C22A8" w:rsidRDefault="001C22A8" w:rsidP="001C22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22A8">
        <w:rPr>
          <w:b/>
          <w:sz w:val="24"/>
          <w:szCs w:val="24"/>
        </w:rPr>
        <w:t>Thread support:</w:t>
      </w:r>
      <w:r>
        <w:rPr>
          <w:sz w:val="24"/>
          <w:szCs w:val="24"/>
        </w:rPr>
        <w:t xml:space="preserve"> </w:t>
      </w:r>
      <w:r w:rsidRPr="001C22A8">
        <w:rPr>
          <w:sz w:val="24"/>
          <w:szCs w:val="24"/>
        </w:rPr>
        <w:t xml:space="preserve">Java has built in support for threads. In Java, there is a Thread class that you inherit to create a new thread and override the </w:t>
      </w:r>
      <w:proofErr w:type="gramStart"/>
      <w:r w:rsidRPr="001C22A8">
        <w:rPr>
          <w:sz w:val="24"/>
          <w:szCs w:val="24"/>
        </w:rPr>
        <w:t>run(</w:t>
      </w:r>
      <w:proofErr w:type="gramEnd"/>
      <w:r w:rsidRPr="001C22A8">
        <w:rPr>
          <w:sz w:val="24"/>
          <w:szCs w:val="24"/>
        </w:rPr>
        <w:t xml:space="preserve">) method. C++ has </w:t>
      </w:r>
      <w:proofErr w:type="gramStart"/>
      <w:r w:rsidRPr="001C22A8">
        <w:rPr>
          <w:sz w:val="24"/>
          <w:szCs w:val="24"/>
        </w:rPr>
        <w:t>no</w:t>
      </w:r>
      <w:proofErr w:type="gramEnd"/>
      <w:r w:rsidRPr="001C22A8">
        <w:rPr>
          <w:sz w:val="24"/>
          <w:szCs w:val="24"/>
        </w:rPr>
        <w:t xml:space="preserve"> built in support for threads. C++ relies on non-standard third-party libraries for thread support.</w:t>
      </w:r>
    </w:p>
    <w:p w14:paraId="2198F8F6" w14:textId="77777777" w:rsidR="004F1DC0" w:rsidRPr="004F1DC0" w:rsidRDefault="004F1DC0" w:rsidP="004F1DC0">
      <w:pPr>
        <w:rPr>
          <w:sz w:val="24"/>
          <w:szCs w:val="24"/>
        </w:rPr>
      </w:pPr>
    </w:p>
    <w:p w14:paraId="0493BF53" w14:textId="77777777" w:rsidR="004F1DC0" w:rsidRDefault="004F1DC0" w:rsidP="004F1D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2ADA">
        <w:rPr>
          <w:b/>
          <w:sz w:val="24"/>
          <w:szCs w:val="24"/>
        </w:rPr>
        <w:t>Structure and Union:</w:t>
      </w:r>
      <w:r>
        <w:rPr>
          <w:sz w:val="24"/>
          <w:szCs w:val="24"/>
        </w:rPr>
        <w:t xml:space="preserve"> </w:t>
      </w:r>
      <w:r w:rsidRPr="004F1DC0">
        <w:rPr>
          <w:sz w:val="24"/>
          <w:szCs w:val="24"/>
        </w:rPr>
        <w:t>Java doesn'</w:t>
      </w:r>
      <w:r w:rsidR="00B52ADA">
        <w:rPr>
          <w:sz w:val="24"/>
          <w:szCs w:val="24"/>
        </w:rPr>
        <w:t xml:space="preserve">t support structures and </w:t>
      </w:r>
      <w:proofErr w:type="gramStart"/>
      <w:r w:rsidR="00B52ADA">
        <w:rPr>
          <w:sz w:val="24"/>
          <w:szCs w:val="24"/>
        </w:rPr>
        <w:t>unions</w:t>
      </w:r>
      <w:proofErr w:type="gramEnd"/>
      <w:r w:rsidR="00B52ADA">
        <w:rPr>
          <w:sz w:val="24"/>
          <w:szCs w:val="24"/>
        </w:rPr>
        <w:t xml:space="preserve"> but </w:t>
      </w:r>
      <w:r w:rsidR="00B52ADA" w:rsidRPr="004F1DC0">
        <w:rPr>
          <w:sz w:val="24"/>
          <w:szCs w:val="24"/>
        </w:rPr>
        <w:t>C++ su</w:t>
      </w:r>
      <w:r w:rsidR="00B52ADA">
        <w:rPr>
          <w:sz w:val="24"/>
          <w:szCs w:val="24"/>
        </w:rPr>
        <w:t xml:space="preserve">pports structures and unions. </w:t>
      </w:r>
    </w:p>
    <w:p w14:paraId="331F9158" w14:textId="77777777" w:rsidR="004F1DC0" w:rsidRPr="004F1DC0" w:rsidRDefault="004F1DC0" w:rsidP="004F1DC0">
      <w:pPr>
        <w:rPr>
          <w:sz w:val="24"/>
          <w:szCs w:val="24"/>
        </w:rPr>
      </w:pPr>
    </w:p>
    <w:p w14:paraId="5D17ADAA" w14:textId="77777777" w:rsidR="004F1DC0" w:rsidRDefault="004F1DC0" w:rsidP="004F1D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2ADA">
        <w:rPr>
          <w:b/>
          <w:sz w:val="24"/>
          <w:szCs w:val="24"/>
        </w:rPr>
        <w:t>Operator Overloading:</w:t>
      </w:r>
      <w:r w:rsidRPr="004F1DC0">
        <w:rPr>
          <w:sz w:val="24"/>
          <w:szCs w:val="24"/>
        </w:rPr>
        <w:t xml:space="preserve"> Java doesn</w:t>
      </w:r>
      <w:r w:rsidR="002F6EC2">
        <w:rPr>
          <w:sz w:val="24"/>
          <w:szCs w:val="24"/>
        </w:rPr>
        <w:t xml:space="preserve">'t support operator overloading whereas </w:t>
      </w:r>
      <w:r w:rsidR="002F6EC2" w:rsidRPr="004F1DC0">
        <w:rPr>
          <w:sz w:val="24"/>
          <w:szCs w:val="24"/>
        </w:rPr>
        <w:t>C++ s</w:t>
      </w:r>
      <w:r w:rsidR="002F6EC2">
        <w:rPr>
          <w:sz w:val="24"/>
          <w:szCs w:val="24"/>
        </w:rPr>
        <w:t xml:space="preserve">upports operator overloading. </w:t>
      </w:r>
    </w:p>
    <w:p w14:paraId="706E44A5" w14:textId="77777777" w:rsidR="004F1DC0" w:rsidRPr="004F1DC0" w:rsidRDefault="004F1DC0" w:rsidP="005615CD">
      <w:pPr>
        <w:rPr>
          <w:sz w:val="24"/>
          <w:szCs w:val="24"/>
        </w:rPr>
      </w:pPr>
    </w:p>
    <w:p w14:paraId="514C71BD" w14:textId="77777777" w:rsidR="004F1DC0" w:rsidRDefault="001C22A8" w:rsidP="004F1D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22A8">
        <w:rPr>
          <w:b/>
          <w:sz w:val="24"/>
          <w:szCs w:val="24"/>
        </w:rPr>
        <w:t>Application development:</w:t>
      </w:r>
      <w:r>
        <w:rPr>
          <w:sz w:val="24"/>
          <w:szCs w:val="24"/>
        </w:rPr>
        <w:t xml:space="preserve"> </w:t>
      </w:r>
      <w:r w:rsidR="004F1DC0" w:rsidRPr="004F1DC0">
        <w:rPr>
          <w:sz w:val="24"/>
          <w:szCs w:val="24"/>
        </w:rPr>
        <w:t>Java is mainly used for application programming. It is widely used in window, web-based, enterprise and mobile applications.</w:t>
      </w:r>
      <w:r w:rsidR="004F1DC0">
        <w:rPr>
          <w:sz w:val="24"/>
          <w:szCs w:val="24"/>
        </w:rPr>
        <w:t xml:space="preserve"> C++ is mainly used for system development.</w:t>
      </w:r>
    </w:p>
    <w:p w14:paraId="7CB44CFA" w14:textId="77777777" w:rsidR="004F1DC0" w:rsidRPr="004F1DC0" w:rsidRDefault="004F1DC0" w:rsidP="004F1DC0">
      <w:pPr>
        <w:pStyle w:val="ListParagraph"/>
        <w:rPr>
          <w:sz w:val="24"/>
          <w:szCs w:val="24"/>
        </w:rPr>
      </w:pPr>
    </w:p>
    <w:p w14:paraId="2BFA138C" w14:textId="77777777" w:rsidR="004F1DC0" w:rsidRDefault="001C22A8" w:rsidP="001C22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Pointers: </w:t>
      </w:r>
      <w:r w:rsidRPr="001C22A8">
        <w:rPr>
          <w:sz w:val="24"/>
          <w:szCs w:val="24"/>
        </w:rPr>
        <w:t xml:space="preserve">Java does not support pointers, templates, unions, operator overloading, structures etc. The Java language promoters initially </w:t>
      </w:r>
      <w:proofErr w:type="gramStart"/>
      <w:r w:rsidRPr="001C22A8">
        <w:rPr>
          <w:sz w:val="24"/>
          <w:szCs w:val="24"/>
        </w:rPr>
        <w:t>said</w:t>
      </w:r>
      <w:proofErr w:type="gramEnd"/>
      <w:r w:rsidRPr="001C22A8">
        <w:rPr>
          <w:sz w:val="24"/>
          <w:szCs w:val="24"/>
        </w:rPr>
        <w:t xml:space="preserve"> "No pointers!", but when many programmers questioned how you can work without pointers, the promoters began saying "Restricted pointers." Java supports what it calls "references". References act a lot like pointers in C/C++ </w:t>
      </w:r>
      <w:proofErr w:type="gramStart"/>
      <w:r w:rsidRPr="001C22A8">
        <w:rPr>
          <w:sz w:val="24"/>
          <w:szCs w:val="24"/>
        </w:rPr>
        <w:t>languages</w:t>
      </w:r>
      <w:proofErr w:type="gramEnd"/>
      <w:r w:rsidRPr="001C22A8">
        <w:rPr>
          <w:sz w:val="24"/>
          <w:szCs w:val="24"/>
        </w:rPr>
        <w:t xml:space="preserve"> but you cannot perform arithmetic on pointers in Java. References have types, and they're type-safe. These references cannot be interpreted as raw address and unsafe conversion is not allowed.  C++ supports structures, unions, templates, operator overloading, pointers and pointer arithmetic.</w:t>
      </w:r>
    </w:p>
    <w:p w14:paraId="33CCBE19" w14:textId="77777777" w:rsidR="001C22A8" w:rsidRPr="001C22A8" w:rsidRDefault="001C22A8" w:rsidP="001C22A8">
      <w:pPr>
        <w:pStyle w:val="ListParagraph"/>
        <w:rPr>
          <w:sz w:val="24"/>
          <w:szCs w:val="24"/>
        </w:rPr>
      </w:pPr>
    </w:p>
    <w:p w14:paraId="50A58F8F" w14:textId="77777777" w:rsidR="001C22A8" w:rsidRDefault="001C22A8" w:rsidP="001C22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22A8">
        <w:rPr>
          <w:b/>
          <w:sz w:val="24"/>
          <w:szCs w:val="24"/>
        </w:rPr>
        <w:t>Garbage collection:</w:t>
      </w:r>
      <w:r>
        <w:rPr>
          <w:sz w:val="24"/>
          <w:szCs w:val="24"/>
        </w:rPr>
        <w:t xml:space="preserve"> </w:t>
      </w:r>
      <w:r w:rsidRPr="001C22A8">
        <w:rPr>
          <w:sz w:val="24"/>
          <w:szCs w:val="24"/>
        </w:rPr>
        <w:t>Java support automatic garbage collection. It does not support destructors as C++ does.  C++ support destructors, which is automatically invoked when the object is destroyed.</w:t>
      </w:r>
    </w:p>
    <w:p w14:paraId="7A814FEA" w14:textId="77777777" w:rsidR="00B52ADA" w:rsidRPr="00B52ADA" w:rsidRDefault="00B52ADA" w:rsidP="00B52ADA">
      <w:pPr>
        <w:pStyle w:val="ListParagraph"/>
        <w:rPr>
          <w:sz w:val="24"/>
          <w:szCs w:val="24"/>
        </w:rPr>
      </w:pPr>
    </w:p>
    <w:p w14:paraId="4DE3C496" w14:textId="77777777" w:rsidR="00B52ADA" w:rsidRPr="00B52ADA" w:rsidRDefault="00B52ADA" w:rsidP="00B52A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Default arguments: </w:t>
      </w:r>
      <w:r w:rsidRPr="00B52ADA">
        <w:rPr>
          <w:sz w:val="24"/>
          <w:szCs w:val="24"/>
        </w:rPr>
        <w:t xml:space="preserve">Java does not support default arguments. There is no scope </w:t>
      </w:r>
      <w:r>
        <w:rPr>
          <w:sz w:val="24"/>
          <w:szCs w:val="24"/>
        </w:rPr>
        <w:t xml:space="preserve">for </w:t>
      </w:r>
      <w:r w:rsidRPr="00B52ADA">
        <w:rPr>
          <w:sz w:val="24"/>
          <w:szCs w:val="24"/>
        </w:rPr>
        <w:t xml:space="preserve">resolution operator </w:t>
      </w:r>
      <w:proofErr w:type="gramStart"/>
      <w:r w:rsidRPr="00B52ADA">
        <w:rPr>
          <w:sz w:val="24"/>
          <w:szCs w:val="24"/>
        </w:rPr>
        <w:t>(::)</w:t>
      </w:r>
      <w:proofErr w:type="gramEnd"/>
      <w:r w:rsidRPr="00B52ADA">
        <w:rPr>
          <w:sz w:val="24"/>
          <w:szCs w:val="24"/>
        </w:rPr>
        <w:t xml:space="preserve"> in Java. The method definitions must always occur within a class, so there is no need for scope resolution there either. C++ supports default arguments.</w:t>
      </w:r>
      <w:r>
        <w:rPr>
          <w:sz w:val="24"/>
          <w:szCs w:val="24"/>
        </w:rPr>
        <w:t xml:space="preserve"> </w:t>
      </w:r>
      <w:r w:rsidRPr="00B52ADA">
        <w:rPr>
          <w:sz w:val="24"/>
          <w:szCs w:val="24"/>
        </w:rPr>
        <w:t>C++ has scope resolution op</w:t>
      </w:r>
      <w:r>
        <w:rPr>
          <w:sz w:val="24"/>
          <w:szCs w:val="24"/>
        </w:rPr>
        <w:t xml:space="preserve">erator </w:t>
      </w:r>
      <w:proofErr w:type="gramStart"/>
      <w:r>
        <w:rPr>
          <w:sz w:val="24"/>
          <w:szCs w:val="24"/>
        </w:rPr>
        <w:t>(::)</w:t>
      </w:r>
      <w:proofErr w:type="gramEnd"/>
      <w:r>
        <w:rPr>
          <w:sz w:val="24"/>
          <w:szCs w:val="24"/>
        </w:rPr>
        <w:t xml:space="preserve"> which is used to </w:t>
      </w:r>
      <w:r w:rsidRPr="00B52ADA">
        <w:rPr>
          <w:sz w:val="24"/>
          <w:szCs w:val="24"/>
        </w:rPr>
        <w:t>define a method outside a class and to access a global variable within from the scope where a local variable also exists with the same name.</w:t>
      </w:r>
    </w:p>
    <w:sectPr w:rsidR="00B52ADA" w:rsidRPr="00B52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34917"/>
    <w:multiLevelType w:val="hybridMultilevel"/>
    <w:tmpl w:val="15388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C0"/>
    <w:rsid w:val="000010DB"/>
    <w:rsid w:val="0000156B"/>
    <w:rsid w:val="0000167A"/>
    <w:rsid w:val="00001B0D"/>
    <w:rsid w:val="000039CC"/>
    <w:rsid w:val="0000407A"/>
    <w:rsid w:val="00005EE7"/>
    <w:rsid w:val="00005FE5"/>
    <w:rsid w:val="00006197"/>
    <w:rsid w:val="0001011C"/>
    <w:rsid w:val="000102D2"/>
    <w:rsid w:val="0001272A"/>
    <w:rsid w:val="000128AA"/>
    <w:rsid w:val="000136CC"/>
    <w:rsid w:val="000174F9"/>
    <w:rsid w:val="000177F0"/>
    <w:rsid w:val="00020FD3"/>
    <w:rsid w:val="0002137C"/>
    <w:rsid w:val="00021685"/>
    <w:rsid w:val="000221CB"/>
    <w:rsid w:val="00022A0A"/>
    <w:rsid w:val="00023DDC"/>
    <w:rsid w:val="000277A9"/>
    <w:rsid w:val="00031295"/>
    <w:rsid w:val="00032F04"/>
    <w:rsid w:val="00034393"/>
    <w:rsid w:val="000358A6"/>
    <w:rsid w:val="00036DA1"/>
    <w:rsid w:val="00040129"/>
    <w:rsid w:val="00040BF5"/>
    <w:rsid w:val="00042CDF"/>
    <w:rsid w:val="00043A59"/>
    <w:rsid w:val="00043BCA"/>
    <w:rsid w:val="00043C7F"/>
    <w:rsid w:val="000440D3"/>
    <w:rsid w:val="00044581"/>
    <w:rsid w:val="00046371"/>
    <w:rsid w:val="00046865"/>
    <w:rsid w:val="000469DC"/>
    <w:rsid w:val="00046A0A"/>
    <w:rsid w:val="000506DE"/>
    <w:rsid w:val="00055990"/>
    <w:rsid w:val="00055A4D"/>
    <w:rsid w:val="000564E7"/>
    <w:rsid w:val="00057478"/>
    <w:rsid w:val="00057FCD"/>
    <w:rsid w:val="00060193"/>
    <w:rsid w:val="00061A3A"/>
    <w:rsid w:val="00061C82"/>
    <w:rsid w:val="00064A96"/>
    <w:rsid w:val="000656CD"/>
    <w:rsid w:val="000657C9"/>
    <w:rsid w:val="00065E40"/>
    <w:rsid w:val="00071C83"/>
    <w:rsid w:val="000723A0"/>
    <w:rsid w:val="00076FED"/>
    <w:rsid w:val="00081BCC"/>
    <w:rsid w:val="000843DC"/>
    <w:rsid w:val="00085A7C"/>
    <w:rsid w:val="00090770"/>
    <w:rsid w:val="00091410"/>
    <w:rsid w:val="0009221F"/>
    <w:rsid w:val="000952C4"/>
    <w:rsid w:val="000953A3"/>
    <w:rsid w:val="000A290B"/>
    <w:rsid w:val="000A4AEE"/>
    <w:rsid w:val="000A4DF3"/>
    <w:rsid w:val="000A5AAE"/>
    <w:rsid w:val="000A66E2"/>
    <w:rsid w:val="000A6D1A"/>
    <w:rsid w:val="000A754F"/>
    <w:rsid w:val="000A7597"/>
    <w:rsid w:val="000B09D3"/>
    <w:rsid w:val="000B4557"/>
    <w:rsid w:val="000B5572"/>
    <w:rsid w:val="000B577A"/>
    <w:rsid w:val="000B5D00"/>
    <w:rsid w:val="000B6203"/>
    <w:rsid w:val="000B6BD5"/>
    <w:rsid w:val="000C0680"/>
    <w:rsid w:val="000C0F2D"/>
    <w:rsid w:val="000C2C44"/>
    <w:rsid w:val="000C502D"/>
    <w:rsid w:val="000C7B7D"/>
    <w:rsid w:val="000D0F38"/>
    <w:rsid w:val="000D1D7B"/>
    <w:rsid w:val="000D1E3D"/>
    <w:rsid w:val="000D4009"/>
    <w:rsid w:val="000D5364"/>
    <w:rsid w:val="000D5FA3"/>
    <w:rsid w:val="000D6994"/>
    <w:rsid w:val="000E0BB1"/>
    <w:rsid w:val="000E3859"/>
    <w:rsid w:val="000E4F87"/>
    <w:rsid w:val="000E57DB"/>
    <w:rsid w:val="000E588C"/>
    <w:rsid w:val="000E651C"/>
    <w:rsid w:val="000F1444"/>
    <w:rsid w:val="000F1EEC"/>
    <w:rsid w:val="000F1FFE"/>
    <w:rsid w:val="000F2711"/>
    <w:rsid w:val="000F272E"/>
    <w:rsid w:val="000F304C"/>
    <w:rsid w:val="000F380D"/>
    <w:rsid w:val="000F44E2"/>
    <w:rsid w:val="000F5413"/>
    <w:rsid w:val="000F5CBC"/>
    <w:rsid w:val="000F61FD"/>
    <w:rsid w:val="000F6386"/>
    <w:rsid w:val="00102C8A"/>
    <w:rsid w:val="001041D9"/>
    <w:rsid w:val="00104552"/>
    <w:rsid w:val="001119E5"/>
    <w:rsid w:val="001134FC"/>
    <w:rsid w:val="00114057"/>
    <w:rsid w:val="001143CF"/>
    <w:rsid w:val="00115CCE"/>
    <w:rsid w:val="00116374"/>
    <w:rsid w:val="001173AD"/>
    <w:rsid w:val="00117567"/>
    <w:rsid w:val="001179F7"/>
    <w:rsid w:val="00122C25"/>
    <w:rsid w:val="001234C4"/>
    <w:rsid w:val="00123AE7"/>
    <w:rsid w:val="00123B35"/>
    <w:rsid w:val="00124C9D"/>
    <w:rsid w:val="00124E83"/>
    <w:rsid w:val="001254C0"/>
    <w:rsid w:val="00125AC6"/>
    <w:rsid w:val="00125C02"/>
    <w:rsid w:val="00131061"/>
    <w:rsid w:val="0013219A"/>
    <w:rsid w:val="00133D1F"/>
    <w:rsid w:val="00133F23"/>
    <w:rsid w:val="001342C4"/>
    <w:rsid w:val="00134932"/>
    <w:rsid w:val="00134D8C"/>
    <w:rsid w:val="00136A07"/>
    <w:rsid w:val="001374CD"/>
    <w:rsid w:val="00137886"/>
    <w:rsid w:val="001435BF"/>
    <w:rsid w:val="001436BF"/>
    <w:rsid w:val="00147687"/>
    <w:rsid w:val="00150F16"/>
    <w:rsid w:val="00151563"/>
    <w:rsid w:val="001542D9"/>
    <w:rsid w:val="00155732"/>
    <w:rsid w:val="00157058"/>
    <w:rsid w:val="00160617"/>
    <w:rsid w:val="00160C73"/>
    <w:rsid w:val="00161EAF"/>
    <w:rsid w:val="001620C6"/>
    <w:rsid w:val="00162C1D"/>
    <w:rsid w:val="00170CD4"/>
    <w:rsid w:val="00170DFE"/>
    <w:rsid w:val="00171A0E"/>
    <w:rsid w:val="0017302F"/>
    <w:rsid w:val="00173DC7"/>
    <w:rsid w:val="00180FA0"/>
    <w:rsid w:val="00181B6B"/>
    <w:rsid w:val="00181F2A"/>
    <w:rsid w:val="00182BE6"/>
    <w:rsid w:val="00182EF5"/>
    <w:rsid w:val="001843FD"/>
    <w:rsid w:val="001902EF"/>
    <w:rsid w:val="0019030D"/>
    <w:rsid w:val="00191115"/>
    <w:rsid w:val="0019306B"/>
    <w:rsid w:val="00193E39"/>
    <w:rsid w:val="00193F7B"/>
    <w:rsid w:val="0019517E"/>
    <w:rsid w:val="001978EA"/>
    <w:rsid w:val="001A117A"/>
    <w:rsid w:val="001A4294"/>
    <w:rsid w:val="001A6303"/>
    <w:rsid w:val="001A75A0"/>
    <w:rsid w:val="001B095C"/>
    <w:rsid w:val="001B1180"/>
    <w:rsid w:val="001B28B0"/>
    <w:rsid w:val="001B3401"/>
    <w:rsid w:val="001B5CD7"/>
    <w:rsid w:val="001B645B"/>
    <w:rsid w:val="001B7496"/>
    <w:rsid w:val="001C1738"/>
    <w:rsid w:val="001C19AC"/>
    <w:rsid w:val="001C2203"/>
    <w:rsid w:val="001C22A8"/>
    <w:rsid w:val="001C2A70"/>
    <w:rsid w:val="001C52A8"/>
    <w:rsid w:val="001D0981"/>
    <w:rsid w:val="001D0ACA"/>
    <w:rsid w:val="001D0DC6"/>
    <w:rsid w:val="001D41CB"/>
    <w:rsid w:val="001D43A0"/>
    <w:rsid w:val="001E0D17"/>
    <w:rsid w:val="001E1736"/>
    <w:rsid w:val="001E269D"/>
    <w:rsid w:val="001E3D2C"/>
    <w:rsid w:val="001E426C"/>
    <w:rsid w:val="001E5793"/>
    <w:rsid w:val="001E6B83"/>
    <w:rsid w:val="001E7406"/>
    <w:rsid w:val="001E79D6"/>
    <w:rsid w:val="001F251C"/>
    <w:rsid w:val="001F30B9"/>
    <w:rsid w:val="001F3313"/>
    <w:rsid w:val="001F3ED7"/>
    <w:rsid w:val="001F58EA"/>
    <w:rsid w:val="00200802"/>
    <w:rsid w:val="00201E3C"/>
    <w:rsid w:val="00203E65"/>
    <w:rsid w:val="00205524"/>
    <w:rsid w:val="00207E52"/>
    <w:rsid w:val="002103F6"/>
    <w:rsid w:val="00213F97"/>
    <w:rsid w:val="00214F3B"/>
    <w:rsid w:val="00215192"/>
    <w:rsid w:val="002172E7"/>
    <w:rsid w:val="00217663"/>
    <w:rsid w:val="0022351D"/>
    <w:rsid w:val="00223D44"/>
    <w:rsid w:val="00224636"/>
    <w:rsid w:val="0023101A"/>
    <w:rsid w:val="0023185B"/>
    <w:rsid w:val="00232341"/>
    <w:rsid w:val="00232F99"/>
    <w:rsid w:val="00233184"/>
    <w:rsid w:val="002341D8"/>
    <w:rsid w:val="00234D21"/>
    <w:rsid w:val="0023572F"/>
    <w:rsid w:val="00235D0E"/>
    <w:rsid w:val="00236B79"/>
    <w:rsid w:val="00236CA0"/>
    <w:rsid w:val="00241F1A"/>
    <w:rsid w:val="00242F84"/>
    <w:rsid w:val="002447E9"/>
    <w:rsid w:val="00246CF7"/>
    <w:rsid w:val="00252C29"/>
    <w:rsid w:val="00253B88"/>
    <w:rsid w:val="002548B3"/>
    <w:rsid w:val="0025505D"/>
    <w:rsid w:val="00255AAB"/>
    <w:rsid w:val="00256D58"/>
    <w:rsid w:val="00256E6D"/>
    <w:rsid w:val="0026053C"/>
    <w:rsid w:val="00262C1C"/>
    <w:rsid w:val="00262D83"/>
    <w:rsid w:val="00263F55"/>
    <w:rsid w:val="0026481F"/>
    <w:rsid w:val="002648BB"/>
    <w:rsid w:val="00265807"/>
    <w:rsid w:val="0026583D"/>
    <w:rsid w:val="00270BEB"/>
    <w:rsid w:val="002717F2"/>
    <w:rsid w:val="002734C4"/>
    <w:rsid w:val="0027637A"/>
    <w:rsid w:val="00276ABF"/>
    <w:rsid w:val="00282BBD"/>
    <w:rsid w:val="00282D8A"/>
    <w:rsid w:val="00282DE1"/>
    <w:rsid w:val="002839E4"/>
    <w:rsid w:val="00283E90"/>
    <w:rsid w:val="0028474A"/>
    <w:rsid w:val="00285120"/>
    <w:rsid w:val="00285942"/>
    <w:rsid w:val="00285CD6"/>
    <w:rsid w:val="0029112C"/>
    <w:rsid w:val="00291471"/>
    <w:rsid w:val="002915F5"/>
    <w:rsid w:val="002923B9"/>
    <w:rsid w:val="00292889"/>
    <w:rsid w:val="00294E01"/>
    <w:rsid w:val="00297CF9"/>
    <w:rsid w:val="002A001E"/>
    <w:rsid w:val="002A007B"/>
    <w:rsid w:val="002A0B9B"/>
    <w:rsid w:val="002A1A37"/>
    <w:rsid w:val="002A3932"/>
    <w:rsid w:val="002A3E69"/>
    <w:rsid w:val="002A5140"/>
    <w:rsid w:val="002A55E5"/>
    <w:rsid w:val="002A61D6"/>
    <w:rsid w:val="002A6D5B"/>
    <w:rsid w:val="002B19A2"/>
    <w:rsid w:val="002B25E6"/>
    <w:rsid w:val="002B27E8"/>
    <w:rsid w:val="002B2EEF"/>
    <w:rsid w:val="002B5164"/>
    <w:rsid w:val="002B5566"/>
    <w:rsid w:val="002B694E"/>
    <w:rsid w:val="002B70E6"/>
    <w:rsid w:val="002C0FA2"/>
    <w:rsid w:val="002C1CC4"/>
    <w:rsid w:val="002C350D"/>
    <w:rsid w:val="002C4C50"/>
    <w:rsid w:val="002C4DE1"/>
    <w:rsid w:val="002C53B0"/>
    <w:rsid w:val="002C5D46"/>
    <w:rsid w:val="002C673B"/>
    <w:rsid w:val="002C6C6B"/>
    <w:rsid w:val="002C7D01"/>
    <w:rsid w:val="002C7F52"/>
    <w:rsid w:val="002D22D3"/>
    <w:rsid w:val="002D527B"/>
    <w:rsid w:val="002D78BB"/>
    <w:rsid w:val="002E11F7"/>
    <w:rsid w:val="002E1650"/>
    <w:rsid w:val="002E1810"/>
    <w:rsid w:val="002E2F9C"/>
    <w:rsid w:val="002E356C"/>
    <w:rsid w:val="002E4A3E"/>
    <w:rsid w:val="002E5E89"/>
    <w:rsid w:val="002E6E73"/>
    <w:rsid w:val="002F23B8"/>
    <w:rsid w:val="002F56E1"/>
    <w:rsid w:val="002F6EC2"/>
    <w:rsid w:val="002F70DD"/>
    <w:rsid w:val="00301724"/>
    <w:rsid w:val="003022CD"/>
    <w:rsid w:val="00302C55"/>
    <w:rsid w:val="00303EEB"/>
    <w:rsid w:val="00304CA1"/>
    <w:rsid w:val="00304D6F"/>
    <w:rsid w:val="00305970"/>
    <w:rsid w:val="00305E27"/>
    <w:rsid w:val="00311739"/>
    <w:rsid w:val="00312486"/>
    <w:rsid w:val="00312AAB"/>
    <w:rsid w:val="00313448"/>
    <w:rsid w:val="00315825"/>
    <w:rsid w:val="00315C22"/>
    <w:rsid w:val="00316B74"/>
    <w:rsid w:val="00320102"/>
    <w:rsid w:val="00322FC5"/>
    <w:rsid w:val="0032332D"/>
    <w:rsid w:val="00323A55"/>
    <w:rsid w:val="0032509F"/>
    <w:rsid w:val="003256B2"/>
    <w:rsid w:val="00326D5C"/>
    <w:rsid w:val="00327196"/>
    <w:rsid w:val="00331657"/>
    <w:rsid w:val="00331979"/>
    <w:rsid w:val="00332393"/>
    <w:rsid w:val="00333910"/>
    <w:rsid w:val="00334388"/>
    <w:rsid w:val="003371EF"/>
    <w:rsid w:val="0034009C"/>
    <w:rsid w:val="003423FE"/>
    <w:rsid w:val="00342D77"/>
    <w:rsid w:val="003440A8"/>
    <w:rsid w:val="00344120"/>
    <w:rsid w:val="00344938"/>
    <w:rsid w:val="0034506F"/>
    <w:rsid w:val="00350A65"/>
    <w:rsid w:val="003513CD"/>
    <w:rsid w:val="00352988"/>
    <w:rsid w:val="00352B0D"/>
    <w:rsid w:val="00353FB3"/>
    <w:rsid w:val="00355D6A"/>
    <w:rsid w:val="00356705"/>
    <w:rsid w:val="003573FF"/>
    <w:rsid w:val="00360B5B"/>
    <w:rsid w:val="003628B3"/>
    <w:rsid w:val="00370343"/>
    <w:rsid w:val="00372F3F"/>
    <w:rsid w:val="00373B89"/>
    <w:rsid w:val="00374389"/>
    <w:rsid w:val="00377C93"/>
    <w:rsid w:val="003806ED"/>
    <w:rsid w:val="00380841"/>
    <w:rsid w:val="00380AAC"/>
    <w:rsid w:val="00382073"/>
    <w:rsid w:val="0038217C"/>
    <w:rsid w:val="00382467"/>
    <w:rsid w:val="0039214F"/>
    <w:rsid w:val="00392535"/>
    <w:rsid w:val="00396119"/>
    <w:rsid w:val="003A0351"/>
    <w:rsid w:val="003A3464"/>
    <w:rsid w:val="003A4827"/>
    <w:rsid w:val="003A5F1B"/>
    <w:rsid w:val="003A707D"/>
    <w:rsid w:val="003A75AC"/>
    <w:rsid w:val="003A75E8"/>
    <w:rsid w:val="003B1FEA"/>
    <w:rsid w:val="003B307A"/>
    <w:rsid w:val="003B31EE"/>
    <w:rsid w:val="003B5262"/>
    <w:rsid w:val="003C0938"/>
    <w:rsid w:val="003C1635"/>
    <w:rsid w:val="003C16D7"/>
    <w:rsid w:val="003C2575"/>
    <w:rsid w:val="003C259F"/>
    <w:rsid w:val="003C4325"/>
    <w:rsid w:val="003C57CA"/>
    <w:rsid w:val="003C5A1E"/>
    <w:rsid w:val="003C61F5"/>
    <w:rsid w:val="003C69A6"/>
    <w:rsid w:val="003D2F33"/>
    <w:rsid w:val="003D33A9"/>
    <w:rsid w:val="003D4BC5"/>
    <w:rsid w:val="003D5ADC"/>
    <w:rsid w:val="003E181B"/>
    <w:rsid w:val="003E2145"/>
    <w:rsid w:val="003E4668"/>
    <w:rsid w:val="003F0208"/>
    <w:rsid w:val="003F0BA3"/>
    <w:rsid w:val="003F1056"/>
    <w:rsid w:val="003F1168"/>
    <w:rsid w:val="003F1321"/>
    <w:rsid w:val="003F254A"/>
    <w:rsid w:val="003F2DC0"/>
    <w:rsid w:val="003F6E50"/>
    <w:rsid w:val="003F7779"/>
    <w:rsid w:val="0040068B"/>
    <w:rsid w:val="00401341"/>
    <w:rsid w:val="00406EC8"/>
    <w:rsid w:val="00407AEC"/>
    <w:rsid w:val="004111CF"/>
    <w:rsid w:val="00413056"/>
    <w:rsid w:val="00415F30"/>
    <w:rsid w:val="004208C8"/>
    <w:rsid w:val="00420DA5"/>
    <w:rsid w:val="00423FE8"/>
    <w:rsid w:val="00424CDA"/>
    <w:rsid w:val="004259FE"/>
    <w:rsid w:val="004300AC"/>
    <w:rsid w:val="0043166E"/>
    <w:rsid w:val="0043343E"/>
    <w:rsid w:val="00434539"/>
    <w:rsid w:val="004356EC"/>
    <w:rsid w:val="00440DD4"/>
    <w:rsid w:val="0044159A"/>
    <w:rsid w:val="004417A8"/>
    <w:rsid w:val="00442C03"/>
    <w:rsid w:val="0044362E"/>
    <w:rsid w:val="0044657A"/>
    <w:rsid w:val="00447CA0"/>
    <w:rsid w:val="004505F5"/>
    <w:rsid w:val="004515B3"/>
    <w:rsid w:val="00451D73"/>
    <w:rsid w:val="004548EE"/>
    <w:rsid w:val="004554EE"/>
    <w:rsid w:val="0045656A"/>
    <w:rsid w:val="00457B5B"/>
    <w:rsid w:val="00462320"/>
    <w:rsid w:val="004629DD"/>
    <w:rsid w:val="00463E41"/>
    <w:rsid w:val="00471C01"/>
    <w:rsid w:val="00473770"/>
    <w:rsid w:val="00475746"/>
    <w:rsid w:val="00476C88"/>
    <w:rsid w:val="00477264"/>
    <w:rsid w:val="0048060D"/>
    <w:rsid w:val="00480F2B"/>
    <w:rsid w:val="00482F9F"/>
    <w:rsid w:val="00483374"/>
    <w:rsid w:val="00483594"/>
    <w:rsid w:val="00483FE4"/>
    <w:rsid w:val="00484088"/>
    <w:rsid w:val="004855A1"/>
    <w:rsid w:val="00486F19"/>
    <w:rsid w:val="00493C7E"/>
    <w:rsid w:val="0049482F"/>
    <w:rsid w:val="00494DCE"/>
    <w:rsid w:val="004956EE"/>
    <w:rsid w:val="00496028"/>
    <w:rsid w:val="00497D9D"/>
    <w:rsid w:val="004A13F7"/>
    <w:rsid w:val="004A1CE9"/>
    <w:rsid w:val="004A40E8"/>
    <w:rsid w:val="004A4ED9"/>
    <w:rsid w:val="004A574C"/>
    <w:rsid w:val="004A5A0E"/>
    <w:rsid w:val="004A5AB8"/>
    <w:rsid w:val="004B016D"/>
    <w:rsid w:val="004B13BC"/>
    <w:rsid w:val="004B378F"/>
    <w:rsid w:val="004B4673"/>
    <w:rsid w:val="004B4ED6"/>
    <w:rsid w:val="004B5312"/>
    <w:rsid w:val="004B58C9"/>
    <w:rsid w:val="004C0B3A"/>
    <w:rsid w:val="004C0FF2"/>
    <w:rsid w:val="004C28F3"/>
    <w:rsid w:val="004C71D7"/>
    <w:rsid w:val="004D030D"/>
    <w:rsid w:val="004D4075"/>
    <w:rsid w:val="004D6156"/>
    <w:rsid w:val="004D63DF"/>
    <w:rsid w:val="004D664B"/>
    <w:rsid w:val="004D6ED1"/>
    <w:rsid w:val="004E00A5"/>
    <w:rsid w:val="004E0275"/>
    <w:rsid w:val="004E0415"/>
    <w:rsid w:val="004E159F"/>
    <w:rsid w:val="004E5945"/>
    <w:rsid w:val="004E598E"/>
    <w:rsid w:val="004E5C0D"/>
    <w:rsid w:val="004F0F7C"/>
    <w:rsid w:val="004F1970"/>
    <w:rsid w:val="004F1AB9"/>
    <w:rsid w:val="004F1DC0"/>
    <w:rsid w:val="004F24E5"/>
    <w:rsid w:val="004F2977"/>
    <w:rsid w:val="004F2BCD"/>
    <w:rsid w:val="004F31F5"/>
    <w:rsid w:val="004F6902"/>
    <w:rsid w:val="004F6A1F"/>
    <w:rsid w:val="004F6B45"/>
    <w:rsid w:val="004F6E5A"/>
    <w:rsid w:val="00503104"/>
    <w:rsid w:val="00506CBE"/>
    <w:rsid w:val="005075E3"/>
    <w:rsid w:val="00510391"/>
    <w:rsid w:val="005109FA"/>
    <w:rsid w:val="005110CE"/>
    <w:rsid w:val="0051241C"/>
    <w:rsid w:val="00513247"/>
    <w:rsid w:val="00513316"/>
    <w:rsid w:val="00514B7A"/>
    <w:rsid w:val="00515D3B"/>
    <w:rsid w:val="00517078"/>
    <w:rsid w:val="00520EF5"/>
    <w:rsid w:val="005222A2"/>
    <w:rsid w:val="0052272B"/>
    <w:rsid w:val="005257DF"/>
    <w:rsid w:val="00526C2D"/>
    <w:rsid w:val="00527527"/>
    <w:rsid w:val="00527D08"/>
    <w:rsid w:val="00531A76"/>
    <w:rsid w:val="00531C2D"/>
    <w:rsid w:val="00531C83"/>
    <w:rsid w:val="005322BA"/>
    <w:rsid w:val="00532717"/>
    <w:rsid w:val="005327DB"/>
    <w:rsid w:val="00533A6F"/>
    <w:rsid w:val="00533C02"/>
    <w:rsid w:val="00533C81"/>
    <w:rsid w:val="00533E46"/>
    <w:rsid w:val="00534AF2"/>
    <w:rsid w:val="00535873"/>
    <w:rsid w:val="00535EE3"/>
    <w:rsid w:val="005371AD"/>
    <w:rsid w:val="00541481"/>
    <w:rsid w:val="005417DC"/>
    <w:rsid w:val="00541852"/>
    <w:rsid w:val="00544F73"/>
    <w:rsid w:val="00545397"/>
    <w:rsid w:val="0055039B"/>
    <w:rsid w:val="00552362"/>
    <w:rsid w:val="00552E56"/>
    <w:rsid w:val="00554F78"/>
    <w:rsid w:val="005604CD"/>
    <w:rsid w:val="00560A3F"/>
    <w:rsid w:val="00561464"/>
    <w:rsid w:val="005615CD"/>
    <w:rsid w:val="00562594"/>
    <w:rsid w:val="00562D7C"/>
    <w:rsid w:val="005675CF"/>
    <w:rsid w:val="0056781A"/>
    <w:rsid w:val="00571109"/>
    <w:rsid w:val="00571453"/>
    <w:rsid w:val="00574087"/>
    <w:rsid w:val="00574FD9"/>
    <w:rsid w:val="00576247"/>
    <w:rsid w:val="00577267"/>
    <w:rsid w:val="00577C3F"/>
    <w:rsid w:val="00577F2C"/>
    <w:rsid w:val="00582348"/>
    <w:rsid w:val="005831AE"/>
    <w:rsid w:val="005841DE"/>
    <w:rsid w:val="00585E9D"/>
    <w:rsid w:val="00586B0E"/>
    <w:rsid w:val="0058735E"/>
    <w:rsid w:val="00590305"/>
    <w:rsid w:val="005928A1"/>
    <w:rsid w:val="00592E46"/>
    <w:rsid w:val="005948E2"/>
    <w:rsid w:val="005954CF"/>
    <w:rsid w:val="00595727"/>
    <w:rsid w:val="00596EBE"/>
    <w:rsid w:val="0059773E"/>
    <w:rsid w:val="00597773"/>
    <w:rsid w:val="005A011B"/>
    <w:rsid w:val="005A3457"/>
    <w:rsid w:val="005A542D"/>
    <w:rsid w:val="005A5F74"/>
    <w:rsid w:val="005A6258"/>
    <w:rsid w:val="005B3AEA"/>
    <w:rsid w:val="005B46D8"/>
    <w:rsid w:val="005B632D"/>
    <w:rsid w:val="005B64E0"/>
    <w:rsid w:val="005B6B64"/>
    <w:rsid w:val="005B6D89"/>
    <w:rsid w:val="005B7793"/>
    <w:rsid w:val="005B7D89"/>
    <w:rsid w:val="005C0FFE"/>
    <w:rsid w:val="005C3C5B"/>
    <w:rsid w:val="005C4832"/>
    <w:rsid w:val="005C493F"/>
    <w:rsid w:val="005C7228"/>
    <w:rsid w:val="005D1109"/>
    <w:rsid w:val="005D11BF"/>
    <w:rsid w:val="005D1D6A"/>
    <w:rsid w:val="005D2B79"/>
    <w:rsid w:val="005D4D1A"/>
    <w:rsid w:val="005D7109"/>
    <w:rsid w:val="005E08AE"/>
    <w:rsid w:val="005E1C21"/>
    <w:rsid w:val="005E2235"/>
    <w:rsid w:val="005E69E5"/>
    <w:rsid w:val="005E77F4"/>
    <w:rsid w:val="005F0083"/>
    <w:rsid w:val="005F42FD"/>
    <w:rsid w:val="005F5870"/>
    <w:rsid w:val="006007D4"/>
    <w:rsid w:val="00601F4E"/>
    <w:rsid w:val="0060331D"/>
    <w:rsid w:val="0060385D"/>
    <w:rsid w:val="0060618C"/>
    <w:rsid w:val="00606C45"/>
    <w:rsid w:val="00606E8E"/>
    <w:rsid w:val="00607134"/>
    <w:rsid w:val="006077E2"/>
    <w:rsid w:val="0061096A"/>
    <w:rsid w:val="00613272"/>
    <w:rsid w:val="006136CF"/>
    <w:rsid w:val="006138CF"/>
    <w:rsid w:val="0061425B"/>
    <w:rsid w:val="00614324"/>
    <w:rsid w:val="006147E6"/>
    <w:rsid w:val="00615A16"/>
    <w:rsid w:val="00616F7B"/>
    <w:rsid w:val="00617F63"/>
    <w:rsid w:val="00620782"/>
    <w:rsid w:val="006207E0"/>
    <w:rsid w:val="0062084E"/>
    <w:rsid w:val="00622B9C"/>
    <w:rsid w:val="0062324C"/>
    <w:rsid w:val="006254DA"/>
    <w:rsid w:val="006262BE"/>
    <w:rsid w:val="006270BE"/>
    <w:rsid w:val="00627312"/>
    <w:rsid w:val="00627DEC"/>
    <w:rsid w:val="00633BAC"/>
    <w:rsid w:val="00633C9F"/>
    <w:rsid w:val="0064086F"/>
    <w:rsid w:val="006415FC"/>
    <w:rsid w:val="00643600"/>
    <w:rsid w:val="0064464C"/>
    <w:rsid w:val="00645544"/>
    <w:rsid w:val="00647C93"/>
    <w:rsid w:val="00650477"/>
    <w:rsid w:val="006516D4"/>
    <w:rsid w:val="0065219F"/>
    <w:rsid w:val="00652392"/>
    <w:rsid w:val="00653581"/>
    <w:rsid w:val="00653AD4"/>
    <w:rsid w:val="00653FBC"/>
    <w:rsid w:val="00655CAB"/>
    <w:rsid w:val="00655F7D"/>
    <w:rsid w:val="00660021"/>
    <w:rsid w:val="006663F4"/>
    <w:rsid w:val="0066740B"/>
    <w:rsid w:val="006701A8"/>
    <w:rsid w:val="006701C8"/>
    <w:rsid w:val="006734F3"/>
    <w:rsid w:val="00674C98"/>
    <w:rsid w:val="00675A36"/>
    <w:rsid w:val="00675B0B"/>
    <w:rsid w:val="00675FEA"/>
    <w:rsid w:val="0067676F"/>
    <w:rsid w:val="00676E1A"/>
    <w:rsid w:val="00680A94"/>
    <w:rsid w:val="0068187F"/>
    <w:rsid w:val="00682A8A"/>
    <w:rsid w:val="00682EF7"/>
    <w:rsid w:val="00683C3A"/>
    <w:rsid w:val="0068416F"/>
    <w:rsid w:val="006844FA"/>
    <w:rsid w:val="00685CE5"/>
    <w:rsid w:val="00685F36"/>
    <w:rsid w:val="0068665B"/>
    <w:rsid w:val="00686967"/>
    <w:rsid w:val="00690170"/>
    <w:rsid w:val="00690A2E"/>
    <w:rsid w:val="00691257"/>
    <w:rsid w:val="006923CE"/>
    <w:rsid w:val="00693431"/>
    <w:rsid w:val="00694946"/>
    <w:rsid w:val="006957FB"/>
    <w:rsid w:val="00695FED"/>
    <w:rsid w:val="00697D7A"/>
    <w:rsid w:val="006A054C"/>
    <w:rsid w:val="006A0A9A"/>
    <w:rsid w:val="006A1598"/>
    <w:rsid w:val="006A2FFD"/>
    <w:rsid w:val="006A3AB0"/>
    <w:rsid w:val="006A45AC"/>
    <w:rsid w:val="006A6F29"/>
    <w:rsid w:val="006A75EF"/>
    <w:rsid w:val="006B087F"/>
    <w:rsid w:val="006B0E6E"/>
    <w:rsid w:val="006B1936"/>
    <w:rsid w:val="006B1B6C"/>
    <w:rsid w:val="006B214E"/>
    <w:rsid w:val="006B2405"/>
    <w:rsid w:val="006B2632"/>
    <w:rsid w:val="006B3ACE"/>
    <w:rsid w:val="006B4C6E"/>
    <w:rsid w:val="006B5ECB"/>
    <w:rsid w:val="006B754E"/>
    <w:rsid w:val="006C0930"/>
    <w:rsid w:val="006C0E47"/>
    <w:rsid w:val="006C1BD9"/>
    <w:rsid w:val="006C5366"/>
    <w:rsid w:val="006C657D"/>
    <w:rsid w:val="006D2B91"/>
    <w:rsid w:val="006D3FBC"/>
    <w:rsid w:val="006D5A8B"/>
    <w:rsid w:val="006D626A"/>
    <w:rsid w:val="006D6317"/>
    <w:rsid w:val="006D63D1"/>
    <w:rsid w:val="006D7C63"/>
    <w:rsid w:val="006E0389"/>
    <w:rsid w:val="006E28F0"/>
    <w:rsid w:val="006E2A5C"/>
    <w:rsid w:val="006E344E"/>
    <w:rsid w:val="006E4BFF"/>
    <w:rsid w:val="006E6221"/>
    <w:rsid w:val="006E7938"/>
    <w:rsid w:val="006F3A57"/>
    <w:rsid w:val="006F3C1D"/>
    <w:rsid w:val="006F4A01"/>
    <w:rsid w:val="006F4C76"/>
    <w:rsid w:val="006F54E8"/>
    <w:rsid w:val="006F5685"/>
    <w:rsid w:val="006F64CF"/>
    <w:rsid w:val="006F691C"/>
    <w:rsid w:val="0070581F"/>
    <w:rsid w:val="0070589C"/>
    <w:rsid w:val="007068F1"/>
    <w:rsid w:val="00707FA1"/>
    <w:rsid w:val="0071062E"/>
    <w:rsid w:val="00710B4F"/>
    <w:rsid w:val="00710D1B"/>
    <w:rsid w:val="00713240"/>
    <w:rsid w:val="0071583E"/>
    <w:rsid w:val="00716BD2"/>
    <w:rsid w:val="00716D1F"/>
    <w:rsid w:val="00716ECA"/>
    <w:rsid w:val="007173D4"/>
    <w:rsid w:val="0071759E"/>
    <w:rsid w:val="00717C19"/>
    <w:rsid w:val="007226B3"/>
    <w:rsid w:val="0072379E"/>
    <w:rsid w:val="00723D3B"/>
    <w:rsid w:val="00726E93"/>
    <w:rsid w:val="007274C9"/>
    <w:rsid w:val="00727F0A"/>
    <w:rsid w:val="00732ABE"/>
    <w:rsid w:val="00732BBA"/>
    <w:rsid w:val="007347B3"/>
    <w:rsid w:val="00734BA8"/>
    <w:rsid w:val="00736258"/>
    <w:rsid w:val="007422B4"/>
    <w:rsid w:val="00744B07"/>
    <w:rsid w:val="00746B86"/>
    <w:rsid w:val="00751B7A"/>
    <w:rsid w:val="00752C4B"/>
    <w:rsid w:val="00754A1A"/>
    <w:rsid w:val="007553BB"/>
    <w:rsid w:val="00755B7F"/>
    <w:rsid w:val="0076219C"/>
    <w:rsid w:val="00762213"/>
    <w:rsid w:val="00765FDB"/>
    <w:rsid w:val="00765FFB"/>
    <w:rsid w:val="00767818"/>
    <w:rsid w:val="00773779"/>
    <w:rsid w:val="00773A8A"/>
    <w:rsid w:val="007743D3"/>
    <w:rsid w:val="00774D22"/>
    <w:rsid w:val="007768E9"/>
    <w:rsid w:val="00777345"/>
    <w:rsid w:val="00777FEC"/>
    <w:rsid w:val="00780303"/>
    <w:rsid w:val="00780676"/>
    <w:rsid w:val="00781B1D"/>
    <w:rsid w:val="0078242C"/>
    <w:rsid w:val="007833A3"/>
    <w:rsid w:val="00784F45"/>
    <w:rsid w:val="00786230"/>
    <w:rsid w:val="007874B7"/>
    <w:rsid w:val="0079018E"/>
    <w:rsid w:val="00792875"/>
    <w:rsid w:val="00792DF4"/>
    <w:rsid w:val="00793DDA"/>
    <w:rsid w:val="007959C9"/>
    <w:rsid w:val="00796E40"/>
    <w:rsid w:val="0079733C"/>
    <w:rsid w:val="007A0943"/>
    <w:rsid w:val="007A18BE"/>
    <w:rsid w:val="007A312A"/>
    <w:rsid w:val="007A6388"/>
    <w:rsid w:val="007B036B"/>
    <w:rsid w:val="007B05F8"/>
    <w:rsid w:val="007B13EF"/>
    <w:rsid w:val="007B141D"/>
    <w:rsid w:val="007B20A3"/>
    <w:rsid w:val="007B3BF8"/>
    <w:rsid w:val="007B4EE1"/>
    <w:rsid w:val="007B5E35"/>
    <w:rsid w:val="007C0B43"/>
    <w:rsid w:val="007C0DA3"/>
    <w:rsid w:val="007C175A"/>
    <w:rsid w:val="007C1A5F"/>
    <w:rsid w:val="007C29EF"/>
    <w:rsid w:val="007C2B0B"/>
    <w:rsid w:val="007C2F64"/>
    <w:rsid w:val="007C49E0"/>
    <w:rsid w:val="007C5BF9"/>
    <w:rsid w:val="007C7982"/>
    <w:rsid w:val="007D00B7"/>
    <w:rsid w:val="007D0392"/>
    <w:rsid w:val="007D13E4"/>
    <w:rsid w:val="007D29BC"/>
    <w:rsid w:val="007D569B"/>
    <w:rsid w:val="007D7600"/>
    <w:rsid w:val="007E24B4"/>
    <w:rsid w:val="007E347E"/>
    <w:rsid w:val="007E567C"/>
    <w:rsid w:val="007F0B3F"/>
    <w:rsid w:val="007F1C08"/>
    <w:rsid w:val="007F21F8"/>
    <w:rsid w:val="007F38E9"/>
    <w:rsid w:val="007F6314"/>
    <w:rsid w:val="007F6D08"/>
    <w:rsid w:val="00801997"/>
    <w:rsid w:val="008030E1"/>
    <w:rsid w:val="008065D2"/>
    <w:rsid w:val="00806983"/>
    <w:rsid w:val="00811578"/>
    <w:rsid w:val="00811B48"/>
    <w:rsid w:val="008132EB"/>
    <w:rsid w:val="00813606"/>
    <w:rsid w:val="00814766"/>
    <w:rsid w:val="00815C4B"/>
    <w:rsid w:val="00816C36"/>
    <w:rsid w:val="00817428"/>
    <w:rsid w:val="008207CD"/>
    <w:rsid w:val="0082093A"/>
    <w:rsid w:val="00820B98"/>
    <w:rsid w:val="00822738"/>
    <w:rsid w:val="00824087"/>
    <w:rsid w:val="00824C66"/>
    <w:rsid w:val="00824CBC"/>
    <w:rsid w:val="00825333"/>
    <w:rsid w:val="00826F35"/>
    <w:rsid w:val="0082751D"/>
    <w:rsid w:val="0082781A"/>
    <w:rsid w:val="00827DAF"/>
    <w:rsid w:val="008306C7"/>
    <w:rsid w:val="008306EA"/>
    <w:rsid w:val="00830852"/>
    <w:rsid w:val="00830C03"/>
    <w:rsid w:val="0083208C"/>
    <w:rsid w:val="00832420"/>
    <w:rsid w:val="00833B1D"/>
    <w:rsid w:val="008346B1"/>
    <w:rsid w:val="00834C51"/>
    <w:rsid w:val="00834F70"/>
    <w:rsid w:val="00836306"/>
    <w:rsid w:val="00840770"/>
    <w:rsid w:val="0084308E"/>
    <w:rsid w:val="00844B4A"/>
    <w:rsid w:val="0084524F"/>
    <w:rsid w:val="0084769D"/>
    <w:rsid w:val="008502EA"/>
    <w:rsid w:val="0085423E"/>
    <w:rsid w:val="008558C4"/>
    <w:rsid w:val="00856CC8"/>
    <w:rsid w:val="00857794"/>
    <w:rsid w:val="0086127B"/>
    <w:rsid w:val="008613CF"/>
    <w:rsid w:val="00861445"/>
    <w:rsid w:val="00862321"/>
    <w:rsid w:val="0086384F"/>
    <w:rsid w:val="00865333"/>
    <w:rsid w:val="00865FC1"/>
    <w:rsid w:val="00871C6F"/>
    <w:rsid w:val="008724A7"/>
    <w:rsid w:val="00872BB1"/>
    <w:rsid w:val="00874E62"/>
    <w:rsid w:val="00875511"/>
    <w:rsid w:val="00876769"/>
    <w:rsid w:val="008806F9"/>
    <w:rsid w:val="00880CCC"/>
    <w:rsid w:val="00883E8A"/>
    <w:rsid w:val="008867C8"/>
    <w:rsid w:val="0088682C"/>
    <w:rsid w:val="00890095"/>
    <w:rsid w:val="008900F7"/>
    <w:rsid w:val="00890190"/>
    <w:rsid w:val="008902DE"/>
    <w:rsid w:val="00891528"/>
    <w:rsid w:val="00892DAA"/>
    <w:rsid w:val="0089320F"/>
    <w:rsid w:val="008A053D"/>
    <w:rsid w:val="008A07B7"/>
    <w:rsid w:val="008A1E56"/>
    <w:rsid w:val="008A20BB"/>
    <w:rsid w:val="008A2D8F"/>
    <w:rsid w:val="008A3CC8"/>
    <w:rsid w:val="008A4232"/>
    <w:rsid w:val="008A7CA2"/>
    <w:rsid w:val="008B002D"/>
    <w:rsid w:val="008B0ADB"/>
    <w:rsid w:val="008B3840"/>
    <w:rsid w:val="008B4BCD"/>
    <w:rsid w:val="008B517A"/>
    <w:rsid w:val="008B5738"/>
    <w:rsid w:val="008B6B3B"/>
    <w:rsid w:val="008C1978"/>
    <w:rsid w:val="008C2B86"/>
    <w:rsid w:val="008C31C1"/>
    <w:rsid w:val="008C4981"/>
    <w:rsid w:val="008C4B4E"/>
    <w:rsid w:val="008C6504"/>
    <w:rsid w:val="008C6830"/>
    <w:rsid w:val="008C70CA"/>
    <w:rsid w:val="008C7A3C"/>
    <w:rsid w:val="008D24D7"/>
    <w:rsid w:val="008D2615"/>
    <w:rsid w:val="008D2BBB"/>
    <w:rsid w:val="008D3E85"/>
    <w:rsid w:val="008D6337"/>
    <w:rsid w:val="008D6909"/>
    <w:rsid w:val="008D7590"/>
    <w:rsid w:val="008D7D95"/>
    <w:rsid w:val="008E0A90"/>
    <w:rsid w:val="008E12FF"/>
    <w:rsid w:val="008E228A"/>
    <w:rsid w:val="008E251F"/>
    <w:rsid w:val="008E2738"/>
    <w:rsid w:val="008E2B99"/>
    <w:rsid w:val="008E64F1"/>
    <w:rsid w:val="008F49F8"/>
    <w:rsid w:val="008F4C1F"/>
    <w:rsid w:val="008F4DD2"/>
    <w:rsid w:val="008F53B7"/>
    <w:rsid w:val="008F55F7"/>
    <w:rsid w:val="008F62E8"/>
    <w:rsid w:val="008F76BF"/>
    <w:rsid w:val="0090262C"/>
    <w:rsid w:val="00902654"/>
    <w:rsid w:val="009029F0"/>
    <w:rsid w:val="009049E7"/>
    <w:rsid w:val="009051BD"/>
    <w:rsid w:val="009057AA"/>
    <w:rsid w:val="00905FBA"/>
    <w:rsid w:val="0090670F"/>
    <w:rsid w:val="00910BF1"/>
    <w:rsid w:val="009111CE"/>
    <w:rsid w:val="009127C0"/>
    <w:rsid w:val="00912C7C"/>
    <w:rsid w:val="009142BB"/>
    <w:rsid w:val="00914C86"/>
    <w:rsid w:val="00917AB4"/>
    <w:rsid w:val="009206EC"/>
    <w:rsid w:val="00923FFE"/>
    <w:rsid w:val="00924C5D"/>
    <w:rsid w:val="00925183"/>
    <w:rsid w:val="00926274"/>
    <w:rsid w:val="0092750D"/>
    <w:rsid w:val="00927928"/>
    <w:rsid w:val="00927DC1"/>
    <w:rsid w:val="00930022"/>
    <w:rsid w:val="00930396"/>
    <w:rsid w:val="00931484"/>
    <w:rsid w:val="00934233"/>
    <w:rsid w:val="00935E0A"/>
    <w:rsid w:val="009360B9"/>
    <w:rsid w:val="0093798E"/>
    <w:rsid w:val="00940CDA"/>
    <w:rsid w:val="00941C9B"/>
    <w:rsid w:val="00942ED8"/>
    <w:rsid w:val="009433CC"/>
    <w:rsid w:val="009441AB"/>
    <w:rsid w:val="009519EB"/>
    <w:rsid w:val="00951B78"/>
    <w:rsid w:val="00954059"/>
    <w:rsid w:val="00956C4F"/>
    <w:rsid w:val="00957802"/>
    <w:rsid w:val="00961E01"/>
    <w:rsid w:val="0096232B"/>
    <w:rsid w:val="00963876"/>
    <w:rsid w:val="00964D8C"/>
    <w:rsid w:val="0096581A"/>
    <w:rsid w:val="00967D77"/>
    <w:rsid w:val="00967E9D"/>
    <w:rsid w:val="00972ECC"/>
    <w:rsid w:val="00973F8D"/>
    <w:rsid w:val="009745A0"/>
    <w:rsid w:val="00974F00"/>
    <w:rsid w:val="00975013"/>
    <w:rsid w:val="00975BF6"/>
    <w:rsid w:val="00975EEB"/>
    <w:rsid w:val="00975F05"/>
    <w:rsid w:val="00977E0F"/>
    <w:rsid w:val="00980008"/>
    <w:rsid w:val="00980763"/>
    <w:rsid w:val="00981380"/>
    <w:rsid w:val="00983ECF"/>
    <w:rsid w:val="00984CDA"/>
    <w:rsid w:val="00984FB9"/>
    <w:rsid w:val="00986422"/>
    <w:rsid w:val="0098798C"/>
    <w:rsid w:val="0099005F"/>
    <w:rsid w:val="0099161E"/>
    <w:rsid w:val="00991EAE"/>
    <w:rsid w:val="00992658"/>
    <w:rsid w:val="009949FC"/>
    <w:rsid w:val="0099523E"/>
    <w:rsid w:val="0099573F"/>
    <w:rsid w:val="0099584B"/>
    <w:rsid w:val="00996DAA"/>
    <w:rsid w:val="009A0EA5"/>
    <w:rsid w:val="009A0FFB"/>
    <w:rsid w:val="009A3242"/>
    <w:rsid w:val="009A3A5A"/>
    <w:rsid w:val="009A463E"/>
    <w:rsid w:val="009A540E"/>
    <w:rsid w:val="009A7EF2"/>
    <w:rsid w:val="009B0153"/>
    <w:rsid w:val="009B0536"/>
    <w:rsid w:val="009B0857"/>
    <w:rsid w:val="009B0E8A"/>
    <w:rsid w:val="009B3219"/>
    <w:rsid w:val="009B4DF8"/>
    <w:rsid w:val="009B5F07"/>
    <w:rsid w:val="009C02DC"/>
    <w:rsid w:val="009C0496"/>
    <w:rsid w:val="009C195C"/>
    <w:rsid w:val="009C2920"/>
    <w:rsid w:val="009C5834"/>
    <w:rsid w:val="009C6DB6"/>
    <w:rsid w:val="009C7EAA"/>
    <w:rsid w:val="009D0B14"/>
    <w:rsid w:val="009D12FE"/>
    <w:rsid w:val="009D3C12"/>
    <w:rsid w:val="009D4983"/>
    <w:rsid w:val="009D50DB"/>
    <w:rsid w:val="009D6BAF"/>
    <w:rsid w:val="009D6F7B"/>
    <w:rsid w:val="009D7199"/>
    <w:rsid w:val="009E1477"/>
    <w:rsid w:val="009E1D74"/>
    <w:rsid w:val="009E2891"/>
    <w:rsid w:val="009E2911"/>
    <w:rsid w:val="009E3AB2"/>
    <w:rsid w:val="009E4366"/>
    <w:rsid w:val="009E6217"/>
    <w:rsid w:val="009E65AF"/>
    <w:rsid w:val="009E70E5"/>
    <w:rsid w:val="009E7110"/>
    <w:rsid w:val="009E79C4"/>
    <w:rsid w:val="009F0A35"/>
    <w:rsid w:val="009F13B2"/>
    <w:rsid w:val="009F1C15"/>
    <w:rsid w:val="009F219E"/>
    <w:rsid w:val="009F261E"/>
    <w:rsid w:val="009F3D29"/>
    <w:rsid w:val="009F53A5"/>
    <w:rsid w:val="009F66AC"/>
    <w:rsid w:val="009F766D"/>
    <w:rsid w:val="00A032E1"/>
    <w:rsid w:val="00A03F54"/>
    <w:rsid w:val="00A057F3"/>
    <w:rsid w:val="00A06B28"/>
    <w:rsid w:val="00A07DBE"/>
    <w:rsid w:val="00A11309"/>
    <w:rsid w:val="00A12A26"/>
    <w:rsid w:val="00A13BEE"/>
    <w:rsid w:val="00A156BA"/>
    <w:rsid w:val="00A15EDD"/>
    <w:rsid w:val="00A17B6F"/>
    <w:rsid w:val="00A227BE"/>
    <w:rsid w:val="00A22C30"/>
    <w:rsid w:val="00A2577A"/>
    <w:rsid w:val="00A25937"/>
    <w:rsid w:val="00A309CB"/>
    <w:rsid w:val="00A30B22"/>
    <w:rsid w:val="00A32725"/>
    <w:rsid w:val="00A3494F"/>
    <w:rsid w:val="00A34958"/>
    <w:rsid w:val="00A372E3"/>
    <w:rsid w:val="00A374A7"/>
    <w:rsid w:val="00A405DF"/>
    <w:rsid w:val="00A4220E"/>
    <w:rsid w:val="00A42A04"/>
    <w:rsid w:val="00A435DC"/>
    <w:rsid w:val="00A43AF0"/>
    <w:rsid w:val="00A44C73"/>
    <w:rsid w:val="00A46A3E"/>
    <w:rsid w:val="00A51719"/>
    <w:rsid w:val="00A52055"/>
    <w:rsid w:val="00A5363B"/>
    <w:rsid w:val="00A57408"/>
    <w:rsid w:val="00A63DE6"/>
    <w:rsid w:val="00A643B6"/>
    <w:rsid w:val="00A67FB0"/>
    <w:rsid w:val="00A70C7E"/>
    <w:rsid w:val="00A7239A"/>
    <w:rsid w:val="00A7290D"/>
    <w:rsid w:val="00A73888"/>
    <w:rsid w:val="00A73C32"/>
    <w:rsid w:val="00A74A97"/>
    <w:rsid w:val="00A7564C"/>
    <w:rsid w:val="00A80D4B"/>
    <w:rsid w:val="00A81176"/>
    <w:rsid w:val="00A812D4"/>
    <w:rsid w:val="00A81F31"/>
    <w:rsid w:val="00A821B5"/>
    <w:rsid w:val="00A82FC3"/>
    <w:rsid w:val="00A83EA4"/>
    <w:rsid w:val="00A8461D"/>
    <w:rsid w:val="00A87689"/>
    <w:rsid w:val="00A9062B"/>
    <w:rsid w:val="00A913E7"/>
    <w:rsid w:val="00A927AD"/>
    <w:rsid w:val="00A955A3"/>
    <w:rsid w:val="00A96B6E"/>
    <w:rsid w:val="00A97BCA"/>
    <w:rsid w:val="00AA0321"/>
    <w:rsid w:val="00AA053A"/>
    <w:rsid w:val="00AA0C25"/>
    <w:rsid w:val="00AA249A"/>
    <w:rsid w:val="00AA2E1A"/>
    <w:rsid w:val="00AA488D"/>
    <w:rsid w:val="00AA59BB"/>
    <w:rsid w:val="00AA71F1"/>
    <w:rsid w:val="00AA7586"/>
    <w:rsid w:val="00AB0DB0"/>
    <w:rsid w:val="00AB347F"/>
    <w:rsid w:val="00AB38E7"/>
    <w:rsid w:val="00AB4D56"/>
    <w:rsid w:val="00AB5C21"/>
    <w:rsid w:val="00AB6677"/>
    <w:rsid w:val="00AB6B05"/>
    <w:rsid w:val="00AB6B21"/>
    <w:rsid w:val="00AC0FF8"/>
    <w:rsid w:val="00AC1C0C"/>
    <w:rsid w:val="00AC4E98"/>
    <w:rsid w:val="00AC5A2E"/>
    <w:rsid w:val="00AC7052"/>
    <w:rsid w:val="00AD029C"/>
    <w:rsid w:val="00AD0D55"/>
    <w:rsid w:val="00AD31E4"/>
    <w:rsid w:val="00AD39B5"/>
    <w:rsid w:val="00AD4E38"/>
    <w:rsid w:val="00AD65B1"/>
    <w:rsid w:val="00AE0234"/>
    <w:rsid w:val="00AE049E"/>
    <w:rsid w:val="00AE19A4"/>
    <w:rsid w:val="00AE22C7"/>
    <w:rsid w:val="00AE28AE"/>
    <w:rsid w:val="00AE341F"/>
    <w:rsid w:val="00AE76DB"/>
    <w:rsid w:val="00AF1431"/>
    <w:rsid w:val="00AF1C28"/>
    <w:rsid w:val="00AF5B6D"/>
    <w:rsid w:val="00AF6209"/>
    <w:rsid w:val="00AF6A6F"/>
    <w:rsid w:val="00AF70D9"/>
    <w:rsid w:val="00B00F9D"/>
    <w:rsid w:val="00B016F7"/>
    <w:rsid w:val="00B01AAF"/>
    <w:rsid w:val="00B020BC"/>
    <w:rsid w:val="00B02397"/>
    <w:rsid w:val="00B031CF"/>
    <w:rsid w:val="00B05685"/>
    <w:rsid w:val="00B10ED3"/>
    <w:rsid w:val="00B11034"/>
    <w:rsid w:val="00B1601B"/>
    <w:rsid w:val="00B16723"/>
    <w:rsid w:val="00B20653"/>
    <w:rsid w:val="00B22D0C"/>
    <w:rsid w:val="00B238ED"/>
    <w:rsid w:val="00B26CD8"/>
    <w:rsid w:val="00B26CF1"/>
    <w:rsid w:val="00B274A7"/>
    <w:rsid w:val="00B30F46"/>
    <w:rsid w:val="00B31F8A"/>
    <w:rsid w:val="00B35C2B"/>
    <w:rsid w:val="00B40299"/>
    <w:rsid w:val="00B40F67"/>
    <w:rsid w:val="00B433A1"/>
    <w:rsid w:val="00B44C97"/>
    <w:rsid w:val="00B45423"/>
    <w:rsid w:val="00B45802"/>
    <w:rsid w:val="00B4626B"/>
    <w:rsid w:val="00B479B0"/>
    <w:rsid w:val="00B51994"/>
    <w:rsid w:val="00B51A10"/>
    <w:rsid w:val="00B52ADA"/>
    <w:rsid w:val="00B54821"/>
    <w:rsid w:val="00B54D23"/>
    <w:rsid w:val="00B56A00"/>
    <w:rsid w:val="00B57A5C"/>
    <w:rsid w:val="00B57DC5"/>
    <w:rsid w:val="00B6182F"/>
    <w:rsid w:val="00B6526C"/>
    <w:rsid w:val="00B6589B"/>
    <w:rsid w:val="00B71DD9"/>
    <w:rsid w:val="00B7248D"/>
    <w:rsid w:val="00B7391E"/>
    <w:rsid w:val="00B74400"/>
    <w:rsid w:val="00B75081"/>
    <w:rsid w:val="00B755F9"/>
    <w:rsid w:val="00B804CB"/>
    <w:rsid w:val="00B815D2"/>
    <w:rsid w:val="00B82B4B"/>
    <w:rsid w:val="00B830F8"/>
    <w:rsid w:val="00B84A44"/>
    <w:rsid w:val="00B850B8"/>
    <w:rsid w:val="00B8639F"/>
    <w:rsid w:val="00B87131"/>
    <w:rsid w:val="00B95398"/>
    <w:rsid w:val="00B95581"/>
    <w:rsid w:val="00B96C1D"/>
    <w:rsid w:val="00B97747"/>
    <w:rsid w:val="00BA0ACD"/>
    <w:rsid w:val="00BA0EB2"/>
    <w:rsid w:val="00BA3103"/>
    <w:rsid w:val="00BA36A3"/>
    <w:rsid w:val="00BA4571"/>
    <w:rsid w:val="00BA6B2A"/>
    <w:rsid w:val="00BA6F45"/>
    <w:rsid w:val="00BA7780"/>
    <w:rsid w:val="00BA7A6D"/>
    <w:rsid w:val="00BB0128"/>
    <w:rsid w:val="00BB3101"/>
    <w:rsid w:val="00BB5397"/>
    <w:rsid w:val="00BB559C"/>
    <w:rsid w:val="00BB585E"/>
    <w:rsid w:val="00BB5CDC"/>
    <w:rsid w:val="00BB68B0"/>
    <w:rsid w:val="00BB6D31"/>
    <w:rsid w:val="00BB71B7"/>
    <w:rsid w:val="00BB7C33"/>
    <w:rsid w:val="00BC0C3C"/>
    <w:rsid w:val="00BC1C27"/>
    <w:rsid w:val="00BC36C7"/>
    <w:rsid w:val="00BC5FAF"/>
    <w:rsid w:val="00BC6C67"/>
    <w:rsid w:val="00BC6D2E"/>
    <w:rsid w:val="00BC71E6"/>
    <w:rsid w:val="00BC7276"/>
    <w:rsid w:val="00BD1F96"/>
    <w:rsid w:val="00BD25F5"/>
    <w:rsid w:val="00BD2BBB"/>
    <w:rsid w:val="00BD302F"/>
    <w:rsid w:val="00BD562E"/>
    <w:rsid w:val="00BE06F1"/>
    <w:rsid w:val="00BE0D92"/>
    <w:rsid w:val="00BE239D"/>
    <w:rsid w:val="00BE2782"/>
    <w:rsid w:val="00BE4A7D"/>
    <w:rsid w:val="00BE6942"/>
    <w:rsid w:val="00BE6E5E"/>
    <w:rsid w:val="00BE7766"/>
    <w:rsid w:val="00BE78E7"/>
    <w:rsid w:val="00BE7E7B"/>
    <w:rsid w:val="00BF4ECB"/>
    <w:rsid w:val="00BF50A8"/>
    <w:rsid w:val="00BF54BC"/>
    <w:rsid w:val="00BF7F55"/>
    <w:rsid w:val="00BF7F63"/>
    <w:rsid w:val="00C003EB"/>
    <w:rsid w:val="00C00F31"/>
    <w:rsid w:val="00C01176"/>
    <w:rsid w:val="00C01CE2"/>
    <w:rsid w:val="00C031C2"/>
    <w:rsid w:val="00C0643F"/>
    <w:rsid w:val="00C074F6"/>
    <w:rsid w:val="00C110DA"/>
    <w:rsid w:val="00C11661"/>
    <w:rsid w:val="00C11F73"/>
    <w:rsid w:val="00C13B1F"/>
    <w:rsid w:val="00C13F81"/>
    <w:rsid w:val="00C1453A"/>
    <w:rsid w:val="00C15A41"/>
    <w:rsid w:val="00C162FB"/>
    <w:rsid w:val="00C168AE"/>
    <w:rsid w:val="00C17E6C"/>
    <w:rsid w:val="00C17F03"/>
    <w:rsid w:val="00C202AE"/>
    <w:rsid w:val="00C21212"/>
    <w:rsid w:val="00C23813"/>
    <w:rsid w:val="00C24FD2"/>
    <w:rsid w:val="00C27058"/>
    <w:rsid w:val="00C338C6"/>
    <w:rsid w:val="00C34C22"/>
    <w:rsid w:val="00C34FC5"/>
    <w:rsid w:val="00C35E8E"/>
    <w:rsid w:val="00C37ADB"/>
    <w:rsid w:val="00C41387"/>
    <w:rsid w:val="00C4190D"/>
    <w:rsid w:val="00C41CB3"/>
    <w:rsid w:val="00C427CA"/>
    <w:rsid w:val="00C476B5"/>
    <w:rsid w:val="00C47911"/>
    <w:rsid w:val="00C50771"/>
    <w:rsid w:val="00C51ACB"/>
    <w:rsid w:val="00C51C35"/>
    <w:rsid w:val="00C53C3A"/>
    <w:rsid w:val="00C60BF1"/>
    <w:rsid w:val="00C64D96"/>
    <w:rsid w:val="00C65100"/>
    <w:rsid w:val="00C65250"/>
    <w:rsid w:val="00C659E5"/>
    <w:rsid w:val="00C65E32"/>
    <w:rsid w:val="00C668CB"/>
    <w:rsid w:val="00C66A8E"/>
    <w:rsid w:val="00C7272A"/>
    <w:rsid w:val="00C73F43"/>
    <w:rsid w:val="00C76C22"/>
    <w:rsid w:val="00C77661"/>
    <w:rsid w:val="00C801C4"/>
    <w:rsid w:val="00C81320"/>
    <w:rsid w:val="00C81DC8"/>
    <w:rsid w:val="00C82784"/>
    <w:rsid w:val="00C83651"/>
    <w:rsid w:val="00C8470C"/>
    <w:rsid w:val="00C85ED5"/>
    <w:rsid w:val="00C90433"/>
    <w:rsid w:val="00C93BA8"/>
    <w:rsid w:val="00C95713"/>
    <w:rsid w:val="00CA323E"/>
    <w:rsid w:val="00CA328E"/>
    <w:rsid w:val="00CA39C3"/>
    <w:rsid w:val="00CA4DD2"/>
    <w:rsid w:val="00CA7224"/>
    <w:rsid w:val="00CA780F"/>
    <w:rsid w:val="00CB11CE"/>
    <w:rsid w:val="00CB1208"/>
    <w:rsid w:val="00CB244B"/>
    <w:rsid w:val="00CB2473"/>
    <w:rsid w:val="00CB2CD8"/>
    <w:rsid w:val="00CB3616"/>
    <w:rsid w:val="00CB3B8F"/>
    <w:rsid w:val="00CB3D3B"/>
    <w:rsid w:val="00CB40EB"/>
    <w:rsid w:val="00CB5F81"/>
    <w:rsid w:val="00CC1FAF"/>
    <w:rsid w:val="00CC2065"/>
    <w:rsid w:val="00CC43FF"/>
    <w:rsid w:val="00CC4EA6"/>
    <w:rsid w:val="00CC5B0E"/>
    <w:rsid w:val="00CC6052"/>
    <w:rsid w:val="00CD2F4B"/>
    <w:rsid w:val="00CD4EB5"/>
    <w:rsid w:val="00CD7246"/>
    <w:rsid w:val="00CD7929"/>
    <w:rsid w:val="00CE3897"/>
    <w:rsid w:val="00CE3DAF"/>
    <w:rsid w:val="00CE4266"/>
    <w:rsid w:val="00CE5DE6"/>
    <w:rsid w:val="00CE6CC8"/>
    <w:rsid w:val="00CE71AE"/>
    <w:rsid w:val="00CE7D01"/>
    <w:rsid w:val="00CE7EBD"/>
    <w:rsid w:val="00CF10EC"/>
    <w:rsid w:val="00CF17BF"/>
    <w:rsid w:val="00CF311A"/>
    <w:rsid w:val="00CF3C8E"/>
    <w:rsid w:val="00CF3CDE"/>
    <w:rsid w:val="00CF611A"/>
    <w:rsid w:val="00CF6256"/>
    <w:rsid w:val="00CF68AC"/>
    <w:rsid w:val="00CF69C1"/>
    <w:rsid w:val="00D00D02"/>
    <w:rsid w:val="00D0165D"/>
    <w:rsid w:val="00D03604"/>
    <w:rsid w:val="00D0570C"/>
    <w:rsid w:val="00D06AA8"/>
    <w:rsid w:val="00D15DA3"/>
    <w:rsid w:val="00D173A4"/>
    <w:rsid w:val="00D17BF8"/>
    <w:rsid w:val="00D22AB2"/>
    <w:rsid w:val="00D22FB1"/>
    <w:rsid w:val="00D25750"/>
    <w:rsid w:val="00D25E12"/>
    <w:rsid w:val="00D25FCE"/>
    <w:rsid w:val="00D27EF3"/>
    <w:rsid w:val="00D30CC9"/>
    <w:rsid w:val="00D33581"/>
    <w:rsid w:val="00D354A7"/>
    <w:rsid w:val="00D35C1E"/>
    <w:rsid w:val="00D37BE4"/>
    <w:rsid w:val="00D400C2"/>
    <w:rsid w:val="00D41BA2"/>
    <w:rsid w:val="00D41C46"/>
    <w:rsid w:val="00D41F2A"/>
    <w:rsid w:val="00D4631F"/>
    <w:rsid w:val="00D468F5"/>
    <w:rsid w:val="00D5088D"/>
    <w:rsid w:val="00D512D5"/>
    <w:rsid w:val="00D5142D"/>
    <w:rsid w:val="00D51FCC"/>
    <w:rsid w:val="00D52D71"/>
    <w:rsid w:val="00D53913"/>
    <w:rsid w:val="00D553D1"/>
    <w:rsid w:val="00D568CC"/>
    <w:rsid w:val="00D57273"/>
    <w:rsid w:val="00D57CCF"/>
    <w:rsid w:val="00D57F3B"/>
    <w:rsid w:val="00D57FC3"/>
    <w:rsid w:val="00D62A84"/>
    <w:rsid w:val="00D62D5A"/>
    <w:rsid w:val="00D62D80"/>
    <w:rsid w:val="00D62E84"/>
    <w:rsid w:val="00D635D5"/>
    <w:rsid w:val="00D65428"/>
    <w:rsid w:val="00D70309"/>
    <w:rsid w:val="00D714BD"/>
    <w:rsid w:val="00D71D55"/>
    <w:rsid w:val="00D74AF8"/>
    <w:rsid w:val="00D75188"/>
    <w:rsid w:val="00D7619C"/>
    <w:rsid w:val="00D77AC3"/>
    <w:rsid w:val="00D80C5A"/>
    <w:rsid w:val="00D8189E"/>
    <w:rsid w:val="00D81AB3"/>
    <w:rsid w:val="00D82BAD"/>
    <w:rsid w:val="00D83241"/>
    <w:rsid w:val="00D83E77"/>
    <w:rsid w:val="00D84A6B"/>
    <w:rsid w:val="00D92EF7"/>
    <w:rsid w:val="00D9336B"/>
    <w:rsid w:val="00D93DBB"/>
    <w:rsid w:val="00D9644F"/>
    <w:rsid w:val="00D97213"/>
    <w:rsid w:val="00D97351"/>
    <w:rsid w:val="00D97FF5"/>
    <w:rsid w:val="00DA012E"/>
    <w:rsid w:val="00DA15E2"/>
    <w:rsid w:val="00DA1B09"/>
    <w:rsid w:val="00DA2F2F"/>
    <w:rsid w:val="00DA54E0"/>
    <w:rsid w:val="00DA6CC2"/>
    <w:rsid w:val="00DA732A"/>
    <w:rsid w:val="00DA78A8"/>
    <w:rsid w:val="00DA7AE4"/>
    <w:rsid w:val="00DB058F"/>
    <w:rsid w:val="00DB07BA"/>
    <w:rsid w:val="00DB1AAB"/>
    <w:rsid w:val="00DB51D7"/>
    <w:rsid w:val="00DB61BB"/>
    <w:rsid w:val="00DB65FD"/>
    <w:rsid w:val="00DB67CB"/>
    <w:rsid w:val="00DB701F"/>
    <w:rsid w:val="00DC21AE"/>
    <w:rsid w:val="00DC2947"/>
    <w:rsid w:val="00DC4C44"/>
    <w:rsid w:val="00DC5CD3"/>
    <w:rsid w:val="00DC5F78"/>
    <w:rsid w:val="00DC62C5"/>
    <w:rsid w:val="00DC666C"/>
    <w:rsid w:val="00DC7710"/>
    <w:rsid w:val="00DD0E9F"/>
    <w:rsid w:val="00DD3309"/>
    <w:rsid w:val="00DD5A4E"/>
    <w:rsid w:val="00DE3C64"/>
    <w:rsid w:val="00DE40BF"/>
    <w:rsid w:val="00DE41F3"/>
    <w:rsid w:val="00DE5BA1"/>
    <w:rsid w:val="00DE6C3A"/>
    <w:rsid w:val="00DE6DFE"/>
    <w:rsid w:val="00DE6E52"/>
    <w:rsid w:val="00DE7878"/>
    <w:rsid w:val="00DE78CE"/>
    <w:rsid w:val="00DF2BF5"/>
    <w:rsid w:val="00DF4026"/>
    <w:rsid w:val="00DF4396"/>
    <w:rsid w:val="00DF6B72"/>
    <w:rsid w:val="00E04B48"/>
    <w:rsid w:val="00E04E5D"/>
    <w:rsid w:val="00E05B42"/>
    <w:rsid w:val="00E07C94"/>
    <w:rsid w:val="00E10225"/>
    <w:rsid w:val="00E10D83"/>
    <w:rsid w:val="00E13076"/>
    <w:rsid w:val="00E135D9"/>
    <w:rsid w:val="00E14201"/>
    <w:rsid w:val="00E1486F"/>
    <w:rsid w:val="00E155E7"/>
    <w:rsid w:val="00E1717D"/>
    <w:rsid w:val="00E22960"/>
    <w:rsid w:val="00E26D08"/>
    <w:rsid w:val="00E27E93"/>
    <w:rsid w:val="00E3251A"/>
    <w:rsid w:val="00E33332"/>
    <w:rsid w:val="00E349E2"/>
    <w:rsid w:val="00E35EBD"/>
    <w:rsid w:val="00E35F23"/>
    <w:rsid w:val="00E36CD4"/>
    <w:rsid w:val="00E403B2"/>
    <w:rsid w:val="00E40FA9"/>
    <w:rsid w:val="00E43446"/>
    <w:rsid w:val="00E43FDD"/>
    <w:rsid w:val="00E44E41"/>
    <w:rsid w:val="00E45624"/>
    <w:rsid w:val="00E45DF3"/>
    <w:rsid w:val="00E51ECA"/>
    <w:rsid w:val="00E5200B"/>
    <w:rsid w:val="00E53A91"/>
    <w:rsid w:val="00E559A9"/>
    <w:rsid w:val="00E55E98"/>
    <w:rsid w:val="00E5702B"/>
    <w:rsid w:val="00E57E9E"/>
    <w:rsid w:val="00E61676"/>
    <w:rsid w:val="00E61708"/>
    <w:rsid w:val="00E61C97"/>
    <w:rsid w:val="00E620C1"/>
    <w:rsid w:val="00E6240E"/>
    <w:rsid w:val="00E6262A"/>
    <w:rsid w:val="00E6379F"/>
    <w:rsid w:val="00E6398A"/>
    <w:rsid w:val="00E641AA"/>
    <w:rsid w:val="00E64733"/>
    <w:rsid w:val="00E6644B"/>
    <w:rsid w:val="00E6662A"/>
    <w:rsid w:val="00E669D2"/>
    <w:rsid w:val="00E671DC"/>
    <w:rsid w:val="00E7061E"/>
    <w:rsid w:val="00E70A16"/>
    <w:rsid w:val="00E71DEB"/>
    <w:rsid w:val="00E72DC7"/>
    <w:rsid w:val="00E732AF"/>
    <w:rsid w:val="00E75D97"/>
    <w:rsid w:val="00E77280"/>
    <w:rsid w:val="00E86C92"/>
    <w:rsid w:val="00E91DCF"/>
    <w:rsid w:val="00E9299C"/>
    <w:rsid w:val="00E92C68"/>
    <w:rsid w:val="00E9391B"/>
    <w:rsid w:val="00E93950"/>
    <w:rsid w:val="00E9467B"/>
    <w:rsid w:val="00E952D0"/>
    <w:rsid w:val="00E9581C"/>
    <w:rsid w:val="00E95871"/>
    <w:rsid w:val="00E962D5"/>
    <w:rsid w:val="00E97115"/>
    <w:rsid w:val="00E973E4"/>
    <w:rsid w:val="00EA168D"/>
    <w:rsid w:val="00EA2F50"/>
    <w:rsid w:val="00EA319E"/>
    <w:rsid w:val="00EA352E"/>
    <w:rsid w:val="00EA4952"/>
    <w:rsid w:val="00EA6CC9"/>
    <w:rsid w:val="00EB37E8"/>
    <w:rsid w:val="00EB463F"/>
    <w:rsid w:val="00EB4D56"/>
    <w:rsid w:val="00EB5E8A"/>
    <w:rsid w:val="00EC04CB"/>
    <w:rsid w:val="00EC0668"/>
    <w:rsid w:val="00EC2832"/>
    <w:rsid w:val="00EC2A04"/>
    <w:rsid w:val="00EC2F97"/>
    <w:rsid w:val="00EC3879"/>
    <w:rsid w:val="00EC3A3A"/>
    <w:rsid w:val="00EC44F4"/>
    <w:rsid w:val="00ED0DE7"/>
    <w:rsid w:val="00ED21F1"/>
    <w:rsid w:val="00ED35A8"/>
    <w:rsid w:val="00ED3B11"/>
    <w:rsid w:val="00ED48E4"/>
    <w:rsid w:val="00ED4AD0"/>
    <w:rsid w:val="00ED5242"/>
    <w:rsid w:val="00ED7B0C"/>
    <w:rsid w:val="00EE241C"/>
    <w:rsid w:val="00EE36B8"/>
    <w:rsid w:val="00EE44D1"/>
    <w:rsid w:val="00EE4505"/>
    <w:rsid w:val="00EE492F"/>
    <w:rsid w:val="00EE4C0D"/>
    <w:rsid w:val="00EE5F24"/>
    <w:rsid w:val="00EE76DD"/>
    <w:rsid w:val="00EE78C2"/>
    <w:rsid w:val="00EF0451"/>
    <w:rsid w:val="00EF1482"/>
    <w:rsid w:val="00EF7D3B"/>
    <w:rsid w:val="00F00D15"/>
    <w:rsid w:val="00F010E9"/>
    <w:rsid w:val="00F02417"/>
    <w:rsid w:val="00F02809"/>
    <w:rsid w:val="00F05FFD"/>
    <w:rsid w:val="00F06053"/>
    <w:rsid w:val="00F06433"/>
    <w:rsid w:val="00F074D0"/>
    <w:rsid w:val="00F1014B"/>
    <w:rsid w:val="00F10864"/>
    <w:rsid w:val="00F10AB1"/>
    <w:rsid w:val="00F114AD"/>
    <w:rsid w:val="00F12E5E"/>
    <w:rsid w:val="00F13F5A"/>
    <w:rsid w:val="00F14548"/>
    <w:rsid w:val="00F15B4A"/>
    <w:rsid w:val="00F15E84"/>
    <w:rsid w:val="00F17A8C"/>
    <w:rsid w:val="00F17D27"/>
    <w:rsid w:val="00F2032A"/>
    <w:rsid w:val="00F20A0A"/>
    <w:rsid w:val="00F20D3D"/>
    <w:rsid w:val="00F20EB9"/>
    <w:rsid w:val="00F25252"/>
    <w:rsid w:val="00F253D8"/>
    <w:rsid w:val="00F303A0"/>
    <w:rsid w:val="00F3076A"/>
    <w:rsid w:val="00F30B9F"/>
    <w:rsid w:val="00F30FC9"/>
    <w:rsid w:val="00F316EA"/>
    <w:rsid w:val="00F33B91"/>
    <w:rsid w:val="00F35B2C"/>
    <w:rsid w:val="00F3754E"/>
    <w:rsid w:val="00F40568"/>
    <w:rsid w:val="00F40668"/>
    <w:rsid w:val="00F40B7D"/>
    <w:rsid w:val="00F40C2D"/>
    <w:rsid w:val="00F40D8B"/>
    <w:rsid w:val="00F43BDC"/>
    <w:rsid w:val="00F46F36"/>
    <w:rsid w:val="00F53741"/>
    <w:rsid w:val="00F53A86"/>
    <w:rsid w:val="00F54FD1"/>
    <w:rsid w:val="00F56BBA"/>
    <w:rsid w:val="00F57E25"/>
    <w:rsid w:val="00F617CE"/>
    <w:rsid w:val="00F61946"/>
    <w:rsid w:val="00F6359F"/>
    <w:rsid w:val="00F63C75"/>
    <w:rsid w:val="00F643F3"/>
    <w:rsid w:val="00F651B3"/>
    <w:rsid w:val="00F70F03"/>
    <w:rsid w:val="00F71D16"/>
    <w:rsid w:val="00F7247E"/>
    <w:rsid w:val="00F74299"/>
    <w:rsid w:val="00F74EC5"/>
    <w:rsid w:val="00F76DD3"/>
    <w:rsid w:val="00F77891"/>
    <w:rsid w:val="00F80CBE"/>
    <w:rsid w:val="00F8278F"/>
    <w:rsid w:val="00F846A2"/>
    <w:rsid w:val="00F8496A"/>
    <w:rsid w:val="00F864E1"/>
    <w:rsid w:val="00F872F6"/>
    <w:rsid w:val="00F87F52"/>
    <w:rsid w:val="00F90EA4"/>
    <w:rsid w:val="00F948B0"/>
    <w:rsid w:val="00F95243"/>
    <w:rsid w:val="00F977EA"/>
    <w:rsid w:val="00FA1697"/>
    <w:rsid w:val="00FA21CF"/>
    <w:rsid w:val="00FA2888"/>
    <w:rsid w:val="00FA49D2"/>
    <w:rsid w:val="00FA4E00"/>
    <w:rsid w:val="00FA4FBB"/>
    <w:rsid w:val="00FA6EE0"/>
    <w:rsid w:val="00FA7991"/>
    <w:rsid w:val="00FB0F3E"/>
    <w:rsid w:val="00FB0FDF"/>
    <w:rsid w:val="00FB0FE9"/>
    <w:rsid w:val="00FB16EE"/>
    <w:rsid w:val="00FB1C96"/>
    <w:rsid w:val="00FB2E86"/>
    <w:rsid w:val="00FB346B"/>
    <w:rsid w:val="00FB57F4"/>
    <w:rsid w:val="00FB64A7"/>
    <w:rsid w:val="00FB7428"/>
    <w:rsid w:val="00FC0D8F"/>
    <w:rsid w:val="00FC2214"/>
    <w:rsid w:val="00FC244A"/>
    <w:rsid w:val="00FC42C2"/>
    <w:rsid w:val="00FC504D"/>
    <w:rsid w:val="00FC53F1"/>
    <w:rsid w:val="00FC75C4"/>
    <w:rsid w:val="00FC7A51"/>
    <w:rsid w:val="00FC7C6E"/>
    <w:rsid w:val="00FD0ECA"/>
    <w:rsid w:val="00FD0FE0"/>
    <w:rsid w:val="00FD2B97"/>
    <w:rsid w:val="00FD3CA6"/>
    <w:rsid w:val="00FD7F44"/>
    <w:rsid w:val="00FE01FA"/>
    <w:rsid w:val="00FE139E"/>
    <w:rsid w:val="00FE18E6"/>
    <w:rsid w:val="00FE237A"/>
    <w:rsid w:val="00FE2527"/>
    <w:rsid w:val="00FE2E96"/>
    <w:rsid w:val="00FE3BC7"/>
    <w:rsid w:val="00FE453C"/>
    <w:rsid w:val="00FE58E8"/>
    <w:rsid w:val="00FE6D26"/>
    <w:rsid w:val="00FF2E17"/>
    <w:rsid w:val="00FF485B"/>
    <w:rsid w:val="00FF5547"/>
    <w:rsid w:val="00FF6873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8ABA"/>
  <w15:chartTrackingRefBased/>
  <w15:docId w15:val="{60CC2F45-7E1C-46E6-BB0B-83A6930B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ih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Siddique</dc:creator>
  <cp:keywords/>
  <dc:description/>
  <cp:lastModifiedBy>sardo@njit.edu</cp:lastModifiedBy>
  <cp:revision>2</cp:revision>
  <dcterms:created xsi:type="dcterms:W3CDTF">2021-06-17T19:15:00Z</dcterms:created>
  <dcterms:modified xsi:type="dcterms:W3CDTF">2021-06-17T19:15:00Z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