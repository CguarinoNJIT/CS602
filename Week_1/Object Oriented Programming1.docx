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BE09" w14:textId="77777777" w:rsidR="000B577A" w:rsidRPr="003A6559" w:rsidRDefault="00FE691F" w:rsidP="003A6559">
      <w:pPr>
        <w:pStyle w:val="Title"/>
      </w:pPr>
      <w:bookmarkStart w:id="0" w:name="_Hlk77265008"/>
      <w:r w:rsidRPr="003A6559">
        <w:t>Object Oriented Programming:</w:t>
      </w:r>
    </w:p>
    <w:bookmarkEnd w:id="0"/>
    <w:p w14:paraId="13844600" w14:textId="77777777" w:rsidR="00FE691F" w:rsidRPr="003A6559" w:rsidRDefault="00FE691F">
      <w:pPr>
        <w:rPr>
          <w:rFonts w:cstheme="minorHAnsi"/>
          <w:sz w:val="32"/>
          <w:szCs w:val="32"/>
        </w:rPr>
      </w:pPr>
    </w:p>
    <w:p w14:paraId="547E22AC" w14:textId="77777777" w:rsidR="009C3695" w:rsidRPr="003A6559" w:rsidRDefault="009C3695">
      <w:pPr>
        <w:rPr>
          <w:rFonts w:cstheme="minorHAnsi"/>
          <w:sz w:val="24"/>
          <w:szCs w:val="24"/>
        </w:rPr>
      </w:pPr>
      <w:bookmarkStart w:id="1" w:name="_Hlk77265019"/>
      <w:r w:rsidRPr="003A6559">
        <w:rPr>
          <w:rFonts w:cstheme="minorHAnsi"/>
          <w:sz w:val="24"/>
          <w:szCs w:val="24"/>
        </w:rPr>
        <w:t>Procedural (or Modular) programming allowed sharing of data by all modules</w:t>
      </w:r>
      <w:r w:rsidR="00447EDC" w:rsidRPr="003A6559">
        <w:rPr>
          <w:rFonts w:cstheme="minorHAnsi"/>
          <w:sz w:val="24"/>
          <w:szCs w:val="24"/>
        </w:rPr>
        <w:t xml:space="preserve">. At times that causes problem. OOP </w:t>
      </w:r>
      <w:r w:rsidR="00C03FA5" w:rsidRPr="003A6559">
        <w:rPr>
          <w:rFonts w:cstheme="minorHAnsi"/>
          <w:sz w:val="24"/>
          <w:szCs w:val="24"/>
        </w:rPr>
        <w:t>separates data from code at object level.</w:t>
      </w:r>
      <w:r w:rsidRPr="003A6559">
        <w:rPr>
          <w:rFonts w:cstheme="minorHAnsi"/>
          <w:sz w:val="24"/>
          <w:szCs w:val="24"/>
        </w:rPr>
        <w:t xml:space="preserve"> </w:t>
      </w:r>
    </w:p>
    <w:bookmarkEnd w:id="1"/>
    <w:p w14:paraId="060514ED" w14:textId="77777777" w:rsidR="009C3695" w:rsidRPr="003A6559" w:rsidRDefault="009C3695">
      <w:pPr>
        <w:rPr>
          <w:rFonts w:cstheme="minorHAnsi"/>
          <w:sz w:val="24"/>
          <w:szCs w:val="24"/>
        </w:rPr>
      </w:pPr>
    </w:p>
    <w:p w14:paraId="0B1E363B" w14:textId="180D597C" w:rsidR="009C3695" w:rsidRPr="003A6559" w:rsidRDefault="00FE691F" w:rsidP="003A6559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Hlk77265028"/>
      <w:r w:rsidRPr="003A6559">
        <w:rPr>
          <w:rFonts w:asciiTheme="minorHAnsi" w:hAnsiTheme="minorHAnsi" w:cstheme="minorHAnsi"/>
          <w:b/>
          <w:bCs/>
          <w:color w:val="auto"/>
          <w:sz w:val="24"/>
          <w:szCs w:val="24"/>
        </w:rPr>
        <w:t>Definitions:</w:t>
      </w:r>
    </w:p>
    <w:p w14:paraId="21132F35" w14:textId="0CCA49F9" w:rsidR="009C3695" w:rsidRPr="003A6559" w:rsidRDefault="009C3695" w:rsidP="00CC7B68">
      <w:pPr>
        <w:pStyle w:val="Heading3"/>
        <w:ind w:left="720"/>
        <w:rPr>
          <w:rFonts w:asciiTheme="minorHAnsi" w:hAnsiTheme="minorHAnsi" w:cstheme="minorHAnsi"/>
          <w:b/>
          <w:bCs/>
          <w:color w:val="auto"/>
        </w:rPr>
      </w:pPr>
      <w:r w:rsidRPr="003A6559">
        <w:rPr>
          <w:rFonts w:asciiTheme="minorHAnsi" w:hAnsiTheme="minorHAnsi" w:cstheme="minorHAnsi"/>
          <w:b/>
          <w:bCs/>
          <w:color w:val="auto"/>
        </w:rPr>
        <w:t>Class</w:t>
      </w:r>
    </w:p>
    <w:p w14:paraId="7806B973" w14:textId="77777777" w:rsidR="009C3695" w:rsidRPr="003A6559" w:rsidRDefault="009C3695" w:rsidP="009C369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A6559">
        <w:rPr>
          <w:rFonts w:cstheme="minorHAnsi"/>
          <w:sz w:val="24"/>
          <w:szCs w:val="24"/>
        </w:rPr>
        <w:t>Collection of attributes and methods</w:t>
      </w:r>
    </w:p>
    <w:p w14:paraId="2C986142" w14:textId="28DF4A90" w:rsidR="009C3695" w:rsidRPr="003A6559" w:rsidRDefault="009C3695" w:rsidP="009C369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A6559">
        <w:rPr>
          <w:rFonts w:cstheme="minorHAnsi"/>
          <w:sz w:val="24"/>
          <w:szCs w:val="24"/>
        </w:rPr>
        <w:t xml:space="preserve">A type </w:t>
      </w:r>
      <w:proofErr w:type="gramStart"/>
      <w:r w:rsidRPr="003A6559">
        <w:rPr>
          <w:rFonts w:cstheme="minorHAnsi"/>
          <w:sz w:val="24"/>
          <w:szCs w:val="24"/>
        </w:rPr>
        <w:t>e.g.</w:t>
      </w:r>
      <w:proofErr w:type="gramEnd"/>
      <w:r w:rsidRPr="003A6559">
        <w:rPr>
          <w:rFonts w:cstheme="minorHAnsi"/>
          <w:sz w:val="24"/>
          <w:szCs w:val="24"/>
        </w:rPr>
        <w:t xml:space="preserve"> Lamp, Vehicle</w:t>
      </w:r>
    </w:p>
    <w:p w14:paraId="6CD7FEC9" w14:textId="77777777" w:rsidR="009C3695" w:rsidRPr="003A6559" w:rsidRDefault="009C3695" w:rsidP="00CC7B68">
      <w:pPr>
        <w:pStyle w:val="Heading3"/>
        <w:ind w:left="720"/>
        <w:rPr>
          <w:rFonts w:asciiTheme="minorHAnsi" w:hAnsiTheme="minorHAnsi" w:cstheme="minorHAnsi"/>
          <w:b/>
          <w:bCs/>
          <w:color w:val="auto"/>
        </w:rPr>
      </w:pPr>
      <w:r w:rsidRPr="003A6559">
        <w:rPr>
          <w:rFonts w:asciiTheme="minorHAnsi" w:hAnsiTheme="minorHAnsi" w:cstheme="minorHAnsi"/>
          <w:b/>
          <w:bCs/>
          <w:color w:val="auto"/>
        </w:rPr>
        <w:t>Object</w:t>
      </w:r>
    </w:p>
    <w:p w14:paraId="4B17B440" w14:textId="302712DE" w:rsidR="009C3695" w:rsidRPr="003A6559" w:rsidRDefault="009C3695" w:rsidP="009C36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 xml:space="preserve">An instance of a class </w:t>
      </w:r>
      <w:proofErr w:type="gramStart"/>
      <w:r w:rsidRPr="003A6559">
        <w:rPr>
          <w:rFonts w:cstheme="minorHAnsi"/>
          <w:sz w:val="24"/>
          <w:szCs w:val="24"/>
        </w:rPr>
        <w:t>e.g.</w:t>
      </w:r>
      <w:proofErr w:type="gramEnd"/>
      <w:r w:rsidRPr="003A6559">
        <w:rPr>
          <w:rFonts w:cstheme="minorHAnsi"/>
          <w:sz w:val="24"/>
          <w:szCs w:val="24"/>
        </w:rPr>
        <w:t xml:space="preserve"> </w:t>
      </w:r>
      <w:proofErr w:type="spellStart"/>
      <w:r w:rsidRPr="003A6559">
        <w:rPr>
          <w:rFonts w:cstheme="minorHAnsi"/>
          <w:sz w:val="24"/>
          <w:szCs w:val="24"/>
        </w:rPr>
        <w:t>kitchenLamp</w:t>
      </w:r>
      <w:proofErr w:type="spellEnd"/>
      <w:r w:rsidRPr="003A6559">
        <w:rPr>
          <w:rFonts w:cstheme="minorHAnsi"/>
          <w:sz w:val="24"/>
          <w:szCs w:val="24"/>
        </w:rPr>
        <w:t xml:space="preserve">, </w:t>
      </w:r>
      <w:proofErr w:type="spellStart"/>
      <w:r w:rsidRPr="003A6559">
        <w:rPr>
          <w:rFonts w:cstheme="minorHAnsi"/>
          <w:sz w:val="24"/>
          <w:szCs w:val="24"/>
        </w:rPr>
        <w:t>bedroomLamp</w:t>
      </w:r>
      <w:proofErr w:type="spellEnd"/>
    </w:p>
    <w:p w14:paraId="676AE44C" w14:textId="77777777" w:rsidR="009C3695" w:rsidRPr="003A6559" w:rsidRDefault="009C3695" w:rsidP="00CC7B68">
      <w:pPr>
        <w:pStyle w:val="Heading3"/>
        <w:ind w:left="720"/>
        <w:rPr>
          <w:rFonts w:asciiTheme="minorHAnsi" w:hAnsiTheme="minorHAnsi" w:cstheme="minorHAnsi"/>
          <w:b/>
          <w:bCs/>
          <w:color w:val="auto"/>
        </w:rPr>
      </w:pPr>
      <w:r w:rsidRPr="003A6559">
        <w:rPr>
          <w:rFonts w:asciiTheme="minorHAnsi" w:hAnsiTheme="minorHAnsi" w:cstheme="minorHAnsi"/>
          <w:b/>
          <w:bCs/>
          <w:color w:val="auto"/>
        </w:rPr>
        <w:t>Method (Operation) – functions</w:t>
      </w:r>
    </w:p>
    <w:p w14:paraId="4906CEBD" w14:textId="54067D9A" w:rsidR="009C3695" w:rsidRPr="003A6559" w:rsidRDefault="009C3695" w:rsidP="009C36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Control attribute state</w:t>
      </w:r>
    </w:p>
    <w:p w14:paraId="2535F637" w14:textId="77777777" w:rsidR="009C3695" w:rsidRPr="003A6559" w:rsidRDefault="009C3695" w:rsidP="00CC7B68">
      <w:pPr>
        <w:pStyle w:val="Heading3"/>
        <w:ind w:left="720"/>
        <w:rPr>
          <w:rFonts w:asciiTheme="minorHAnsi" w:hAnsiTheme="minorHAnsi" w:cstheme="minorHAnsi"/>
          <w:b/>
          <w:bCs/>
          <w:color w:val="auto"/>
        </w:rPr>
      </w:pPr>
      <w:r w:rsidRPr="003A6559">
        <w:rPr>
          <w:rFonts w:asciiTheme="minorHAnsi" w:hAnsiTheme="minorHAnsi" w:cstheme="minorHAnsi"/>
          <w:b/>
          <w:bCs/>
          <w:color w:val="auto"/>
        </w:rPr>
        <w:t>Attribute</w:t>
      </w:r>
    </w:p>
    <w:p w14:paraId="22334F62" w14:textId="77777777" w:rsidR="009C3695" w:rsidRPr="003A6559" w:rsidRDefault="009C3695" w:rsidP="009C36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State, variable</w:t>
      </w:r>
    </w:p>
    <w:bookmarkEnd w:id="2"/>
    <w:p w14:paraId="25792D4F" w14:textId="77777777" w:rsidR="008C35F0" w:rsidRPr="003A6559" w:rsidRDefault="008C35F0" w:rsidP="008C35F0">
      <w:pPr>
        <w:rPr>
          <w:rFonts w:cstheme="minorHAnsi"/>
          <w:sz w:val="24"/>
          <w:szCs w:val="24"/>
        </w:rPr>
      </w:pPr>
    </w:p>
    <w:p w14:paraId="34CBE6D9" w14:textId="77777777" w:rsidR="008C35F0" w:rsidRPr="003A6559" w:rsidRDefault="008C35F0" w:rsidP="008C35F0">
      <w:pPr>
        <w:rPr>
          <w:rFonts w:cstheme="minorHAnsi"/>
          <w:sz w:val="24"/>
          <w:szCs w:val="24"/>
        </w:rPr>
      </w:pPr>
    </w:p>
    <w:p w14:paraId="0D63E0B0" w14:textId="77777777" w:rsidR="008C35F0" w:rsidRPr="003A6559" w:rsidRDefault="008C35F0" w:rsidP="00CC7B6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A6559">
        <w:rPr>
          <w:rFonts w:asciiTheme="minorHAnsi" w:hAnsiTheme="minorHAnsi" w:cstheme="minorHAnsi"/>
          <w:b/>
          <w:bCs/>
          <w:color w:val="auto"/>
          <w:sz w:val="24"/>
          <w:szCs w:val="24"/>
        </w:rPr>
        <w:t>Class Anatomy:</w:t>
      </w:r>
    </w:p>
    <w:p w14:paraId="4BAF68D9" w14:textId="77777777" w:rsidR="008C35F0" w:rsidRPr="003A6559" w:rsidRDefault="008C35F0" w:rsidP="008C35F0">
      <w:pPr>
        <w:rPr>
          <w:rFonts w:cstheme="minorHAnsi"/>
          <w:b/>
          <w:sz w:val="24"/>
          <w:szCs w:val="24"/>
        </w:rPr>
      </w:pPr>
    </w:p>
    <w:p w14:paraId="23562D6B" w14:textId="77777777" w:rsidR="008C35F0" w:rsidRPr="003A6559" w:rsidRDefault="008C35F0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b/>
          <w:sz w:val="24"/>
          <w:szCs w:val="24"/>
        </w:rPr>
        <w:tab/>
      </w:r>
      <w:r w:rsidR="00154803" w:rsidRPr="003A6559">
        <w:rPr>
          <w:rFonts w:ascii="Consolas" w:hAnsi="Consolas" w:cstheme="minorHAnsi"/>
          <w:sz w:val="20"/>
          <w:szCs w:val="20"/>
        </w:rPr>
        <w:t>public class Vehicle {</w:t>
      </w:r>
    </w:p>
    <w:p w14:paraId="3C191A84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</w:p>
    <w:p w14:paraId="2A1B2015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private int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speed;</w:t>
      </w:r>
      <w:proofErr w:type="gramEnd"/>
    </w:p>
    <w:p w14:paraId="6DAA8F35" w14:textId="77777777" w:rsidR="00154803" w:rsidRPr="003A6559" w:rsidRDefault="005F379D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private int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weight;</w:t>
      </w:r>
      <w:proofErr w:type="gramEnd"/>
    </w:p>
    <w:p w14:paraId="4344CC54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</w:p>
    <w:p w14:paraId="415F97E5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  <w:t xml:space="preserve">public int </w:t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getSpeed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 {</w:t>
      </w:r>
      <w:r w:rsidR="005F379D" w:rsidRPr="003A6559">
        <w:rPr>
          <w:rFonts w:ascii="Consolas" w:hAnsi="Consolas" w:cstheme="minorHAnsi"/>
          <w:sz w:val="20"/>
          <w:szCs w:val="20"/>
        </w:rPr>
        <w:tab/>
      </w:r>
      <w:r w:rsidR="005F379D" w:rsidRPr="003A6559">
        <w:rPr>
          <w:rFonts w:ascii="Consolas" w:hAnsi="Consolas" w:cstheme="minorHAnsi"/>
          <w:sz w:val="20"/>
          <w:szCs w:val="20"/>
        </w:rPr>
        <w:tab/>
        <w:t>//getter method</w:t>
      </w:r>
    </w:p>
    <w:p w14:paraId="0B52FCD1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return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speed;</w:t>
      </w:r>
      <w:proofErr w:type="gramEnd"/>
    </w:p>
    <w:p w14:paraId="09B9A27D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319B509B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  <w:t xml:space="preserve">public int </w:t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getWeight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 {</w:t>
      </w:r>
      <w:r w:rsidR="00403559" w:rsidRPr="003A6559">
        <w:rPr>
          <w:rFonts w:ascii="Consolas" w:hAnsi="Consolas" w:cstheme="minorHAnsi"/>
          <w:sz w:val="20"/>
          <w:szCs w:val="20"/>
        </w:rPr>
        <w:tab/>
        <w:t>//another getter method</w:t>
      </w:r>
    </w:p>
    <w:p w14:paraId="2E7010D1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return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weight;</w:t>
      </w:r>
      <w:proofErr w:type="gramEnd"/>
    </w:p>
    <w:p w14:paraId="1C41F8D8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29F444EC" w14:textId="77777777" w:rsidR="00154803" w:rsidRPr="003A6559" w:rsidRDefault="00154803" w:rsidP="004E65A3">
      <w:pPr>
        <w:ind w:firstLine="720"/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public void </w:t>
      </w:r>
      <w:proofErr w:type="spellStart"/>
      <w:r w:rsidRPr="003A6559">
        <w:rPr>
          <w:rFonts w:ascii="Consolas" w:hAnsi="Consolas" w:cstheme="minorHAnsi"/>
          <w:sz w:val="20"/>
          <w:szCs w:val="20"/>
        </w:rPr>
        <w:t>setSpeed</w:t>
      </w:r>
      <w:proofErr w:type="spellEnd"/>
      <w:r w:rsidRPr="003A6559">
        <w:rPr>
          <w:rFonts w:ascii="Consolas" w:hAnsi="Consolas" w:cstheme="minorHAnsi"/>
          <w:sz w:val="20"/>
          <w:szCs w:val="20"/>
        </w:rPr>
        <w:t xml:space="preserve"> (int speed) {</w:t>
      </w:r>
      <w:r w:rsidR="005F379D" w:rsidRPr="003A6559">
        <w:rPr>
          <w:rFonts w:ascii="Consolas" w:hAnsi="Consolas" w:cstheme="minorHAnsi"/>
          <w:sz w:val="20"/>
          <w:szCs w:val="20"/>
        </w:rPr>
        <w:tab/>
        <w:t>//setter method</w:t>
      </w:r>
    </w:p>
    <w:p w14:paraId="1B04CC08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this.speed</w:t>
      </w:r>
      <w:proofErr w:type="spellEnd"/>
      <w:proofErr w:type="gramEnd"/>
      <w:r w:rsidRPr="003A6559">
        <w:rPr>
          <w:rFonts w:ascii="Consolas" w:hAnsi="Consolas" w:cstheme="minorHAnsi"/>
          <w:sz w:val="20"/>
          <w:szCs w:val="20"/>
        </w:rPr>
        <w:t xml:space="preserve"> = speed;</w:t>
      </w:r>
    </w:p>
    <w:p w14:paraId="22140E86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767DE652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setWeight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int weight) {</w:t>
      </w:r>
      <w:r w:rsidR="00403559" w:rsidRPr="003A6559">
        <w:rPr>
          <w:rFonts w:ascii="Consolas" w:hAnsi="Consolas" w:cstheme="minorHAnsi"/>
          <w:sz w:val="20"/>
          <w:szCs w:val="20"/>
        </w:rPr>
        <w:tab/>
        <w:t>//another setter method</w:t>
      </w:r>
    </w:p>
    <w:p w14:paraId="56F9C81B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this.weight</w:t>
      </w:r>
      <w:proofErr w:type="spellEnd"/>
      <w:proofErr w:type="gramEnd"/>
      <w:r w:rsidRPr="003A6559">
        <w:rPr>
          <w:rFonts w:ascii="Consolas" w:hAnsi="Consolas" w:cstheme="minorHAnsi"/>
          <w:sz w:val="20"/>
          <w:szCs w:val="20"/>
        </w:rPr>
        <w:t xml:space="preserve"> = weight</w:t>
      </w:r>
    </w:p>
    <w:p w14:paraId="477E9870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="008F160E"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>}</w:t>
      </w:r>
    </w:p>
    <w:p w14:paraId="5EAAD85A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</w:p>
    <w:p w14:paraId="5B3AE277" w14:textId="77777777" w:rsidR="00154803" w:rsidRPr="003A6559" w:rsidRDefault="00154803" w:rsidP="004E65A3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7D0ECD0A" w14:textId="77777777" w:rsidR="00CD7FB9" w:rsidRPr="003A6559" w:rsidRDefault="00CD7FB9" w:rsidP="008C35F0">
      <w:pPr>
        <w:rPr>
          <w:rFonts w:cstheme="minorHAnsi"/>
          <w:sz w:val="24"/>
          <w:szCs w:val="24"/>
        </w:rPr>
      </w:pPr>
    </w:p>
    <w:p w14:paraId="3BDCE25B" w14:textId="77777777" w:rsidR="00CD7FB9" w:rsidRPr="003A6559" w:rsidRDefault="00CD7FB9" w:rsidP="008C35F0">
      <w:pPr>
        <w:rPr>
          <w:rFonts w:cstheme="minorHAnsi"/>
          <w:sz w:val="24"/>
          <w:szCs w:val="24"/>
        </w:rPr>
      </w:pPr>
    </w:p>
    <w:p w14:paraId="23E4A24A" w14:textId="77777777" w:rsidR="00CD7FB9" w:rsidRPr="003A6559" w:rsidRDefault="000508D2" w:rsidP="00CC7B6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A6559">
        <w:rPr>
          <w:rFonts w:asciiTheme="minorHAnsi" w:hAnsiTheme="minorHAnsi" w:cstheme="minorHAnsi"/>
          <w:b/>
          <w:bCs/>
          <w:color w:val="auto"/>
          <w:sz w:val="24"/>
          <w:szCs w:val="24"/>
        </w:rPr>
        <w:t>Constructor</w:t>
      </w:r>
      <w:r w:rsidR="00CD7FB9" w:rsidRPr="003A6559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1532B392" w14:textId="77777777" w:rsidR="00CD7FB9" w:rsidRPr="003A6559" w:rsidRDefault="00CD7FB9" w:rsidP="00CD7FB9">
      <w:pPr>
        <w:rPr>
          <w:rFonts w:ascii="Consolas" w:hAnsi="Consolas" w:cstheme="minorHAnsi"/>
          <w:b/>
          <w:sz w:val="24"/>
          <w:szCs w:val="24"/>
        </w:rPr>
      </w:pPr>
    </w:p>
    <w:p w14:paraId="551FB4D7" w14:textId="77777777" w:rsidR="00CD7FB9" w:rsidRPr="003A6559" w:rsidRDefault="00CD7FB9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b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>public class Vehicle {</w:t>
      </w:r>
    </w:p>
    <w:p w14:paraId="3C697CEA" w14:textId="77777777" w:rsidR="00CD7FB9" w:rsidRPr="003A6559" w:rsidRDefault="000508D2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public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Vehicle(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 {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//No argument constructor</w:t>
      </w:r>
    </w:p>
    <w:p w14:paraId="35E9EA8F" w14:textId="77777777" w:rsidR="00CD7FB9" w:rsidRPr="003A6559" w:rsidRDefault="00CD7FB9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="000508D2"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="000508D2" w:rsidRPr="003A6559">
        <w:rPr>
          <w:rFonts w:ascii="Consolas" w:hAnsi="Consolas" w:cstheme="minorHAnsi"/>
          <w:sz w:val="20"/>
          <w:szCs w:val="20"/>
        </w:rPr>
        <w:t>this.weight</w:t>
      </w:r>
      <w:proofErr w:type="spellEnd"/>
      <w:proofErr w:type="gramEnd"/>
      <w:r w:rsidR="000508D2" w:rsidRPr="003A6559">
        <w:rPr>
          <w:rFonts w:ascii="Consolas" w:hAnsi="Consolas" w:cstheme="minorHAnsi"/>
          <w:sz w:val="20"/>
          <w:szCs w:val="20"/>
        </w:rPr>
        <w:t xml:space="preserve"> = 200;</w:t>
      </w:r>
    </w:p>
    <w:p w14:paraId="69D849B6" w14:textId="77777777" w:rsidR="000508D2" w:rsidRPr="003A6559" w:rsidRDefault="000508D2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2990BC30" w14:textId="77777777" w:rsidR="000508D2" w:rsidRPr="003A6559" w:rsidRDefault="000508D2" w:rsidP="00CD7FB9">
      <w:pPr>
        <w:rPr>
          <w:rFonts w:ascii="Consolas" w:hAnsi="Consolas" w:cstheme="minorHAnsi"/>
          <w:sz w:val="20"/>
          <w:szCs w:val="20"/>
        </w:rPr>
      </w:pPr>
    </w:p>
    <w:p w14:paraId="30903496" w14:textId="77777777" w:rsidR="000508D2" w:rsidRPr="003A6559" w:rsidRDefault="000508D2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public Vehicle (Int speed) {</w:t>
      </w:r>
      <w:r w:rsidRPr="003A6559">
        <w:rPr>
          <w:rFonts w:ascii="Consolas" w:hAnsi="Consolas" w:cstheme="minorHAnsi"/>
          <w:sz w:val="20"/>
          <w:szCs w:val="20"/>
        </w:rPr>
        <w:tab/>
        <w:t>//One argument constructor</w:t>
      </w:r>
    </w:p>
    <w:p w14:paraId="273E2C58" w14:textId="77777777" w:rsidR="000508D2" w:rsidRPr="003A6559" w:rsidRDefault="000508D2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gramStart"/>
      <w:r w:rsidRPr="003A6559">
        <w:rPr>
          <w:rFonts w:ascii="Consolas" w:hAnsi="Consolas" w:cstheme="minorHAnsi"/>
          <w:sz w:val="20"/>
          <w:szCs w:val="20"/>
        </w:rPr>
        <w:t>this(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);</w:t>
      </w:r>
    </w:p>
    <w:p w14:paraId="1737FB3F" w14:textId="77777777" w:rsidR="000508D2" w:rsidRPr="003A6559" w:rsidRDefault="000508D2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this.speed</w:t>
      </w:r>
      <w:proofErr w:type="spellEnd"/>
      <w:proofErr w:type="gramEnd"/>
      <w:r w:rsidRPr="003A6559">
        <w:rPr>
          <w:rFonts w:ascii="Consolas" w:hAnsi="Consolas" w:cstheme="minorHAnsi"/>
          <w:sz w:val="20"/>
          <w:szCs w:val="20"/>
        </w:rPr>
        <w:t xml:space="preserve"> = speed;</w:t>
      </w:r>
    </w:p>
    <w:p w14:paraId="59AE5A1B" w14:textId="77777777" w:rsidR="000508D2" w:rsidRPr="003A6559" w:rsidRDefault="000508D2" w:rsidP="00CD7FB9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} </w:t>
      </w:r>
    </w:p>
    <w:p w14:paraId="10C39CD2" w14:textId="77777777" w:rsidR="000564A4" w:rsidRPr="003A6559" w:rsidRDefault="000564A4" w:rsidP="008C35F0">
      <w:pPr>
        <w:rPr>
          <w:rFonts w:cstheme="minorHAnsi"/>
          <w:sz w:val="24"/>
          <w:szCs w:val="24"/>
        </w:rPr>
      </w:pPr>
    </w:p>
    <w:p w14:paraId="3B63E40E" w14:textId="77777777" w:rsidR="000564A4" w:rsidRPr="003A6559" w:rsidRDefault="000564A4" w:rsidP="008C35F0">
      <w:pPr>
        <w:rPr>
          <w:rFonts w:cstheme="minorHAnsi"/>
          <w:sz w:val="24"/>
          <w:szCs w:val="24"/>
        </w:rPr>
      </w:pPr>
    </w:p>
    <w:p w14:paraId="0230B6AB" w14:textId="77777777" w:rsidR="000564A4" w:rsidRPr="003A6559" w:rsidRDefault="000564A4" w:rsidP="00CC7B6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A6559">
        <w:rPr>
          <w:rFonts w:asciiTheme="minorHAnsi" w:hAnsiTheme="minorHAnsi" w:cstheme="minorHAnsi"/>
          <w:b/>
          <w:bCs/>
          <w:color w:val="auto"/>
          <w:sz w:val="24"/>
          <w:szCs w:val="24"/>
        </w:rPr>
        <w:t>Subclass of Vehicle:</w:t>
      </w:r>
    </w:p>
    <w:p w14:paraId="21DC7FD6" w14:textId="77777777" w:rsidR="000564A4" w:rsidRPr="003A6559" w:rsidRDefault="000564A4" w:rsidP="008C35F0">
      <w:pPr>
        <w:rPr>
          <w:rFonts w:ascii="Consolas" w:hAnsi="Consolas" w:cstheme="minorHAnsi"/>
          <w:sz w:val="24"/>
          <w:szCs w:val="24"/>
        </w:rPr>
      </w:pPr>
    </w:p>
    <w:p w14:paraId="2320F3B0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4"/>
          <w:szCs w:val="24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public class Truck extends Vehicle {</w:t>
      </w:r>
    </w:p>
    <w:p w14:paraId="4231613B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public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Truck(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 {</w:t>
      </w:r>
    </w:p>
    <w:p w14:paraId="7B6BFA68" w14:textId="77777777" w:rsidR="000564A4" w:rsidRPr="003A6559" w:rsidRDefault="000564A4" w:rsidP="000564A4">
      <w:pPr>
        <w:ind w:left="1440" w:firstLine="720"/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>}</w:t>
      </w:r>
    </w:p>
    <w:p w14:paraId="78727026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</w:p>
    <w:p w14:paraId="5945521F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private </w:t>
      </w:r>
      <w:proofErr w:type="spellStart"/>
      <w:r w:rsidRPr="003A6559">
        <w:rPr>
          <w:rFonts w:ascii="Consolas" w:hAnsi="Consolas" w:cstheme="minorHAnsi"/>
          <w:sz w:val="20"/>
          <w:szCs w:val="20"/>
        </w:rPr>
        <w:t>boolean</w:t>
      </w:r>
      <w:proofErr w:type="spellEnd"/>
      <w:r w:rsidRPr="003A6559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isFourWheel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 {</w:t>
      </w:r>
    </w:p>
    <w:p w14:paraId="536C53E4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fwd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;</w:t>
      </w:r>
      <w:proofErr w:type="gramEnd"/>
    </w:p>
    <w:p w14:paraId="7DDB297E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5BD3B48B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</w:p>
    <w:p w14:paraId="63C21661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setFourWheel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(</w:t>
      </w:r>
      <w:proofErr w:type="gramEnd"/>
      <w:r w:rsidRPr="003A6559">
        <w:rPr>
          <w:rFonts w:ascii="Consolas" w:hAnsi="Consolas" w:cstheme="minorHAnsi"/>
          <w:sz w:val="20"/>
          <w:szCs w:val="20"/>
        </w:rPr>
        <w:t xml:space="preserve">Boolean </w:t>
      </w:r>
      <w:proofErr w:type="spellStart"/>
      <w:r w:rsidRPr="003A6559">
        <w:rPr>
          <w:rFonts w:ascii="Consolas" w:hAnsi="Consolas" w:cstheme="minorHAnsi"/>
          <w:sz w:val="20"/>
          <w:szCs w:val="20"/>
        </w:rPr>
        <w:t>fwd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) {</w:t>
      </w:r>
    </w:p>
    <w:p w14:paraId="27E177EF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r w:rsidRPr="003A6559">
        <w:rPr>
          <w:rFonts w:ascii="Consolas" w:hAnsi="Consolas" w:cstheme="minorHAnsi"/>
          <w:sz w:val="20"/>
          <w:szCs w:val="20"/>
        </w:rPr>
        <w:t>this.fwd</w:t>
      </w:r>
      <w:proofErr w:type="spellEnd"/>
      <w:r w:rsidRPr="003A6559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fwd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;</w:t>
      </w:r>
      <w:proofErr w:type="gramEnd"/>
    </w:p>
    <w:p w14:paraId="0FC2C67F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3E45B23B" w14:textId="77777777" w:rsidR="000564A4" w:rsidRPr="003A6559" w:rsidRDefault="000564A4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12D34ED6" w14:textId="77777777" w:rsidR="00C5267A" w:rsidRPr="003A6559" w:rsidRDefault="00C5267A" w:rsidP="008C35F0">
      <w:pPr>
        <w:rPr>
          <w:rFonts w:cstheme="minorHAnsi"/>
          <w:sz w:val="24"/>
          <w:szCs w:val="24"/>
        </w:rPr>
      </w:pPr>
    </w:p>
    <w:p w14:paraId="4F843392" w14:textId="77777777" w:rsidR="00C5267A" w:rsidRPr="003A6559" w:rsidRDefault="00C5267A" w:rsidP="008C35F0">
      <w:pPr>
        <w:rPr>
          <w:rFonts w:cstheme="minorHAnsi"/>
          <w:sz w:val="24"/>
          <w:szCs w:val="24"/>
        </w:rPr>
      </w:pPr>
    </w:p>
    <w:p w14:paraId="1DBB3AFD" w14:textId="77777777" w:rsidR="00581A7E" w:rsidRPr="003A6559" w:rsidRDefault="00581A7E" w:rsidP="00CC7B6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A6559">
        <w:rPr>
          <w:rFonts w:asciiTheme="minorHAnsi" w:hAnsiTheme="minorHAnsi" w:cstheme="minorHAnsi"/>
          <w:b/>
          <w:bCs/>
          <w:color w:val="auto"/>
          <w:sz w:val="24"/>
          <w:szCs w:val="24"/>
        </w:rPr>
        <w:t>Creating Objects:</w:t>
      </w:r>
    </w:p>
    <w:p w14:paraId="32D2B24F" w14:textId="77777777" w:rsidR="000564A4" w:rsidRPr="003A6559" w:rsidRDefault="000564A4" w:rsidP="008C35F0">
      <w:pPr>
        <w:rPr>
          <w:rFonts w:ascii="Consolas" w:hAnsi="Consolas" w:cstheme="minorHAnsi"/>
          <w:sz w:val="24"/>
          <w:szCs w:val="24"/>
        </w:rPr>
      </w:pPr>
    </w:p>
    <w:p w14:paraId="580F5598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  <w:t>public class Example {</w:t>
      </w:r>
    </w:p>
    <w:p w14:paraId="5F537A57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public static void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main(</w:t>
      </w:r>
      <w:proofErr w:type="gramEnd"/>
      <w:r w:rsidRPr="003A6559">
        <w:rPr>
          <w:rFonts w:ascii="Consolas" w:hAnsi="Consolas" w:cstheme="minorHAnsi"/>
          <w:sz w:val="20"/>
          <w:szCs w:val="20"/>
        </w:rPr>
        <w:t xml:space="preserve">Strings[] </w:t>
      </w:r>
      <w:proofErr w:type="spellStart"/>
      <w:r w:rsidRPr="003A6559">
        <w:rPr>
          <w:rFonts w:ascii="Consolas" w:hAnsi="Consolas" w:cstheme="minorHAnsi"/>
          <w:sz w:val="20"/>
          <w:szCs w:val="20"/>
        </w:rPr>
        <w:t>args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) {</w:t>
      </w:r>
    </w:p>
    <w:p w14:paraId="20893872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</w:p>
    <w:p w14:paraId="4B4722EA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Vehicle geo = new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Vehicle(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);</w:t>
      </w:r>
    </w:p>
    <w:p w14:paraId="03133903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Truck ram = new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Truck(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);</w:t>
      </w:r>
    </w:p>
    <w:p w14:paraId="137EDEF1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Truck </w:t>
      </w:r>
      <w:proofErr w:type="spellStart"/>
      <w:r w:rsidRPr="003A6559">
        <w:rPr>
          <w:rFonts w:ascii="Consolas" w:hAnsi="Consolas" w:cstheme="minorHAnsi"/>
          <w:sz w:val="20"/>
          <w:szCs w:val="20"/>
        </w:rPr>
        <w:t>dakota</w:t>
      </w:r>
      <w:proofErr w:type="spellEnd"/>
      <w:r w:rsidRPr="003A6559">
        <w:rPr>
          <w:rFonts w:ascii="Consolas" w:hAnsi="Consolas" w:cstheme="minorHAnsi"/>
          <w:sz w:val="20"/>
          <w:szCs w:val="20"/>
        </w:rPr>
        <w:t xml:space="preserve"> = new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Truck(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);</w:t>
      </w:r>
    </w:p>
    <w:p w14:paraId="053B7589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</w:p>
    <w:p w14:paraId="5518B2CE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geo.setSpeed</w:t>
      </w:r>
      <w:proofErr w:type="spellEnd"/>
      <w:proofErr w:type="gramEnd"/>
      <w:r w:rsidRPr="003A6559">
        <w:rPr>
          <w:rFonts w:ascii="Consolas" w:hAnsi="Consolas" w:cstheme="minorHAnsi"/>
          <w:sz w:val="20"/>
          <w:szCs w:val="20"/>
        </w:rPr>
        <w:t>(75);</w:t>
      </w:r>
    </w:p>
    <w:p w14:paraId="2F905EDB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ram.setSpeed</w:t>
      </w:r>
      <w:proofErr w:type="spellEnd"/>
      <w:proofErr w:type="gramEnd"/>
      <w:r w:rsidRPr="003A6559">
        <w:rPr>
          <w:rFonts w:ascii="Consolas" w:hAnsi="Consolas" w:cstheme="minorHAnsi"/>
          <w:sz w:val="20"/>
          <w:szCs w:val="20"/>
        </w:rPr>
        <w:t>(100);</w:t>
      </w:r>
    </w:p>
    <w:p w14:paraId="5093BF1D" w14:textId="77777777" w:rsidR="00F500A3" w:rsidRPr="003A6559" w:rsidRDefault="00F500A3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ram.setFourWheel</w:t>
      </w:r>
      <w:proofErr w:type="spellEnd"/>
      <w:proofErr w:type="gramEnd"/>
      <w:r w:rsidRPr="003A6559">
        <w:rPr>
          <w:rFonts w:ascii="Consolas" w:hAnsi="Consolas" w:cstheme="minorHAnsi"/>
          <w:sz w:val="20"/>
          <w:szCs w:val="20"/>
        </w:rPr>
        <w:t>(true);</w:t>
      </w:r>
    </w:p>
    <w:p w14:paraId="4F17A748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proofErr w:type="gramStart"/>
      <w:r w:rsidRPr="003A6559">
        <w:rPr>
          <w:rFonts w:ascii="Consolas" w:hAnsi="Consolas" w:cstheme="minorHAnsi"/>
          <w:sz w:val="20"/>
          <w:szCs w:val="20"/>
        </w:rPr>
        <w:t>dakota.setSpeed</w:t>
      </w:r>
      <w:proofErr w:type="spellEnd"/>
      <w:proofErr w:type="gramEnd"/>
      <w:r w:rsidRPr="003A6559">
        <w:rPr>
          <w:rFonts w:ascii="Consolas" w:hAnsi="Consolas" w:cstheme="minorHAnsi"/>
          <w:sz w:val="20"/>
          <w:szCs w:val="20"/>
        </w:rPr>
        <w:t>(110);</w:t>
      </w:r>
    </w:p>
    <w:p w14:paraId="597956A3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</w:p>
    <w:p w14:paraId="1EFD911F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……………..</w:t>
      </w:r>
    </w:p>
    <w:p w14:paraId="00B506F1" w14:textId="77777777" w:rsidR="00581A7E" w:rsidRPr="003A6559" w:rsidRDefault="00581A7E" w:rsidP="008C35F0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……………..</w:t>
      </w:r>
    </w:p>
    <w:p w14:paraId="3BD7F343" w14:textId="77777777" w:rsidR="00523A81" w:rsidRPr="003A6559" w:rsidRDefault="00523A81" w:rsidP="008C35F0">
      <w:pPr>
        <w:rPr>
          <w:rFonts w:cstheme="minorHAnsi"/>
          <w:sz w:val="24"/>
          <w:szCs w:val="24"/>
        </w:rPr>
      </w:pPr>
    </w:p>
    <w:p w14:paraId="669C3585" w14:textId="77777777" w:rsidR="00523A81" w:rsidRPr="003A6559" w:rsidRDefault="00523A81" w:rsidP="008C35F0">
      <w:pPr>
        <w:rPr>
          <w:rFonts w:cstheme="minorHAnsi"/>
          <w:sz w:val="24"/>
          <w:szCs w:val="24"/>
        </w:rPr>
      </w:pPr>
    </w:p>
    <w:p w14:paraId="11BE0F01" w14:textId="77777777" w:rsidR="00523A81" w:rsidRPr="003A6559" w:rsidRDefault="00523A81" w:rsidP="00CC7B6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A6559">
        <w:rPr>
          <w:rFonts w:asciiTheme="minorHAnsi" w:hAnsiTheme="minorHAnsi" w:cstheme="minorHAnsi"/>
          <w:b/>
          <w:bCs/>
          <w:color w:val="auto"/>
          <w:sz w:val="24"/>
          <w:szCs w:val="24"/>
        </w:rPr>
        <w:t>Another example:</w:t>
      </w:r>
    </w:p>
    <w:p w14:paraId="43524B1E" w14:textId="77777777" w:rsidR="00523A81" w:rsidRPr="003A6559" w:rsidRDefault="00523A81" w:rsidP="008C35F0">
      <w:pPr>
        <w:rPr>
          <w:rFonts w:cstheme="minorHAnsi"/>
          <w:sz w:val="24"/>
          <w:szCs w:val="24"/>
        </w:rPr>
      </w:pPr>
    </w:p>
    <w:p w14:paraId="471888C0" w14:textId="77777777" w:rsidR="00523A81" w:rsidRPr="003A6559" w:rsidRDefault="00523A81" w:rsidP="00523A81">
      <w:pPr>
        <w:ind w:firstLine="720"/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>public class Student {</w:t>
      </w:r>
    </w:p>
    <w:p w14:paraId="13431933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String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name;</w:t>
      </w:r>
      <w:proofErr w:type="gramEnd"/>
    </w:p>
    <w:p w14:paraId="102A7F24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</w:t>
      </w:r>
    </w:p>
    <w:p w14:paraId="495C31BD" w14:textId="77777777" w:rsidR="00523A81" w:rsidRPr="003A6559" w:rsidRDefault="00523A81" w:rsidP="00523A81">
      <w:pPr>
        <w:ind w:left="720" w:firstLine="720"/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>//Constructor</w:t>
      </w:r>
    </w:p>
    <w:p w14:paraId="70ECF932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gramStart"/>
      <w:r w:rsidRPr="003A6559">
        <w:rPr>
          <w:rFonts w:ascii="Consolas" w:hAnsi="Consolas" w:cstheme="minorHAnsi"/>
          <w:sz w:val="20"/>
          <w:szCs w:val="20"/>
        </w:rPr>
        <w:t>Student(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){</w:t>
      </w:r>
    </w:p>
    <w:p w14:paraId="4E20F5B0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this.name = "Jane Doe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";</w:t>
      </w:r>
      <w:proofErr w:type="gramEnd"/>
    </w:p>
    <w:p w14:paraId="617E4AF6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450E9A08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</w:p>
    <w:p w14:paraId="5C37F680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lastRenderedPageBreak/>
        <w:t xml:space="preserve">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public static void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main(</w:t>
      </w:r>
      <w:proofErr w:type="gramEnd"/>
      <w:r w:rsidRPr="003A6559">
        <w:rPr>
          <w:rFonts w:ascii="Consolas" w:hAnsi="Consolas" w:cstheme="minorHAnsi"/>
          <w:sz w:val="20"/>
          <w:szCs w:val="20"/>
        </w:rPr>
        <w:t xml:space="preserve">String[] </w:t>
      </w:r>
      <w:proofErr w:type="spellStart"/>
      <w:r w:rsidRPr="003A6559">
        <w:rPr>
          <w:rFonts w:ascii="Consolas" w:hAnsi="Consolas" w:cstheme="minorHAnsi"/>
          <w:sz w:val="20"/>
          <w:szCs w:val="20"/>
        </w:rPr>
        <w:t>args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) {</w:t>
      </w:r>
    </w:p>
    <w:p w14:paraId="69F88548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 xml:space="preserve">Student std = new 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Student(</w:t>
      </w:r>
      <w:proofErr w:type="gramEnd"/>
      <w:r w:rsidRPr="003A6559">
        <w:rPr>
          <w:rFonts w:ascii="Consolas" w:hAnsi="Consolas" w:cstheme="minorHAnsi"/>
          <w:sz w:val="20"/>
          <w:szCs w:val="20"/>
        </w:rPr>
        <w:t>);</w:t>
      </w:r>
      <w:r w:rsidR="00B82C4B" w:rsidRPr="003A6559">
        <w:rPr>
          <w:rFonts w:ascii="Consolas" w:hAnsi="Consolas" w:cstheme="minorHAnsi"/>
          <w:sz w:val="20"/>
          <w:szCs w:val="20"/>
        </w:rPr>
        <w:tab/>
        <w:t xml:space="preserve">//New keyword creates a student object </w:t>
      </w:r>
    </w:p>
    <w:p w14:paraId="7E1E13DD" w14:textId="77777777" w:rsidR="00B82C4B" w:rsidRPr="003A6559" w:rsidRDefault="00B82C4B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//and initializes it.</w:t>
      </w:r>
    </w:p>
    <w:p w14:paraId="62ECF706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</w:r>
      <w:proofErr w:type="spellStart"/>
      <w:r w:rsidRPr="003A6559">
        <w:rPr>
          <w:rFonts w:ascii="Consolas" w:hAnsi="Consolas" w:cstheme="minorHAnsi"/>
          <w:sz w:val="20"/>
          <w:szCs w:val="20"/>
        </w:rPr>
        <w:t>System.out.println</w:t>
      </w:r>
      <w:proofErr w:type="spellEnd"/>
      <w:r w:rsidRPr="003A6559">
        <w:rPr>
          <w:rFonts w:ascii="Consolas" w:hAnsi="Consolas" w:cstheme="minorHAnsi"/>
          <w:sz w:val="20"/>
          <w:szCs w:val="20"/>
        </w:rPr>
        <w:t>(std.name</w:t>
      </w:r>
      <w:proofErr w:type="gramStart"/>
      <w:r w:rsidRPr="003A6559">
        <w:rPr>
          <w:rFonts w:ascii="Consolas" w:hAnsi="Consolas" w:cstheme="minorHAnsi"/>
          <w:sz w:val="20"/>
          <w:szCs w:val="20"/>
        </w:rPr>
        <w:t>);</w:t>
      </w:r>
      <w:proofErr w:type="gramEnd"/>
    </w:p>
    <w:p w14:paraId="37CD9731" w14:textId="77777777" w:rsidR="00523A81" w:rsidRPr="003A6559" w:rsidRDefault="00523A81" w:rsidP="00523A81">
      <w:pPr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 xml:space="preserve">   </w:t>
      </w:r>
      <w:r w:rsidRPr="003A6559">
        <w:rPr>
          <w:rFonts w:ascii="Consolas" w:hAnsi="Consolas" w:cstheme="minorHAnsi"/>
          <w:sz w:val="20"/>
          <w:szCs w:val="20"/>
        </w:rPr>
        <w:tab/>
      </w:r>
      <w:r w:rsidRPr="003A6559">
        <w:rPr>
          <w:rFonts w:ascii="Consolas" w:hAnsi="Consolas" w:cstheme="minorHAnsi"/>
          <w:sz w:val="20"/>
          <w:szCs w:val="20"/>
        </w:rPr>
        <w:tab/>
        <w:t>}</w:t>
      </w:r>
    </w:p>
    <w:p w14:paraId="652E0FDC" w14:textId="77777777" w:rsidR="00523A81" w:rsidRPr="003A6559" w:rsidRDefault="00523A81" w:rsidP="00523A81">
      <w:pPr>
        <w:ind w:firstLine="720"/>
        <w:rPr>
          <w:rFonts w:ascii="Consolas" w:hAnsi="Consolas" w:cstheme="minorHAnsi"/>
          <w:sz w:val="20"/>
          <w:szCs w:val="20"/>
        </w:rPr>
      </w:pPr>
      <w:r w:rsidRPr="003A6559">
        <w:rPr>
          <w:rFonts w:ascii="Consolas" w:hAnsi="Consolas" w:cstheme="minorHAnsi"/>
          <w:sz w:val="20"/>
          <w:szCs w:val="20"/>
        </w:rPr>
        <w:t>}</w:t>
      </w:r>
    </w:p>
    <w:p w14:paraId="72F11385" w14:textId="77777777" w:rsidR="001D11D0" w:rsidRPr="003A6559" w:rsidRDefault="001D11D0" w:rsidP="008C35F0">
      <w:pPr>
        <w:rPr>
          <w:rFonts w:cstheme="minorHAnsi"/>
          <w:sz w:val="24"/>
          <w:szCs w:val="24"/>
        </w:rPr>
      </w:pPr>
    </w:p>
    <w:p w14:paraId="2586C988" w14:textId="77777777" w:rsidR="001D11D0" w:rsidRPr="003A6559" w:rsidRDefault="001D11D0" w:rsidP="008C35F0">
      <w:pPr>
        <w:rPr>
          <w:rFonts w:cstheme="minorHAnsi"/>
          <w:sz w:val="24"/>
          <w:szCs w:val="24"/>
        </w:rPr>
      </w:pPr>
    </w:p>
    <w:p w14:paraId="3EEE35C1" w14:textId="77777777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9"/>
          <w:szCs w:val="39"/>
        </w:rPr>
      </w:pPr>
      <w:r w:rsidRPr="003A6559">
        <w:rPr>
          <w:rFonts w:asciiTheme="minorHAnsi" w:hAnsiTheme="minorHAnsi" w:cstheme="minorHAnsi"/>
          <w:color w:val="auto"/>
          <w:sz w:val="39"/>
          <w:szCs w:val="39"/>
        </w:rPr>
        <w:t>Types of Constructors</w:t>
      </w:r>
    </w:p>
    <w:p w14:paraId="35F2AE6E" w14:textId="77777777" w:rsidR="003A6559" w:rsidRPr="003A6559" w:rsidRDefault="001D11D0" w:rsidP="003A6559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There are three types of constructors: Default, No-</w:t>
      </w:r>
      <w:proofErr w:type="spellStart"/>
      <w:r w:rsidRPr="003A6559">
        <w:rPr>
          <w:rFonts w:asciiTheme="minorHAnsi" w:hAnsiTheme="minorHAnsi" w:cstheme="minorHAnsi"/>
        </w:rPr>
        <w:t>arg</w:t>
      </w:r>
      <w:proofErr w:type="spellEnd"/>
      <w:r w:rsidRPr="003A6559">
        <w:rPr>
          <w:rFonts w:asciiTheme="minorHAnsi" w:hAnsiTheme="minorHAnsi" w:cstheme="minorHAnsi"/>
        </w:rPr>
        <w:t xml:space="preserve"> constructor and Parameterized.</w:t>
      </w:r>
    </w:p>
    <w:p w14:paraId="539114AA" w14:textId="68B65549" w:rsidR="001D11D0" w:rsidRPr="003A6559" w:rsidRDefault="001D11D0" w:rsidP="003A655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sz w:val="26"/>
          <w:szCs w:val="26"/>
        </w:rPr>
        <w:br/>
      </w:r>
      <w:r w:rsidRPr="003A6559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49FF87D5" wp14:editId="0C0AFC61">
            <wp:extent cx="4761865" cy="1906270"/>
            <wp:effectExtent l="0" t="0" r="635" b="0"/>
            <wp:docPr id="4" name="Picture 4" descr="Types of Constructor: Default; No-arg; Parameteriz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ypes of Constructor: Default; No-arg; Parameteriz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98A4" w14:textId="1F9CC739" w:rsidR="001D11D0" w:rsidRPr="003A6559" w:rsidRDefault="001D11D0" w:rsidP="001D11D0">
      <w:pPr>
        <w:pStyle w:val="Heading3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3"/>
          <w:szCs w:val="33"/>
        </w:rPr>
      </w:pPr>
      <w:r w:rsidRPr="003A6559">
        <w:rPr>
          <w:rFonts w:asciiTheme="minorHAnsi" w:hAnsiTheme="minorHAnsi" w:cstheme="minorHAnsi"/>
          <w:color w:val="auto"/>
          <w:sz w:val="33"/>
          <w:szCs w:val="33"/>
        </w:rPr>
        <w:t>Default constructor</w:t>
      </w:r>
    </w:p>
    <w:p w14:paraId="10F37C95" w14:textId="242D0AD1" w:rsidR="00C03BD9" w:rsidRPr="003A6559" w:rsidRDefault="003A6559" w:rsidP="00417074">
      <w:pPr>
        <w:rPr>
          <w:rFonts w:cstheme="minorHAnsi"/>
          <w:noProof/>
          <w:sz w:val="28"/>
          <w:szCs w:val="28"/>
        </w:rPr>
      </w:pPr>
      <w:r w:rsidRPr="003A6559">
        <w:rPr>
          <w:rFonts w:cstheme="minorHAnsi"/>
          <w:sz w:val="24"/>
          <w:szCs w:val="24"/>
        </w:rPr>
        <w:t>Y</w:t>
      </w:r>
      <w:r w:rsidR="00417074" w:rsidRPr="003A6559">
        <w:rPr>
          <w:rFonts w:cstheme="minorHAnsi"/>
          <w:sz w:val="24"/>
          <w:szCs w:val="24"/>
        </w:rPr>
        <w:t>ou do not implement any constructor in your class, Java compiler inserts a </w:t>
      </w:r>
      <w:r w:rsidR="00417074" w:rsidRPr="003A6559">
        <w:rPr>
          <w:rFonts w:eastAsiaTheme="majorEastAsia" w:cstheme="minorHAnsi"/>
          <w:sz w:val="24"/>
          <w:szCs w:val="24"/>
        </w:rPr>
        <w:t>default construc</w:t>
      </w:r>
      <w:r w:rsidR="00417074" w:rsidRPr="003A6559">
        <w:rPr>
          <w:rFonts w:cstheme="minorHAnsi"/>
          <w:sz w:val="24"/>
          <w:szCs w:val="24"/>
        </w:rPr>
        <w:t xml:space="preserve">tor into your code on your behalf. This constructor is known as default constructor. You would not find it in your source </w:t>
      </w:r>
      <w:proofErr w:type="gramStart"/>
      <w:r w:rsidR="00417074" w:rsidRPr="003A6559">
        <w:rPr>
          <w:rFonts w:cstheme="minorHAnsi"/>
          <w:sz w:val="24"/>
          <w:szCs w:val="24"/>
        </w:rPr>
        <w:t>code(</w:t>
      </w:r>
      <w:proofErr w:type="gramEnd"/>
      <w:r w:rsidR="00417074" w:rsidRPr="003A6559">
        <w:rPr>
          <w:rFonts w:cstheme="minorHAnsi"/>
          <w:sz w:val="24"/>
          <w:szCs w:val="24"/>
        </w:rPr>
        <w:t>the java file) as it would be inserted into the code during compilation and exists in .class file. This process is shown in the diagram below:</w:t>
      </w:r>
      <w:r w:rsidR="00C03BD9" w:rsidRPr="003A6559">
        <w:rPr>
          <w:rFonts w:cstheme="minorHAnsi"/>
          <w:noProof/>
          <w:sz w:val="28"/>
          <w:szCs w:val="28"/>
        </w:rPr>
        <w:t xml:space="preserve"> </w:t>
      </w:r>
    </w:p>
    <w:p w14:paraId="6F04C49F" w14:textId="77777777" w:rsidR="003A6559" w:rsidRPr="003A6559" w:rsidRDefault="003A6559" w:rsidP="00417074">
      <w:pPr>
        <w:rPr>
          <w:rFonts w:cstheme="minorHAnsi"/>
          <w:noProof/>
          <w:sz w:val="24"/>
          <w:szCs w:val="24"/>
        </w:rPr>
      </w:pPr>
    </w:p>
    <w:p w14:paraId="5C938642" w14:textId="4C2F6CD8" w:rsidR="00417074" w:rsidRDefault="00C03BD9" w:rsidP="003A6559">
      <w:pPr>
        <w:jc w:val="center"/>
        <w:rPr>
          <w:rFonts w:cstheme="minorHAnsi"/>
          <w:sz w:val="24"/>
          <w:szCs w:val="24"/>
        </w:rPr>
      </w:pPr>
      <w:r w:rsidRPr="003A6559">
        <w:rPr>
          <w:rFonts w:cstheme="minorHAnsi"/>
          <w:noProof/>
          <w:sz w:val="26"/>
          <w:szCs w:val="26"/>
        </w:rPr>
        <w:drawing>
          <wp:inline distT="0" distB="0" distL="0" distR="0" wp14:anchorId="4F08E14A" wp14:editId="4FEE1DC8">
            <wp:extent cx="5943600" cy="1980792"/>
            <wp:effectExtent l="0" t="0" r="0" b="635"/>
            <wp:docPr id="3" name="Picture 3" descr="Alternate version available be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lternate version available below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847E" w14:textId="77777777" w:rsidR="003A6559" w:rsidRPr="003A6559" w:rsidRDefault="003A6559" w:rsidP="003A6559">
      <w:pPr>
        <w:jc w:val="center"/>
        <w:rPr>
          <w:rFonts w:cstheme="minorHAnsi"/>
          <w:sz w:val="24"/>
          <w:szCs w:val="24"/>
        </w:rPr>
      </w:pPr>
    </w:p>
    <w:p w14:paraId="2C955AA9" w14:textId="7A2F523C" w:rsidR="00417074" w:rsidRPr="003A6559" w:rsidRDefault="00C03BD9" w:rsidP="003A6559">
      <w:pPr>
        <w:pStyle w:val="Heading4"/>
        <w:rPr>
          <w:rFonts w:cstheme="minorHAnsi"/>
        </w:rPr>
      </w:pPr>
      <w:r w:rsidRPr="003A6559">
        <w:rPr>
          <w:rFonts w:cstheme="minorHAnsi"/>
        </w:rPr>
        <w:lastRenderedPageBreak/>
        <w:t xml:space="preserve">Alternate version: </w:t>
      </w:r>
    </w:p>
    <w:p w14:paraId="0472D0FF" w14:textId="77777777" w:rsidR="00C03BD9" w:rsidRPr="003A6559" w:rsidRDefault="00C03BD9" w:rsidP="00417074">
      <w:pPr>
        <w:rPr>
          <w:rFonts w:cstheme="minorHAnsi"/>
          <w:sz w:val="20"/>
          <w:szCs w:val="20"/>
        </w:rPr>
      </w:pPr>
    </w:p>
    <w:p w14:paraId="45EB7AE9" w14:textId="25856E65" w:rsidR="00417074" w:rsidRPr="003A6559" w:rsidRDefault="003A6559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inline distT="0" distB="0" distL="0" distR="0" wp14:anchorId="0AE8DE74" wp14:editId="22AABFBD">
                <wp:extent cx="2743200" cy="1787525"/>
                <wp:effectExtent l="0" t="0" r="19050" b="2222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8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92D8" w14:textId="77777777" w:rsidR="003A6559" w:rsidRPr="003A6559" w:rsidRDefault="003A6559" w:rsidP="003A655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</w:p>
                          <w:p w14:paraId="23943892" w14:textId="77777777" w:rsidR="003A6559" w:rsidRPr="003A6559" w:rsidRDefault="003A6559" w:rsidP="003A655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84AF330" w14:textId="77777777" w:rsidR="003A6559" w:rsidRPr="003A6559" w:rsidRDefault="003A6559" w:rsidP="003A6559">
                            <w:pPr>
                              <w:ind w:firstLine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static void main (Strings </w:t>
                            </w:r>
                            <w:proofErr w:type="spellStart"/>
                            <w:proofErr w:type="gram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E602A1E" w14:textId="77777777" w:rsidR="003A6559" w:rsidRPr="003A6559" w:rsidRDefault="003A6559" w:rsidP="003A6559">
                            <w:pPr>
                              <w:ind w:left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A3C84C9" w14:textId="77777777" w:rsidR="003A6559" w:rsidRPr="003A6559" w:rsidRDefault="003A6559" w:rsidP="003A6559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new </w:t>
                            </w:r>
                            <w:proofErr w:type="spellStart"/>
                            <w:proofErr w:type="gram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EBEDC39" w14:textId="77777777" w:rsidR="003A6559" w:rsidRPr="003A6559" w:rsidRDefault="003A6559" w:rsidP="003A6559">
                            <w:pPr>
                              <w:ind w:left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13624F" w14:textId="77777777" w:rsidR="003A6559" w:rsidRPr="003A6559" w:rsidRDefault="003A6559" w:rsidP="003A655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1AF1DE3" w14:textId="77777777" w:rsidR="003A6559" w:rsidRPr="003A6559" w:rsidRDefault="003A6559" w:rsidP="003A655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1A2EE2" w14:textId="77777777" w:rsidR="003A6559" w:rsidRPr="003A6559" w:rsidRDefault="003A6559" w:rsidP="003A6559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E8DE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in;height:1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">
                <v:textbox>
                  <w:txbxContent>
                    <w:p w14:paraId="483E92D8" w14:textId="77777777" w:rsidR="003A6559" w:rsidRPr="003A6559" w:rsidRDefault="003A6559" w:rsidP="003A655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</w:t>
                      </w:r>
                      <w:proofErr w:type="spellEnd"/>
                    </w:p>
                    <w:p w14:paraId="23943892" w14:textId="77777777" w:rsidR="003A6559" w:rsidRPr="003A6559" w:rsidRDefault="003A6559" w:rsidP="003A655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084AF330" w14:textId="77777777" w:rsidR="003A6559" w:rsidRPr="003A6559" w:rsidRDefault="003A6559" w:rsidP="003A6559">
                      <w:pPr>
                        <w:ind w:firstLine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static void main (Strings </w:t>
                      </w:r>
                      <w:proofErr w:type="spellStart"/>
                      <w:proofErr w:type="gram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])</w:t>
                      </w:r>
                    </w:p>
                    <w:p w14:paraId="3E602A1E" w14:textId="77777777" w:rsidR="003A6559" w:rsidRPr="003A6559" w:rsidRDefault="003A6559" w:rsidP="003A6559">
                      <w:pPr>
                        <w:ind w:left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0A3C84C9" w14:textId="77777777" w:rsidR="003A6559" w:rsidRPr="003A6559" w:rsidRDefault="003A6559" w:rsidP="003A6559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new </w:t>
                      </w:r>
                      <w:proofErr w:type="spellStart"/>
                      <w:proofErr w:type="gram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4EBEDC39" w14:textId="77777777" w:rsidR="003A6559" w:rsidRPr="003A6559" w:rsidRDefault="003A6559" w:rsidP="003A6559">
                      <w:pPr>
                        <w:ind w:left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0B13624F" w14:textId="77777777" w:rsidR="003A6559" w:rsidRPr="003A6559" w:rsidRDefault="003A6559" w:rsidP="003A655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…</w:t>
                      </w:r>
                    </w:p>
                    <w:p w14:paraId="01AF1DE3" w14:textId="77777777" w:rsidR="003A6559" w:rsidRPr="003A6559" w:rsidRDefault="003A6559" w:rsidP="003A655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361A2EE2" w14:textId="77777777" w:rsidR="003A6559" w:rsidRPr="003A6559" w:rsidRDefault="003A6559" w:rsidP="003A6559">
                      <w:pPr>
                        <w:jc w:val="center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7F6A17" w14:textId="3415DDD1" w:rsidR="00417074" w:rsidRPr="003A6559" w:rsidRDefault="00417074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inline distT="0" distB="0" distL="0" distR="0" wp14:anchorId="3564F0CF" wp14:editId="3016FE1E">
                <wp:extent cx="1371600" cy="523875"/>
                <wp:effectExtent l="0" t="0" r="19050" b="28575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6B0E" w14:textId="77777777" w:rsidR="00417074" w:rsidRPr="00BC23AF" w:rsidRDefault="00417074" w:rsidP="0041707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3A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64F0CF" id="Oval 7" o:spid="_x0000_s1027" style="width:108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" fillcolor="white [3212]" strokecolor="#5a5a5a [2109]" strokeweight="1pt">
                <v:stroke joinstyle="miter"/>
                <v:textbox>
                  <w:txbxContent>
                    <w:p w14:paraId="38CF6B0E" w14:textId="77777777" w:rsidR="00417074" w:rsidRPr="00BC23AF" w:rsidRDefault="00417074" w:rsidP="0041707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C23AF">
                        <w:rPr>
                          <w:color w:val="000000" w:themeColor="text1"/>
                          <w:sz w:val="24"/>
                          <w:szCs w:val="24"/>
                        </w:rPr>
                        <w:t>COMPILER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4D36D871" w14:textId="5A46E00C" w:rsidR="001D11D0" w:rsidRPr="003A6559" w:rsidRDefault="003A6559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inline distT="0" distB="0" distL="0" distR="0" wp14:anchorId="103D0BA7" wp14:editId="10F4B746">
                <wp:extent cx="2762250" cy="1404620"/>
                <wp:effectExtent l="0" t="0" r="19050" b="2476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DE31" w14:textId="77777777" w:rsidR="003A6559" w:rsidRPr="003A6559" w:rsidRDefault="003A6559" w:rsidP="003A655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</w:p>
                          <w:p w14:paraId="7136DF34" w14:textId="77777777" w:rsidR="003A6559" w:rsidRPr="003A6559" w:rsidRDefault="003A6559" w:rsidP="003A655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1DD330" w14:textId="77777777" w:rsidR="003A6559" w:rsidRPr="003A6559" w:rsidRDefault="003A6559" w:rsidP="003A6559">
                            <w:pPr>
                              <w:ind w:firstLine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03BB7AC" w14:textId="77777777" w:rsidR="003A6559" w:rsidRPr="003A6559" w:rsidRDefault="003A6559" w:rsidP="003A6559">
                            <w:pPr>
                              <w:ind w:left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E021628" w14:textId="77777777" w:rsidR="003A6559" w:rsidRPr="003A6559" w:rsidRDefault="003A6559" w:rsidP="003A6559">
                            <w:pPr>
                              <w:ind w:left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static void main (String </w:t>
                            </w:r>
                            <w:proofErr w:type="spell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[])</w:t>
                            </w:r>
                          </w:p>
                          <w:p w14:paraId="5118B9BF" w14:textId="77777777" w:rsidR="003A6559" w:rsidRPr="003A6559" w:rsidRDefault="003A6559" w:rsidP="003A6559">
                            <w:pPr>
                              <w:ind w:left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9ABD96" w14:textId="77777777" w:rsidR="003A6559" w:rsidRPr="003A6559" w:rsidRDefault="003A6559" w:rsidP="003A6559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new </w:t>
                            </w:r>
                            <w:proofErr w:type="spellStart"/>
                            <w:proofErr w:type="gram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67FE3C" w14:textId="77777777" w:rsidR="003A6559" w:rsidRPr="003A6559" w:rsidRDefault="003A6559" w:rsidP="003A6559">
                            <w:pPr>
                              <w:ind w:left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90F601" w14:textId="77777777" w:rsidR="003A6559" w:rsidRPr="003A6559" w:rsidRDefault="003A6559" w:rsidP="003A6559">
                            <w:pPr>
                              <w:ind w:left="27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33A2C4D" w14:textId="77777777" w:rsidR="003A6559" w:rsidRPr="003A6559" w:rsidRDefault="003A6559" w:rsidP="003A655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C258B1" w14:textId="77777777" w:rsidR="003A6559" w:rsidRPr="003A6559" w:rsidRDefault="003A6559" w:rsidP="003A6559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655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MyClass.class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D0BA7" id="_x0000_s1028" type="#_x0000_t202" style="width:21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">
                <v:textbox style="mso-fit-shape-to-text:t">
                  <w:txbxContent>
                    <w:p w14:paraId="3E76DE31" w14:textId="77777777" w:rsidR="003A6559" w:rsidRPr="003A6559" w:rsidRDefault="003A6559" w:rsidP="003A655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</w:t>
                      </w:r>
                      <w:proofErr w:type="spellEnd"/>
                    </w:p>
                    <w:p w14:paraId="7136DF34" w14:textId="77777777" w:rsidR="003A6559" w:rsidRPr="003A6559" w:rsidRDefault="003A6559" w:rsidP="003A655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611DD330" w14:textId="77777777" w:rsidR="003A6559" w:rsidRPr="003A6559" w:rsidRDefault="003A6559" w:rsidP="003A6559">
                      <w:pPr>
                        <w:ind w:firstLine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){</w:t>
                      </w:r>
                    </w:p>
                    <w:p w14:paraId="503BB7AC" w14:textId="77777777" w:rsidR="003A6559" w:rsidRPr="003A6559" w:rsidRDefault="003A6559" w:rsidP="003A6559">
                      <w:pPr>
                        <w:ind w:left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1E021628" w14:textId="77777777" w:rsidR="003A6559" w:rsidRPr="003A6559" w:rsidRDefault="003A6559" w:rsidP="003A6559">
                      <w:pPr>
                        <w:ind w:left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static void main (String </w:t>
                      </w:r>
                      <w:proofErr w:type="spell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[])</w:t>
                      </w:r>
                    </w:p>
                    <w:p w14:paraId="5118B9BF" w14:textId="77777777" w:rsidR="003A6559" w:rsidRPr="003A6559" w:rsidRDefault="003A6559" w:rsidP="003A6559">
                      <w:pPr>
                        <w:ind w:left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3C9ABD96" w14:textId="77777777" w:rsidR="003A6559" w:rsidRPr="003A6559" w:rsidRDefault="003A6559" w:rsidP="003A6559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new </w:t>
                      </w:r>
                      <w:proofErr w:type="spellStart"/>
                      <w:proofErr w:type="gram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767FE3C" w14:textId="77777777" w:rsidR="003A6559" w:rsidRPr="003A6559" w:rsidRDefault="003A6559" w:rsidP="003A6559">
                      <w:pPr>
                        <w:ind w:left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0B90F601" w14:textId="77777777" w:rsidR="003A6559" w:rsidRPr="003A6559" w:rsidRDefault="003A6559" w:rsidP="003A6559">
                      <w:pPr>
                        <w:ind w:left="27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…</w:t>
                      </w:r>
                    </w:p>
                    <w:p w14:paraId="533A2C4D" w14:textId="77777777" w:rsidR="003A6559" w:rsidRPr="003A6559" w:rsidRDefault="003A6559" w:rsidP="003A655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79C258B1" w14:textId="77777777" w:rsidR="003A6559" w:rsidRPr="003A6559" w:rsidRDefault="003A6559" w:rsidP="003A6559">
                      <w:pPr>
                        <w:jc w:val="center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A6559">
                        <w:rPr>
                          <w:rFonts w:ascii="Consolas" w:hAnsi="Consolas"/>
                          <w:sz w:val="20"/>
                          <w:szCs w:val="20"/>
                        </w:rPr>
                        <w:t>MyClass.class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1A5379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If you implement any constructor then you no longer receive a default constructor from Java compiler.</w:t>
      </w:r>
    </w:p>
    <w:p w14:paraId="29011C6E" w14:textId="77777777" w:rsidR="001D11D0" w:rsidRPr="003A6559" w:rsidRDefault="001D11D0" w:rsidP="001D11D0">
      <w:pPr>
        <w:pStyle w:val="Heading3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3"/>
          <w:szCs w:val="33"/>
        </w:rPr>
      </w:pPr>
      <w:r w:rsidRPr="003A6559">
        <w:rPr>
          <w:rFonts w:asciiTheme="minorHAnsi" w:hAnsiTheme="minorHAnsi" w:cstheme="minorHAnsi"/>
          <w:color w:val="auto"/>
          <w:sz w:val="33"/>
          <w:szCs w:val="33"/>
        </w:rPr>
        <w:t>no-</w:t>
      </w:r>
      <w:proofErr w:type="spellStart"/>
      <w:r w:rsidRPr="003A6559">
        <w:rPr>
          <w:rFonts w:asciiTheme="minorHAnsi" w:hAnsiTheme="minorHAnsi" w:cstheme="minorHAnsi"/>
          <w:color w:val="auto"/>
          <w:sz w:val="33"/>
          <w:szCs w:val="33"/>
        </w:rPr>
        <w:t>arg</w:t>
      </w:r>
      <w:proofErr w:type="spellEnd"/>
      <w:r w:rsidRPr="003A6559">
        <w:rPr>
          <w:rFonts w:asciiTheme="minorHAnsi" w:hAnsiTheme="minorHAnsi" w:cstheme="minorHAnsi"/>
          <w:color w:val="auto"/>
          <w:sz w:val="33"/>
          <w:szCs w:val="33"/>
        </w:rPr>
        <w:t xml:space="preserve"> constructor:</w:t>
      </w:r>
    </w:p>
    <w:p w14:paraId="2AAC68C7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Constructor with no arguments is known as </w:t>
      </w:r>
      <w:r w:rsidRPr="003A6559">
        <w:rPr>
          <w:rStyle w:val="Strong"/>
          <w:rFonts w:asciiTheme="minorHAnsi" w:eastAsiaTheme="majorEastAsia" w:hAnsiTheme="minorHAnsi" w:cstheme="minorHAnsi"/>
        </w:rPr>
        <w:t>no-</w:t>
      </w:r>
      <w:proofErr w:type="spellStart"/>
      <w:r w:rsidRPr="003A6559">
        <w:rPr>
          <w:rStyle w:val="Strong"/>
          <w:rFonts w:asciiTheme="minorHAnsi" w:eastAsiaTheme="majorEastAsia" w:hAnsiTheme="minorHAnsi" w:cstheme="minorHAnsi"/>
        </w:rPr>
        <w:t>arg</w:t>
      </w:r>
      <w:proofErr w:type="spellEnd"/>
      <w:r w:rsidRPr="003A6559">
        <w:rPr>
          <w:rStyle w:val="Strong"/>
          <w:rFonts w:asciiTheme="minorHAnsi" w:eastAsiaTheme="majorEastAsia" w:hAnsiTheme="minorHAnsi" w:cstheme="minorHAnsi"/>
        </w:rPr>
        <w:t xml:space="preserve"> constructor</w:t>
      </w:r>
      <w:r w:rsidRPr="003A6559">
        <w:rPr>
          <w:rFonts w:asciiTheme="minorHAnsi" w:hAnsiTheme="minorHAnsi" w:cstheme="minorHAnsi"/>
        </w:rPr>
        <w:t xml:space="preserve">. The signature is same as default </w:t>
      </w:r>
      <w:proofErr w:type="gramStart"/>
      <w:r w:rsidRPr="003A6559">
        <w:rPr>
          <w:rFonts w:asciiTheme="minorHAnsi" w:hAnsiTheme="minorHAnsi" w:cstheme="minorHAnsi"/>
        </w:rPr>
        <w:t>constructor,</w:t>
      </w:r>
      <w:proofErr w:type="gramEnd"/>
      <w:r w:rsidRPr="003A6559">
        <w:rPr>
          <w:rFonts w:asciiTheme="minorHAnsi" w:hAnsiTheme="minorHAnsi" w:cstheme="minorHAnsi"/>
        </w:rPr>
        <w:t xml:space="preserve"> however body can have any code unlike default constructor where the body of the constructor is empty.</w:t>
      </w:r>
    </w:p>
    <w:p w14:paraId="333C5257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Although you may see some people claim that that default and no-</w:t>
      </w:r>
      <w:proofErr w:type="spellStart"/>
      <w:r w:rsidRPr="003A6559">
        <w:rPr>
          <w:rFonts w:asciiTheme="minorHAnsi" w:hAnsiTheme="minorHAnsi" w:cstheme="minorHAnsi"/>
        </w:rPr>
        <w:t>arg</w:t>
      </w:r>
      <w:proofErr w:type="spellEnd"/>
      <w:r w:rsidRPr="003A6559">
        <w:rPr>
          <w:rFonts w:asciiTheme="minorHAnsi" w:hAnsiTheme="minorHAnsi" w:cstheme="minorHAnsi"/>
        </w:rPr>
        <w:t xml:space="preserve"> constructor is same but in fact they are not, even if you write </w:t>
      </w:r>
      <w:r w:rsidRPr="003A6559">
        <w:rPr>
          <w:rFonts w:asciiTheme="minorHAnsi" w:hAnsiTheme="minorHAnsi" w:cstheme="minorHAnsi"/>
          <w:b/>
          <w:bCs/>
        </w:rPr>
        <w:t xml:space="preserve">public </w:t>
      </w:r>
      <w:proofErr w:type="gramStart"/>
      <w:r w:rsidRPr="003A6559">
        <w:rPr>
          <w:rFonts w:asciiTheme="minorHAnsi" w:hAnsiTheme="minorHAnsi" w:cstheme="minorHAnsi"/>
          <w:b/>
          <w:bCs/>
        </w:rPr>
        <w:t>Demo(</w:t>
      </w:r>
      <w:proofErr w:type="gramEnd"/>
      <w:r w:rsidRPr="003A6559">
        <w:rPr>
          <w:rFonts w:asciiTheme="minorHAnsi" w:hAnsiTheme="minorHAnsi" w:cstheme="minorHAnsi"/>
          <w:b/>
          <w:bCs/>
        </w:rPr>
        <w:t>) { }</w:t>
      </w:r>
      <w:r w:rsidRPr="003A6559">
        <w:rPr>
          <w:rFonts w:asciiTheme="minorHAnsi" w:hAnsiTheme="minorHAnsi" w:cstheme="minorHAnsi"/>
        </w:rPr>
        <w:t> in your class </w:t>
      </w:r>
      <w:r w:rsidRPr="003A6559">
        <w:rPr>
          <w:rStyle w:val="HTMLCode"/>
          <w:rFonts w:asciiTheme="minorHAnsi" w:eastAsiaTheme="majorEastAsia" w:hAnsiTheme="minorHAnsi" w:cstheme="minorHAnsi"/>
          <w:sz w:val="24"/>
          <w:szCs w:val="24"/>
          <w:shd w:val="clear" w:color="auto" w:fill="EEEEEE"/>
        </w:rPr>
        <w:t>Demo</w:t>
      </w:r>
      <w:r w:rsidRPr="003A6559">
        <w:rPr>
          <w:rFonts w:asciiTheme="minorHAnsi" w:hAnsiTheme="minorHAnsi" w:cstheme="minorHAnsi"/>
        </w:rPr>
        <w:t> it cannot be called default constructor since you have written the code of it.</w:t>
      </w:r>
    </w:p>
    <w:p w14:paraId="2C2FA85A" w14:textId="77777777" w:rsidR="001D11D0" w:rsidRPr="003A6559" w:rsidRDefault="001D11D0" w:rsidP="003A6559">
      <w:pPr>
        <w:pStyle w:val="Heading4"/>
        <w:rPr>
          <w:rFonts w:cstheme="minorHAnsi"/>
        </w:rPr>
      </w:pPr>
      <w:r w:rsidRPr="003A6559">
        <w:rPr>
          <w:rFonts w:cstheme="minorHAnsi"/>
        </w:rPr>
        <w:t>Example: no-</w:t>
      </w:r>
      <w:proofErr w:type="spellStart"/>
      <w:r w:rsidRPr="003A6559">
        <w:rPr>
          <w:rFonts w:cstheme="minorHAnsi"/>
        </w:rPr>
        <w:t>arg</w:t>
      </w:r>
      <w:proofErr w:type="spellEnd"/>
      <w:r w:rsidRPr="003A6559">
        <w:rPr>
          <w:rFonts w:cstheme="minorHAnsi"/>
        </w:rPr>
        <w:t xml:space="preserve"> constructor</w:t>
      </w:r>
    </w:p>
    <w:p w14:paraId="3B5A48E1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kwd"/>
          <w:rFonts w:ascii="Consolas" w:eastAsiaTheme="majorEastAsia" w:hAnsi="Consolas" w:cstheme="minorHAnsi"/>
        </w:rPr>
        <w:lastRenderedPageBreak/>
        <w:t>class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Demo</w:t>
      </w:r>
    </w:p>
    <w:p w14:paraId="11AAC4D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{</w:t>
      </w:r>
    </w:p>
    <w:p w14:paraId="5F4D6109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typ"/>
          <w:rFonts w:ascii="Consolas" w:eastAsiaTheme="minorEastAsia" w:hAnsi="Consolas" w:cstheme="minorHAnsi"/>
        </w:rPr>
        <w:t>Demo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</w:t>
      </w:r>
    </w:p>
    <w:p w14:paraId="369091AD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</w:t>
      </w:r>
      <w:r w:rsidRPr="003A6559">
        <w:rPr>
          <w:rStyle w:val="pun"/>
          <w:rFonts w:ascii="Consolas" w:hAnsi="Consolas" w:cstheme="minorHAnsi"/>
        </w:rPr>
        <w:t>{</w:t>
      </w:r>
    </w:p>
    <w:p w14:paraId="633179E7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"This is a no argument constructor"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7C1E8DD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</w:t>
      </w:r>
      <w:r w:rsidRPr="003A6559">
        <w:rPr>
          <w:rStyle w:val="pun"/>
          <w:rFonts w:ascii="Consolas" w:hAnsi="Consolas" w:cstheme="minorHAnsi"/>
        </w:rPr>
        <w:t>}</w:t>
      </w:r>
    </w:p>
    <w:p w14:paraId="3B35A6FD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static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main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pln"/>
          <w:rFonts w:ascii="Consolas" w:hAnsi="Consolas" w:cstheme="minorHAnsi"/>
        </w:rPr>
        <w:t>args</w:t>
      </w:r>
      <w:proofErr w:type="spellEnd"/>
      <w:r w:rsidRPr="003A6559">
        <w:rPr>
          <w:rStyle w:val="pun"/>
          <w:rFonts w:ascii="Consolas" w:hAnsi="Consolas" w:cstheme="minorHAnsi"/>
        </w:rPr>
        <w:t>[])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{</w:t>
      </w:r>
    </w:p>
    <w:p w14:paraId="1453FED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</w:t>
      </w:r>
      <w:r w:rsidRPr="003A6559">
        <w:rPr>
          <w:rStyle w:val="pln"/>
          <w:rFonts w:ascii="Consolas" w:hAnsi="Consolas" w:cstheme="minorHAnsi"/>
        </w:rPr>
        <w:tab/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typ"/>
          <w:rFonts w:ascii="Consolas" w:eastAsiaTheme="minorEastAsia" w:hAnsi="Consolas" w:cstheme="minorHAnsi"/>
        </w:rPr>
        <w:t>Demo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);</w:t>
      </w:r>
    </w:p>
    <w:p w14:paraId="7565650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</w:t>
      </w:r>
      <w:r w:rsidRPr="003A6559">
        <w:rPr>
          <w:rStyle w:val="pun"/>
          <w:rFonts w:ascii="Consolas" w:hAnsi="Consolas" w:cstheme="minorHAnsi"/>
        </w:rPr>
        <w:t>}</w:t>
      </w:r>
    </w:p>
    <w:p w14:paraId="4DE1002D" w14:textId="77777777" w:rsidR="001D11D0" w:rsidRPr="003A6559" w:rsidRDefault="001D11D0" w:rsidP="001D11D0">
      <w:pPr>
        <w:pStyle w:val="HTMLPreformatted"/>
        <w:shd w:val="clear" w:color="auto" w:fill="EEEEEE"/>
        <w:rPr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}</w:t>
      </w:r>
    </w:p>
    <w:p w14:paraId="686F98B3" w14:textId="77777777" w:rsidR="004E65A3" w:rsidRPr="003A6559" w:rsidRDefault="004E65A3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</w:p>
    <w:p w14:paraId="4BD0A154" w14:textId="4DA5B0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sz w:val="26"/>
          <w:szCs w:val="26"/>
        </w:rPr>
        <w:t>Output:</w:t>
      </w:r>
      <w:r w:rsidRPr="003A6559">
        <w:rPr>
          <w:rFonts w:asciiTheme="minorHAnsi" w:hAnsiTheme="minorHAnsi" w:cstheme="minorHAnsi"/>
          <w:sz w:val="26"/>
          <w:szCs w:val="26"/>
        </w:rPr>
        <w:br/>
        <w:t>This is a no argument constructor</w:t>
      </w:r>
    </w:p>
    <w:p w14:paraId="1DC9EB56" w14:textId="77777777" w:rsidR="001D11D0" w:rsidRPr="003A6559" w:rsidRDefault="001D11D0" w:rsidP="001D11D0">
      <w:pPr>
        <w:pStyle w:val="Heading3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3"/>
          <w:szCs w:val="33"/>
        </w:rPr>
      </w:pPr>
      <w:r w:rsidRPr="003A6559">
        <w:rPr>
          <w:rFonts w:asciiTheme="minorHAnsi" w:hAnsiTheme="minorHAnsi" w:cstheme="minorHAnsi"/>
          <w:color w:val="auto"/>
          <w:sz w:val="33"/>
          <w:szCs w:val="33"/>
        </w:rPr>
        <w:t>Parameterized constructor</w:t>
      </w:r>
    </w:p>
    <w:p w14:paraId="6655F138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sz w:val="26"/>
          <w:szCs w:val="26"/>
        </w:rPr>
        <w:t>Constructor with arguments (or you can say parameters) is known as Parameterized constructor.</w:t>
      </w:r>
    </w:p>
    <w:p w14:paraId="0A13ED47" w14:textId="77777777" w:rsidR="001D11D0" w:rsidRPr="003A6559" w:rsidRDefault="001D11D0" w:rsidP="003A6559">
      <w:pPr>
        <w:pStyle w:val="Heading4"/>
        <w:rPr>
          <w:rFonts w:cstheme="minorHAnsi"/>
        </w:rPr>
      </w:pPr>
      <w:r w:rsidRPr="003A6559">
        <w:rPr>
          <w:rFonts w:cstheme="minorHAnsi"/>
        </w:rPr>
        <w:t>Example: parameterized constructor</w:t>
      </w:r>
    </w:p>
    <w:p w14:paraId="398280E7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sz w:val="26"/>
          <w:szCs w:val="26"/>
        </w:rPr>
        <w:t>In this example we have a parameterized constructor with two parameters </w:t>
      </w:r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>id</w:t>
      </w:r>
      <w:r w:rsidRPr="003A6559">
        <w:rPr>
          <w:rFonts w:asciiTheme="minorHAnsi" w:hAnsiTheme="minorHAnsi" w:cstheme="minorHAnsi"/>
          <w:sz w:val="26"/>
          <w:szCs w:val="26"/>
        </w:rPr>
        <w:t> and </w:t>
      </w:r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>name</w:t>
      </w:r>
      <w:r w:rsidRPr="003A6559">
        <w:rPr>
          <w:rFonts w:asciiTheme="minorHAnsi" w:hAnsiTheme="minorHAnsi" w:cstheme="minorHAnsi"/>
          <w:sz w:val="26"/>
          <w:szCs w:val="26"/>
        </w:rPr>
        <w:t>. While creating the objects </w:t>
      </w:r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>obj1</w:t>
      </w:r>
      <w:r w:rsidRPr="003A6559">
        <w:rPr>
          <w:rFonts w:asciiTheme="minorHAnsi" w:hAnsiTheme="minorHAnsi" w:cstheme="minorHAnsi"/>
          <w:sz w:val="26"/>
          <w:szCs w:val="26"/>
        </w:rPr>
        <w:t> and </w:t>
      </w:r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>obj2</w:t>
      </w:r>
      <w:r w:rsidRPr="003A6559">
        <w:rPr>
          <w:rFonts w:asciiTheme="minorHAnsi" w:hAnsiTheme="minorHAnsi" w:cstheme="minorHAnsi"/>
          <w:sz w:val="26"/>
          <w:szCs w:val="26"/>
        </w:rPr>
        <w:t> I have passed two arguments so that this constructor gets invoked after creation of obj1 and obj2.</w:t>
      </w:r>
    </w:p>
    <w:p w14:paraId="5E97FC07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class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Employee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{</w:t>
      </w:r>
    </w:p>
    <w:p w14:paraId="07AC77C8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</w:p>
    <w:p w14:paraId="7E7BE1F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pln"/>
          <w:rFonts w:ascii="Consolas" w:hAnsi="Consolas" w:cstheme="minorHAnsi"/>
        </w:rPr>
        <w:t>empId</w:t>
      </w:r>
      <w:proofErr w:type="spellEnd"/>
      <w:r w:rsidRPr="003A6559">
        <w:rPr>
          <w:rStyle w:val="pun"/>
          <w:rFonts w:ascii="Consolas" w:hAnsi="Consolas" w:cstheme="minorHAnsi"/>
        </w:rPr>
        <w:t>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71987DF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pln"/>
          <w:rFonts w:ascii="Consolas" w:hAnsi="Consolas" w:cstheme="minorHAnsi"/>
        </w:rPr>
        <w:t>empName</w:t>
      </w:r>
      <w:proofErr w:type="spellEnd"/>
      <w:r w:rsidRPr="003A6559">
        <w:rPr>
          <w:rStyle w:val="pun"/>
          <w:rFonts w:ascii="Consolas" w:hAnsi="Consolas" w:cstheme="minorHAnsi"/>
        </w:rPr>
        <w:t>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02249631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  <w:t xml:space="preserve">    </w:t>
      </w:r>
    </w:p>
    <w:p w14:paraId="50A29138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com"/>
          <w:rFonts w:ascii="Consolas" w:hAnsi="Consolas" w:cstheme="minorHAnsi"/>
        </w:rPr>
        <w:t>//parameterized constructor with two parameters</w:t>
      </w:r>
    </w:p>
    <w:p w14:paraId="07A9ECC3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proofErr w:type="gramStart"/>
      <w:r w:rsidRPr="003A6559">
        <w:rPr>
          <w:rStyle w:val="typ"/>
          <w:rFonts w:ascii="Consolas" w:eastAsiaTheme="minorEastAsia" w:hAnsi="Consolas" w:cstheme="minorHAnsi"/>
        </w:rPr>
        <w:t>Employee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id</w:t>
      </w:r>
      <w:r w:rsidRPr="003A6559">
        <w:rPr>
          <w:rStyle w:val="pun"/>
          <w:rFonts w:ascii="Consolas" w:hAnsi="Consolas" w:cstheme="minorHAnsi"/>
        </w:rPr>
        <w:t>,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name</w:t>
      </w:r>
      <w:r w:rsidRPr="003A6559">
        <w:rPr>
          <w:rStyle w:val="pun"/>
          <w:rFonts w:ascii="Consolas" w:hAnsi="Consolas" w:cstheme="minorHAnsi"/>
        </w:rPr>
        <w:t>){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1CECB009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</w:t>
      </w:r>
      <w:proofErr w:type="spellStart"/>
      <w:proofErr w:type="gramStart"/>
      <w:r w:rsidRPr="003A6559">
        <w:rPr>
          <w:rStyle w:val="kwd"/>
          <w:rFonts w:ascii="Consolas" w:eastAsiaTheme="majorEastAsia" w:hAnsi="Consolas" w:cstheme="minorHAnsi"/>
        </w:rPr>
        <w:t>this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empId</w:t>
      </w:r>
      <w:proofErr w:type="spellEnd"/>
      <w:proofErr w:type="gram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id</w:t>
      </w:r>
      <w:r w:rsidRPr="003A6559">
        <w:rPr>
          <w:rStyle w:val="pun"/>
          <w:rFonts w:ascii="Consolas" w:hAnsi="Consolas" w:cstheme="minorHAnsi"/>
        </w:rPr>
        <w:t>;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3F2A0FC7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</w:t>
      </w:r>
      <w:proofErr w:type="spellStart"/>
      <w:proofErr w:type="gramStart"/>
      <w:r w:rsidRPr="003A6559">
        <w:rPr>
          <w:rStyle w:val="kwd"/>
          <w:rFonts w:ascii="Consolas" w:eastAsiaTheme="majorEastAsia" w:hAnsi="Consolas" w:cstheme="minorHAnsi"/>
        </w:rPr>
        <w:t>this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empName</w:t>
      </w:r>
      <w:proofErr w:type="spellEnd"/>
      <w:proofErr w:type="gram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name</w:t>
      </w:r>
      <w:r w:rsidRPr="003A6559">
        <w:rPr>
          <w:rStyle w:val="pun"/>
          <w:rFonts w:ascii="Consolas" w:hAnsi="Consolas" w:cstheme="minorHAnsi"/>
        </w:rPr>
        <w:t>;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4BAC1C36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24C3121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info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){</w:t>
      </w:r>
    </w:p>
    <w:p w14:paraId="6A98F6D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"Id: "</w:t>
      </w:r>
      <w:r w:rsidRPr="003A6559">
        <w:rPr>
          <w:rStyle w:val="pun"/>
          <w:rFonts w:ascii="Consolas" w:hAnsi="Consolas" w:cstheme="minorHAnsi"/>
        </w:rPr>
        <w:t>+</w:t>
      </w:r>
      <w:proofErr w:type="spellStart"/>
      <w:r w:rsidRPr="003A6559">
        <w:rPr>
          <w:rStyle w:val="pln"/>
          <w:rFonts w:ascii="Consolas" w:hAnsi="Consolas" w:cstheme="minorHAnsi"/>
        </w:rPr>
        <w:t>empId</w:t>
      </w:r>
      <w:proofErr w:type="spellEnd"/>
      <w:r w:rsidRPr="003A6559">
        <w:rPr>
          <w:rStyle w:val="pun"/>
          <w:rFonts w:ascii="Consolas" w:hAnsi="Consolas" w:cstheme="minorHAnsi"/>
        </w:rPr>
        <w:t>+</w:t>
      </w:r>
      <w:r w:rsidRPr="003A6559">
        <w:rPr>
          <w:rStyle w:val="str"/>
          <w:rFonts w:ascii="Consolas" w:hAnsi="Consolas" w:cstheme="minorHAnsi"/>
        </w:rPr>
        <w:t>" Name: "</w:t>
      </w:r>
      <w:r w:rsidRPr="003A6559">
        <w:rPr>
          <w:rStyle w:val="pun"/>
          <w:rFonts w:ascii="Consolas" w:hAnsi="Consolas" w:cstheme="minorHAnsi"/>
        </w:rPr>
        <w:t>+</w:t>
      </w:r>
      <w:proofErr w:type="spellStart"/>
      <w:r w:rsidRPr="003A6559">
        <w:rPr>
          <w:rStyle w:val="pln"/>
          <w:rFonts w:ascii="Consolas" w:hAnsi="Consolas" w:cstheme="minorHAnsi"/>
        </w:rPr>
        <w:t>empName</w:t>
      </w:r>
      <w:proofErr w:type="spellEnd"/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09422F5C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4B1F981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  <w:t xml:space="preserve">   </w:t>
      </w:r>
    </w:p>
    <w:p w14:paraId="16198E2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static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main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pln"/>
          <w:rFonts w:ascii="Consolas" w:hAnsi="Consolas" w:cstheme="minorHAnsi"/>
        </w:rPr>
        <w:t>args</w:t>
      </w:r>
      <w:proofErr w:type="spellEnd"/>
      <w:r w:rsidRPr="003A6559">
        <w:rPr>
          <w:rStyle w:val="pun"/>
          <w:rFonts w:ascii="Consolas" w:hAnsi="Consolas" w:cstheme="minorHAnsi"/>
        </w:rPr>
        <w:t>[]){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6D6E6C8A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r w:rsidRPr="003A6559">
        <w:rPr>
          <w:rStyle w:val="typ"/>
          <w:rFonts w:ascii="Consolas" w:eastAsiaTheme="minorEastAsia" w:hAnsi="Consolas" w:cstheme="minorHAnsi"/>
        </w:rPr>
        <w:t>Employee</w:t>
      </w:r>
      <w:r w:rsidRPr="003A6559">
        <w:rPr>
          <w:rStyle w:val="pln"/>
          <w:rFonts w:ascii="Consolas" w:hAnsi="Consolas" w:cstheme="minorHAnsi"/>
        </w:rPr>
        <w:t xml:space="preserve"> obj1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Employee</w:t>
      </w:r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lit"/>
          <w:rFonts w:ascii="Consolas" w:hAnsi="Consolas" w:cstheme="minorHAnsi"/>
        </w:rPr>
        <w:t>10245</w:t>
      </w:r>
      <w:r w:rsidRPr="003A6559">
        <w:rPr>
          <w:rStyle w:val="pun"/>
          <w:rFonts w:ascii="Consolas" w:hAnsi="Consolas" w:cstheme="minorHAnsi"/>
        </w:rPr>
        <w:t>,</w:t>
      </w:r>
      <w:r w:rsidR="00BA2A01" w:rsidRPr="003A6559">
        <w:rPr>
          <w:rStyle w:val="str"/>
          <w:rFonts w:ascii="Consolas" w:hAnsi="Consolas" w:cstheme="minorHAnsi"/>
        </w:rPr>
        <w:t>"Jane</w:t>
      </w:r>
      <w:r w:rsidRPr="003A6559">
        <w:rPr>
          <w:rStyle w:val="str"/>
          <w:rFonts w:ascii="Consolas" w:hAnsi="Consolas" w:cstheme="minorHAnsi"/>
        </w:rPr>
        <w:t>"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4046E13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r w:rsidRPr="003A6559">
        <w:rPr>
          <w:rStyle w:val="typ"/>
          <w:rFonts w:ascii="Consolas" w:eastAsiaTheme="minorEastAsia" w:hAnsi="Consolas" w:cstheme="minorHAnsi"/>
        </w:rPr>
        <w:t>Employee</w:t>
      </w:r>
      <w:r w:rsidRPr="003A6559">
        <w:rPr>
          <w:rStyle w:val="pln"/>
          <w:rFonts w:ascii="Consolas" w:hAnsi="Consolas" w:cstheme="minorHAnsi"/>
        </w:rPr>
        <w:t xml:space="preserve"> obj2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Employee</w:t>
      </w:r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lit"/>
          <w:rFonts w:ascii="Consolas" w:hAnsi="Consolas" w:cstheme="minorHAnsi"/>
        </w:rPr>
        <w:t>92232</w:t>
      </w:r>
      <w:r w:rsidRPr="003A6559">
        <w:rPr>
          <w:rStyle w:val="pun"/>
          <w:rFonts w:ascii="Consolas" w:hAnsi="Consolas" w:cstheme="minorHAnsi"/>
        </w:rPr>
        <w:t>,</w:t>
      </w:r>
      <w:r w:rsidR="00BA2A01" w:rsidRPr="003A6559">
        <w:rPr>
          <w:rStyle w:val="str"/>
          <w:rFonts w:ascii="Consolas" w:hAnsi="Consolas" w:cstheme="minorHAnsi"/>
        </w:rPr>
        <w:t>"John</w:t>
      </w:r>
      <w:r w:rsidRPr="003A6559">
        <w:rPr>
          <w:rStyle w:val="str"/>
          <w:rFonts w:ascii="Consolas" w:hAnsi="Consolas" w:cstheme="minorHAnsi"/>
        </w:rPr>
        <w:t>"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7A3A06C3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proofErr w:type="gramStart"/>
      <w:r w:rsidRPr="003A6559">
        <w:rPr>
          <w:rStyle w:val="pln"/>
          <w:rFonts w:ascii="Consolas" w:hAnsi="Consolas" w:cstheme="minorHAnsi"/>
        </w:rPr>
        <w:t>obj1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info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);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1F22719C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proofErr w:type="gramStart"/>
      <w:r w:rsidRPr="003A6559">
        <w:rPr>
          <w:rStyle w:val="pln"/>
          <w:rFonts w:ascii="Consolas" w:hAnsi="Consolas" w:cstheme="minorHAnsi"/>
        </w:rPr>
        <w:t>obj2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info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);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076D307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02E7E619" w14:textId="77777777" w:rsidR="001D11D0" w:rsidRPr="003A6559" w:rsidRDefault="001D11D0" w:rsidP="001D11D0">
      <w:pPr>
        <w:pStyle w:val="HTMLPreformatted"/>
        <w:shd w:val="clear" w:color="auto" w:fill="EEEEEE"/>
        <w:rPr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}</w:t>
      </w:r>
    </w:p>
    <w:p w14:paraId="01C2B57A" w14:textId="77777777" w:rsidR="003A6559" w:rsidRDefault="003A6559" w:rsidP="001D11D0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Theme="minorHAnsi" w:eastAsiaTheme="majorEastAsia" w:hAnsiTheme="minorHAnsi" w:cstheme="minorHAnsi"/>
          <w:sz w:val="26"/>
          <w:szCs w:val="26"/>
        </w:rPr>
      </w:pPr>
    </w:p>
    <w:p w14:paraId="15730368" w14:textId="3AEF19EF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Style w:val="Strong"/>
          <w:rFonts w:asciiTheme="minorHAnsi" w:eastAsiaTheme="majorEastAsia" w:hAnsiTheme="minorHAnsi" w:cstheme="minorHAnsi"/>
          <w:sz w:val="26"/>
          <w:szCs w:val="26"/>
        </w:rPr>
        <w:lastRenderedPageBreak/>
        <w:t>Output:</w:t>
      </w:r>
    </w:p>
    <w:p w14:paraId="78567AB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Theme="minorHAnsi" w:hAnsiTheme="minorHAnsi" w:cstheme="minorHAnsi"/>
        </w:rPr>
      </w:pPr>
      <w:r w:rsidRPr="003A6559">
        <w:rPr>
          <w:rStyle w:val="typ"/>
          <w:rFonts w:asciiTheme="minorHAnsi" w:eastAsiaTheme="minorEastAsia" w:hAnsiTheme="minorHAnsi" w:cstheme="minorHAnsi"/>
        </w:rPr>
        <w:t>Id</w:t>
      </w:r>
      <w:r w:rsidRPr="003A6559">
        <w:rPr>
          <w:rStyle w:val="pun"/>
          <w:rFonts w:asciiTheme="minorHAnsi" w:hAnsiTheme="minorHAnsi" w:cstheme="minorHAnsi"/>
        </w:rPr>
        <w:t>: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Pr="003A6559">
        <w:rPr>
          <w:rStyle w:val="lit"/>
          <w:rFonts w:asciiTheme="minorHAnsi" w:hAnsiTheme="minorHAnsi" w:cstheme="minorHAnsi"/>
        </w:rPr>
        <w:t>10245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Pr="003A6559">
        <w:rPr>
          <w:rStyle w:val="typ"/>
          <w:rFonts w:asciiTheme="minorHAnsi" w:eastAsiaTheme="minorEastAsia" w:hAnsiTheme="minorHAnsi" w:cstheme="minorHAnsi"/>
        </w:rPr>
        <w:t>Name</w:t>
      </w:r>
      <w:r w:rsidRPr="003A6559">
        <w:rPr>
          <w:rStyle w:val="pun"/>
          <w:rFonts w:asciiTheme="minorHAnsi" w:hAnsiTheme="minorHAnsi" w:cstheme="minorHAnsi"/>
        </w:rPr>
        <w:t>: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="00055103" w:rsidRPr="003A6559">
        <w:rPr>
          <w:rStyle w:val="typ"/>
          <w:rFonts w:asciiTheme="minorHAnsi" w:eastAsiaTheme="minorEastAsia" w:hAnsiTheme="minorHAnsi" w:cstheme="minorHAnsi"/>
        </w:rPr>
        <w:t>Jane</w:t>
      </w:r>
    </w:p>
    <w:p w14:paraId="28AE5F00" w14:textId="77777777" w:rsidR="001D11D0" w:rsidRPr="003A6559" w:rsidRDefault="001D11D0" w:rsidP="001D11D0">
      <w:pPr>
        <w:pStyle w:val="HTMLPreformatted"/>
        <w:shd w:val="clear" w:color="auto" w:fill="EEEEEE"/>
        <w:rPr>
          <w:rFonts w:asciiTheme="minorHAnsi" w:hAnsiTheme="minorHAnsi" w:cstheme="minorHAnsi"/>
        </w:rPr>
      </w:pPr>
      <w:r w:rsidRPr="003A6559">
        <w:rPr>
          <w:rStyle w:val="typ"/>
          <w:rFonts w:asciiTheme="minorHAnsi" w:eastAsiaTheme="minorEastAsia" w:hAnsiTheme="minorHAnsi" w:cstheme="minorHAnsi"/>
        </w:rPr>
        <w:t>Id</w:t>
      </w:r>
      <w:r w:rsidRPr="003A6559">
        <w:rPr>
          <w:rStyle w:val="pun"/>
          <w:rFonts w:asciiTheme="minorHAnsi" w:hAnsiTheme="minorHAnsi" w:cstheme="minorHAnsi"/>
        </w:rPr>
        <w:t>: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Pr="003A6559">
        <w:rPr>
          <w:rStyle w:val="lit"/>
          <w:rFonts w:asciiTheme="minorHAnsi" w:hAnsiTheme="minorHAnsi" w:cstheme="minorHAnsi"/>
        </w:rPr>
        <w:t>92232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Pr="003A6559">
        <w:rPr>
          <w:rStyle w:val="typ"/>
          <w:rFonts w:asciiTheme="minorHAnsi" w:eastAsiaTheme="minorEastAsia" w:hAnsiTheme="minorHAnsi" w:cstheme="minorHAnsi"/>
        </w:rPr>
        <w:t>Name</w:t>
      </w:r>
      <w:r w:rsidRPr="003A6559">
        <w:rPr>
          <w:rStyle w:val="pun"/>
          <w:rFonts w:asciiTheme="minorHAnsi" w:hAnsiTheme="minorHAnsi" w:cstheme="minorHAnsi"/>
        </w:rPr>
        <w:t>: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="00055103" w:rsidRPr="003A6559">
        <w:rPr>
          <w:rStyle w:val="typ"/>
          <w:rFonts w:asciiTheme="minorHAnsi" w:eastAsiaTheme="minorEastAsia" w:hAnsiTheme="minorHAnsi" w:cstheme="minorHAnsi"/>
        </w:rPr>
        <w:t>John</w:t>
      </w:r>
    </w:p>
    <w:p w14:paraId="3BAB4A39" w14:textId="77777777" w:rsidR="003A6559" w:rsidRDefault="003A6559" w:rsidP="003A6559">
      <w:pPr>
        <w:pStyle w:val="NoSpacing"/>
      </w:pPr>
    </w:p>
    <w:p w14:paraId="494DAE97" w14:textId="25B8C005" w:rsidR="003A6559" w:rsidRPr="003A6559" w:rsidRDefault="001D11D0" w:rsidP="003A6559">
      <w:pPr>
        <w:pStyle w:val="Heading4"/>
        <w:rPr>
          <w:rFonts w:cstheme="minorHAnsi"/>
          <w:b/>
          <w:bCs/>
          <w:sz w:val="32"/>
          <w:szCs w:val="32"/>
        </w:rPr>
      </w:pPr>
      <w:r w:rsidRPr="003A6559">
        <w:rPr>
          <w:rFonts w:cstheme="minorHAnsi"/>
          <w:b/>
          <w:bCs/>
          <w:sz w:val="32"/>
          <w:szCs w:val="32"/>
        </w:rPr>
        <w:t xml:space="preserve">Example2: </w:t>
      </w:r>
    </w:p>
    <w:p w14:paraId="447F568C" w14:textId="442FB4BE" w:rsidR="001D11D0" w:rsidRPr="003A6559" w:rsidRDefault="001D11D0" w:rsidP="003A6559">
      <w:pPr>
        <w:pStyle w:val="Heading4"/>
        <w:rPr>
          <w:rFonts w:cstheme="minorHAnsi"/>
        </w:rPr>
      </w:pPr>
      <w:r w:rsidRPr="003A6559">
        <w:rPr>
          <w:rFonts w:cstheme="minorHAnsi"/>
        </w:rPr>
        <w:t>parameterized constructor</w:t>
      </w:r>
    </w:p>
    <w:p w14:paraId="642800A4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In this example, we have two constructors, a default constructor and a parameterized constructor. When we do not pass any parameter while creating the object using new keyword then default constructor is invoked, however when you pass a parameter then parameterized constructor that matches with the passed parameters list gets invoked.</w:t>
      </w:r>
    </w:p>
    <w:p w14:paraId="6DAD6DDD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kwd"/>
          <w:rFonts w:ascii="Consolas" w:eastAsiaTheme="majorEastAsia" w:hAnsi="Consolas" w:cstheme="minorHAnsi"/>
        </w:rPr>
        <w:t>class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Example2</w:t>
      </w:r>
    </w:p>
    <w:p w14:paraId="315CB2C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{</w:t>
      </w:r>
    </w:p>
    <w:p w14:paraId="4C42F03B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private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kwd"/>
          <w:rFonts w:ascii="Consolas" w:eastAsiaTheme="majorEastAsia" w:hAnsi="Consolas" w:cstheme="minorHAnsi"/>
        </w:rPr>
        <w:t>var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3F06D7E8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="00AE77C2" w:rsidRPr="003A6559">
        <w:rPr>
          <w:rStyle w:val="com"/>
          <w:rFonts w:ascii="Consolas" w:hAnsi="Consolas" w:cstheme="minorHAnsi"/>
        </w:rPr>
        <w:t>//no argument</w:t>
      </w:r>
      <w:r w:rsidRPr="003A6559">
        <w:rPr>
          <w:rStyle w:val="com"/>
          <w:rFonts w:ascii="Consolas" w:hAnsi="Consolas" w:cstheme="minorHAnsi"/>
        </w:rPr>
        <w:t xml:space="preserve"> constructor</w:t>
      </w:r>
    </w:p>
    <w:p w14:paraId="0495BC4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Example2</w:t>
      </w:r>
      <w:r w:rsidRPr="003A6559">
        <w:rPr>
          <w:rStyle w:val="pun"/>
          <w:rFonts w:ascii="Consolas" w:hAnsi="Consolas" w:cstheme="minorHAnsi"/>
        </w:rPr>
        <w:t>()</w:t>
      </w:r>
    </w:p>
    <w:p w14:paraId="7F64668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{</w:t>
      </w:r>
    </w:p>
    <w:p w14:paraId="49BD289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</w:t>
      </w:r>
      <w:proofErr w:type="spellStart"/>
      <w:r w:rsidRPr="003A6559">
        <w:rPr>
          <w:rStyle w:val="kwd"/>
          <w:rFonts w:ascii="Consolas" w:eastAsiaTheme="majorEastAsia" w:hAnsi="Consolas" w:cstheme="minorHAnsi"/>
        </w:rPr>
        <w:t>this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var</w:t>
      </w:r>
      <w:proofErr w:type="spell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lit"/>
          <w:rFonts w:ascii="Consolas" w:hAnsi="Consolas" w:cstheme="minorHAnsi"/>
        </w:rPr>
        <w:t>10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78CC39CB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}</w:t>
      </w:r>
    </w:p>
    <w:p w14:paraId="4DD21F6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com"/>
          <w:rFonts w:ascii="Consolas" w:hAnsi="Consolas" w:cstheme="minorHAnsi"/>
        </w:rPr>
        <w:t>//parameterized constructor</w:t>
      </w:r>
    </w:p>
    <w:p w14:paraId="110A7ED1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Example2</w:t>
      </w:r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num</w:t>
      </w:r>
      <w:r w:rsidRPr="003A6559">
        <w:rPr>
          <w:rStyle w:val="pun"/>
          <w:rFonts w:ascii="Consolas" w:hAnsi="Consolas" w:cstheme="minorHAnsi"/>
        </w:rPr>
        <w:t>)</w:t>
      </w:r>
    </w:p>
    <w:p w14:paraId="5AAFE2B4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{</w:t>
      </w:r>
    </w:p>
    <w:p w14:paraId="2898F7D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</w:t>
      </w:r>
      <w:proofErr w:type="spellStart"/>
      <w:r w:rsidRPr="003A6559">
        <w:rPr>
          <w:rStyle w:val="kwd"/>
          <w:rFonts w:ascii="Consolas" w:eastAsiaTheme="majorEastAsia" w:hAnsi="Consolas" w:cstheme="minorHAnsi"/>
        </w:rPr>
        <w:t>this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var</w:t>
      </w:r>
      <w:proofErr w:type="spell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num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0F69EFB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}</w:t>
      </w:r>
    </w:p>
    <w:p w14:paraId="6E1F1BAB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pln"/>
          <w:rFonts w:ascii="Consolas" w:hAnsi="Consolas" w:cstheme="minorHAnsi"/>
        </w:rPr>
        <w:t>getValue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</w:t>
      </w:r>
    </w:p>
    <w:p w14:paraId="3A75728C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{</w:t>
      </w:r>
    </w:p>
    <w:p w14:paraId="46B82F6A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r w:rsidRPr="003A6559">
        <w:rPr>
          <w:rStyle w:val="kwd"/>
          <w:rFonts w:ascii="Consolas" w:eastAsiaTheme="majorEastAsia" w:hAnsi="Consolas" w:cstheme="minorHAnsi"/>
        </w:rPr>
        <w:t>return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kwd"/>
          <w:rFonts w:ascii="Consolas" w:eastAsiaTheme="majorEastAsia" w:hAnsi="Consolas" w:cstheme="minorHAnsi"/>
        </w:rPr>
        <w:t>var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22FFC51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}</w:t>
      </w:r>
    </w:p>
    <w:p w14:paraId="49388CB9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static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main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pln"/>
          <w:rFonts w:ascii="Consolas" w:hAnsi="Consolas" w:cstheme="minorHAnsi"/>
        </w:rPr>
        <w:t>args</w:t>
      </w:r>
      <w:proofErr w:type="spellEnd"/>
      <w:r w:rsidRPr="003A6559">
        <w:rPr>
          <w:rStyle w:val="pun"/>
          <w:rFonts w:ascii="Consolas" w:hAnsi="Consolas" w:cstheme="minorHAnsi"/>
        </w:rPr>
        <w:t>[])</w:t>
      </w:r>
    </w:p>
    <w:p w14:paraId="197B63BC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{</w:t>
      </w:r>
    </w:p>
    <w:p w14:paraId="2DADE49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r w:rsidRPr="003A6559">
        <w:rPr>
          <w:rStyle w:val="typ"/>
          <w:rFonts w:ascii="Consolas" w:eastAsiaTheme="minorEastAsia" w:hAnsi="Consolas" w:cstheme="minorHAnsi"/>
        </w:rPr>
        <w:t>Example2</w:t>
      </w:r>
      <w:r w:rsidRPr="003A6559">
        <w:rPr>
          <w:rStyle w:val="pln"/>
          <w:rFonts w:ascii="Consolas" w:hAnsi="Consolas" w:cstheme="minorHAnsi"/>
        </w:rPr>
        <w:t xml:space="preserve"> obj</w:t>
      </w:r>
      <w:r w:rsidR="00AE77C2" w:rsidRPr="003A6559">
        <w:rPr>
          <w:rStyle w:val="pln"/>
          <w:rFonts w:ascii="Consolas" w:hAnsi="Consolas" w:cstheme="minorHAnsi"/>
        </w:rPr>
        <w:t>1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Example2</w:t>
      </w:r>
      <w:r w:rsidRPr="003A6559">
        <w:rPr>
          <w:rStyle w:val="pun"/>
          <w:rFonts w:ascii="Consolas" w:hAnsi="Consolas" w:cstheme="minorHAnsi"/>
        </w:rPr>
        <w:t>(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032623C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r w:rsidRPr="003A6559">
        <w:rPr>
          <w:rStyle w:val="typ"/>
          <w:rFonts w:ascii="Consolas" w:eastAsiaTheme="minorEastAsia" w:hAnsi="Consolas" w:cstheme="minorHAnsi"/>
        </w:rPr>
        <w:t>Example2</w:t>
      </w:r>
      <w:r w:rsidRPr="003A6559">
        <w:rPr>
          <w:rStyle w:val="pln"/>
          <w:rFonts w:ascii="Consolas" w:hAnsi="Consolas" w:cstheme="minorHAnsi"/>
        </w:rPr>
        <w:t xml:space="preserve"> obj2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Example2</w:t>
      </w:r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lit"/>
          <w:rFonts w:ascii="Consolas" w:hAnsi="Consolas" w:cstheme="minorHAnsi"/>
        </w:rPr>
        <w:t>100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69387837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"var is: "</w:t>
      </w:r>
      <w:r w:rsidRPr="003A6559">
        <w:rPr>
          <w:rStyle w:val="pun"/>
          <w:rFonts w:ascii="Consolas" w:hAnsi="Consolas" w:cstheme="minorHAnsi"/>
        </w:rPr>
        <w:t>+</w:t>
      </w:r>
      <w:r w:rsidRPr="003A6559">
        <w:rPr>
          <w:rStyle w:val="pln"/>
          <w:rFonts w:ascii="Consolas" w:hAnsi="Consolas" w:cstheme="minorHAnsi"/>
        </w:rPr>
        <w:t>obj</w:t>
      </w:r>
      <w:r w:rsidR="00AE77C2" w:rsidRPr="003A6559">
        <w:rPr>
          <w:rStyle w:val="pln"/>
          <w:rFonts w:ascii="Consolas" w:hAnsi="Consolas" w:cstheme="minorHAnsi"/>
        </w:rPr>
        <w:t>1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getValue</w:t>
      </w:r>
      <w:r w:rsidRPr="003A6559">
        <w:rPr>
          <w:rStyle w:val="pun"/>
          <w:rFonts w:ascii="Consolas" w:hAnsi="Consolas" w:cstheme="minorHAnsi"/>
        </w:rPr>
        <w:t>()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3668C2C8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"var is: "</w:t>
      </w:r>
      <w:r w:rsidRPr="003A6559">
        <w:rPr>
          <w:rStyle w:val="pun"/>
          <w:rFonts w:ascii="Consolas" w:hAnsi="Consolas" w:cstheme="minorHAnsi"/>
        </w:rPr>
        <w:t>+</w:t>
      </w:r>
      <w:r w:rsidRPr="003A6559">
        <w:rPr>
          <w:rStyle w:val="pln"/>
          <w:rFonts w:ascii="Consolas" w:hAnsi="Consolas" w:cstheme="minorHAnsi"/>
        </w:rPr>
        <w:t>obj2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getValue</w:t>
      </w:r>
      <w:r w:rsidRPr="003A6559">
        <w:rPr>
          <w:rStyle w:val="pun"/>
          <w:rFonts w:ascii="Consolas" w:hAnsi="Consolas" w:cstheme="minorHAnsi"/>
        </w:rPr>
        <w:t>()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6C05333E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}</w:t>
      </w:r>
    </w:p>
    <w:p w14:paraId="1E8BC16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}</w:t>
      </w:r>
    </w:p>
    <w:p w14:paraId="7D0CDAFA" w14:textId="77777777" w:rsidR="003A6559" w:rsidRDefault="003A6559" w:rsidP="001D11D0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Theme="minorHAnsi" w:eastAsiaTheme="majorEastAsia" w:hAnsiTheme="minorHAnsi" w:cstheme="minorHAnsi"/>
          <w:sz w:val="26"/>
          <w:szCs w:val="26"/>
        </w:rPr>
      </w:pPr>
    </w:p>
    <w:p w14:paraId="7286FA82" w14:textId="06FEEE69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Style w:val="Strong"/>
          <w:rFonts w:asciiTheme="minorHAnsi" w:eastAsiaTheme="majorEastAsia" w:hAnsiTheme="minorHAnsi" w:cstheme="minorHAnsi"/>
          <w:sz w:val="26"/>
          <w:szCs w:val="26"/>
        </w:rPr>
        <w:t>Output:</w:t>
      </w:r>
    </w:p>
    <w:p w14:paraId="3F453D9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Theme="minorHAnsi" w:hAnsiTheme="minorHAnsi" w:cstheme="minorHAnsi"/>
        </w:rPr>
      </w:pPr>
      <w:r w:rsidRPr="003A6559">
        <w:rPr>
          <w:rStyle w:val="kwd"/>
          <w:rFonts w:asciiTheme="minorHAnsi" w:eastAsiaTheme="majorEastAsia" w:hAnsiTheme="minorHAnsi" w:cstheme="minorHAnsi"/>
        </w:rPr>
        <w:t>var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Pr="003A6559">
        <w:rPr>
          <w:rStyle w:val="kwd"/>
          <w:rFonts w:asciiTheme="minorHAnsi" w:eastAsiaTheme="majorEastAsia" w:hAnsiTheme="minorHAnsi" w:cstheme="minorHAnsi"/>
        </w:rPr>
        <w:t>is</w:t>
      </w:r>
      <w:r w:rsidRPr="003A6559">
        <w:rPr>
          <w:rStyle w:val="pun"/>
          <w:rFonts w:asciiTheme="minorHAnsi" w:hAnsiTheme="minorHAnsi" w:cstheme="minorHAnsi"/>
        </w:rPr>
        <w:t>: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proofErr w:type="gramStart"/>
      <w:r w:rsidRPr="003A6559">
        <w:rPr>
          <w:rStyle w:val="lit"/>
          <w:rFonts w:asciiTheme="minorHAnsi" w:hAnsiTheme="minorHAnsi" w:cstheme="minorHAnsi"/>
        </w:rPr>
        <w:t>10</w:t>
      </w:r>
      <w:proofErr w:type="gramEnd"/>
    </w:p>
    <w:p w14:paraId="5E59C1EB" w14:textId="77777777" w:rsidR="001D11D0" w:rsidRPr="003A6559" w:rsidRDefault="001D11D0" w:rsidP="001D11D0">
      <w:pPr>
        <w:pStyle w:val="HTMLPreformatted"/>
        <w:shd w:val="clear" w:color="auto" w:fill="EEEEEE"/>
        <w:rPr>
          <w:rFonts w:asciiTheme="minorHAnsi" w:hAnsiTheme="minorHAnsi" w:cstheme="minorHAnsi"/>
        </w:rPr>
      </w:pPr>
      <w:r w:rsidRPr="003A6559">
        <w:rPr>
          <w:rStyle w:val="kwd"/>
          <w:rFonts w:asciiTheme="minorHAnsi" w:eastAsiaTheme="majorEastAsia" w:hAnsiTheme="minorHAnsi" w:cstheme="minorHAnsi"/>
        </w:rPr>
        <w:t>var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r w:rsidRPr="003A6559">
        <w:rPr>
          <w:rStyle w:val="kwd"/>
          <w:rFonts w:asciiTheme="minorHAnsi" w:eastAsiaTheme="majorEastAsia" w:hAnsiTheme="minorHAnsi" w:cstheme="minorHAnsi"/>
        </w:rPr>
        <w:t>is</w:t>
      </w:r>
      <w:r w:rsidRPr="003A6559">
        <w:rPr>
          <w:rStyle w:val="pun"/>
          <w:rFonts w:asciiTheme="minorHAnsi" w:hAnsiTheme="minorHAnsi" w:cstheme="minorHAnsi"/>
        </w:rPr>
        <w:t>:</w:t>
      </w:r>
      <w:r w:rsidRPr="003A6559">
        <w:rPr>
          <w:rStyle w:val="pln"/>
          <w:rFonts w:asciiTheme="minorHAnsi" w:hAnsiTheme="minorHAnsi" w:cstheme="minorHAnsi"/>
        </w:rPr>
        <w:t xml:space="preserve"> </w:t>
      </w:r>
      <w:proofErr w:type="gramStart"/>
      <w:r w:rsidRPr="003A6559">
        <w:rPr>
          <w:rStyle w:val="lit"/>
          <w:rFonts w:asciiTheme="minorHAnsi" w:hAnsiTheme="minorHAnsi" w:cstheme="minorHAnsi"/>
        </w:rPr>
        <w:t>100</w:t>
      </w:r>
      <w:proofErr w:type="gramEnd"/>
    </w:p>
    <w:p w14:paraId="34714750" w14:textId="77777777" w:rsidR="00AE77C2" w:rsidRPr="003A6559" w:rsidRDefault="00AE77C2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9"/>
          <w:szCs w:val="39"/>
        </w:rPr>
      </w:pPr>
    </w:p>
    <w:p w14:paraId="78C993F6" w14:textId="77777777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9"/>
          <w:szCs w:val="39"/>
        </w:rPr>
      </w:pPr>
      <w:r w:rsidRPr="003A6559">
        <w:rPr>
          <w:rFonts w:asciiTheme="minorHAnsi" w:hAnsiTheme="minorHAnsi" w:cstheme="minorHAnsi"/>
          <w:color w:val="auto"/>
          <w:sz w:val="39"/>
          <w:szCs w:val="39"/>
        </w:rPr>
        <w:t xml:space="preserve">What if you implement only parameterized constructor in </w:t>
      </w:r>
      <w:proofErr w:type="gramStart"/>
      <w:r w:rsidRPr="003A6559">
        <w:rPr>
          <w:rFonts w:asciiTheme="minorHAnsi" w:hAnsiTheme="minorHAnsi" w:cstheme="minorHAnsi"/>
          <w:color w:val="auto"/>
          <w:sz w:val="39"/>
          <w:szCs w:val="39"/>
        </w:rPr>
        <w:t>class</w:t>
      </w:r>
      <w:proofErr w:type="gramEnd"/>
    </w:p>
    <w:p w14:paraId="683E44A4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kwd"/>
          <w:rFonts w:ascii="Consolas" w:eastAsiaTheme="majorEastAsia" w:hAnsi="Consolas" w:cstheme="minorHAnsi"/>
        </w:rPr>
        <w:t>class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Example3</w:t>
      </w:r>
    </w:p>
    <w:p w14:paraId="37DC469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{</w:t>
      </w:r>
    </w:p>
    <w:p w14:paraId="188C9766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private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kwd"/>
          <w:rFonts w:ascii="Consolas" w:eastAsiaTheme="majorEastAsia" w:hAnsi="Consolas" w:cstheme="minorHAnsi"/>
        </w:rPr>
        <w:t>var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6498F2A7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Example3</w:t>
      </w:r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num</w:t>
      </w:r>
      <w:r w:rsidRPr="003A6559">
        <w:rPr>
          <w:rStyle w:val="pun"/>
          <w:rFonts w:ascii="Consolas" w:hAnsi="Consolas" w:cstheme="minorHAnsi"/>
        </w:rPr>
        <w:t>)</w:t>
      </w:r>
    </w:p>
    <w:p w14:paraId="5AA1DF43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{</w:t>
      </w:r>
    </w:p>
    <w:p w14:paraId="0EFEEB14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</w:t>
      </w:r>
      <w:r w:rsidRPr="003A6559">
        <w:rPr>
          <w:rStyle w:val="kwd"/>
          <w:rFonts w:ascii="Consolas" w:eastAsiaTheme="majorEastAsia" w:hAnsi="Consolas" w:cstheme="minorHAnsi"/>
        </w:rPr>
        <w:t>var</w:t>
      </w:r>
      <w:r w:rsidRPr="003A6559">
        <w:rPr>
          <w:rStyle w:val="pun"/>
          <w:rFonts w:ascii="Consolas" w:hAnsi="Consolas" w:cstheme="minorHAnsi"/>
        </w:rPr>
        <w:t>=</w:t>
      </w:r>
      <w:proofErr w:type="gramStart"/>
      <w:r w:rsidRPr="003A6559">
        <w:rPr>
          <w:rStyle w:val="pln"/>
          <w:rFonts w:ascii="Consolas" w:hAnsi="Consolas" w:cstheme="minorHAnsi"/>
        </w:rPr>
        <w:t>num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648D1AA8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}</w:t>
      </w:r>
    </w:p>
    <w:p w14:paraId="1444884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int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pln"/>
          <w:rFonts w:ascii="Consolas" w:hAnsi="Consolas" w:cstheme="minorHAnsi"/>
        </w:rPr>
        <w:t>getValue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</w:t>
      </w:r>
    </w:p>
    <w:p w14:paraId="242DFA0B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{</w:t>
      </w:r>
    </w:p>
    <w:p w14:paraId="12DE4C7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r w:rsidRPr="003A6559">
        <w:rPr>
          <w:rStyle w:val="kwd"/>
          <w:rFonts w:ascii="Consolas" w:eastAsiaTheme="majorEastAsia" w:hAnsi="Consolas" w:cstheme="minorHAnsi"/>
        </w:rPr>
        <w:t>return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kwd"/>
          <w:rFonts w:ascii="Consolas" w:eastAsiaTheme="majorEastAsia" w:hAnsi="Consolas" w:cstheme="minorHAnsi"/>
        </w:rPr>
        <w:t>var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752759B9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}</w:t>
      </w:r>
    </w:p>
    <w:p w14:paraId="01AA03C6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static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main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pln"/>
          <w:rFonts w:ascii="Consolas" w:hAnsi="Consolas" w:cstheme="minorHAnsi"/>
        </w:rPr>
        <w:t>args</w:t>
      </w:r>
      <w:proofErr w:type="spellEnd"/>
      <w:r w:rsidRPr="003A6559">
        <w:rPr>
          <w:rStyle w:val="pun"/>
          <w:rFonts w:ascii="Consolas" w:hAnsi="Consolas" w:cstheme="minorHAnsi"/>
        </w:rPr>
        <w:t>[])</w:t>
      </w:r>
    </w:p>
    <w:p w14:paraId="725F7641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{</w:t>
      </w:r>
    </w:p>
    <w:p w14:paraId="534885B6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r w:rsidRPr="003A6559">
        <w:rPr>
          <w:rStyle w:val="typ"/>
          <w:rFonts w:ascii="Consolas" w:eastAsiaTheme="minorEastAsia" w:hAnsi="Consolas" w:cstheme="minorHAnsi"/>
        </w:rPr>
        <w:t>Example3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pln"/>
          <w:rFonts w:ascii="Consolas" w:hAnsi="Consolas" w:cstheme="minorHAnsi"/>
        </w:rPr>
        <w:t>myobj</w:t>
      </w:r>
      <w:proofErr w:type="spell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Example3</w:t>
      </w:r>
      <w:r w:rsidRPr="003A6559">
        <w:rPr>
          <w:rStyle w:val="pun"/>
          <w:rFonts w:ascii="Consolas" w:hAnsi="Consolas" w:cstheme="minorHAnsi"/>
        </w:rPr>
        <w:t>(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203E844A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       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="00AE77C2" w:rsidRPr="003A6559">
        <w:rPr>
          <w:rStyle w:val="str"/>
          <w:rFonts w:ascii="Consolas" w:hAnsi="Consolas" w:cstheme="minorHAnsi"/>
        </w:rPr>
        <w:t>"V</w:t>
      </w:r>
      <w:r w:rsidRPr="003A6559">
        <w:rPr>
          <w:rStyle w:val="str"/>
          <w:rFonts w:ascii="Consolas" w:hAnsi="Consolas" w:cstheme="minorHAnsi"/>
        </w:rPr>
        <w:t>alue of var is: "</w:t>
      </w:r>
      <w:r w:rsidRPr="003A6559">
        <w:rPr>
          <w:rStyle w:val="pun"/>
          <w:rFonts w:ascii="Consolas" w:hAnsi="Consolas" w:cstheme="minorHAnsi"/>
        </w:rPr>
        <w:t>+</w:t>
      </w:r>
      <w:proofErr w:type="spellStart"/>
      <w:proofErr w:type="gramStart"/>
      <w:r w:rsidRPr="003A6559">
        <w:rPr>
          <w:rStyle w:val="pln"/>
          <w:rFonts w:ascii="Consolas" w:hAnsi="Consolas" w:cstheme="minorHAnsi"/>
        </w:rPr>
        <w:t>myobj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getValue</w:t>
      </w:r>
      <w:proofErr w:type="spellEnd"/>
      <w:proofErr w:type="gramEnd"/>
      <w:r w:rsidRPr="003A6559">
        <w:rPr>
          <w:rStyle w:val="pun"/>
          <w:rFonts w:ascii="Consolas" w:hAnsi="Consolas" w:cstheme="minorHAnsi"/>
        </w:rPr>
        <w:t>());</w:t>
      </w:r>
    </w:p>
    <w:p w14:paraId="1965D75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   </w:t>
      </w:r>
      <w:r w:rsidRPr="003A6559">
        <w:rPr>
          <w:rStyle w:val="pun"/>
          <w:rFonts w:ascii="Consolas" w:hAnsi="Consolas" w:cstheme="minorHAnsi"/>
        </w:rPr>
        <w:t>}</w:t>
      </w:r>
    </w:p>
    <w:p w14:paraId="7301D607" w14:textId="77777777" w:rsidR="001D11D0" w:rsidRPr="003A6559" w:rsidRDefault="001D11D0" w:rsidP="001D11D0">
      <w:pPr>
        <w:pStyle w:val="HTMLPreformatted"/>
        <w:shd w:val="clear" w:color="auto" w:fill="EEEEEE"/>
        <w:rPr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}</w:t>
      </w:r>
    </w:p>
    <w:p w14:paraId="4F0B2109" w14:textId="77777777" w:rsidR="003A6559" w:rsidRDefault="003A6559" w:rsidP="001D11D0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Theme="minorHAnsi" w:eastAsiaTheme="majorEastAsia" w:hAnsiTheme="minorHAnsi" w:cstheme="minorHAnsi"/>
          <w:sz w:val="26"/>
          <w:szCs w:val="26"/>
        </w:rPr>
      </w:pPr>
    </w:p>
    <w:p w14:paraId="287CACB3" w14:textId="414A00BD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Style w:val="Strong"/>
          <w:rFonts w:asciiTheme="minorHAnsi" w:eastAsiaTheme="majorEastAsia" w:hAnsiTheme="minorHAnsi" w:cstheme="minorHAnsi"/>
          <w:sz w:val="26"/>
          <w:szCs w:val="26"/>
        </w:rPr>
        <w:t>Output</w:t>
      </w:r>
      <w:r w:rsidRPr="003A6559">
        <w:rPr>
          <w:rFonts w:asciiTheme="minorHAnsi" w:hAnsiTheme="minorHAnsi" w:cstheme="minorHAnsi"/>
          <w:sz w:val="26"/>
          <w:szCs w:val="26"/>
        </w:rPr>
        <w:t xml:space="preserve">: </w:t>
      </w:r>
      <w:r w:rsidRPr="003A6559">
        <w:rPr>
          <w:rFonts w:asciiTheme="minorHAnsi" w:hAnsiTheme="minorHAnsi" w:cstheme="minorHAnsi"/>
        </w:rPr>
        <w:t>It will throw a compilation error. The reason is, the statement </w:t>
      </w:r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 xml:space="preserve">Example3 </w:t>
      </w:r>
      <w:proofErr w:type="spellStart"/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>myobj</w:t>
      </w:r>
      <w:proofErr w:type="spellEnd"/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 xml:space="preserve"> = new Example3()</w:t>
      </w:r>
      <w:r w:rsidRPr="003A6559">
        <w:rPr>
          <w:rFonts w:asciiTheme="minorHAnsi" w:hAnsiTheme="minorHAnsi" w:cstheme="minorHAnsi"/>
          <w:sz w:val="26"/>
          <w:szCs w:val="26"/>
        </w:rPr>
        <w:t> </w:t>
      </w:r>
      <w:r w:rsidRPr="003A6559">
        <w:rPr>
          <w:rFonts w:asciiTheme="minorHAnsi" w:hAnsiTheme="minorHAnsi" w:cstheme="minorHAnsi"/>
        </w:rPr>
        <w:t xml:space="preserve">is invoking a default constructor which we don’t have in our program. </w:t>
      </w:r>
      <w:r w:rsidR="009F3B66" w:rsidRPr="003A6559">
        <w:rPr>
          <w:rFonts w:asciiTheme="minorHAnsi" w:hAnsiTheme="minorHAnsi" w:cstheme="minorHAnsi"/>
        </w:rPr>
        <w:t>W</w:t>
      </w:r>
      <w:r w:rsidRPr="003A6559">
        <w:rPr>
          <w:rFonts w:asciiTheme="minorHAnsi" w:hAnsiTheme="minorHAnsi" w:cstheme="minorHAnsi"/>
        </w:rPr>
        <w:t>hen you don’t implement any constructor in your class, compiler inserts the default constructor into your code, however when you implement any constructor (in above example I have implemented parameterized constructor with int parameter), then you don’t receive the default constructor by compiler into your code.</w:t>
      </w:r>
    </w:p>
    <w:p w14:paraId="51FA2711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If we remove the parameterized constructor from the above code then the program would run fine, because then compiler would insert the default constructor into your code.</w:t>
      </w:r>
    </w:p>
    <w:p w14:paraId="04B9A16E" w14:textId="77777777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2"/>
          <w:szCs w:val="32"/>
        </w:rPr>
      </w:pPr>
      <w:r w:rsidRPr="003A6559">
        <w:rPr>
          <w:rFonts w:asciiTheme="minorHAnsi" w:hAnsiTheme="minorHAnsi" w:cstheme="minorHAnsi"/>
          <w:color w:val="auto"/>
          <w:sz w:val="32"/>
          <w:szCs w:val="32"/>
        </w:rPr>
        <w:t>Constructor Chaining</w:t>
      </w:r>
    </w:p>
    <w:p w14:paraId="3FE5386F" w14:textId="77777777" w:rsidR="00C03BD9" w:rsidRPr="003A6559" w:rsidRDefault="00655CE9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noProof/>
        </w:rPr>
      </w:pPr>
      <w:r w:rsidRPr="003A6559">
        <w:rPr>
          <w:rFonts w:asciiTheme="minorHAnsi" w:hAnsiTheme="minorHAnsi" w:cstheme="minorHAnsi"/>
        </w:rPr>
        <w:t>When a</w:t>
      </w:r>
      <w:r w:rsidR="001D11D0" w:rsidRPr="003A6559">
        <w:rPr>
          <w:rFonts w:asciiTheme="minorHAnsi" w:hAnsiTheme="minorHAnsi" w:cstheme="minorHAnsi"/>
        </w:rPr>
        <w:t xml:space="preserve"> constructor calls another constructor of same class then this i</w:t>
      </w:r>
      <w:r w:rsidRPr="003A6559">
        <w:rPr>
          <w:rFonts w:asciiTheme="minorHAnsi" w:hAnsiTheme="minorHAnsi" w:cstheme="minorHAnsi"/>
        </w:rPr>
        <w:t>s called constructor chaining.</w:t>
      </w:r>
      <w:r w:rsidR="00C03BD9" w:rsidRPr="003A6559">
        <w:rPr>
          <w:rFonts w:asciiTheme="minorHAnsi" w:hAnsiTheme="minorHAnsi" w:cstheme="minorHAnsi"/>
          <w:noProof/>
        </w:rPr>
        <w:t xml:space="preserve"> </w:t>
      </w:r>
    </w:p>
    <w:p w14:paraId="1E060F9E" w14:textId="5BD8B505" w:rsidR="00C03BD9" w:rsidRPr="003A6559" w:rsidRDefault="00C03BD9" w:rsidP="003A655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3EAD828A" wp14:editId="2AED31F6">
            <wp:extent cx="4076700" cy="3670607"/>
            <wp:effectExtent l="0" t="0" r="0" b="6350"/>
            <wp:docPr id="2" name="Picture 2" descr="Alternate version available be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ternate version available below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29" cy="36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20C9" w14:textId="77777777" w:rsidR="00C03BD9" w:rsidRPr="003A6559" w:rsidRDefault="00C03BD9" w:rsidP="0041707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sz w:val="26"/>
          <w:szCs w:val="26"/>
        </w:rPr>
        <w:t xml:space="preserve">Alternate version: </w:t>
      </w:r>
    </w:p>
    <w:p w14:paraId="60729BCD" w14:textId="1EAE71FA" w:rsidR="001D11D0" w:rsidRPr="003A6559" w:rsidRDefault="00C03BD9" w:rsidP="0041707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746E2" wp14:editId="6EACDE52">
                <wp:simplePos x="0" y="0"/>
                <wp:positionH relativeFrom="column">
                  <wp:posOffset>1358900</wp:posOffset>
                </wp:positionH>
                <wp:positionV relativeFrom="paragraph">
                  <wp:posOffset>1301750</wp:posOffset>
                </wp:positionV>
                <wp:extent cx="1009650" cy="355600"/>
                <wp:effectExtent l="0" t="19050" r="571500" b="101600"/>
                <wp:wrapNone/>
                <wp:docPr id="14" name="Connector: Elbow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55600"/>
                        </a:xfrm>
                        <a:prstGeom prst="bentConnector3">
                          <a:avLst>
                            <a:gd name="adj1" fmla="val 15405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DA2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alt="&quot;&quot;" style="position:absolute;margin-left:107pt;margin-top:102.5pt;width:79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" adj="33275" strokecolor="#5b9bd5 [3204]" strokeweight="3pt">
                <v:stroke endarrow="block"/>
              </v:shape>
            </w:pict>
          </mc:Fallback>
        </mc:AlternateContent>
      </w: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E6945" wp14:editId="78D9EFFD">
                <wp:simplePos x="0" y="0"/>
                <wp:positionH relativeFrom="column">
                  <wp:posOffset>1676400</wp:posOffset>
                </wp:positionH>
                <wp:positionV relativeFrom="paragraph">
                  <wp:posOffset>698500</wp:posOffset>
                </wp:positionV>
                <wp:extent cx="1009650" cy="368300"/>
                <wp:effectExtent l="38100" t="19050" r="266700" b="107950"/>
                <wp:wrapNone/>
                <wp:docPr id="12" name="Connector: Elbow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68300"/>
                        </a:xfrm>
                        <a:prstGeom prst="bentConnector3">
                          <a:avLst>
                            <a:gd name="adj1" fmla="val -239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9E3D" id="Connector: Elbow 12" o:spid="_x0000_s1026" type="#_x0000_t34" alt="&quot;&quot;" style="position:absolute;margin-left:132pt;margin-top:55pt;width:79.5pt;height:2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" adj="-5181" strokecolor="#5b9bd5 [3204]" strokeweight="3pt">
                <v:stroke endarrow="block"/>
              </v:shape>
            </w:pict>
          </mc:Fallback>
        </mc:AlternateContent>
      </w: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3C707" wp14:editId="0988334A">
                <wp:simplePos x="0" y="0"/>
                <wp:positionH relativeFrom="column">
                  <wp:posOffset>1809750</wp:posOffset>
                </wp:positionH>
                <wp:positionV relativeFrom="paragraph">
                  <wp:posOffset>127000</wp:posOffset>
                </wp:positionV>
                <wp:extent cx="1193800" cy="2482850"/>
                <wp:effectExtent l="0" t="95250" r="977900" b="31750"/>
                <wp:wrapNone/>
                <wp:docPr id="11" name="Connector: Elbow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0" cy="2482850"/>
                        </a:xfrm>
                        <a:prstGeom prst="bentConnector3">
                          <a:avLst>
                            <a:gd name="adj1" fmla="val -7876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5EC5" id="Connector: Elbow 11" o:spid="_x0000_s1026" type="#_x0000_t34" alt="&quot;&quot;" style="position:absolute;margin-left:142.5pt;margin-top:10pt;width:94pt;height:19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" adj="-17012" strokecolor="#5b9bd5 [3204]" strokeweight="3pt">
                <v:stroke endarrow="block"/>
              </v:shape>
            </w:pict>
          </mc:Fallback>
        </mc:AlternateContent>
      </w: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inline distT="0" distB="0" distL="0" distR="0" wp14:anchorId="4DC6A36C" wp14:editId="7F108DB3">
                <wp:extent cx="3295650" cy="3302000"/>
                <wp:effectExtent l="0" t="0" r="1905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30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0B03C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{</w:t>
                            </w:r>
                            <w:proofErr w:type="gramEnd"/>
                          </w:p>
                          <w:p w14:paraId="1FF5D93F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….</w:t>
                            </w:r>
                          </w:p>
                          <w:p w14:paraId="359C0BA5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 xml:space="preserve">My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Class(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3E7796E7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this (“BeginnersBook.com”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);</w:t>
                            </w:r>
                            <w:proofErr w:type="gramEnd"/>
                          </w:p>
                          <w:p w14:paraId="0CE4ED38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18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456D33E4" w14:textId="2256FD4E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String) {</w:t>
                            </w:r>
                          </w:p>
                          <w:p w14:paraId="096C94AA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81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this(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s, 6);</w:t>
                            </w:r>
                          </w:p>
                          <w:p w14:paraId="258FE147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18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BC21805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String s, int age) {</w:t>
                            </w:r>
                          </w:p>
                          <w:p w14:paraId="00202647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81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this.name 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s;</w:t>
                            </w:r>
                            <w:proofErr w:type="gramEnd"/>
                          </w:p>
                          <w:p w14:paraId="6C691695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81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this.age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 xml:space="preserve"> 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age;</w:t>
                            </w:r>
                            <w:proofErr w:type="gramEnd"/>
                          </w:p>
                          <w:p w14:paraId="16943317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18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4E78BCDE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 xml:space="preserve">public static void main (String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 xml:space="preserve"> []) {</w:t>
                            </w:r>
                          </w:p>
                          <w:p w14:paraId="08F25D61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81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 xml:space="preserve"> obj = new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);</w:t>
                            </w:r>
                            <w:proofErr w:type="gramEnd"/>
                          </w:p>
                          <w:p w14:paraId="54F505B7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81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….</w:t>
                            </w:r>
                          </w:p>
                          <w:p w14:paraId="56E90F27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18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45F7248F" w14:textId="77777777" w:rsidR="00C03BD9" w:rsidRDefault="00C03BD9" w:rsidP="00C03BD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3542502D" w14:textId="77777777" w:rsidR="00C03BD9" w:rsidRDefault="00C03BD9" w:rsidP="00C03B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C6A36C" id="_x0000_s1029" type="#_x0000_t202" style="width:259.5pt;height:2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">
                <v:textbox>
                  <w:txbxContent>
                    <w:p w14:paraId="6C80B03C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 xml:space="preserve">public class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MyClass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{</w:t>
                      </w:r>
                      <w:proofErr w:type="gramEnd"/>
                    </w:p>
                    <w:p w14:paraId="1FF5D93F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….</w:t>
                      </w:r>
                    </w:p>
                    <w:p w14:paraId="359C0BA5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 xml:space="preserve">My </w:t>
                      </w:r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Class(</w:t>
                      </w:r>
                      <w:proofErr w:type="gram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) {</w:t>
                      </w:r>
                    </w:p>
                    <w:p w14:paraId="3E7796E7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this (“BeginnersBook.com”</w:t>
                      </w:r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);</w:t>
                      </w:r>
                      <w:proofErr w:type="gramEnd"/>
                    </w:p>
                    <w:p w14:paraId="0CE4ED38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18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456D33E4" w14:textId="2256FD4E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MyClass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String) {</w:t>
                      </w:r>
                    </w:p>
                    <w:p w14:paraId="096C94AA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81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this(</w:t>
                      </w:r>
                      <w:proofErr w:type="gram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s, 6);</w:t>
                      </w:r>
                    </w:p>
                    <w:p w14:paraId="258FE147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18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1BC21805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MyClass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String s, int age) {</w:t>
                      </w:r>
                    </w:p>
                    <w:p w14:paraId="00202647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81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this.name =</w:t>
                      </w:r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s;</w:t>
                      </w:r>
                      <w:proofErr w:type="gramEnd"/>
                    </w:p>
                    <w:p w14:paraId="6C691695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81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this.age</w:t>
                      </w:r>
                      <w:proofErr w:type="spell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 xml:space="preserve"> =</w:t>
                      </w:r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age;</w:t>
                      </w:r>
                      <w:proofErr w:type="gramEnd"/>
                    </w:p>
                    <w:p w14:paraId="16943317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18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4E78BCDE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 xml:space="preserve">public static void main (String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args</w:t>
                      </w:r>
                      <w:proofErr w:type="spell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 xml:space="preserve"> []) {</w:t>
                      </w:r>
                    </w:p>
                    <w:p w14:paraId="08F25D61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81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MyClass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 xml:space="preserve"> obj = new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MyClass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);</w:t>
                      </w:r>
                      <w:proofErr w:type="gramEnd"/>
                    </w:p>
                    <w:p w14:paraId="54F505B7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81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….</w:t>
                      </w:r>
                    </w:p>
                    <w:p w14:paraId="56E90F27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18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45F7248F" w14:textId="77777777" w:rsidR="00C03BD9" w:rsidRDefault="00C03BD9" w:rsidP="00C03BD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3542502D" w14:textId="77777777" w:rsidR="00C03BD9" w:rsidRDefault="00C03BD9" w:rsidP="00C03BD9"/>
                  </w:txbxContent>
                </v:textbox>
                <w10:anchorlock/>
              </v:shape>
            </w:pict>
          </mc:Fallback>
        </mc:AlternateContent>
      </w:r>
      <w:r w:rsidR="001D11D0" w:rsidRPr="003A6559">
        <w:rPr>
          <w:rFonts w:asciiTheme="minorHAnsi" w:hAnsiTheme="minorHAnsi" w:cstheme="minorHAnsi"/>
          <w:sz w:val="26"/>
          <w:szCs w:val="26"/>
        </w:rPr>
        <w:br/>
      </w:r>
    </w:p>
    <w:p w14:paraId="27CFF312" w14:textId="77777777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9"/>
          <w:szCs w:val="39"/>
        </w:rPr>
      </w:pPr>
      <w:proofErr w:type="gramStart"/>
      <w:r w:rsidRPr="003A6559">
        <w:rPr>
          <w:rFonts w:asciiTheme="minorHAnsi" w:hAnsiTheme="minorHAnsi" w:cstheme="minorHAnsi"/>
          <w:color w:val="auto"/>
          <w:sz w:val="39"/>
          <w:szCs w:val="39"/>
        </w:rPr>
        <w:lastRenderedPageBreak/>
        <w:t>Super(</w:t>
      </w:r>
      <w:proofErr w:type="gramEnd"/>
      <w:r w:rsidRPr="003A6559">
        <w:rPr>
          <w:rFonts w:asciiTheme="minorHAnsi" w:hAnsiTheme="minorHAnsi" w:cstheme="minorHAnsi"/>
          <w:color w:val="auto"/>
          <w:sz w:val="39"/>
          <w:szCs w:val="39"/>
        </w:rPr>
        <w:t>)</w:t>
      </w:r>
    </w:p>
    <w:p w14:paraId="6FACCD15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</w:rPr>
        <w:t xml:space="preserve">Whenever a child class constructor gets </w:t>
      </w:r>
      <w:proofErr w:type="gramStart"/>
      <w:r w:rsidRPr="003A6559">
        <w:rPr>
          <w:rFonts w:asciiTheme="minorHAnsi" w:hAnsiTheme="minorHAnsi" w:cstheme="minorHAnsi"/>
        </w:rPr>
        <w:t>invoked</w:t>
      </w:r>
      <w:proofErr w:type="gramEnd"/>
      <w:r w:rsidRPr="003A6559">
        <w:rPr>
          <w:rFonts w:asciiTheme="minorHAnsi" w:hAnsiTheme="minorHAnsi" w:cstheme="minorHAnsi"/>
        </w:rPr>
        <w:t xml:space="preserve"> it implicitly invokes the constructor of parent class. You can also say that the compiler inserts a </w:t>
      </w:r>
      <w:proofErr w:type="gramStart"/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>super(</w:t>
      </w:r>
      <w:proofErr w:type="gramEnd"/>
      <w:r w:rsidRPr="003A6559">
        <w:rPr>
          <w:rStyle w:val="HTMLCode"/>
          <w:rFonts w:asciiTheme="minorHAnsi" w:eastAsiaTheme="majorEastAsia" w:hAnsiTheme="minorHAnsi" w:cstheme="minorHAnsi"/>
          <w:shd w:val="clear" w:color="auto" w:fill="EEEEEE"/>
        </w:rPr>
        <w:t>);</w:t>
      </w:r>
      <w:r w:rsidRPr="003A6559">
        <w:rPr>
          <w:rFonts w:asciiTheme="minorHAnsi" w:hAnsiTheme="minorHAnsi" w:cstheme="minorHAnsi"/>
          <w:sz w:val="26"/>
          <w:szCs w:val="26"/>
        </w:rPr>
        <w:t> </w:t>
      </w:r>
      <w:r w:rsidRPr="003A6559">
        <w:rPr>
          <w:rFonts w:asciiTheme="minorHAnsi" w:hAnsiTheme="minorHAnsi" w:cstheme="minorHAnsi"/>
        </w:rPr>
        <w:t>statement at the beginning of child class constructor.</w:t>
      </w:r>
    </w:p>
    <w:p w14:paraId="53448CC6" w14:textId="77777777" w:rsidR="001D11D0" w:rsidRPr="003A6559" w:rsidRDefault="001D11D0" w:rsidP="004E65A3">
      <w:pPr>
        <w:pStyle w:val="HTMLPreformatted"/>
        <w:shd w:val="clear" w:color="auto" w:fill="EEEEEE"/>
        <w:tabs>
          <w:tab w:val="clear" w:pos="916"/>
          <w:tab w:val="clear" w:pos="1832"/>
          <w:tab w:val="clear" w:pos="2748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pln"/>
          <w:rFonts w:ascii="Consolas" w:hAnsi="Consolas" w:cstheme="minorHAnsi"/>
        </w:rPr>
      </w:pPr>
      <w:r w:rsidRPr="003A6559">
        <w:rPr>
          <w:rStyle w:val="kwd"/>
          <w:rFonts w:ascii="Consolas" w:eastAsiaTheme="majorEastAsia" w:hAnsi="Consolas" w:cstheme="minorHAnsi"/>
        </w:rPr>
        <w:t>class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MyParentClass</w:t>
      </w:r>
      <w:proofErr w:type="spell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{</w:t>
      </w:r>
    </w:p>
    <w:p w14:paraId="07D9625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proofErr w:type="spellStart"/>
      <w:proofErr w:type="gramStart"/>
      <w:r w:rsidRPr="003A6559">
        <w:rPr>
          <w:rStyle w:val="typ"/>
          <w:rFonts w:ascii="Consolas" w:eastAsiaTheme="minorEastAsia" w:hAnsi="Consolas" w:cstheme="minorHAnsi"/>
        </w:rPr>
        <w:t>MyParentClass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){</w:t>
      </w:r>
    </w:p>
    <w:p w14:paraId="399F9334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</w:t>
      </w:r>
      <w:proofErr w:type="spellStart"/>
      <w:r w:rsidRPr="003A6559">
        <w:rPr>
          <w:rStyle w:val="str"/>
          <w:rFonts w:ascii="Consolas" w:hAnsi="Consolas" w:cstheme="minorHAnsi"/>
        </w:rPr>
        <w:t>MyParentClass</w:t>
      </w:r>
      <w:proofErr w:type="spellEnd"/>
      <w:r w:rsidRPr="003A6559">
        <w:rPr>
          <w:rStyle w:val="str"/>
          <w:rFonts w:ascii="Consolas" w:hAnsi="Consolas" w:cstheme="minorHAnsi"/>
        </w:rPr>
        <w:t xml:space="preserve"> Constructor"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39DF10AD" w14:textId="211E2E8D" w:rsidR="001D11D0" w:rsidRPr="003A6559" w:rsidRDefault="001D11D0" w:rsidP="004E65A3">
      <w:pPr>
        <w:pStyle w:val="HTMLPreformatted"/>
        <w:shd w:val="clear" w:color="auto" w:fill="EEEEEE"/>
        <w:tabs>
          <w:tab w:val="clear" w:pos="916"/>
          <w:tab w:val="clear" w:pos="1832"/>
          <w:tab w:val="clear" w:pos="2748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="004E65A3" w:rsidRPr="003A6559">
        <w:rPr>
          <w:rStyle w:val="pun"/>
          <w:rFonts w:ascii="Consolas" w:hAnsi="Consolas" w:cstheme="minorHAnsi"/>
        </w:rPr>
        <w:tab/>
      </w:r>
    </w:p>
    <w:p w14:paraId="3D8F8E1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}</w:t>
      </w:r>
    </w:p>
    <w:p w14:paraId="474A1E7B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kwd"/>
          <w:rFonts w:ascii="Consolas" w:eastAsiaTheme="majorEastAsia" w:hAnsi="Consolas" w:cstheme="minorHAnsi"/>
        </w:rPr>
        <w:t>class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MyChildClass</w:t>
      </w:r>
      <w:proofErr w:type="spell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extends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typ"/>
          <w:rFonts w:ascii="Consolas" w:eastAsiaTheme="minorEastAsia" w:hAnsi="Consolas" w:cstheme="minorHAnsi"/>
        </w:rPr>
        <w:t>MyParentClass</w:t>
      </w:r>
      <w:proofErr w:type="spellEnd"/>
      <w:r w:rsidRPr="003A6559">
        <w:rPr>
          <w:rStyle w:val="pun"/>
          <w:rFonts w:ascii="Consolas" w:hAnsi="Consolas" w:cstheme="minorHAnsi"/>
        </w:rPr>
        <w:t>{</w:t>
      </w:r>
      <w:proofErr w:type="gramEnd"/>
    </w:p>
    <w:p w14:paraId="01803BA4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proofErr w:type="spellStart"/>
      <w:proofErr w:type="gramStart"/>
      <w:r w:rsidRPr="003A6559">
        <w:rPr>
          <w:rStyle w:val="typ"/>
          <w:rFonts w:ascii="Consolas" w:eastAsiaTheme="minorEastAsia" w:hAnsi="Consolas" w:cstheme="minorHAnsi"/>
        </w:rPr>
        <w:t>MyChildClass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{</w:t>
      </w:r>
    </w:p>
    <w:p w14:paraId="2F7CA5B9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</w:t>
      </w:r>
      <w:proofErr w:type="spellStart"/>
      <w:r w:rsidRPr="003A6559">
        <w:rPr>
          <w:rStyle w:val="str"/>
          <w:rFonts w:ascii="Consolas" w:hAnsi="Consolas" w:cstheme="minorHAnsi"/>
        </w:rPr>
        <w:t>MyChildClass</w:t>
      </w:r>
      <w:proofErr w:type="spellEnd"/>
      <w:r w:rsidRPr="003A6559">
        <w:rPr>
          <w:rStyle w:val="str"/>
          <w:rFonts w:ascii="Consolas" w:hAnsi="Consolas" w:cstheme="minorHAnsi"/>
        </w:rPr>
        <w:t xml:space="preserve"> Constructor"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5BEE64F3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</w:p>
    <w:p w14:paraId="63A3B333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static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main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pln"/>
          <w:rFonts w:ascii="Consolas" w:hAnsi="Consolas" w:cstheme="minorHAnsi"/>
        </w:rPr>
        <w:t>args</w:t>
      </w:r>
      <w:proofErr w:type="spellEnd"/>
      <w:r w:rsidRPr="003A6559">
        <w:rPr>
          <w:rStyle w:val="pun"/>
          <w:rFonts w:ascii="Consolas" w:hAnsi="Consolas" w:cstheme="minorHAnsi"/>
        </w:rPr>
        <w:t>[])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pun"/>
          <w:rFonts w:ascii="Consolas" w:hAnsi="Consolas" w:cstheme="minorHAnsi"/>
        </w:rPr>
        <w:t>{</w:t>
      </w:r>
    </w:p>
    <w:p w14:paraId="1A1EA9DC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typ"/>
          <w:rFonts w:ascii="Consolas" w:eastAsiaTheme="minorEastAsia" w:hAnsi="Consolas" w:cstheme="minorHAnsi"/>
        </w:rPr>
        <w:t>MyChildClass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);</w:t>
      </w:r>
    </w:p>
    <w:p w14:paraId="256719D7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</w:p>
    <w:p w14:paraId="7F571A6E" w14:textId="77777777" w:rsidR="001D11D0" w:rsidRPr="003A6559" w:rsidRDefault="001D11D0" w:rsidP="001D11D0">
      <w:pPr>
        <w:pStyle w:val="HTMLPreformatted"/>
        <w:shd w:val="clear" w:color="auto" w:fill="EEEEEE"/>
        <w:rPr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}</w:t>
      </w:r>
    </w:p>
    <w:p w14:paraId="2FE121DA" w14:textId="77777777" w:rsidR="004E65A3" w:rsidRPr="003A6559" w:rsidRDefault="004E65A3" w:rsidP="001D11D0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Theme="minorHAnsi" w:eastAsiaTheme="majorEastAsia" w:hAnsiTheme="minorHAnsi" w:cstheme="minorHAnsi"/>
          <w:sz w:val="26"/>
          <w:szCs w:val="26"/>
        </w:rPr>
      </w:pPr>
    </w:p>
    <w:p w14:paraId="4B9DD92F" w14:textId="0FE71A1A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Style w:val="Strong"/>
          <w:rFonts w:asciiTheme="minorHAnsi" w:eastAsiaTheme="majorEastAsia" w:hAnsiTheme="minorHAnsi" w:cstheme="minorHAnsi"/>
          <w:sz w:val="26"/>
          <w:szCs w:val="26"/>
        </w:rPr>
        <w:t>Output:</w:t>
      </w:r>
    </w:p>
    <w:p w14:paraId="01A1B738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proofErr w:type="spellStart"/>
      <w:r w:rsidRPr="003A6559">
        <w:rPr>
          <w:rStyle w:val="typ"/>
          <w:rFonts w:ascii="Consolas" w:eastAsiaTheme="minorEastAsia" w:hAnsi="Consolas" w:cstheme="minorHAnsi"/>
        </w:rPr>
        <w:t>MyParentClass</w:t>
      </w:r>
      <w:proofErr w:type="spell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Constructor</w:t>
      </w:r>
    </w:p>
    <w:p w14:paraId="33FE9C56" w14:textId="77777777" w:rsidR="001D11D0" w:rsidRPr="003A6559" w:rsidRDefault="001D11D0" w:rsidP="001D11D0">
      <w:pPr>
        <w:pStyle w:val="HTMLPreformatted"/>
        <w:shd w:val="clear" w:color="auto" w:fill="EEEEEE"/>
        <w:rPr>
          <w:rFonts w:ascii="Consolas" w:hAnsi="Consolas" w:cstheme="minorHAnsi"/>
        </w:rPr>
      </w:pPr>
      <w:proofErr w:type="spellStart"/>
      <w:r w:rsidRPr="003A6559">
        <w:rPr>
          <w:rStyle w:val="typ"/>
          <w:rFonts w:ascii="Consolas" w:eastAsiaTheme="minorEastAsia" w:hAnsi="Consolas" w:cstheme="minorHAnsi"/>
        </w:rPr>
        <w:t>MyChildClass</w:t>
      </w:r>
      <w:proofErr w:type="spellEnd"/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typ"/>
          <w:rFonts w:ascii="Consolas" w:eastAsiaTheme="minorEastAsia" w:hAnsi="Consolas" w:cstheme="minorHAnsi"/>
        </w:rPr>
        <w:t>Constructor</w:t>
      </w:r>
    </w:p>
    <w:p w14:paraId="1EFBA303" w14:textId="77777777" w:rsidR="003A6559" w:rsidRDefault="003A6559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9"/>
          <w:szCs w:val="39"/>
        </w:rPr>
      </w:pPr>
    </w:p>
    <w:p w14:paraId="74B7715F" w14:textId="781028D6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2"/>
          <w:szCs w:val="32"/>
        </w:rPr>
      </w:pPr>
      <w:r w:rsidRPr="003A6559">
        <w:rPr>
          <w:rFonts w:asciiTheme="minorHAnsi" w:hAnsiTheme="minorHAnsi" w:cstheme="minorHAnsi"/>
          <w:color w:val="auto"/>
          <w:sz w:val="32"/>
          <w:szCs w:val="32"/>
        </w:rPr>
        <w:t>Constructor Overloading</w:t>
      </w:r>
    </w:p>
    <w:p w14:paraId="1EDE22A7" w14:textId="77777777" w:rsidR="003A6559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Constructor overloading is a concept of having more than one constructor with different parameters list, in such a way so that each constructor performs a different task.</w:t>
      </w:r>
    </w:p>
    <w:p w14:paraId="3C852F91" w14:textId="36A97AF0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sz w:val="26"/>
          <w:szCs w:val="26"/>
        </w:rPr>
        <w:lastRenderedPageBreak/>
        <w:br/>
      </w:r>
      <w:r w:rsidRPr="003A6559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70C6B39D" wp14:editId="6ED1CBCB">
            <wp:extent cx="4761865" cy="2855595"/>
            <wp:effectExtent l="0" t="0" r="635" b="1905"/>
            <wp:docPr id="1" name="Picture 1" descr="Constructor overloading: three overloaded constructors - They must have different Parameters list. Alternate version available be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structor overloading: three overloaded constructors - They must have different Parameters list. Alternate version available below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B7C0" w14:textId="2BDB4187" w:rsidR="004849DA" w:rsidRDefault="004849DA" w:rsidP="004849D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 xml:space="preserve">Alternate version: </w:t>
      </w:r>
    </w:p>
    <w:p w14:paraId="156D9890" w14:textId="77777777" w:rsidR="003A6559" w:rsidRPr="003A6559" w:rsidRDefault="003A6559" w:rsidP="004849D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0237A5AB" w14:textId="77777777" w:rsidR="003A6559" w:rsidRDefault="003A6559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7561E" wp14:editId="00346954">
                <wp:simplePos x="0" y="0"/>
                <wp:positionH relativeFrom="column">
                  <wp:posOffset>1714500</wp:posOffset>
                </wp:positionH>
                <wp:positionV relativeFrom="paragraph">
                  <wp:posOffset>890270</wp:posOffset>
                </wp:positionV>
                <wp:extent cx="1404620" cy="9525"/>
                <wp:effectExtent l="38100" t="95250" r="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62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09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5pt;margin-top:70.1pt;width:110.6pt;height: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" strokecolor="#747070 [1614]" strokeweight="3pt">
                <v:stroke endarrow="block" joinstyle="miter"/>
              </v:shape>
            </w:pict>
          </mc:Fallback>
        </mc:AlternateContent>
      </w:r>
      <w:r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C486A" wp14:editId="7AB0E346">
                <wp:simplePos x="0" y="0"/>
                <wp:positionH relativeFrom="column">
                  <wp:posOffset>1714500</wp:posOffset>
                </wp:positionH>
                <wp:positionV relativeFrom="paragraph">
                  <wp:posOffset>238247</wp:posOffset>
                </wp:positionV>
                <wp:extent cx="242888" cy="1295596"/>
                <wp:effectExtent l="38100" t="95250" r="1186180" b="95250"/>
                <wp:wrapNone/>
                <wp:docPr id="18" name="Connector: Elbow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8" cy="1295596"/>
                        </a:xfrm>
                        <a:prstGeom prst="bentConnector3">
                          <a:avLst>
                            <a:gd name="adj1" fmla="val -480069"/>
                          </a:avLst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F03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alt="&quot;&quot;" style="position:absolute;margin-left:135pt;margin-top:18.75pt;width:19.15pt;height:10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" adj="-103695" strokecolor="#747070 [1614]" strokeweight="3pt">
                <v:stroke startarrow="block" endarrow="block"/>
              </v:shape>
            </w:pict>
          </mc:Fallback>
        </mc:AlternateContent>
      </w:r>
      <w:r w:rsidR="004849DA" w:rsidRPr="003A655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inline distT="0" distB="0" distL="0" distR="0" wp14:anchorId="076BABA9" wp14:editId="4665E880">
                <wp:extent cx="2501900" cy="1404620"/>
                <wp:effectExtent l="0" t="0" r="12700" b="2159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3F42" w14:textId="6A72AE8F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public class Demo {</w:t>
                            </w:r>
                          </w:p>
                          <w:p w14:paraId="55B196A0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Demo(</w:t>
                            </w:r>
                            <w:proofErr w:type="gramEnd"/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18EC5530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..</w:t>
                            </w:r>
                          </w:p>
                          <w:p w14:paraId="3D8CDCD7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60010C1B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Demo(</w:t>
                            </w:r>
                            <w:proofErr w:type="gramEnd"/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String s){</w:t>
                            </w:r>
                          </w:p>
                          <w:p w14:paraId="233A4625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…</w:t>
                            </w:r>
                          </w:p>
                          <w:p w14:paraId="0DA1C738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26477A7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 xml:space="preserve">Demo (int </w:t>
                            </w:r>
                            <w:proofErr w:type="spellStart"/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334F0002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…</w:t>
                            </w:r>
                          </w:p>
                          <w:p w14:paraId="78C02B5C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F4C5211" w14:textId="77777777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18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…..</w:t>
                            </w:r>
                          </w:p>
                          <w:p w14:paraId="24136D54" w14:textId="4C9F93E5" w:rsidR="004849DA" w:rsidRPr="003A6559" w:rsidRDefault="004849DA" w:rsidP="004849D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</w:pPr>
                            <w:r w:rsidRPr="003A6559">
                              <w:rPr>
                                <w:rFonts w:ascii="Consolas" w:hAnsi="Consolas" w:cs="Arial"/>
                                <w:color w:val="222426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BABA9" id="_x0000_s1030" type="#_x0000_t202" style="width:19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">
                <v:textbox style="mso-fit-shape-to-text:t">
                  <w:txbxContent>
                    <w:p w14:paraId="4F323F42" w14:textId="6A72AE8F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public class Demo {</w:t>
                      </w:r>
                    </w:p>
                    <w:p w14:paraId="55B196A0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proofErr w:type="gramStart"/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Demo(</w:t>
                      </w:r>
                      <w:proofErr w:type="gramEnd"/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) {</w:t>
                      </w:r>
                    </w:p>
                    <w:p w14:paraId="18EC5530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..</w:t>
                      </w:r>
                    </w:p>
                    <w:p w14:paraId="3D8CDCD7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60010C1B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proofErr w:type="gramStart"/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Demo(</w:t>
                      </w:r>
                      <w:proofErr w:type="gramEnd"/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String s){</w:t>
                      </w:r>
                    </w:p>
                    <w:p w14:paraId="233A4625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…</w:t>
                      </w:r>
                    </w:p>
                    <w:p w14:paraId="0DA1C738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126477A7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 xml:space="preserve">Demo (int </w:t>
                      </w:r>
                      <w:proofErr w:type="spellStart"/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) {</w:t>
                      </w:r>
                    </w:p>
                    <w:p w14:paraId="334F0002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…</w:t>
                      </w:r>
                    </w:p>
                    <w:p w14:paraId="78C02B5C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36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  <w:p w14:paraId="7F4C5211" w14:textId="77777777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18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…..</w:t>
                      </w:r>
                    </w:p>
                    <w:p w14:paraId="24136D54" w14:textId="4C9F93E5" w:rsidR="004849DA" w:rsidRPr="003A6559" w:rsidRDefault="004849DA" w:rsidP="004849D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</w:pPr>
                      <w:r w:rsidRPr="003A6559">
                        <w:rPr>
                          <w:rFonts w:ascii="Consolas" w:hAnsi="Consolas" w:cs="Arial"/>
                          <w:color w:val="222426"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E17E4" w14:textId="1281376A" w:rsidR="004849DA" w:rsidRPr="003A6559" w:rsidRDefault="004849DA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</w:rPr>
        <w:t xml:space="preserve">Three overladed constructs – They must have different Parameters </w:t>
      </w:r>
      <w:proofErr w:type="gramStart"/>
      <w:r w:rsidRPr="003A6559">
        <w:rPr>
          <w:rFonts w:asciiTheme="minorHAnsi" w:hAnsiTheme="minorHAnsi" w:cstheme="minorHAnsi"/>
        </w:rPr>
        <w:t>list</w:t>
      </w:r>
      <w:proofErr w:type="gramEnd"/>
    </w:p>
    <w:p w14:paraId="5C7E906F" w14:textId="77777777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2"/>
          <w:szCs w:val="32"/>
        </w:rPr>
      </w:pPr>
      <w:r w:rsidRPr="003A6559">
        <w:rPr>
          <w:rFonts w:asciiTheme="minorHAnsi" w:hAnsiTheme="minorHAnsi" w:cstheme="minorHAnsi"/>
          <w:color w:val="auto"/>
          <w:sz w:val="32"/>
          <w:szCs w:val="32"/>
        </w:rPr>
        <w:t>Java Copy Constructor</w:t>
      </w:r>
    </w:p>
    <w:p w14:paraId="7E77EC74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>A copy constructor is used for copying the values of one object to another object.</w:t>
      </w:r>
    </w:p>
    <w:p w14:paraId="59B7213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kwd"/>
          <w:rFonts w:ascii="Consolas" w:eastAsiaTheme="majorEastAsia" w:hAnsi="Consolas" w:cstheme="minorHAnsi"/>
        </w:rPr>
        <w:t>class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un"/>
          <w:rFonts w:ascii="Consolas" w:hAnsi="Consolas" w:cstheme="minorHAnsi"/>
        </w:rPr>
        <w:t>{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618122CD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web</w:t>
      </w:r>
      <w:r w:rsidRPr="003A6559">
        <w:rPr>
          <w:rStyle w:val="pun"/>
          <w:rFonts w:ascii="Consolas" w:hAnsi="Consolas" w:cstheme="minorHAnsi"/>
        </w:rPr>
        <w:t>;</w:t>
      </w:r>
      <w:proofErr w:type="gramEnd"/>
      <w:r w:rsidRPr="003A6559">
        <w:rPr>
          <w:rStyle w:val="pln"/>
          <w:rFonts w:ascii="Consolas" w:hAnsi="Consolas" w:cstheme="minorHAnsi"/>
        </w:rPr>
        <w:t xml:space="preserve"> </w:t>
      </w:r>
    </w:p>
    <w:p w14:paraId="3220EFAF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proofErr w:type="spellStart"/>
      <w:proofErr w:type="gramStart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w</w:t>
      </w:r>
      <w:r w:rsidRPr="003A6559">
        <w:rPr>
          <w:rStyle w:val="pun"/>
          <w:rFonts w:ascii="Consolas" w:hAnsi="Consolas" w:cstheme="minorHAnsi"/>
        </w:rPr>
        <w:t>){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3497E4EA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lastRenderedPageBreak/>
        <w:tab/>
        <w:t xml:space="preserve">web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w</w:t>
      </w:r>
      <w:r w:rsidRPr="003A6559">
        <w:rPr>
          <w:rStyle w:val="pun"/>
          <w:rFonts w:ascii="Consolas" w:hAnsi="Consolas" w:cstheme="minorHAnsi"/>
        </w:rPr>
        <w:t>;</w:t>
      </w:r>
      <w:proofErr w:type="gramEnd"/>
    </w:p>
    <w:p w14:paraId="4235C4C4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23CA724A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</w:p>
    <w:p w14:paraId="288F479E" w14:textId="77777777" w:rsidR="001D11D0" w:rsidRPr="003A6559" w:rsidRDefault="001D11D0" w:rsidP="001D11D0">
      <w:pPr>
        <w:pStyle w:val="HTMLPreformatted"/>
        <w:shd w:val="clear" w:color="auto" w:fill="EEEEEE"/>
        <w:rPr>
          <w:rStyle w:val="com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com"/>
          <w:rFonts w:ascii="Consolas" w:hAnsi="Consolas" w:cstheme="minorHAnsi"/>
        </w:rPr>
        <w:t>/* T</w:t>
      </w:r>
      <w:r w:rsidR="006D7D54" w:rsidRPr="003A6559">
        <w:rPr>
          <w:rStyle w:val="com"/>
          <w:rFonts w:ascii="Consolas" w:hAnsi="Consolas" w:cstheme="minorHAnsi"/>
        </w:rPr>
        <w:t>his is a</w:t>
      </w:r>
      <w:r w:rsidR="00AE77C2" w:rsidRPr="003A6559">
        <w:rPr>
          <w:rStyle w:val="com"/>
          <w:rFonts w:ascii="Consolas" w:hAnsi="Consolas" w:cstheme="minorHAnsi"/>
        </w:rPr>
        <w:t xml:space="preserve"> Copy </w:t>
      </w:r>
      <w:proofErr w:type="gramStart"/>
      <w:r w:rsidR="00AE77C2" w:rsidRPr="003A6559">
        <w:rPr>
          <w:rStyle w:val="com"/>
          <w:rFonts w:ascii="Consolas" w:hAnsi="Consolas" w:cstheme="minorHAnsi"/>
        </w:rPr>
        <w:t>Constructor,</w:t>
      </w:r>
      <w:proofErr w:type="gramEnd"/>
      <w:r w:rsidR="00AE77C2" w:rsidRPr="003A6559">
        <w:rPr>
          <w:rStyle w:val="com"/>
          <w:rFonts w:ascii="Consolas" w:hAnsi="Consolas" w:cstheme="minorHAnsi"/>
        </w:rPr>
        <w:t xml:space="preserve"> it </w:t>
      </w:r>
      <w:r w:rsidRPr="003A6559">
        <w:rPr>
          <w:rStyle w:val="com"/>
          <w:rFonts w:ascii="Consolas" w:hAnsi="Consolas" w:cstheme="minorHAnsi"/>
        </w:rPr>
        <w:t>copies the values of one object</w:t>
      </w:r>
    </w:p>
    <w:p w14:paraId="1BBB3DDC" w14:textId="77777777" w:rsidR="001D11D0" w:rsidRPr="003A6559" w:rsidRDefault="006D7D54" w:rsidP="001D11D0">
      <w:pPr>
        <w:pStyle w:val="HTMLPreformatted"/>
        <w:shd w:val="clear" w:color="auto" w:fill="EEEEEE"/>
        <w:rPr>
          <w:rStyle w:val="com"/>
          <w:rFonts w:ascii="Consolas" w:hAnsi="Consolas" w:cstheme="minorHAnsi"/>
        </w:rPr>
      </w:pPr>
      <w:r w:rsidRPr="003A6559">
        <w:rPr>
          <w:rStyle w:val="com"/>
          <w:rFonts w:ascii="Consolas" w:hAnsi="Consolas" w:cstheme="minorHAnsi"/>
        </w:rPr>
        <w:t xml:space="preserve">    * </w:t>
      </w:r>
      <w:proofErr w:type="gramStart"/>
      <w:r w:rsidRPr="003A6559">
        <w:rPr>
          <w:rStyle w:val="com"/>
          <w:rFonts w:ascii="Consolas" w:hAnsi="Consolas" w:cstheme="minorHAnsi"/>
        </w:rPr>
        <w:t>to</w:t>
      </w:r>
      <w:proofErr w:type="gramEnd"/>
      <w:r w:rsidRPr="003A6559">
        <w:rPr>
          <w:rStyle w:val="com"/>
          <w:rFonts w:ascii="Consolas" w:hAnsi="Consolas" w:cstheme="minorHAnsi"/>
        </w:rPr>
        <w:t xml:space="preserve"> </w:t>
      </w:r>
      <w:r w:rsidR="001D11D0" w:rsidRPr="003A6559">
        <w:rPr>
          <w:rStyle w:val="com"/>
          <w:rFonts w:ascii="Consolas" w:hAnsi="Consolas" w:cstheme="minorHAnsi"/>
        </w:rPr>
        <w:t>another object (the object</w:t>
      </w:r>
      <w:r w:rsidR="00AE77C2" w:rsidRPr="003A6559">
        <w:rPr>
          <w:rStyle w:val="com"/>
          <w:rFonts w:ascii="Consolas" w:hAnsi="Consolas" w:cstheme="minorHAnsi"/>
        </w:rPr>
        <w:t xml:space="preserve"> </w:t>
      </w:r>
      <w:r w:rsidR="001D11D0" w:rsidRPr="003A6559">
        <w:rPr>
          <w:rStyle w:val="com"/>
          <w:rFonts w:ascii="Consolas" w:hAnsi="Consolas" w:cstheme="minorHAnsi"/>
        </w:rPr>
        <w:t>that invokes this constructor)</w:t>
      </w:r>
    </w:p>
    <w:p w14:paraId="7940E301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com"/>
          <w:rFonts w:ascii="Consolas" w:hAnsi="Consolas" w:cstheme="minorHAnsi"/>
        </w:rPr>
        <w:t xml:space="preserve">    */</w:t>
      </w:r>
    </w:p>
    <w:p w14:paraId="4951A58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proofErr w:type="spellStart"/>
      <w:proofErr w:type="gramStart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spellStart"/>
      <w:proofErr w:type="gramEnd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ln"/>
          <w:rFonts w:ascii="Consolas" w:hAnsi="Consolas" w:cstheme="minorHAnsi"/>
        </w:rPr>
        <w:t xml:space="preserve"> je</w:t>
      </w:r>
      <w:r w:rsidRPr="003A6559">
        <w:rPr>
          <w:rStyle w:val="pun"/>
          <w:rFonts w:ascii="Consolas" w:hAnsi="Consolas" w:cstheme="minorHAnsi"/>
        </w:rPr>
        <w:t>){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5C4747B6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  <w:t xml:space="preserve">web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pln"/>
          <w:rFonts w:ascii="Consolas" w:hAnsi="Consolas" w:cstheme="minorHAnsi"/>
        </w:rPr>
        <w:t>je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web</w:t>
      </w:r>
      <w:proofErr w:type="spellEnd"/>
      <w:r w:rsidRPr="003A6559">
        <w:rPr>
          <w:rStyle w:val="pun"/>
          <w:rFonts w:ascii="Consolas" w:hAnsi="Consolas" w:cstheme="minorHAnsi"/>
        </w:rPr>
        <w:t>;</w:t>
      </w:r>
      <w:proofErr w:type="gramEnd"/>
      <w:r w:rsidRPr="003A6559">
        <w:rPr>
          <w:rStyle w:val="pln"/>
          <w:rFonts w:ascii="Consolas" w:hAnsi="Consolas" w:cstheme="minorHAnsi"/>
        </w:rPr>
        <w:t xml:space="preserve"> </w:t>
      </w:r>
    </w:p>
    <w:p w14:paraId="35970901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7E4136D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proofErr w:type="gramStart"/>
      <w:r w:rsidRPr="003A6559">
        <w:rPr>
          <w:rStyle w:val="pln"/>
          <w:rFonts w:ascii="Consolas" w:hAnsi="Consolas" w:cstheme="minorHAnsi"/>
        </w:rPr>
        <w:t>disp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pun"/>
          <w:rFonts w:ascii="Consolas" w:hAnsi="Consolas" w:cstheme="minorHAnsi"/>
        </w:rPr>
        <w:t>){</w:t>
      </w:r>
    </w:p>
    <w:p w14:paraId="26E0C66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System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kwd"/>
          <w:rFonts w:ascii="Consolas" w:eastAsiaTheme="majorEastAsia" w:hAnsi="Consolas" w:cstheme="minorHAnsi"/>
        </w:rPr>
        <w:t>out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println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"Website: "</w:t>
      </w:r>
      <w:r w:rsidRPr="003A6559">
        <w:rPr>
          <w:rStyle w:val="pun"/>
          <w:rFonts w:ascii="Consolas" w:hAnsi="Consolas" w:cstheme="minorHAnsi"/>
        </w:rPr>
        <w:t>+</w:t>
      </w:r>
      <w:r w:rsidRPr="003A6559">
        <w:rPr>
          <w:rStyle w:val="pln"/>
          <w:rFonts w:ascii="Consolas" w:hAnsi="Consolas" w:cstheme="minorHAnsi"/>
        </w:rPr>
        <w:t>web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</w:p>
    <w:p w14:paraId="1827DBD9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4C29CE6D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</w:p>
    <w:p w14:paraId="7AE1071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kwd"/>
          <w:rFonts w:ascii="Consolas" w:eastAsiaTheme="majorEastAsia" w:hAnsi="Consolas" w:cstheme="minorHAnsi"/>
        </w:rPr>
        <w:t>public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static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void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gramStart"/>
      <w:r w:rsidRPr="003A6559">
        <w:rPr>
          <w:rStyle w:val="pln"/>
          <w:rFonts w:ascii="Consolas" w:hAnsi="Consolas" w:cstheme="minorHAnsi"/>
        </w:rPr>
        <w:t>main</w:t>
      </w:r>
      <w:r w:rsidRPr="003A6559">
        <w:rPr>
          <w:rStyle w:val="pun"/>
          <w:rFonts w:ascii="Consolas" w:hAnsi="Consolas" w:cstheme="minorHAnsi"/>
        </w:rPr>
        <w:t>(</w:t>
      </w:r>
      <w:proofErr w:type="gramEnd"/>
      <w:r w:rsidRPr="003A6559">
        <w:rPr>
          <w:rStyle w:val="typ"/>
          <w:rFonts w:ascii="Consolas" w:eastAsiaTheme="minorEastAsia" w:hAnsi="Consolas" w:cstheme="minorHAnsi"/>
        </w:rPr>
        <w:t>String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pln"/>
          <w:rFonts w:ascii="Consolas" w:hAnsi="Consolas" w:cstheme="minorHAnsi"/>
        </w:rPr>
        <w:t>args</w:t>
      </w:r>
      <w:proofErr w:type="spellEnd"/>
      <w:r w:rsidRPr="003A6559">
        <w:rPr>
          <w:rStyle w:val="pun"/>
          <w:rFonts w:ascii="Consolas" w:hAnsi="Consolas" w:cstheme="minorHAnsi"/>
        </w:rPr>
        <w:t>[]){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25D9A884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ln"/>
          <w:rFonts w:ascii="Consolas" w:hAnsi="Consolas" w:cstheme="minorHAnsi"/>
        </w:rPr>
        <w:t xml:space="preserve"> obj1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str"/>
          <w:rFonts w:ascii="Consolas" w:hAnsi="Consolas" w:cstheme="minorHAnsi"/>
        </w:rPr>
        <w:t>"</w:t>
      </w:r>
      <w:proofErr w:type="spellStart"/>
      <w:r w:rsidRPr="003A6559">
        <w:rPr>
          <w:rStyle w:val="str"/>
          <w:rFonts w:ascii="Consolas" w:hAnsi="Consolas" w:cstheme="minorHAnsi"/>
        </w:rPr>
        <w:t>BeginnersBook</w:t>
      </w:r>
      <w:proofErr w:type="spellEnd"/>
      <w:r w:rsidRPr="003A6559">
        <w:rPr>
          <w:rStyle w:val="str"/>
          <w:rFonts w:ascii="Consolas" w:hAnsi="Consolas" w:cstheme="minorHAnsi"/>
        </w:rPr>
        <w:t>"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2A229B68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r w:rsidRPr="003A6559">
        <w:rPr>
          <w:rStyle w:val="pln"/>
          <w:rFonts w:ascii="Consolas" w:hAnsi="Consolas" w:cstheme="minorHAnsi"/>
        </w:rPr>
        <w:tab/>
      </w:r>
    </w:p>
    <w:p w14:paraId="0CB0BB41" w14:textId="77777777" w:rsidR="001D11D0" w:rsidRPr="003A6559" w:rsidRDefault="001D11D0" w:rsidP="001D11D0">
      <w:pPr>
        <w:pStyle w:val="HTMLPreformatted"/>
        <w:shd w:val="clear" w:color="auto" w:fill="EEEEEE"/>
        <w:rPr>
          <w:rStyle w:val="com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r w:rsidRPr="003A6559">
        <w:rPr>
          <w:rStyle w:val="com"/>
          <w:rFonts w:ascii="Consolas" w:hAnsi="Consolas" w:cstheme="minorHAnsi"/>
        </w:rPr>
        <w:t xml:space="preserve">/* Passing the object as an argument to the </w:t>
      </w:r>
      <w:proofErr w:type="gramStart"/>
      <w:r w:rsidRPr="003A6559">
        <w:rPr>
          <w:rStyle w:val="com"/>
          <w:rFonts w:ascii="Consolas" w:hAnsi="Consolas" w:cstheme="minorHAnsi"/>
        </w:rPr>
        <w:t>constructor</w:t>
      </w:r>
      <w:proofErr w:type="gramEnd"/>
    </w:p>
    <w:p w14:paraId="730C5140" w14:textId="77777777" w:rsidR="001D11D0" w:rsidRPr="003A6559" w:rsidRDefault="001D11D0" w:rsidP="001D11D0">
      <w:pPr>
        <w:pStyle w:val="HTMLPreformatted"/>
        <w:shd w:val="clear" w:color="auto" w:fill="EEEEEE"/>
        <w:rPr>
          <w:rStyle w:val="com"/>
          <w:rFonts w:ascii="Consolas" w:hAnsi="Consolas" w:cstheme="minorHAnsi"/>
        </w:rPr>
      </w:pPr>
      <w:r w:rsidRPr="003A6559">
        <w:rPr>
          <w:rStyle w:val="com"/>
          <w:rFonts w:ascii="Consolas" w:hAnsi="Consolas" w:cstheme="minorHAnsi"/>
        </w:rPr>
        <w:tab/>
        <w:t xml:space="preserve"> * This will invoke the copy </w:t>
      </w:r>
      <w:proofErr w:type="gramStart"/>
      <w:r w:rsidRPr="003A6559">
        <w:rPr>
          <w:rStyle w:val="com"/>
          <w:rFonts w:ascii="Consolas" w:hAnsi="Consolas" w:cstheme="minorHAnsi"/>
        </w:rPr>
        <w:t>constructor</w:t>
      </w:r>
      <w:proofErr w:type="gramEnd"/>
    </w:p>
    <w:p w14:paraId="3A95FDA2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com"/>
          <w:rFonts w:ascii="Consolas" w:hAnsi="Consolas" w:cstheme="minorHAnsi"/>
        </w:rPr>
        <w:tab/>
        <w:t xml:space="preserve"> */</w:t>
      </w:r>
    </w:p>
    <w:p w14:paraId="27301395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ln"/>
          <w:rFonts w:ascii="Consolas" w:hAnsi="Consolas" w:cstheme="minorHAnsi"/>
        </w:rPr>
        <w:t xml:space="preserve"> obj2 </w:t>
      </w:r>
      <w:r w:rsidRPr="003A6559">
        <w:rPr>
          <w:rStyle w:val="pun"/>
          <w:rFonts w:ascii="Consolas" w:hAnsi="Consolas" w:cstheme="minorHAnsi"/>
        </w:rPr>
        <w:t>=</w:t>
      </w:r>
      <w:r w:rsidRPr="003A6559">
        <w:rPr>
          <w:rStyle w:val="pln"/>
          <w:rFonts w:ascii="Consolas" w:hAnsi="Consolas" w:cstheme="minorHAnsi"/>
        </w:rPr>
        <w:t xml:space="preserve"> </w:t>
      </w:r>
      <w:r w:rsidRPr="003A6559">
        <w:rPr>
          <w:rStyle w:val="kwd"/>
          <w:rFonts w:ascii="Consolas" w:eastAsiaTheme="majorEastAsia" w:hAnsi="Consolas" w:cstheme="minorHAnsi"/>
        </w:rPr>
        <w:t>new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JavaExample</w:t>
      </w:r>
      <w:proofErr w:type="spellEnd"/>
      <w:r w:rsidRPr="003A6559">
        <w:rPr>
          <w:rStyle w:val="pun"/>
          <w:rFonts w:ascii="Consolas" w:hAnsi="Consolas" w:cstheme="minorHAnsi"/>
        </w:rPr>
        <w:t>(</w:t>
      </w:r>
      <w:r w:rsidRPr="003A6559">
        <w:rPr>
          <w:rStyle w:val="pln"/>
          <w:rFonts w:ascii="Consolas" w:hAnsi="Consolas" w:cstheme="minorHAnsi"/>
        </w:rPr>
        <w:t>obj1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7A6C0BE6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  <w:t>obj1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disp</w:t>
      </w:r>
      <w:r w:rsidRPr="003A6559">
        <w:rPr>
          <w:rStyle w:val="pun"/>
          <w:rFonts w:ascii="Consolas" w:hAnsi="Consolas" w:cstheme="minorHAnsi"/>
        </w:rPr>
        <w:t>(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1E116F6B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ab/>
        <w:t>obj2</w:t>
      </w:r>
      <w:r w:rsidRPr="003A6559">
        <w:rPr>
          <w:rStyle w:val="pun"/>
          <w:rFonts w:ascii="Consolas" w:hAnsi="Consolas" w:cstheme="minorHAnsi"/>
        </w:rPr>
        <w:t>.</w:t>
      </w:r>
      <w:r w:rsidRPr="003A6559">
        <w:rPr>
          <w:rStyle w:val="pln"/>
          <w:rFonts w:ascii="Consolas" w:hAnsi="Consolas" w:cstheme="minorHAnsi"/>
        </w:rPr>
        <w:t>disp</w:t>
      </w:r>
      <w:r w:rsidRPr="003A6559">
        <w:rPr>
          <w:rStyle w:val="pun"/>
          <w:rFonts w:ascii="Consolas" w:hAnsi="Consolas" w:cstheme="minorHAnsi"/>
        </w:rPr>
        <w:t>(</w:t>
      </w:r>
      <w:proofErr w:type="gramStart"/>
      <w:r w:rsidRPr="003A6559">
        <w:rPr>
          <w:rStyle w:val="pun"/>
          <w:rFonts w:ascii="Consolas" w:hAnsi="Consolas" w:cstheme="minorHAnsi"/>
        </w:rPr>
        <w:t>);</w:t>
      </w:r>
      <w:proofErr w:type="gramEnd"/>
      <w:r w:rsidRPr="003A6559">
        <w:rPr>
          <w:rStyle w:val="pln"/>
          <w:rFonts w:ascii="Consolas" w:hAnsi="Consolas" w:cstheme="minorHAnsi"/>
        </w:rPr>
        <w:t xml:space="preserve">  </w:t>
      </w:r>
    </w:p>
    <w:p w14:paraId="1DEC0EE6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pln"/>
          <w:rFonts w:ascii="Consolas" w:hAnsi="Consolas" w:cstheme="minorHAnsi"/>
        </w:rPr>
        <w:t xml:space="preserve">   </w:t>
      </w:r>
      <w:r w:rsidRPr="003A6559">
        <w:rPr>
          <w:rStyle w:val="pun"/>
          <w:rFonts w:ascii="Consolas" w:hAnsi="Consolas" w:cstheme="minorHAnsi"/>
        </w:rPr>
        <w:t>}</w:t>
      </w:r>
      <w:r w:rsidRPr="003A6559">
        <w:rPr>
          <w:rStyle w:val="pln"/>
          <w:rFonts w:ascii="Consolas" w:hAnsi="Consolas" w:cstheme="minorHAnsi"/>
        </w:rPr>
        <w:t xml:space="preserve">  </w:t>
      </w:r>
    </w:p>
    <w:p w14:paraId="04045BC9" w14:textId="77777777" w:rsidR="001D11D0" w:rsidRPr="003A6559" w:rsidRDefault="001D11D0" w:rsidP="001D11D0">
      <w:pPr>
        <w:pStyle w:val="HTMLPreformatted"/>
        <w:shd w:val="clear" w:color="auto" w:fill="EEEEEE"/>
        <w:rPr>
          <w:rFonts w:ascii="Consolas" w:hAnsi="Consolas" w:cstheme="minorHAnsi"/>
        </w:rPr>
      </w:pPr>
      <w:r w:rsidRPr="003A6559">
        <w:rPr>
          <w:rStyle w:val="pun"/>
          <w:rFonts w:ascii="Consolas" w:hAnsi="Consolas" w:cstheme="minorHAnsi"/>
        </w:rPr>
        <w:t>}</w:t>
      </w:r>
    </w:p>
    <w:p w14:paraId="37B78F63" w14:textId="77777777" w:rsidR="003A6559" w:rsidRDefault="003A6559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</w:p>
    <w:p w14:paraId="3641D369" w14:textId="68058B22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Fonts w:asciiTheme="minorHAnsi" w:hAnsiTheme="minorHAnsi" w:cstheme="minorHAnsi"/>
          <w:sz w:val="26"/>
          <w:szCs w:val="26"/>
        </w:rPr>
        <w:t>Output:</w:t>
      </w:r>
    </w:p>
    <w:p w14:paraId="16582F20" w14:textId="77777777" w:rsidR="001D11D0" w:rsidRPr="003A6559" w:rsidRDefault="001D11D0" w:rsidP="001D11D0">
      <w:pPr>
        <w:pStyle w:val="HTMLPreformatted"/>
        <w:shd w:val="clear" w:color="auto" w:fill="EEEEEE"/>
        <w:rPr>
          <w:rStyle w:val="pln"/>
          <w:rFonts w:ascii="Consolas" w:hAnsi="Consolas" w:cstheme="minorHAnsi"/>
        </w:rPr>
      </w:pPr>
      <w:r w:rsidRPr="003A6559">
        <w:rPr>
          <w:rStyle w:val="typ"/>
          <w:rFonts w:ascii="Consolas" w:eastAsiaTheme="minorEastAsia" w:hAnsi="Consolas" w:cstheme="minorHAnsi"/>
        </w:rPr>
        <w:t>Website</w:t>
      </w:r>
      <w:r w:rsidRPr="003A6559">
        <w:rPr>
          <w:rStyle w:val="pun"/>
          <w:rFonts w:ascii="Consolas" w:hAnsi="Consolas" w:cstheme="minorHAnsi"/>
        </w:rPr>
        <w:t>: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BeginnersBook</w:t>
      </w:r>
      <w:proofErr w:type="spellEnd"/>
    </w:p>
    <w:p w14:paraId="50149925" w14:textId="77777777" w:rsidR="001D11D0" w:rsidRPr="003A6559" w:rsidRDefault="001D11D0" w:rsidP="001D11D0">
      <w:pPr>
        <w:pStyle w:val="HTMLPreformatted"/>
        <w:shd w:val="clear" w:color="auto" w:fill="EEEEEE"/>
        <w:rPr>
          <w:rFonts w:ascii="Consolas" w:hAnsi="Consolas" w:cstheme="minorHAnsi"/>
        </w:rPr>
      </w:pPr>
      <w:r w:rsidRPr="003A6559">
        <w:rPr>
          <w:rStyle w:val="typ"/>
          <w:rFonts w:ascii="Consolas" w:eastAsiaTheme="minorEastAsia" w:hAnsi="Consolas" w:cstheme="minorHAnsi"/>
        </w:rPr>
        <w:t>Website</w:t>
      </w:r>
      <w:r w:rsidRPr="003A6559">
        <w:rPr>
          <w:rStyle w:val="pun"/>
          <w:rFonts w:ascii="Consolas" w:hAnsi="Consolas" w:cstheme="minorHAnsi"/>
        </w:rPr>
        <w:t>:</w:t>
      </w:r>
      <w:r w:rsidRPr="003A6559">
        <w:rPr>
          <w:rStyle w:val="pln"/>
          <w:rFonts w:ascii="Consolas" w:hAnsi="Consolas" w:cstheme="minorHAnsi"/>
        </w:rPr>
        <w:t xml:space="preserve"> </w:t>
      </w:r>
      <w:proofErr w:type="spellStart"/>
      <w:r w:rsidRPr="003A6559">
        <w:rPr>
          <w:rStyle w:val="typ"/>
          <w:rFonts w:ascii="Consolas" w:eastAsiaTheme="minorEastAsia" w:hAnsi="Consolas" w:cstheme="minorHAnsi"/>
        </w:rPr>
        <w:t>BeginnersBook</w:t>
      </w:r>
      <w:proofErr w:type="spellEnd"/>
    </w:p>
    <w:p w14:paraId="4143F4F6" w14:textId="77777777" w:rsidR="006D7D54" w:rsidRPr="003A6559" w:rsidRDefault="006D7D54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9"/>
          <w:szCs w:val="39"/>
        </w:rPr>
      </w:pPr>
    </w:p>
    <w:p w14:paraId="67195702" w14:textId="77777777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2"/>
          <w:szCs w:val="32"/>
        </w:rPr>
      </w:pPr>
      <w:r w:rsidRPr="003A6559">
        <w:rPr>
          <w:rFonts w:asciiTheme="minorHAnsi" w:hAnsiTheme="minorHAnsi" w:cstheme="minorHAnsi"/>
          <w:color w:val="auto"/>
          <w:sz w:val="32"/>
          <w:szCs w:val="32"/>
        </w:rPr>
        <w:t>Quick Recap</w:t>
      </w:r>
    </w:p>
    <w:p w14:paraId="522BD92B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Every class has a constructor whether it’s a normal class or a</w:t>
      </w:r>
      <w:r w:rsidR="006D7D54" w:rsidRPr="003A6559">
        <w:rPr>
          <w:rFonts w:cstheme="minorHAnsi"/>
          <w:sz w:val="24"/>
          <w:szCs w:val="24"/>
        </w:rPr>
        <w:t>n</w:t>
      </w:r>
      <w:r w:rsidRPr="003A6559">
        <w:rPr>
          <w:rFonts w:cstheme="minorHAnsi"/>
          <w:sz w:val="24"/>
          <w:szCs w:val="24"/>
        </w:rPr>
        <w:t xml:space="preserve"> abstract class.</w:t>
      </w:r>
    </w:p>
    <w:p w14:paraId="7737209B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 xml:space="preserve">Constructors are not </w:t>
      </w:r>
      <w:proofErr w:type="gramStart"/>
      <w:r w:rsidRPr="003A6559">
        <w:rPr>
          <w:rFonts w:cstheme="minorHAnsi"/>
          <w:sz w:val="24"/>
          <w:szCs w:val="24"/>
        </w:rPr>
        <w:t>methods</w:t>
      </w:r>
      <w:proofErr w:type="gramEnd"/>
      <w:r w:rsidRPr="003A6559">
        <w:rPr>
          <w:rFonts w:cstheme="minorHAnsi"/>
          <w:sz w:val="24"/>
          <w:szCs w:val="24"/>
        </w:rPr>
        <w:t xml:space="preserve"> and they don’t have any return type.</w:t>
      </w:r>
    </w:p>
    <w:p w14:paraId="18EAE048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Constructor na</w:t>
      </w:r>
      <w:r w:rsidR="006D7D54" w:rsidRPr="003A6559">
        <w:rPr>
          <w:rFonts w:cstheme="minorHAnsi"/>
          <w:sz w:val="24"/>
          <w:szCs w:val="24"/>
        </w:rPr>
        <w:t>me should match with class name</w:t>
      </w:r>
      <w:r w:rsidRPr="003A6559">
        <w:rPr>
          <w:rFonts w:cstheme="minorHAnsi"/>
          <w:sz w:val="24"/>
          <w:szCs w:val="24"/>
        </w:rPr>
        <w:t>.</w:t>
      </w:r>
    </w:p>
    <w:p w14:paraId="05AAFB4F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 xml:space="preserve">Constructor can use any access </w:t>
      </w:r>
      <w:proofErr w:type="gramStart"/>
      <w:r w:rsidRPr="003A6559">
        <w:rPr>
          <w:rFonts w:cstheme="minorHAnsi"/>
          <w:sz w:val="24"/>
          <w:szCs w:val="24"/>
        </w:rPr>
        <w:t>specifier,</w:t>
      </w:r>
      <w:proofErr w:type="gramEnd"/>
      <w:r w:rsidRPr="003A6559">
        <w:rPr>
          <w:rFonts w:cstheme="minorHAnsi"/>
          <w:sz w:val="24"/>
          <w:szCs w:val="24"/>
        </w:rPr>
        <w:t xml:space="preserve"> they can be declared as private also. Private constructors are possible in java but </w:t>
      </w:r>
      <w:proofErr w:type="gramStart"/>
      <w:r w:rsidRPr="003A6559">
        <w:rPr>
          <w:rFonts w:cstheme="minorHAnsi"/>
          <w:sz w:val="24"/>
          <w:szCs w:val="24"/>
        </w:rPr>
        <w:t>there</w:t>
      </w:r>
      <w:proofErr w:type="gramEnd"/>
      <w:r w:rsidRPr="003A6559">
        <w:rPr>
          <w:rFonts w:cstheme="minorHAnsi"/>
          <w:sz w:val="24"/>
          <w:szCs w:val="24"/>
        </w:rPr>
        <w:t xml:space="preserve"> scope is within the class only.</w:t>
      </w:r>
    </w:p>
    <w:p w14:paraId="0B77AE50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Style w:val="Strong"/>
          <w:rFonts w:cstheme="minorHAnsi"/>
          <w:sz w:val="24"/>
          <w:szCs w:val="24"/>
        </w:rPr>
        <w:t xml:space="preserve">Like </w:t>
      </w:r>
      <w:proofErr w:type="gramStart"/>
      <w:r w:rsidRPr="003A6559">
        <w:rPr>
          <w:rStyle w:val="Strong"/>
          <w:rFonts w:cstheme="minorHAnsi"/>
          <w:sz w:val="24"/>
          <w:szCs w:val="24"/>
        </w:rPr>
        <w:t>constructors</w:t>
      </w:r>
      <w:proofErr w:type="gramEnd"/>
      <w:r w:rsidRPr="003A6559">
        <w:rPr>
          <w:rStyle w:val="Strong"/>
          <w:rFonts w:cstheme="minorHAnsi"/>
          <w:sz w:val="24"/>
          <w:szCs w:val="24"/>
        </w:rPr>
        <w:t xml:space="preserve"> method can also have name same as class name, but still they have return type, th</w:t>
      </w:r>
      <w:r w:rsidR="006D7D54" w:rsidRPr="003A6559">
        <w:rPr>
          <w:rStyle w:val="Strong"/>
          <w:rFonts w:cstheme="minorHAnsi"/>
          <w:sz w:val="24"/>
          <w:szCs w:val="24"/>
        </w:rPr>
        <w:t>r</w:t>
      </w:r>
      <w:r w:rsidRPr="003A6559">
        <w:rPr>
          <w:rStyle w:val="Strong"/>
          <w:rFonts w:cstheme="minorHAnsi"/>
          <w:sz w:val="24"/>
          <w:szCs w:val="24"/>
        </w:rPr>
        <w:t>ough which we can identify them that they are methods not constructors.</w:t>
      </w:r>
    </w:p>
    <w:p w14:paraId="0966F7C7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If you don’t implement any constructor within the class, compiler will do it for.</w:t>
      </w:r>
    </w:p>
    <w:p w14:paraId="4E3C300F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proofErr w:type="gramStart"/>
      <w:r w:rsidRPr="003A6559">
        <w:rPr>
          <w:rStyle w:val="Strong"/>
          <w:rFonts w:cstheme="minorHAnsi"/>
          <w:sz w:val="24"/>
          <w:szCs w:val="24"/>
        </w:rPr>
        <w:t>this(</w:t>
      </w:r>
      <w:proofErr w:type="gramEnd"/>
      <w:r w:rsidRPr="003A6559">
        <w:rPr>
          <w:rStyle w:val="Strong"/>
          <w:rFonts w:cstheme="minorHAnsi"/>
          <w:sz w:val="24"/>
          <w:szCs w:val="24"/>
        </w:rPr>
        <w:t>) and super() should be the first statement in the constructor code.</w:t>
      </w:r>
      <w:r w:rsidRPr="003A6559">
        <w:rPr>
          <w:rFonts w:cstheme="minorHAnsi"/>
          <w:sz w:val="24"/>
          <w:szCs w:val="24"/>
        </w:rPr>
        <w:t> If you don’t mention them, compiler does it for you accordingly.</w:t>
      </w:r>
    </w:p>
    <w:p w14:paraId="760C9413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 xml:space="preserve">Constructor overloading is possible but overriding is not possible. Which means we can have overloaded constructor in our </w:t>
      </w:r>
      <w:proofErr w:type="gramStart"/>
      <w:r w:rsidRPr="003A6559">
        <w:rPr>
          <w:rFonts w:cstheme="minorHAnsi"/>
          <w:sz w:val="24"/>
          <w:szCs w:val="24"/>
        </w:rPr>
        <w:t>class</w:t>
      </w:r>
      <w:proofErr w:type="gramEnd"/>
      <w:r w:rsidRPr="003A6559">
        <w:rPr>
          <w:rFonts w:cstheme="minorHAnsi"/>
          <w:sz w:val="24"/>
          <w:szCs w:val="24"/>
        </w:rPr>
        <w:t xml:space="preserve"> but we can’t override a constructor.</w:t>
      </w:r>
    </w:p>
    <w:p w14:paraId="5B999AEE" w14:textId="77777777" w:rsidR="001D11D0" w:rsidRPr="003A6559" w:rsidRDefault="00F14E7B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lastRenderedPageBreak/>
        <w:t>Constructors can</w:t>
      </w:r>
      <w:r w:rsidR="001D11D0" w:rsidRPr="003A6559">
        <w:rPr>
          <w:rFonts w:cstheme="minorHAnsi"/>
          <w:sz w:val="24"/>
          <w:szCs w:val="24"/>
        </w:rPr>
        <w:t>not be inherited.</w:t>
      </w:r>
    </w:p>
    <w:p w14:paraId="2ED98A62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If Super class h</w:t>
      </w:r>
      <w:r w:rsidR="00F14E7B" w:rsidRPr="003A6559">
        <w:rPr>
          <w:rFonts w:cstheme="minorHAnsi"/>
          <w:sz w:val="24"/>
          <w:szCs w:val="24"/>
        </w:rPr>
        <w:t>as</w:t>
      </w:r>
      <w:r w:rsidRPr="003A6559">
        <w:rPr>
          <w:rFonts w:cstheme="minorHAnsi"/>
          <w:sz w:val="24"/>
          <w:szCs w:val="24"/>
        </w:rPr>
        <w:t xml:space="preserve"> a no-arg</w:t>
      </w:r>
      <w:r w:rsidR="00F14E7B" w:rsidRPr="003A6559">
        <w:rPr>
          <w:rFonts w:cstheme="minorHAnsi"/>
          <w:sz w:val="24"/>
          <w:szCs w:val="24"/>
        </w:rPr>
        <w:t xml:space="preserve">ument </w:t>
      </w:r>
      <w:r w:rsidRPr="003A6559">
        <w:rPr>
          <w:rFonts w:cstheme="minorHAnsi"/>
          <w:sz w:val="24"/>
          <w:szCs w:val="24"/>
        </w:rPr>
        <w:t>constructor then compiler would not insert a default constructor in child class as it does in normal scenario.</w:t>
      </w:r>
    </w:p>
    <w:p w14:paraId="6A9E96FC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Interface</w:t>
      </w:r>
      <w:r w:rsidR="00F14E7B" w:rsidRPr="003A6559">
        <w:rPr>
          <w:rFonts w:cstheme="minorHAnsi"/>
          <w:sz w:val="24"/>
          <w:szCs w:val="24"/>
        </w:rPr>
        <w:t>s do not have a constructor.</w:t>
      </w:r>
    </w:p>
    <w:p w14:paraId="61132307" w14:textId="77777777" w:rsidR="001D11D0" w:rsidRPr="003A6559" w:rsidRDefault="001D11D0" w:rsidP="001D11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Abstract class can have constructor and it gets invoked when a class, which implements interface, is instantiated. (</w:t>
      </w:r>
      <w:proofErr w:type="gramStart"/>
      <w:r w:rsidRPr="003A6559">
        <w:rPr>
          <w:rFonts w:cstheme="minorHAnsi"/>
          <w:sz w:val="24"/>
          <w:szCs w:val="24"/>
        </w:rPr>
        <w:t>i.e.</w:t>
      </w:r>
      <w:proofErr w:type="gramEnd"/>
      <w:r w:rsidRPr="003A6559">
        <w:rPr>
          <w:rFonts w:cstheme="minorHAnsi"/>
          <w:sz w:val="24"/>
          <w:szCs w:val="24"/>
        </w:rPr>
        <w:t xml:space="preserve"> object creation of concrete class).</w:t>
      </w:r>
    </w:p>
    <w:p w14:paraId="76F85573" w14:textId="12FE8360" w:rsidR="00F14E7B" w:rsidRPr="003A6559" w:rsidRDefault="001D11D0" w:rsidP="003A655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Style w:val="Strong"/>
          <w:rFonts w:cstheme="minorHAnsi"/>
          <w:b w:val="0"/>
          <w:bCs w:val="0"/>
          <w:sz w:val="24"/>
          <w:szCs w:val="24"/>
        </w:rPr>
      </w:pPr>
      <w:r w:rsidRPr="003A6559">
        <w:rPr>
          <w:rFonts w:cstheme="minorHAnsi"/>
          <w:sz w:val="24"/>
          <w:szCs w:val="24"/>
        </w:rPr>
        <w:t xml:space="preserve">A constructor can also invoke another constructor of the same class – By using </w:t>
      </w:r>
      <w:proofErr w:type="gramStart"/>
      <w:r w:rsidRPr="003A6559">
        <w:rPr>
          <w:rFonts w:cstheme="minorHAnsi"/>
          <w:sz w:val="24"/>
          <w:szCs w:val="24"/>
        </w:rPr>
        <w:t>this(</w:t>
      </w:r>
      <w:proofErr w:type="gramEnd"/>
      <w:r w:rsidRPr="003A6559">
        <w:rPr>
          <w:rFonts w:cstheme="minorHAnsi"/>
          <w:sz w:val="24"/>
          <w:szCs w:val="24"/>
        </w:rPr>
        <w:t>). If you want to invoke a parameterized constructor then do it like this: </w:t>
      </w:r>
      <w:r w:rsidRPr="003A6559">
        <w:rPr>
          <w:rStyle w:val="Strong"/>
          <w:rFonts w:cstheme="minorHAnsi"/>
          <w:sz w:val="24"/>
          <w:szCs w:val="24"/>
        </w:rPr>
        <w:t>this(parameter list)</w:t>
      </w:r>
      <w:r w:rsidRPr="003A6559">
        <w:rPr>
          <w:rFonts w:cstheme="minorHAnsi"/>
          <w:sz w:val="24"/>
          <w:szCs w:val="24"/>
        </w:rPr>
        <w:t>.</w:t>
      </w:r>
    </w:p>
    <w:p w14:paraId="2FF31138" w14:textId="77777777" w:rsidR="001D11D0" w:rsidRPr="003A6559" w:rsidRDefault="001D11D0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6"/>
          <w:szCs w:val="26"/>
        </w:rPr>
      </w:pPr>
      <w:r w:rsidRPr="003A6559">
        <w:rPr>
          <w:rStyle w:val="Strong"/>
          <w:rFonts w:asciiTheme="minorHAnsi" w:eastAsiaTheme="majorEastAsia" w:hAnsiTheme="minorHAnsi" w:cstheme="minorHAnsi"/>
          <w:sz w:val="26"/>
          <w:szCs w:val="26"/>
        </w:rPr>
        <w:t>More on Constructor:</w:t>
      </w:r>
    </w:p>
    <w:p w14:paraId="1AE84F50" w14:textId="77777777" w:rsidR="001D11D0" w:rsidRPr="003A6559" w:rsidRDefault="001D11D0" w:rsidP="001D11D0">
      <w:pPr>
        <w:pStyle w:val="Heading2"/>
        <w:shd w:val="clear" w:color="auto" w:fill="FFFFFF"/>
        <w:spacing w:before="0" w:after="240"/>
        <w:rPr>
          <w:rFonts w:asciiTheme="minorHAnsi" w:hAnsiTheme="minorHAnsi" w:cstheme="minorHAnsi"/>
          <w:color w:val="auto"/>
          <w:sz w:val="39"/>
          <w:szCs w:val="39"/>
        </w:rPr>
      </w:pPr>
      <w:r w:rsidRPr="003A6559">
        <w:rPr>
          <w:rFonts w:asciiTheme="minorHAnsi" w:hAnsiTheme="minorHAnsi" w:cstheme="minorHAnsi"/>
          <w:color w:val="auto"/>
          <w:sz w:val="39"/>
          <w:szCs w:val="39"/>
        </w:rPr>
        <w:t>Difference between Constructor and Method</w:t>
      </w:r>
    </w:p>
    <w:p w14:paraId="5D376BDB" w14:textId="77777777" w:rsidR="001D11D0" w:rsidRPr="003A6559" w:rsidRDefault="00F14E7B" w:rsidP="001D11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3A6559">
        <w:rPr>
          <w:rFonts w:asciiTheme="minorHAnsi" w:hAnsiTheme="minorHAnsi" w:cstheme="minorHAnsi"/>
        </w:rPr>
        <w:t xml:space="preserve">In a nutshell, following are summarized as the key difference between a constructor and a method. </w:t>
      </w:r>
    </w:p>
    <w:p w14:paraId="32318873" w14:textId="77777777" w:rsidR="001D11D0" w:rsidRPr="003A6559" w:rsidRDefault="001D11D0" w:rsidP="001D11D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The purpose of constructor is to initialize the object of a class while the purpose of a method is to perform a task by executing java code.</w:t>
      </w:r>
    </w:p>
    <w:p w14:paraId="314C8017" w14:textId="77777777" w:rsidR="001D11D0" w:rsidRPr="003A6559" w:rsidRDefault="001D11D0" w:rsidP="001D11D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 xml:space="preserve">Constructors cannot be abstract, final, static and </w:t>
      </w:r>
      <w:r w:rsidR="00F14E7B" w:rsidRPr="003A6559">
        <w:rPr>
          <w:rFonts w:cstheme="minorHAnsi"/>
          <w:sz w:val="24"/>
          <w:szCs w:val="24"/>
        </w:rPr>
        <w:t>synchronized</w:t>
      </w:r>
      <w:r w:rsidRPr="003A6559">
        <w:rPr>
          <w:rFonts w:cstheme="minorHAnsi"/>
          <w:sz w:val="24"/>
          <w:szCs w:val="24"/>
        </w:rPr>
        <w:t xml:space="preserve"> while methods can be.</w:t>
      </w:r>
    </w:p>
    <w:p w14:paraId="5EDAC3CD" w14:textId="77777777" w:rsidR="001D11D0" w:rsidRPr="003A6559" w:rsidRDefault="001D11D0" w:rsidP="001D11D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cstheme="minorHAnsi"/>
          <w:sz w:val="24"/>
          <w:szCs w:val="24"/>
        </w:rPr>
      </w:pPr>
      <w:r w:rsidRPr="003A6559">
        <w:rPr>
          <w:rFonts w:cstheme="minorHAnsi"/>
          <w:sz w:val="24"/>
          <w:szCs w:val="24"/>
        </w:rPr>
        <w:t>Constructors do not have return types while methods do.</w:t>
      </w:r>
    </w:p>
    <w:p w14:paraId="09967A53" w14:textId="77777777" w:rsidR="001D11D0" w:rsidRPr="003A6559" w:rsidRDefault="001D11D0" w:rsidP="008C35F0">
      <w:pPr>
        <w:rPr>
          <w:rFonts w:cstheme="minorHAnsi"/>
          <w:sz w:val="24"/>
          <w:szCs w:val="24"/>
        </w:rPr>
      </w:pPr>
    </w:p>
    <w:p w14:paraId="6CDF7660" w14:textId="77777777" w:rsidR="00581A7E" w:rsidRPr="003A6559" w:rsidRDefault="00581A7E" w:rsidP="008C35F0">
      <w:pPr>
        <w:rPr>
          <w:rFonts w:cstheme="minorHAnsi"/>
          <w:sz w:val="24"/>
          <w:szCs w:val="24"/>
        </w:rPr>
      </w:pPr>
    </w:p>
    <w:p w14:paraId="53CD31DE" w14:textId="77777777" w:rsidR="008C35F0" w:rsidRPr="003A6559" w:rsidRDefault="008C35F0" w:rsidP="008C35F0">
      <w:pPr>
        <w:rPr>
          <w:rFonts w:cstheme="minorHAnsi"/>
          <w:sz w:val="24"/>
          <w:szCs w:val="24"/>
        </w:rPr>
      </w:pPr>
    </w:p>
    <w:p w14:paraId="01FEE832" w14:textId="77777777" w:rsidR="009C3695" w:rsidRPr="003A6559" w:rsidRDefault="009C3695" w:rsidP="009C3695">
      <w:pPr>
        <w:ind w:left="720"/>
        <w:rPr>
          <w:rFonts w:cstheme="minorHAnsi"/>
          <w:b/>
          <w:sz w:val="24"/>
          <w:szCs w:val="24"/>
        </w:rPr>
      </w:pPr>
    </w:p>
    <w:p w14:paraId="2B1E71C6" w14:textId="77777777" w:rsidR="00FE691F" w:rsidRPr="003A6559" w:rsidRDefault="00FE691F">
      <w:pPr>
        <w:rPr>
          <w:rFonts w:cstheme="minorHAnsi"/>
          <w:sz w:val="24"/>
          <w:szCs w:val="24"/>
        </w:rPr>
      </w:pPr>
    </w:p>
    <w:sectPr w:rsidR="00FE691F" w:rsidRPr="003A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64F0"/>
    <w:multiLevelType w:val="multilevel"/>
    <w:tmpl w:val="119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95164"/>
    <w:multiLevelType w:val="multilevel"/>
    <w:tmpl w:val="6276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D43C9"/>
    <w:multiLevelType w:val="hybridMultilevel"/>
    <w:tmpl w:val="7B888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671686"/>
    <w:multiLevelType w:val="multilevel"/>
    <w:tmpl w:val="9E04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E669E"/>
    <w:multiLevelType w:val="hybridMultilevel"/>
    <w:tmpl w:val="F5BAA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7C6C6D"/>
    <w:multiLevelType w:val="hybridMultilevel"/>
    <w:tmpl w:val="AD0C2EB0"/>
    <w:lvl w:ilvl="0" w:tplc="3E3A913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1F"/>
    <w:rsid w:val="000010DB"/>
    <w:rsid w:val="0000156B"/>
    <w:rsid w:val="0000167A"/>
    <w:rsid w:val="00001B0D"/>
    <w:rsid w:val="000039CC"/>
    <w:rsid w:val="0000407A"/>
    <w:rsid w:val="00005EE7"/>
    <w:rsid w:val="00005FE5"/>
    <w:rsid w:val="00006197"/>
    <w:rsid w:val="0001011C"/>
    <w:rsid w:val="000102D2"/>
    <w:rsid w:val="0001272A"/>
    <w:rsid w:val="000128AA"/>
    <w:rsid w:val="000136CC"/>
    <w:rsid w:val="000174F9"/>
    <w:rsid w:val="000177F0"/>
    <w:rsid w:val="00020FD3"/>
    <w:rsid w:val="0002137C"/>
    <w:rsid w:val="00021685"/>
    <w:rsid w:val="000221CB"/>
    <w:rsid w:val="00022A0A"/>
    <w:rsid w:val="00023DDC"/>
    <w:rsid w:val="000277A9"/>
    <w:rsid w:val="00031295"/>
    <w:rsid w:val="00032F04"/>
    <w:rsid w:val="00034393"/>
    <w:rsid w:val="000358A6"/>
    <w:rsid w:val="00036DA1"/>
    <w:rsid w:val="00040129"/>
    <w:rsid w:val="00040BF5"/>
    <w:rsid w:val="00042CDF"/>
    <w:rsid w:val="00043A59"/>
    <w:rsid w:val="00043BCA"/>
    <w:rsid w:val="00043C7F"/>
    <w:rsid w:val="000440D3"/>
    <w:rsid w:val="00044581"/>
    <w:rsid w:val="00046371"/>
    <w:rsid w:val="00046865"/>
    <w:rsid w:val="000469DC"/>
    <w:rsid w:val="00046A0A"/>
    <w:rsid w:val="000506DE"/>
    <w:rsid w:val="000508D2"/>
    <w:rsid w:val="00055103"/>
    <w:rsid w:val="00055990"/>
    <w:rsid w:val="00055A4D"/>
    <w:rsid w:val="000564A4"/>
    <w:rsid w:val="000564E7"/>
    <w:rsid w:val="00057478"/>
    <w:rsid w:val="00057FCD"/>
    <w:rsid w:val="00060193"/>
    <w:rsid w:val="00061A3A"/>
    <w:rsid w:val="00061C82"/>
    <w:rsid w:val="00064A96"/>
    <w:rsid w:val="000656CD"/>
    <w:rsid w:val="000657C9"/>
    <w:rsid w:val="00065E40"/>
    <w:rsid w:val="00071C83"/>
    <w:rsid w:val="000723A0"/>
    <w:rsid w:val="00076FED"/>
    <w:rsid w:val="00081BCC"/>
    <w:rsid w:val="000843DC"/>
    <w:rsid w:val="000844A0"/>
    <w:rsid w:val="00085A7C"/>
    <w:rsid w:val="00090770"/>
    <w:rsid w:val="00091410"/>
    <w:rsid w:val="0009221F"/>
    <w:rsid w:val="000952C4"/>
    <w:rsid w:val="000953A3"/>
    <w:rsid w:val="000A290B"/>
    <w:rsid w:val="000A4AEE"/>
    <w:rsid w:val="000A4DF3"/>
    <w:rsid w:val="000A5AAE"/>
    <w:rsid w:val="000A66E2"/>
    <w:rsid w:val="000A6D1A"/>
    <w:rsid w:val="000A754F"/>
    <w:rsid w:val="000A7597"/>
    <w:rsid w:val="000B09D3"/>
    <w:rsid w:val="000B4557"/>
    <w:rsid w:val="000B5572"/>
    <w:rsid w:val="000B577A"/>
    <w:rsid w:val="000B5D00"/>
    <w:rsid w:val="000B6203"/>
    <w:rsid w:val="000B6BD5"/>
    <w:rsid w:val="000C0680"/>
    <w:rsid w:val="000C0F2D"/>
    <w:rsid w:val="000C2C44"/>
    <w:rsid w:val="000C502D"/>
    <w:rsid w:val="000C7B7D"/>
    <w:rsid w:val="000D0F38"/>
    <w:rsid w:val="000D1D7B"/>
    <w:rsid w:val="000D1E3D"/>
    <w:rsid w:val="000D4009"/>
    <w:rsid w:val="000D5364"/>
    <w:rsid w:val="000D5FA3"/>
    <w:rsid w:val="000D6994"/>
    <w:rsid w:val="000E0BB1"/>
    <w:rsid w:val="000E3859"/>
    <w:rsid w:val="000E4F87"/>
    <w:rsid w:val="000E57DB"/>
    <w:rsid w:val="000E588C"/>
    <w:rsid w:val="000E651C"/>
    <w:rsid w:val="000F1444"/>
    <w:rsid w:val="000F1EEC"/>
    <w:rsid w:val="000F1FFE"/>
    <w:rsid w:val="000F2711"/>
    <w:rsid w:val="000F272E"/>
    <w:rsid w:val="000F304C"/>
    <w:rsid w:val="000F380D"/>
    <w:rsid w:val="000F44E2"/>
    <w:rsid w:val="000F5413"/>
    <w:rsid w:val="000F5CBC"/>
    <w:rsid w:val="000F61FD"/>
    <w:rsid w:val="000F6386"/>
    <w:rsid w:val="00102C8A"/>
    <w:rsid w:val="001041D9"/>
    <w:rsid w:val="00104552"/>
    <w:rsid w:val="001119E5"/>
    <w:rsid w:val="001134FC"/>
    <w:rsid w:val="00114057"/>
    <w:rsid w:val="001143CF"/>
    <w:rsid w:val="00115CCE"/>
    <w:rsid w:val="00116374"/>
    <w:rsid w:val="001173AD"/>
    <w:rsid w:val="00117567"/>
    <w:rsid w:val="001179F7"/>
    <w:rsid w:val="00122C25"/>
    <w:rsid w:val="001234C4"/>
    <w:rsid w:val="00123AE7"/>
    <w:rsid w:val="00123B35"/>
    <w:rsid w:val="00124C9D"/>
    <w:rsid w:val="00124E83"/>
    <w:rsid w:val="001254C0"/>
    <w:rsid w:val="00125AC6"/>
    <w:rsid w:val="00125C02"/>
    <w:rsid w:val="00131061"/>
    <w:rsid w:val="0013219A"/>
    <w:rsid w:val="00133D1F"/>
    <w:rsid w:val="00133F23"/>
    <w:rsid w:val="001342C4"/>
    <w:rsid w:val="00134932"/>
    <w:rsid w:val="00134D8C"/>
    <w:rsid w:val="00136A07"/>
    <w:rsid w:val="001374CD"/>
    <w:rsid w:val="00137886"/>
    <w:rsid w:val="001435BF"/>
    <w:rsid w:val="001436BF"/>
    <w:rsid w:val="00147687"/>
    <w:rsid w:val="00150F16"/>
    <w:rsid w:val="00151563"/>
    <w:rsid w:val="001542D9"/>
    <w:rsid w:val="00154803"/>
    <w:rsid w:val="00155732"/>
    <w:rsid w:val="00157058"/>
    <w:rsid w:val="00160617"/>
    <w:rsid w:val="00160C73"/>
    <w:rsid w:val="00161EAF"/>
    <w:rsid w:val="00161F36"/>
    <w:rsid w:val="001620C6"/>
    <w:rsid w:val="00162C1D"/>
    <w:rsid w:val="00170CD4"/>
    <w:rsid w:val="00170DFE"/>
    <w:rsid w:val="00171A0E"/>
    <w:rsid w:val="0017302F"/>
    <w:rsid w:val="00173DC7"/>
    <w:rsid w:val="00180FA0"/>
    <w:rsid w:val="00181B6B"/>
    <w:rsid w:val="00181F2A"/>
    <w:rsid w:val="00182BE6"/>
    <w:rsid w:val="00182EF5"/>
    <w:rsid w:val="001843FD"/>
    <w:rsid w:val="001902EF"/>
    <w:rsid w:val="0019030D"/>
    <w:rsid w:val="00191115"/>
    <w:rsid w:val="0019306B"/>
    <w:rsid w:val="00193E39"/>
    <w:rsid w:val="00193F7B"/>
    <w:rsid w:val="0019517E"/>
    <w:rsid w:val="001978EA"/>
    <w:rsid w:val="001A117A"/>
    <w:rsid w:val="001A4294"/>
    <w:rsid w:val="001A6303"/>
    <w:rsid w:val="001A75A0"/>
    <w:rsid w:val="001B095C"/>
    <w:rsid w:val="001B1180"/>
    <w:rsid w:val="001B28B0"/>
    <w:rsid w:val="001B3401"/>
    <w:rsid w:val="001B5CD7"/>
    <w:rsid w:val="001B645B"/>
    <w:rsid w:val="001B7496"/>
    <w:rsid w:val="001C1738"/>
    <w:rsid w:val="001C19AC"/>
    <w:rsid w:val="001C2203"/>
    <w:rsid w:val="001C2A70"/>
    <w:rsid w:val="001C52A8"/>
    <w:rsid w:val="001D0981"/>
    <w:rsid w:val="001D0ACA"/>
    <w:rsid w:val="001D0DC6"/>
    <w:rsid w:val="001D11D0"/>
    <w:rsid w:val="001D41CB"/>
    <w:rsid w:val="001D43A0"/>
    <w:rsid w:val="001E0D17"/>
    <w:rsid w:val="001E1736"/>
    <w:rsid w:val="001E269D"/>
    <w:rsid w:val="001E3D2C"/>
    <w:rsid w:val="001E426C"/>
    <w:rsid w:val="001E5793"/>
    <w:rsid w:val="001E6B83"/>
    <w:rsid w:val="001E7406"/>
    <w:rsid w:val="001E79D6"/>
    <w:rsid w:val="001F251C"/>
    <w:rsid w:val="001F30B9"/>
    <w:rsid w:val="001F3313"/>
    <w:rsid w:val="001F3ED7"/>
    <w:rsid w:val="001F58EA"/>
    <w:rsid w:val="00200802"/>
    <w:rsid w:val="00201E3C"/>
    <w:rsid w:val="00203E65"/>
    <w:rsid w:val="00205524"/>
    <w:rsid w:val="00207E52"/>
    <w:rsid w:val="002103F6"/>
    <w:rsid w:val="00213F97"/>
    <w:rsid w:val="00214F3B"/>
    <w:rsid w:val="00215192"/>
    <w:rsid w:val="002172E7"/>
    <w:rsid w:val="00217663"/>
    <w:rsid w:val="0022351D"/>
    <w:rsid w:val="00223D44"/>
    <w:rsid w:val="00224636"/>
    <w:rsid w:val="0023101A"/>
    <w:rsid w:val="0023185B"/>
    <w:rsid w:val="00232341"/>
    <w:rsid w:val="00232F99"/>
    <w:rsid w:val="00233184"/>
    <w:rsid w:val="002341D8"/>
    <w:rsid w:val="00234D21"/>
    <w:rsid w:val="0023572F"/>
    <w:rsid w:val="00235D0E"/>
    <w:rsid w:val="00236B79"/>
    <w:rsid w:val="00236CA0"/>
    <w:rsid w:val="00241F1A"/>
    <w:rsid w:val="00242F84"/>
    <w:rsid w:val="002447E9"/>
    <w:rsid w:val="00246CF7"/>
    <w:rsid w:val="00252C29"/>
    <w:rsid w:val="00253B88"/>
    <w:rsid w:val="002548B3"/>
    <w:rsid w:val="0025505D"/>
    <w:rsid w:val="00255AAB"/>
    <w:rsid w:val="00256D58"/>
    <w:rsid w:val="00256E6D"/>
    <w:rsid w:val="0026053C"/>
    <w:rsid w:val="00262C1C"/>
    <w:rsid w:val="00262D83"/>
    <w:rsid w:val="00263F55"/>
    <w:rsid w:val="0026481F"/>
    <w:rsid w:val="002648BB"/>
    <w:rsid w:val="00265807"/>
    <w:rsid w:val="0026583D"/>
    <w:rsid w:val="00270BEB"/>
    <w:rsid w:val="002717F2"/>
    <w:rsid w:val="002734C4"/>
    <w:rsid w:val="0027637A"/>
    <w:rsid w:val="00276ABF"/>
    <w:rsid w:val="00282BBD"/>
    <w:rsid w:val="00282D8A"/>
    <w:rsid w:val="00282DE1"/>
    <w:rsid w:val="002839E4"/>
    <w:rsid w:val="00283E90"/>
    <w:rsid w:val="0028474A"/>
    <w:rsid w:val="00285120"/>
    <w:rsid w:val="00285942"/>
    <w:rsid w:val="00285CD6"/>
    <w:rsid w:val="0029112C"/>
    <w:rsid w:val="00291471"/>
    <w:rsid w:val="002915F5"/>
    <w:rsid w:val="002923B9"/>
    <w:rsid w:val="00292889"/>
    <w:rsid w:val="00294E01"/>
    <w:rsid w:val="00297CF9"/>
    <w:rsid w:val="002A001E"/>
    <w:rsid w:val="002A007B"/>
    <w:rsid w:val="002A0B9B"/>
    <w:rsid w:val="002A1A37"/>
    <w:rsid w:val="002A3932"/>
    <w:rsid w:val="002A3E69"/>
    <w:rsid w:val="002A5140"/>
    <w:rsid w:val="002A55E5"/>
    <w:rsid w:val="002A61D6"/>
    <w:rsid w:val="002A6D5B"/>
    <w:rsid w:val="002B19A2"/>
    <w:rsid w:val="002B25E6"/>
    <w:rsid w:val="002B27E8"/>
    <w:rsid w:val="002B2EEF"/>
    <w:rsid w:val="002B5164"/>
    <w:rsid w:val="002B5566"/>
    <w:rsid w:val="002B694E"/>
    <w:rsid w:val="002B70E6"/>
    <w:rsid w:val="002C0FA2"/>
    <w:rsid w:val="002C1CC4"/>
    <w:rsid w:val="002C350D"/>
    <w:rsid w:val="002C4C50"/>
    <w:rsid w:val="002C4DE1"/>
    <w:rsid w:val="002C53B0"/>
    <w:rsid w:val="002C5D46"/>
    <w:rsid w:val="002C673B"/>
    <w:rsid w:val="002C6C6B"/>
    <w:rsid w:val="002C7D01"/>
    <w:rsid w:val="002C7F52"/>
    <w:rsid w:val="002D22D3"/>
    <w:rsid w:val="002D527B"/>
    <w:rsid w:val="002D78BB"/>
    <w:rsid w:val="002E11F7"/>
    <w:rsid w:val="002E1650"/>
    <w:rsid w:val="002E1810"/>
    <w:rsid w:val="002E2F9C"/>
    <w:rsid w:val="002E356C"/>
    <w:rsid w:val="002E4A3E"/>
    <w:rsid w:val="002E5E89"/>
    <w:rsid w:val="002E6E73"/>
    <w:rsid w:val="002F23B8"/>
    <w:rsid w:val="002F56E1"/>
    <w:rsid w:val="002F70DD"/>
    <w:rsid w:val="003016B5"/>
    <w:rsid w:val="00301724"/>
    <w:rsid w:val="003022CD"/>
    <w:rsid w:val="00302C55"/>
    <w:rsid w:val="00303EEB"/>
    <w:rsid w:val="00304CA1"/>
    <w:rsid w:val="00304D6F"/>
    <w:rsid w:val="00305970"/>
    <w:rsid w:val="00305E27"/>
    <w:rsid w:val="00311739"/>
    <w:rsid w:val="00312486"/>
    <w:rsid w:val="00312AAB"/>
    <w:rsid w:val="00313448"/>
    <w:rsid w:val="00315825"/>
    <w:rsid w:val="00315C22"/>
    <w:rsid w:val="00316B74"/>
    <w:rsid w:val="00320102"/>
    <w:rsid w:val="00322FC5"/>
    <w:rsid w:val="0032332D"/>
    <w:rsid w:val="00323A55"/>
    <w:rsid w:val="0032509F"/>
    <w:rsid w:val="003256B2"/>
    <w:rsid w:val="00326D5C"/>
    <w:rsid w:val="00327196"/>
    <w:rsid w:val="00331657"/>
    <w:rsid w:val="00331979"/>
    <w:rsid w:val="00332393"/>
    <w:rsid w:val="00333910"/>
    <w:rsid w:val="00334388"/>
    <w:rsid w:val="003371EF"/>
    <w:rsid w:val="0034009C"/>
    <w:rsid w:val="003423FE"/>
    <w:rsid w:val="00342D77"/>
    <w:rsid w:val="003440A8"/>
    <w:rsid w:val="00344120"/>
    <w:rsid w:val="00344938"/>
    <w:rsid w:val="0034506F"/>
    <w:rsid w:val="00350A65"/>
    <w:rsid w:val="003513CD"/>
    <w:rsid w:val="00352988"/>
    <w:rsid w:val="00352B0D"/>
    <w:rsid w:val="00353FB3"/>
    <w:rsid w:val="00355D6A"/>
    <w:rsid w:val="00356705"/>
    <w:rsid w:val="003573FF"/>
    <w:rsid w:val="00360B5B"/>
    <w:rsid w:val="003628B3"/>
    <w:rsid w:val="00370343"/>
    <w:rsid w:val="00372F3F"/>
    <w:rsid w:val="00373B89"/>
    <w:rsid w:val="00374389"/>
    <w:rsid w:val="00377C93"/>
    <w:rsid w:val="003806ED"/>
    <w:rsid w:val="00380841"/>
    <w:rsid w:val="00380AAC"/>
    <w:rsid w:val="00382073"/>
    <w:rsid w:val="0038217C"/>
    <w:rsid w:val="00382467"/>
    <w:rsid w:val="0039214F"/>
    <w:rsid w:val="00392535"/>
    <w:rsid w:val="00396119"/>
    <w:rsid w:val="003A0351"/>
    <w:rsid w:val="003A3464"/>
    <w:rsid w:val="003A4827"/>
    <w:rsid w:val="003A5F1B"/>
    <w:rsid w:val="003A6559"/>
    <w:rsid w:val="003A707D"/>
    <w:rsid w:val="003A75AC"/>
    <w:rsid w:val="003A75E8"/>
    <w:rsid w:val="003B1FEA"/>
    <w:rsid w:val="003B307A"/>
    <w:rsid w:val="003B31EE"/>
    <w:rsid w:val="003B5262"/>
    <w:rsid w:val="003C0938"/>
    <w:rsid w:val="003C1635"/>
    <w:rsid w:val="003C16D7"/>
    <w:rsid w:val="003C2575"/>
    <w:rsid w:val="003C259F"/>
    <w:rsid w:val="003C4325"/>
    <w:rsid w:val="003C57CA"/>
    <w:rsid w:val="003C5A1E"/>
    <w:rsid w:val="003C61F5"/>
    <w:rsid w:val="003C69A6"/>
    <w:rsid w:val="003D2F33"/>
    <w:rsid w:val="003D33A9"/>
    <w:rsid w:val="003D4BC5"/>
    <w:rsid w:val="003D5ADC"/>
    <w:rsid w:val="003E181B"/>
    <w:rsid w:val="003E2145"/>
    <w:rsid w:val="003E4668"/>
    <w:rsid w:val="003F0208"/>
    <w:rsid w:val="003F0BA3"/>
    <w:rsid w:val="003F1056"/>
    <w:rsid w:val="003F1168"/>
    <w:rsid w:val="003F1321"/>
    <w:rsid w:val="003F254A"/>
    <w:rsid w:val="003F2DC0"/>
    <w:rsid w:val="003F6E50"/>
    <w:rsid w:val="003F7779"/>
    <w:rsid w:val="0040068B"/>
    <w:rsid w:val="00401341"/>
    <w:rsid w:val="00403559"/>
    <w:rsid w:val="00406EC8"/>
    <w:rsid w:val="00407AEC"/>
    <w:rsid w:val="004111CF"/>
    <w:rsid w:val="00413056"/>
    <w:rsid w:val="00415F30"/>
    <w:rsid w:val="00417074"/>
    <w:rsid w:val="004208C8"/>
    <w:rsid w:val="00420DA5"/>
    <w:rsid w:val="00423FE8"/>
    <w:rsid w:val="00424CDA"/>
    <w:rsid w:val="004259FE"/>
    <w:rsid w:val="004300AC"/>
    <w:rsid w:val="0043166E"/>
    <w:rsid w:val="0043343E"/>
    <w:rsid w:val="00434539"/>
    <w:rsid w:val="004356EC"/>
    <w:rsid w:val="00440DD4"/>
    <w:rsid w:val="0044159A"/>
    <w:rsid w:val="004417A8"/>
    <w:rsid w:val="00442C03"/>
    <w:rsid w:val="0044362E"/>
    <w:rsid w:val="0044657A"/>
    <w:rsid w:val="00447CA0"/>
    <w:rsid w:val="00447EDC"/>
    <w:rsid w:val="004505F5"/>
    <w:rsid w:val="004515B3"/>
    <w:rsid w:val="00451D73"/>
    <w:rsid w:val="004548EE"/>
    <w:rsid w:val="004554EE"/>
    <w:rsid w:val="0045656A"/>
    <w:rsid w:val="00457B5B"/>
    <w:rsid w:val="00462320"/>
    <w:rsid w:val="004629DD"/>
    <w:rsid w:val="00463E41"/>
    <w:rsid w:val="00471C01"/>
    <w:rsid w:val="00473770"/>
    <w:rsid w:val="00475746"/>
    <w:rsid w:val="00476C88"/>
    <w:rsid w:val="00477264"/>
    <w:rsid w:val="0048060D"/>
    <w:rsid w:val="00480F2B"/>
    <w:rsid w:val="00482F9F"/>
    <w:rsid w:val="00483374"/>
    <w:rsid w:val="00483594"/>
    <w:rsid w:val="00483FE4"/>
    <w:rsid w:val="00484088"/>
    <w:rsid w:val="004849DA"/>
    <w:rsid w:val="004855A1"/>
    <w:rsid w:val="00486F19"/>
    <w:rsid w:val="00493C7E"/>
    <w:rsid w:val="0049482F"/>
    <w:rsid w:val="00494DCE"/>
    <w:rsid w:val="004956EE"/>
    <w:rsid w:val="00496028"/>
    <w:rsid w:val="00497D9D"/>
    <w:rsid w:val="004A13F7"/>
    <w:rsid w:val="004A1CE9"/>
    <w:rsid w:val="004A40E8"/>
    <w:rsid w:val="004A4ED9"/>
    <w:rsid w:val="004A574C"/>
    <w:rsid w:val="004A5A0E"/>
    <w:rsid w:val="004A5AB8"/>
    <w:rsid w:val="004B016D"/>
    <w:rsid w:val="004B13BC"/>
    <w:rsid w:val="004B378F"/>
    <w:rsid w:val="004B4673"/>
    <w:rsid w:val="004B4ED6"/>
    <w:rsid w:val="004B5312"/>
    <w:rsid w:val="004B58C9"/>
    <w:rsid w:val="004C0B3A"/>
    <w:rsid w:val="004C0FF2"/>
    <w:rsid w:val="004C28F3"/>
    <w:rsid w:val="004C71D7"/>
    <w:rsid w:val="004D030D"/>
    <w:rsid w:val="004D4075"/>
    <w:rsid w:val="004D6156"/>
    <w:rsid w:val="004D63DF"/>
    <w:rsid w:val="004D664B"/>
    <w:rsid w:val="004D6ED1"/>
    <w:rsid w:val="004E00A5"/>
    <w:rsid w:val="004E0275"/>
    <w:rsid w:val="004E0415"/>
    <w:rsid w:val="004E159F"/>
    <w:rsid w:val="004E5945"/>
    <w:rsid w:val="004E598E"/>
    <w:rsid w:val="004E5C0D"/>
    <w:rsid w:val="004E65A3"/>
    <w:rsid w:val="004F0F7C"/>
    <w:rsid w:val="004F1970"/>
    <w:rsid w:val="004F1AB9"/>
    <w:rsid w:val="004F24E5"/>
    <w:rsid w:val="004F2977"/>
    <w:rsid w:val="004F2BCD"/>
    <w:rsid w:val="004F31F5"/>
    <w:rsid w:val="004F6902"/>
    <w:rsid w:val="004F6A1F"/>
    <w:rsid w:val="004F6B45"/>
    <w:rsid w:val="004F6E5A"/>
    <w:rsid w:val="00503104"/>
    <w:rsid w:val="00506CBE"/>
    <w:rsid w:val="005075E3"/>
    <w:rsid w:val="00510391"/>
    <w:rsid w:val="005109FA"/>
    <w:rsid w:val="005110CE"/>
    <w:rsid w:val="0051241C"/>
    <w:rsid w:val="00513247"/>
    <w:rsid w:val="00513316"/>
    <w:rsid w:val="00514B7A"/>
    <w:rsid w:val="00515D3B"/>
    <w:rsid w:val="00517078"/>
    <w:rsid w:val="00520EF5"/>
    <w:rsid w:val="005222A2"/>
    <w:rsid w:val="0052272B"/>
    <w:rsid w:val="00523A81"/>
    <w:rsid w:val="005257DF"/>
    <w:rsid w:val="00526C2D"/>
    <w:rsid w:val="00527527"/>
    <w:rsid w:val="00527D08"/>
    <w:rsid w:val="00531A76"/>
    <w:rsid w:val="00531C2D"/>
    <w:rsid w:val="00531C83"/>
    <w:rsid w:val="005322BA"/>
    <w:rsid w:val="00532717"/>
    <w:rsid w:val="005327DB"/>
    <w:rsid w:val="00533A6F"/>
    <w:rsid w:val="00533C02"/>
    <w:rsid w:val="00533C81"/>
    <w:rsid w:val="00533E46"/>
    <w:rsid w:val="00534AF2"/>
    <w:rsid w:val="00535873"/>
    <w:rsid w:val="00535EE3"/>
    <w:rsid w:val="005371AD"/>
    <w:rsid w:val="00541481"/>
    <w:rsid w:val="005417DC"/>
    <w:rsid w:val="00541852"/>
    <w:rsid w:val="00544F73"/>
    <w:rsid w:val="00545397"/>
    <w:rsid w:val="0055039B"/>
    <w:rsid w:val="00552362"/>
    <w:rsid w:val="00552E56"/>
    <w:rsid w:val="00554F78"/>
    <w:rsid w:val="005604CD"/>
    <w:rsid w:val="00560A3F"/>
    <w:rsid w:val="00561464"/>
    <w:rsid w:val="00562594"/>
    <w:rsid w:val="00562D7C"/>
    <w:rsid w:val="005639C8"/>
    <w:rsid w:val="005675CF"/>
    <w:rsid w:val="0056781A"/>
    <w:rsid w:val="00571109"/>
    <w:rsid w:val="00571453"/>
    <w:rsid w:val="00574087"/>
    <w:rsid w:val="00574FD9"/>
    <w:rsid w:val="00576247"/>
    <w:rsid w:val="00577267"/>
    <w:rsid w:val="00577C3F"/>
    <w:rsid w:val="00577F2C"/>
    <w:rsid w:val="00581A7E"/>
    <w:rsid w:val="00582348"/>
    <w:rsid w:val="005831AE"/>
    <w:rsid w:val="005841DE"/>
    <w:rsid w:val="00585E9D"/>
    <w:rsid w:val="00586B0E"/>
    <w:rsid w:val="0058735E"/>
    <w:rsid w:val="00590305"/>
    <w:rsid w:val="005928A1"/>
    <w:rsid w:val="00592E46"/>
    <w:rsid w:val="005948E2"/>
    <w:rsid w:val="005954CF"/>
    <w:rsid w:val="00595727"/>
    <w:rsid w:val="00596EBE"/>
    <w:rsid w:val="0059773E"/>
    <w:rsid w:val="00597773"/>
    <w:rsid w:val="005A011B"/>
    <w:rsid w:val="005A3457"/>
    <w:rsid w:val="005A542D"/>
    <w:rsid w:val="005A5F74"/>
    <w:rsid w:val="005A6258"/>
    <w:rsid w:val="005B3AEA"/>
    <w:rsid w:val="005B46D8"/>
    <w:rsid w:val="005B632D"/>
    <w:rsid w:val="005B64E0"/>
    <w:rsid w:val="005B6B64"/>
    <w:rsid w:val="005B6D89"/>
    <w:rsid w:val="005B7793"/>
    <w:rsid w:val="005B7D89"/>
    <w:rsid w:val="005C0FFE"/>
    <w:rsid w:val="005C3C5B"/>
    <w:rsid w:val="005C4832"/>
    <w:rsid w:val="005C493F"/>
    <w:rsid w:val="005C7228"/>
    <w:rsid w:val="005D1109"/>
    <w:rsid w:val="005D11BF"/>
    <w:rsid w:val="005D1D6A"/>
    <w:rsid w:val="005D2B79"/>
    <w:rsid w:val="005D4D1A"/>
    <w:rsid w:val="005D7109"/>
    <w:rsid w:val="005E08AE"/>
    <w:rsid w:val="005E1C21"/>
    <w:rsid w:val="005E2235"/>
    <w:rsid w:val="005E69E5"/>
    <w:rsid w:val="005E77F4"/>
    <w:rsid w:val="005F0083"/>
    <w:rsid w:val="005F379D"/>
    <w:rsid w:val="005F42FD"/>
    <w:rsid w:val="005F5870"/>
    <w:rsid w:val="006007D4"/>
    <w:rsid w:val="00601F4E"/>
    <w:rsid w:val="0060331D"/>
    <w:rsid w:val="0060385D"/>
    <w:rsid w:val="0060618C"/>
    <w:rsid w:val="00606C45"/>
    <w:rsid w:val="00606E8E"/>
    <w:rsid w:val="00607134"/>
    <w:rsid w:val="006077E2"/>
    <w:rsid w:val="0061096A"/>
    <w:rsid w:val="00613272"/>
    <w:rsid w:val="006136CF"/>
    <w:rsid w:val="006138CF"/>
    <w:rsid w:val="0061425B"/>
    <w:rsid w:val="00614324"/>
    <w:rsid w:val="006147E6"/>
    <w:rsid w:val="00615A16"/>
    <w:rsid w:val="00616F7B"/>
    <w:rsid w:val="00617F63"/>
    <w:rsid w:val="00620782"/>
    <w:rsid w:val="006207E0"/>
    <w:rsid w:val="0062084E"/>
    <w:rsid w:val="00622B9C"/>
    <w:rsid w:val="0062324C"/>
    <w:rsid w:val="00625435"/>
    <w:rsid w:val="006254DA"/>
    <w:rsid w:val="006262BE"/>
    <w:rsid w:val="006270BE"/>
    <w:rsid w:val="00627312"/>
    <w:rsid w:val="00627DEC"/>
    <w:rsid w:val="00633BAC"/>
    <w:rsid w:val="00633C9F"/>
    <w:rsid w:val="0064086F"/>
    <w:rsid w:val="006415FC"/>
    <w:rsid w:val="00643600"/>
    <w:rsid w:val="0064464C"/>
    <w:rsid w:val="00645544"/>
    <w:rsid w:val="00647C93"/>
    <w:rsid w:val="00650477"/>
    <w:rsid w:val="006516D4"/>
    <w:rsid w:val="0065219F"/>
    <w:rsid w:val="00652392"/>
    <w:rsid w:val="00653581"/>
    <w:rsid w:val="00653AD4"/>
    <w:rsid w:val="00653FBC"/>
    <w:rsid w:val="00655CAB"/>
    <w:rsid w:val="00655CE9"/>
    <w:rsid w:val="00655F7D"/>
    <w:rsid w:val="00660021"/>
    <w:rsid w:val="006663F4"/>
    <w:rsid w:val="0066740B"/>
    <w:rsid w:val="006701A8"/>
    <w:rsid w:val="006701C8"/>
    <w:rsid w:val="006734F3"/>
    <w:rsid w:val="00674C98"/>
    <w:rsid w:val="00675A36"/>
    <w:rsid w:val="00675B0B"/>
    <w:rsid w:val="00675FEA"/>
    <w:rsid w:val="0067676F"/>
    <w:rsid w:val="00676E1A"/>
    <w:rsid w:val="00680A94"/>
    <w:rsid w:val="0068187F"/>
    <w:rsid w:val="00682A8A"/>
    <w:rsid w:val="00682EF7"/>
    <w:rsid w:val="00683C3A"/>
    <w:rsid w:val="0068416F"/>
    <w:rsid w:val="006844FA"/>
    <w:rsid w:val="00685CE5"/>
    <w:rsid w:val="00685F36"/>
    <w:rsid w:val="0068665B"/>
    <w:rsid w:val="00686967"/>
    <w:rsid w:val="00690170"/>
    <w:rsid w:val="00690A2E"/>
    <w:rsid w:val="00691257"/>
    <w:rsid w:val="006923CE"/>
    <w:rsid w:val="00693431"/>
    <w:rsid w:val="00694946"/>
    <w:rsid w:val="006957FB"/>
    <w:rsid w:val="00695FED"/>
    <w:rsid w:val="00697D7A"/>
    <w:rsid w:val="006A054C"/>
    <w:rsid w:val="006A0A9A"/>
    <w:rsid w:val="006A1598"/>
    <w:rsid w:val="006A2FFD"/>
    <w:rsid w:val="006A3AB0"/>
    <w:rsid w:val="006A45AC"/>
    <w:rsid w:val="006A6F29"/>
    <w:rsid w:val="006A75EF"/>
    <w:rsid w:val="006B087F"/>
    <w:rsid w:val="006B0E6E"/>
    <w:rsid w:val="006B1936"/>
    <w:rsid w:val="006B1B6C"/>
    <w:rsid w:val="006B214E"/>
    <w:rsid w:val="006B2405"/>
    <w:rsid w:val="006B2632"/>
    <w:rsid w:val="006B3ACE"/>
    <w:rsid w:val="006B4C6E"/>
    <w:rsid w:val="006B5ECB"/>
    <w:rsid w:val="006B754E"/>
    <w:rsid w:val="006C0930"/>
    <w:rsid w:val="006C0E47"/>
    <w:rsid w:val="006C1BD9"/>
    <w:rsid w:val="006C5366"/>
    <w:rsid w:val="006C657D"/>
    <w:rsid w:val="006D2B91"/>
    <w:rsid w:val="006D3FBC"/>
    <w:rsid w:val="006D5A8B"/>
    <w:rsid w:val="006D626A"/>
    <w:rsid w:val="006D6317"/>
    <w:rsid w:val="006D63D1"/>
    <w:rsid w:val="006D7C63"/>
    <w:rsid w:val="006D7D54"/>
    <w:rsid w:val="006E0389"/>
    <w:rsid w:val="006E28F0"/>
    <w:rsid w:val="006E2A5C"/>
    <w:rsid w:val="006E344E"/>
    <w:rsid w:val="006E4BFF"/>
    <w:rsid w:val="006E6221"/>
    <w:rsid w:val="006E7938"/>
    <w:rsid w:val="006F3A57"/>
    <w:rsid w:val="006F3C1D"/>
    <w:rsid w:val="006F4A01"/>
    <w:rsid w:val="006F4C76"/>
    <w:rsid w:val="006F54E8"/>
    <w:rsid w:val="006F5685"/>
    <w:rsid w:val="006F64CF"/>
    <w:rsid w:val="006F691C"/>
    <w:rsid w:val="0070581F"/>
    <w:rsid w:val="0070589C"/>
    <w:rsid w:val="007068F1"/>
    <w:rsid w:val="00707FA1"/>
    <w:rsid w:val="0071062E"/>
    <w:rsid w:val="00710B4F"/>
    <w:rsid w:val="00710D1B"/>
    <w:rsid w:val="00713240"/>
    <w:rsid w:val="0071583E"/>
    <w:rsid w:val="00716BD2"/>
    <w:rsid w:val="00716D1F"/>
    <w:rsid w:val="00716ECA"/>
    <w:rsid w:val="007173D4"/>
    <w:rsid w:val="0071759E"/>
    <w:rsid w:val="00717C19"/>
    <w:rsid w:val="007226B3"/>
    <w:rsid w:val="0072379E"/>
    <w:rsid w:val="00723D3B"/>
    <w:rsid w:val="00726E93"/>
    <w:rsid w:val="007274C9"/>
    <w:rsid w:val="00727F0A"/>
    <w:rsid w:val="00732ABE"/>
    <w:rsid w:val="00732BBA"/>
    <w:rsid w:val="007347B3"/>
    <w:rsid w:val="00734BA8"/>
    <w:rsid w:val="00736258"/>
    <w:rsid w:val="007422B4"/>
    <w:rsid w:val="00744B07"/>
    <w:rsid w:val="00746B86"/>
    <w:rsid w:val="00751B7A"/>
    <w:rsid w:val="00752C4B"/>
    <w:rsid w:val="00754A1A"/>
    <w:rsid w:val="007553BB"/>
    <w:rsid w:val="00755B7F"/>
    <w:rsid w:val="0076219C"/>
    <w:rsid w:val="00762213"/>
    <w:rsid w:val="00765FDB"/>
    <w:rsid w:val="00765FFB"/>
    <w:rsid w:val="00767818"/>
    <w:rsid w:val="00773779"/>
    <w:rsid w:val="00773A8A"/>
    <w:rsid w:val="007743D3"/>
    <w:rsid w:val="00774D22"/>
    <w:rsid w:val="007768E9"/>
    <w:rsid w:val="00777345"/>
    <w:rsid w:val="00777FEC"/>
    <w:rsid w:val="00780303"/>
    <w:rsid w:val="00780676"/>
    <w:rsid w:val="00781B1D"/>
    <w:rsid w:val="0078242C"/>
    <w:rsid w:val="007833A3"/>
    <w:rsid w:val="00784F45"/>
    <w:rsid w:val="00786230"/>
    <w:rsid w:val="007874B7"/>
    <w:rsid w:val="0079018E"/>
    <w:rsid w:val="00792875"/>
    <w:rsid w:val="00792DF4"/>
    <w:rsid w:val="00793DDA"/>
    <w:rsid w:val="007959C9"/>
    <w:rsid w:val="00796E40"/>
    <w:rsid w:val="0079733C"/>
    <w:rsid w:val="007A0943"/>
    <w:rsid w:val="007A18BE"/>
    <w:rsid w:val="007A312A"/>
    <w:rsid w:val="007A6388"/>
    <w:rsid w:val="007B036B"/>
    <w:rsid w:val="007B05F8"/>
    <w:rsid w:val="007B13EF"/>
    <w:rsid w:val="007B141D"/>
    <w:rsid w:val="007B20A3"/>
    <w:rsid w:val="007B3BF8"/>
    <w:rsid w:val="007B4EE1"/>
    <w:rsid w:val="007B5E35"/>
    <w:rsid w:val="007C0B43"/>
    <w:rsid w:val="007C0DA3"/>
    <w:rsid w:val="007C175A"/>
    <w:rsid w:val="007C1A5F"/>
    <w:rsid w:val="007C29EF"/>
    <w:rsid w:val="007C2B0B"/>
    <w:rsid w:val="007C2F64"/>
    <w:rsid w:val="007C49E0"/>
    <w:rsid w:val="007C5BF9"/>
    <w:rsid w:val="007C7982"/>
    <w:rsid w:val="007D00B7"/>
    <w:rsid w:val="007D0392"/>
    <w:rsid w:val="007D13E4"/>
    <w:rsid w:val="007D29BC"/>
    <w:rsid w:val="007D569B"/>
    <w:rsid w:val="007D7600"/>
    <w:rsid w:val="007E24B4"/>
    <w:rsid w:val="007E347E"/>
    <w:rsid w:val="007E50A6"/>
    <w:rsid w:val="007E567C"/>
    <w:rsid w:val="007F0B3F"/>
    <w:rsid w:val="007F1C08"/>
    <w:rsid w:val="007F21F8"/>
    <w:rsid w:val="007F38E9"/>
    <w:rsid w:val="007F6314"/>
    <w:rsid w:val="007F6D08"/>
    <w:rsid w:val="00801997"/>
    <w:rsid w:val="008030E1"/>
    <w:rsid w:val="008065D2"/>
    <w:rsid w:val="00806983"/>
    <w:rsid w:val="00811578"/>
    <w:rsid w:val="00811B48"/>
    <w:rsid w:val="008132EB"/>
    <w:rsid w:val="00813606"/>
    <w:rsid w:val="00814766"/>
    <w:rsid w:val="00815C4B"/>
    <w:rsid w:val="00816C36"/>
    <w:rsid w:val="00817428"/>
    <w:rsid w:val="008207CD"/>
    <w:rsid w:val="0082093A"/>
    <w:rsid w:val="00820B98"/>
    <w:rsid w:val="00822738"/>
    <w:rsid w:val="00824087"/>
    <w:rsid w:val="00824C66"/>
    <w:rsid w:val="00824CBC"/>
    <w:rsid w:val="00825333"/>
    <w:rsid w:val="00826F35"/>
    <w:rsid w:val="0082751D"/>
    <w:rsid w:val="0082781A"/>
    <w:rsid w:val="00827DAF"/>
    <w:rsid w:val="008306C7"/>
    <w:rsid w:val="008306EA"/>
    <w:rsid w:val="00830852"/>
    <w:rsid w:val="00830C03"/>
    <w:rsid w:val="0083208C"/>
    <w:rsid w:val="00832420"/>
    <w:rsid w:val="00833B1D"/>
    <w:rsid w:val="008346B1"/>
    <w:rsid w:val="00834C51"/>
    <w:rsid w:val="00834F70"/>
    <w:rsid w:val="00836306"/>
    <w:rsid w:val="00840770"/>
    <w:rsid w:val="0084308E"/>
    <w:rsid w:val="00844B4A"/>
    <w:rsid w:val="0084524F"/>
    <w:rsid w:val="0084769D"/>
    <w:rsid w:val="008502EA"/>
    <w:rsid w:val="0085423E"/>
    <w:rsid w:val="008558C4"/>
    <w:rsid w:val="00856CC8"/>
    <w:rsid w:val="00857794"/>
    <w:rsid w:val="0086127B"/>
    <w:rsid w:val="008613CF"/>
    <w:rsid w:val="00861445"/>
    <w:rsid w:val="00862321"/>
    <w:rsid w:val="0086384F"/>
    <w:rsid w:val="00865333"/>
    <w:rsid w:val="00865FC1"/>
    <w:rsid w:val="00871C6F"/>
    <w:rsid w:val="008724A7"/>
    <w:rsid w:val="00872BB1"/>
    <w:rsid w:val="00874E62"/>
    <w:rsid w:val="00875511"/>
    <w:rsid w:val="00876769"/>
    <w:rsid w:val="008806F9"/>
    <w:rsid w:val="00880CCC"/>
    <w:rsid w:val="00883E8A"/>
    <w:rsid w:val="008867C8"/>
    <w:rsid w:val="0088682C"/>
    <w:rsid w:val="00890095"/>
    <w:rsid w:val="008900F7"/>
    <w:rsid w:val="00890190"/>
    <w:rsid w:val="008902DE"/>
    <w:rsid w:val="00891528"/>
    <w:rsid w:val="00892DAA"/>
    <w:rsid w:val="0089320F"/>
    <w:rsid w:val="008A053D"/>
    <w:rsid w:val="008A07B7"/>
    <w:rsid w:val="008A1E56"/>
    <w:rsid w:val="008A20BB"/>
    <w:rsid w:val="008A2D8F"/>
    <w:rsid w:val="008A3CC8"/>
    <w:rsid w:val="008A4232"/>
    <w:rsid w:val="008A7CA2"/>
    <w:rsid w:val="008B002D"/>
    <w:rsid w:val="008B0ADB"/>
    <w:rsid w:val="008B3840"/>
    <w:rsid w:val="008B4BCD"/>
    <w:rsid w:val="008B517A"/>
    <w:rsid w:val="008B5738"/>
    <w:rsid w:val="008B6B3B"/>
    <w:rsid w:val="008C1978"/>
    <w:rsid w:val="008C2B86"/>
    <w:rsid w:val="008C31C1"/>
    <w:rsid w:val="008C35F0"/>
    <w:rsid w:val="008C4981"/>
    <w:rsid w:val="008C4B4E"/>
    <w:rsid w:val="008C6504"/>
    <w:rsid w:val="008C6830"/>
    <w:rsid w:val="008C70CA"/>
    <w:rsid w:val="008C7A3C"/>
    <w:rsid w:val="008D24D7"/>
    <w:rsid w:val="008D2615"/>
    <w:rsid w:val="008D2BBB"/>
    <w:rsid w:val="008D3E85"/>
    <w:rsid w:val="008D6337"/>
    <w:rsid w:val="008D6909"/>
    <w:rsid w:val="008D7590"/>
    <w:rsid w:val="008D7D95"/>
    <w:rsid w:val="008E0A90"/>
    <w:rsid w:val="008E12FF"/>
    <w:rsid w:val="008E228A"/>
    <w:rsid w:val="008E251F"/>
    <w:rsid w:val="008E2738"/>
    <w:rsid w:val="008E2B99"/>
    <w:rsid w:val="008E64F1"/>
    <w:rsid w:val="008F160E"/>
    <w:rsid w:val="008F49F8"/>
    <w:rsid w:val="008F4C1F"/>
    <w:rsid w:val="008F4DD2"/>
    <w:rsid w:val="008F53B7"/>
    <w:rsid w:val="008F55F7"/>
    <w:rsid w:val="008F62E8"/>
    <w:rsid w:val="008F76BF"/>
    <w:rsid w:val="0090262C"/>
    <w:rsid w:val="00902654"/>
    <w:rsid w:val="009029F0"/>
    <w:rsid w:val="009049E7"/>
    <w:rsid w:val="009051BD"/>
    <w:rsid w:val="009057AA"/>
    <w:rsid w:val="00905FBA"/>
    <w:rsid w:val="0090670F"/>
    <w:rsid w:val="00910BF1"/>
    <w:rsid w:val="009111CE"/>
    <w:rsid w:val="009127C0"/>
    <w:rsid w:val="00912C7C"/>
    <w:rsid w:val="009142BB"/>
    <w:rsid w:val="00914C86"/>
    <w:rsid w:val="00917AB4"/>
    <w:rsid w:val="009206EC"/>
    <w:rsid w:val="00923FFE"/>
    <w:rsid w:val="00924C5D"/>
    <w:rsid w:val="00925183"/>
    <w:rsid w:val="00926274"/>
    <w:rsid w:val="0092750D"/>
    <w:rsid w:val="00927928"/>
    <w:rsid w:val="00927DC1"/>
    <w:rsid w:val="00930022"/>
    <w:rsid w:val="00930396"/>
    <w:rsid w:val="00931484"/>
    <w:rsid w:val="00934233"/>
    <w:rsid w:val="00935E0A"/>
    <w:rsid w:val="009360B9"/>
    <w:rsid w:val="0093798E"/>
    <w:rsid w:val="00940CDA"/>
    <w:rsid w:val="00941C9B"/>
    <w:rsid w:val="00942ED8"/>
    <w:rsid w:val="009433CC"/>
    <w:rsid w:val="009441AB"/>
    <w:rsid w:val="009519EB"/>
    <w:rsid w:val="00951B78"/>
    <w:rsid w:val="00954059"/>
    <w:rsid w:val="00956C4F"/>
    <w:rsid w:val="00957802"/>
    <w:rsid w:val="00961E01"/>
    <w:rsid w:val="0096232B"/>
    <w:rsid w:val="00963876"/>
    <w:rsid w:val="00964D8C"/>
    <w:rsid w:val="0096581A"/>
    <w:rsid w:val="00967D77"/>
    <w:rsid w:val="00967E9D"/>
    <w:rsid w:val="00972ECC"/>
    <w:rsid w:val="00973F8D"/>
    <w:rsid w:val="009745A0"/>
    <w:rsid w:val="00974F00"/>
    <w:rsid w:val="00975013"/>
    <w:rsid w:val="00975BF6"/>
    <w:rsid w:val="00975EEB"/>
    <w:rsid w:val="00975F05"/>
    <w:rsid w:val="00977E0F"/>
    <w:rsid w:val="00980008"/>
    <w:rsid w:val="00980763"/>
    <w:rsid w:val="00981380"/>
    <w:rsid w:val="00983ECF"/>
    <w:rsid w:val="00984CDA"/>
    <w:rsid w:val="00984FB9"/>
    <w:rsid w:val="00986422"/>
    <w:rsid w:val="0098798C"/>
    <w:rsid w:val="0099005F"/>
    <w:rsid w:val="0099161E"/>
    <w:rsid w:val="00991EAE"/>
    <w:rsid w:val="00992658"/>
    <w:rsid w:val="009949FC"/>
    <w:rsid w:val="0099523E"/>
    <w:rsid w:val="0099573F"/>
    <w:rsid w:val="0099584B"/>
    <w:rsid w:val="00996DAA"/>
    <w:rsid w:val="009A0EA5"/>
    <w:rsid w:val="009A0FFB"/>
    <w:rsid w:val="009A3242"/>
    <w:rsid w:val="009A3A5A"/>
    <w:rsid w:val="009A463E"/>
    <w:rsid w:val="009A540E"/>
    <w:rsid w:val="009A7EF2"/>
    <w:rsid w:val="009B0153"/>
    <w:rsid w:val="009B0536"/>
    <w:rsid w:val="009B0857"/>
    <w:rsid w:val="009B0E8A"/>
    <w:rsid w:val="009B3219"/>
    <w:rsid w:val="009B4DF8"/>
    <w:rsid w:val="009B5F07"/>
    <w:rsid w:val="009C02DC"/>
    <w:rsid w:val="009C0496"/>
    <w:rsid w:val="009C195C"/>
    <w:rsid w:val="009C2920"/>
    <w:rsid w:val="009C3695"/>
    <w:rsid w:val="009C5834"/>
    <w:rsid w:val="009C6DB6"/>
    <w:rsid w:val="009C7EAA"/>
    <w:rsid w:val="009D0B14"/>
    <w:rsid w:val="009D12FE"/>
    <w:rsid w:val="009D3C12"/>
    <w:rsid w:val="009D4983"/>
    <w:rsid w:val="009D50DB"/>
    <w:rsid w:val="009D6BAF"/>
    <w:rsid w:val="009D6F7B"/>
    <w:rsid w:val="009D7199"/>
    <w:rsid w:val="009E1477"/>
    <w:rsid w:val="009E1D74"/>
    <w:rsid w:val="009E2857"/>
    <w:rsid w:val="009E2891"/>
    <w:rsid w:val="009E2911"/>
    <w:rsid w:val="009E3AB2"/>
    <w:rsid w:val="009E4366"/>
    <w:rsid w:val="009E6217"/>
    <w:rsid w:val="009E65AF"/>
    <w:rsid w:val="009E70E5"/>
    <w:rsid w:val="009E7110"/>
    <w:rsid w:val="009E79C4"/>
    <w:rsid w:val="009F0A35"/>
    <w:rsid w:val="009F13B2"/>
    <w:rsid w:val="009F1C15"/>
    <w:rsid w:val="009F219E"/>
    <w:rsid w:val="009F261E"/>
    <w:rsid w:val="009F3B66"/>
    <w:rsid w:val="009F3D29"/>
    <w:rsid w:val="009F53A5"/>
    <w:rsid w:val="009F66AC"/>
    <w:rsid w:val="009F766D"/>
    <w:rsid w:val="00A032E1"/>
    <w:rsid w:val="00A03F54"/>
    <w:rsid w:val="00A057F3"/>
    <w:rsid w:val="00A06B28"/>
    <w:rsid w:val="00A07DBE"/>
    <w:rsid w:val="00A11309"/>
    <w:rsid w:val="00A12A26"/>
    <w:rsid w:val="00A13BEE"/>
    <w:rsid w:val="00A156BA"/>
    <w:rsid w:val="00A15EDD"/>
    <w:rsid w:val="00A17B6F"/>
    <w:rsid w:val="00A227BE"/>
    <w:rsid w:val="00A22C30"/>
    <w:rsid w:val="00A2577A"/>
    <w:rsid w:val="00A25937"/>
    <w:rsid w:val="00A309CB"/>
    <w:rsid w:val="00A30B22"/>
    <w:rsid w:val="00A32725"/>
    <w:rsid w:val="00A337DC"/>
    <w:rsid w:val="00A3494F"/>
    <w:rsid w:val="00A34958"/>
    <w:rsid w:val="00A372E3"/>
    <w:rsid w:val="00A374A7"/>
    <w:rsid w:val="00A40365"/>
    <w:rsid w:val="00A405DF"/>
    <w:rsid w:val="00A4220E"/>
    <w:rsid w:val="00A42A04"/>
    <w:rsid w:val="00A435DC"/>
    <w:rsid w:val="00A43AF0"/>
    <w:rsid w:val="00A44C73"/>
    <w:rsid w:val="00A46A3E"/>
    <w:rsid w:val="00A51719"/>
    <w:rsid w:val="00A52055"/>
    <w:rsid w:val="00A5363B"/>
    <w:rsid w:val="00A57408"/>
    <w:rsid w:val="00A63DE6"/>
    <w:rsid w:val="00A643B6"/>
    <w:rsid w:val="00A67FB0"/>
    <w:rsid w:val="00A70C7E"/>
    <w:rsid w:val="00A7239A"/>
    <w:rsid w:val="00A7290D"/>
    <w:rsid w:val="00A73888"/>
    <w:rsid w:val="00A73C32"/>
    <w:rsid w:val="00A74A97"/>
    <w:rsid w:val="00A7564C"/>
    <w:rsid w:val="00A80D4B"/>
    <w:rsid w:val="00A81176"/>
    <w:rsid w:val="00A812D4"/>
    <w:rsid w:val="00A81F31"/>
    <w:rsid w:val="00A821B5"/>
    <w:rsid w:val="00A82FC3"/>
    <w:rsid w:val="00A83EA4"/>
    <w:rsid w:val="00A8461D"/>
    <w:rsid w:val="00A87689"/>
    <w:rsid w:val="00A9062B"/>
    <w:rsid w:val="00A913E7"/>
    <w:rsid w:val="00A927AD"/>
    <w:rsid w:val="00A955A3"/>
    <w:rsid w:val="00A96B6E"/>
    <w:rsid w:val="00A97BCA"/>
    <w:rsid w:val="00AA0321"/>
    <w:rsid w:val="00AA053A"/>
    <w:rsid w:val="00AA0C25"/>
    <w:rsid w:val="00AA249A"/>
    <w:rsid w:val="00AA2E1A"/>
    <w:rsid w:val="00AA488D"/>
    <w:rsid w:val="00AA59BB"/>
    <w:rsid w:val="00AA71F1"/>
    <w:rsid w:val="00AA7586"/>
    <w:rsid w:val="00AB0DB0"/>
    <w:rsid w:val="00AB2DB7"/>
    <w:rsid w:val="00AB347F"/>
    <w:rsid w:val="00AB38E7"/>
    <w:rsid w:val="00AB4D56"/>
    <w:rsid w:val="00AB5C21"/>
    <w:rsid w:val="00AB6677"/>
    <w:rsid w:val="00AB6B05"/>
    <w:rsid w:val="00AB6B21"/>
    <w:rsid w:val="00AC0FF8"/>
    <w:rsid w:val="00AC1C0C"/>
    <w:rsid w:val="00AC4E98"/>
    <w:rsid w:val="00AC5A2E"/>
    <w:rsid w:val="00AC7052"/>
    <w:rsid w:val="00AD029C"/>
    <w:rsid w:val="00AD0D55"/>
    <w:rsid w:val="00AD31E4"/>
    <w:rsid w:val="00AD39B5"/>
    <w:rsid w:val="00AD4E38"/>
    <w:rsid w:val="00AD65B1"/>
    <w:rsid w:val="00AE0234"/>
    <w:rsid w:val="00AE049E"/>
    <w:rsid w:val="00AE19A4"/>
    <w:rsid w:val="00AE22C7"/>
    <w:rsid w:val="00AE28AE"/>
    <w:rsid w:val="00AE341F"/>
    <w:rsid w:val="00AE76DB"/>
    <w:rsid w:val="00AE77C2"/>
    <w:rsid w:val="00AF1431"/>
    <w:rsid w:val="00AF1C28"/>
    <w:rsid w:val="00AF5B6D"/>
    <w:rsid w:val="00AF6209"/>
    <w:rsid w:val="00AF6A6F"/>
    <w:rsid w:val="00AF70D9"/>
    <w:rsid w:val="00B00F9D"/>
    <w:rsid w:val="00B016F7"/>
    <w:rsid w:val="00B01AAF"/>
    <w:rsid w:val="00B020BC"/>
    <w:rsid w:val="00B02397"/>
    <w:rsid w:val="00B031CF"/>
    <w:rsid w:val="00B05685"/>
    <w:rsid w:val="00B10ED3"/>
    <w:rsid w:val="00B11034"/>
    <w:rsid w:val="00B1601B"/>
    <w:rsid w:val="00B16723"/>
    <w:rsid w:val="00B20653"/>
    <w:rsid w:val="00B22D0C"/>
    <w:rsid w:val="00B238ED"/>
    <w:rsid w:val="00B24642"/>
    <w:rsid w:val="00B26CD8"/>
    <w:rsid w:val="00B26CF1"/>
    <w:rsid w:val="00B274A7"/>
    <w:rsid w:val="00B30F46"/>
    <w:rsid w:val="00B31F8A"/>
    <w:rsid w:val="00B35C2B"/>
    <w:rsid w:val="00B40299"/>
    <w:rsid w:val="00B40F67"/>
    <w:rsid w:val="00B433A1"/>
    <w:rsid w:val="00B44C97"/>
    <w:rsid w:val="00B45423"/>
    <w:rsid w:val="00B45802"/>
    <w:rsid w:val="00B4626B"/>
    <w:rsid w:val="00B479B0"/>
    <w:rsid w:val="00B51994"/>
    <w:rsid w:val="00B51A10"/>
    <w:rsid w:val="00B54821"/>
    <w:rsid w:val="00B54D23"/>
    <w:rsid w:val="00B56A00"/>
    <w:rsid w:val="00B57A5C"/>
    <w:rsid w:val="00B57DC5"/>
    <w:rsid w:val="00B6182F"/>
    <w:rsid w:val="00B6526C"/>
    <w:rsid w:val="00B6589B"/>
    <w:rsid w:val="00B71DD9"/>
    <w:rsid w:val="00B7248D"/>
    <w:rsid w:val="00B7391E"/>
    <w:rsid w:val="00B74400"/>
    <w:rsid w:val="00B75081"/>
    <w:rsid w:val="00B755F9"/>
    <w:rsid w:val="00B804CB"/>
    <w:rsid w:val="00B815D2"/>
    <w:rsid w:val="00B82B4B"/>
    <w:rsid w:val="00B82C4B"/>
    <w:rsid w:val="00B830F8"/>
    <w:rsid w:val="00B84A44"/>
    <w:rsid w:val="00B850B8"/>
    <w:rsid w:val="00B8639F"/>
    <w:rsid w:val="00B87131"/>
    <w:rsid w:val="00B95398"/>
    <w:rsid w:val="00B95581"/>
    <w:rsid w:val="00B96C1D"/>
    <w:rsid w:val="00B97747"/>
    <w:rsid w:val="00BA0ACD"/>
    <w:rsid w:val="00BA0EB2"/>
    <w:rsid w:val="00BA2A01"/>
    <w:rsid w:val="00BA3103"/>
    <w:rsid w:val="00BA36A3"/>
    <w:rsid w:val="00BA4571"/>
    <w:rsid w:val="00BA6B2A"/>
    <w:rsid w:val="00BA6F45"/>
    <w:rsid w:val="00BA7780"/>
    <w:rsid w:val="00BA7A6D"/>
    <w:rsid w:val="00BB0128"/>
    <w:rsid w:val="00BB3101"/>
    <w:rsid w:val="00BB5397"/>
    <w:rsid w:val="00BB559C"/>
    <w:rsid w:val="00BB585E"/>
    <w:rsid w:val="00BB5CDC"/>
    <w:rsid w:val="00BB68B0"/>
    <w:rsid w:val="00BB6D31"/>
    <w:rsid w:val="00BB71B7"/>
    <w:rsid w:val="00BB7C33"/>
    <w:rsid w:val="00BC0C3C"/>
    <w:rsid w:val="00BC1C27"/>
    <w:rsid w:val="00BC23AF"/>
    <w:rsid w:val="00BC36C7"/>
    <w:rsid w:val="00BC5FAF"/>
    <w:rsid w:val="00BC6C67"/>
    <w:rsid w:val="00BC6D2E"/>
    <w:rsid w:val="00BC71E6"/>
    <w:rsid w:val="00BC7276"/>
    <w:rsid w:val="00BD1F96"/>
    <w:rsid w:val="00BD25F5"/>
    <w:rsid w:val="00BD2BBB"/>
    <w:rsid w:val="00BD302F"/>
    <w:rsid w:val="00BD562E"/>
    <w:rsid w:val="00BE06F1"/>
    <w:rsid w:val="00BE0D92"/>
    <w:rsid w:val="00BE239D"/>
    <w:rsid w:val="00BE2782"/>
    <w:rsid w:val="00BE4A7D"/>
    <w:rsid w:val="00BE6942"/>
    <w:rsid w:val="00BE6E5E"/>
    <w:rsid w:val="00BE7766"/>
    <w:rsid w:val="00BE78E7"/>
    <w:rsid w:val="00BE7E7B"/>
    <w:rsid w:val="00BF4ECB"/>
    <w:rsid w:val="00BF50A8"/>
    <w:rsid w:val="00BF54BC"/>
    <w:rsid w:val="00BF7F55"/>
    <w:rsid w:val="00BF7F63"/>
    <w:rsid w:val="00C003EB"/>
    <w:rsid w:val="00C00F31"/>
    <w:rsid w:val="00C01176"/>
    <w:rsid w:val="00C01CE2"/>
    <w:rsid w:val="00C031C2"/>
    <w:rsid w:val="00C03BD9"/>
    <w:rsid w:val="00C03FA5"/>
    <w:rsid w:val="00C0643F"/>
    <w:rsid w:val="00C074F6"/>
    <w:rsid w:val="00C110DA"/>
    <w:rsid w:val="00C11661"/>
    <w:rsid w:val="00C11F73"/>
    <w:rsid w:val="00C13B1F"/>
    <w:rsid w:val="00C13F81"/>
    <w:rsid w:val="00C1453A"/>
    <w:rsid w:val="00C15A41"/>
    <w:rsid w:val="00C162FB"/>
    <w:rsid w:val="00C168AE"/>
    <w:rsid w:val="00C17E6C"/>
    <w:rsid w:val="00C17F03"/>
    <w:rsid w:val="00C202AE"/>
    <w:rsid w:val="00C21212"/>
    <w:rsid w:val="00C23813"/>
    <w:rsid w:val="00C24FD2"/>
    <w:rsid w:val="00C27058"/>
    <w:rsid w:val="00C338C6"/>
    <w:rsid w:val="00C34C22"/>
    <w:rsid w:val="00C34FC5"/>
    <w:rsid w:val="00C35E8E"/>
    <w:rsid w:val="00C37ADB"/>
    <w:rsid w:val="00C41387"/>
    <w:rsid w:val="00C4190D"/>
    <w:rsid w:val="00C41CB3"/>
    <w:rsid w:val="00C427CA"/>
    <w:rsid w:val="00C476B5"/>
    <w:rsid w:val="00C47911"/>
    <w:rsid w:val="00C50771"/>
    <w:rsid w:val="00C51ACB"/>
    <w:rsid w:val="00C51C35"/>
    <w:rsid w:val="00C5267A"/>
    <w:rsid w:val="00C53C3A"/>
    <w:rsid w:val="00C60BF1"/>
    <w:rsid w:val="00C64D96"/>
    <w:rsid w:val="00C65100"/>
    <w:rsid w:val="00C65250"/>
    <w:rsid w:val="00C659E5"/>
    <w:rsid w:val="00C65E32"/>
    <w:rsid w:val="00C668CB"/>
    <w:rsid w:val="00C66A8E"/>
    <w:rsid w:val="00C7272A"/>
    <w:rsid w:val="00C73F43"/>
    <w:rsid w:val="00C76C22"/>
    <w:rsid w:val="00C77661"/>
    <w:rsid w:val="00C801C4"/>
    <w:rsid w:val="00C81320"/>
    <w:rsid w:val="00C81DC8"/>
    <w:rsid w:val="00C82784"/>
    <w:rsid w:val="00C83651"/>
    <w:rsid w:val="00C8470C"/>
    <w:rsid w:val="00C85ED5"/>
    <w:rsid w:val="00C90433"/>
    <w:rsid w:val="00C93BA8"/>
    <w:rsid w:val="00C95713"/>
    <w:rsid w:val="00CA323E"/>
    <w:rsid w:val="00CA328E"/>
    <w:rsid w:val="00CA39C3"/>
    <w:rsid w:val="00CA4DD2"/>
    <w:rsid w:val="00CA7224"/>
    <w:rsid w:val="00CA780F"/>
    <w:rsid w:val="00CB11CE"/>
    <w:rsid w:val="00CB1208"/>
    <w:rsid w:val="00CB244B"/>
    <w:rsid w:val="00CB2473"/>
    <w:rsid w:val="00CB2CD8"/>
    <w:rsid w:val="00CB3616"/>
    <w:rsid w:val="00CB3B8F"/>
    <w:rsid w:val="00CB3D3B"/>
    <w:rsid w:val="00CB40EB"/>
    <w:rsid w:val="00CB5F81"/>
    <w:rsid w:val="00CC1FAF"/>
    <w:rsid w:val="00CC2065"/>
    <w:rsid w:val="00CC43FF"/>
    <w:rsid w:val="00CC4EA6"/>
    <w:rsid w:val="00CC5B0E"/>
    <w:rsid w:val="00CC6052"/>
    <w:rsid w:val="00CC7B68"/>
    <w:rsid w:val="00CD2F4B"/>
    <w:rsid w:val="00CD4EB5"/>
    <w:rsid w:val="00CD7246"/>
    <w:rsid w:val="00CD7929"/>
    <w:rsid w:val="00CD7FB9"/>
    <w:rsid w:val="00CE3897"/>
    <w:rsid w:val="00CE3DAF"/>
    <w:rsid w:val="00CE4266"/>
    <w:rsid w:val="00CE5DE6"/>
    <w:rsid w:val="00CE6CC8"/>
    <w:rsid w:val="00CE71AE"/>
    <w:rsid w:val="00CE7D01"/>
    <w:rsid w:val="00CE7EBD"/>
    <w:rsid w:val="00CF10EC"/>
    <w:rsid w:val="00CF17BF"/>
    <w:rsid w:val="00CF311A"/>
    <w:rsid w:val="00CF3C8E"/>
    <w:rsid w:val="00CF3CDE"/>
    <w:rsid w:val="00CF611A"/>
    <w:rsid w:val="00CF6256"/>
    <w:rsid w:val="00CF68AC"/>
    <w:rsid w:val="00CF69C1"/>
    <w:rsid w:val="00D00D02"/>
    <w:rsid w:val="00D0165D"/>
    <w:rsid w:val="00D03604"/>
    <w:rsid w:val="00D0570C"/>
    <w:rsid w:val="00D06AA8"/>
    <w:rsid w:val="00D15DA3"/>
    <w:rsid w:val="00D173A4"/>
    <w:rsid w:val="00D17BF8"/>
    <w:rsid w:val="00D22AB2"/>
    <w:rsid w:val="00D22FB1"/>
    <w:rsid w:val="00D25750"/>
    <w:rsid w:val="00D25E12"/>
    <w:rsid w:val="00D25FCE"/>
    <w:rsid w:val="00D27EF3"/>
    <w:rsid w:val="00D30CC9"/>
    <w:rsid w:val="00D33581"/>
    <w:rsid w:val="00D354A7"/>
    <w:rsid w:val="00D35C1E"/>
    <w:rsid w:val="00D37BE4"/>
    <w:rsid w:val="00D400C2"/>
    <w:rsid w:val="00D41BA2"/>
    <w:rsid w:val="00D41C46"/>
    <w:rsid w:val="00D41F2A"/>
    <w:rsid w:val="00D4631F"/>
    <w:rsid w:val="00D468F5"/>
    <w:rsid w:val="00D5088D"/>
    <w:rsid w:val="00D512D5"/>
    <w:rsid w:val="00D5142D"/>
    <w:rsid w:val="00D51FCC"/>
    <w:rsid w:val="00D52D71"/>
    <w:rsid w:val="00D53913"/>
    <w:rsid w:val="00D553D1"/>
    <w:rsid w:val="00D568CC"/>
    <w:rsid w:val="00D57273"/>
    <w:rsid w:val="00D57CCF"/>
    <w:rsid w:val="00D57F3B"/>
    <w:rsid w:val="00D57FC3"/>
    <w:rsid w:val="00D62A84"/>
    <w:rsid w:val="00D62D5A"/>
    <w:rsid w:val="00D62D80"/>
    <w:rsid w:val="00D62E84"/>
    <w:rsid w:val="00D635D5"/>
    <w:rsid w:val="00D65428"/>
    <w:rsid w:val="00D70309"/>
    <w:rsid w:val="00D714BD"/>
    <w:rsid w:val="00D71D55"/>
    <w:rsid w:val="00D74AF8"/>
    <w:rsid w:val="00D75188"/>
    <w:rsid w:val="00D7619C"/>
    <w:rsid w:val="00D77AC3"/>
    <w:rsid w:val="00D80C5A"/>
    <w:rsid w:val="00D8189E"/>
    <w:rsid w:val="00D81AB3"/>
    <w:rsid w:val="00D82BAD"/>
    <w:rsid w:val="00D83241"/>
    <w:rsid w:val="00D83E77"/>
    <w:rsid w:val="00D84A6B"/>
    <w:rsid w:val="00D92EF7"/>
    <w:rsid w:val="00D9336B"/>
    <w:rsid w:val="00D93DBB"/>
    <w:rsid w:val="00D9644F"/>
    <w:rsid w:val="00D97213"/>
    <w:rsid w:val="00D97351"/>
    <w:rsid w:val="00D97FF5"/>
    <w:rsid w:val="00DA012E"/>
    <w:rsid w:val="00DA15E2"/>
    <w:rsid w:val="00DA2F2F"/>
    <w:rsid w:val="00DA54E0"/>
    <w:rsid w:val="00DA6CC2"/>
    <w:rsid w:val="00DA732A"/>
    <w:rsid w:val="00DA78A8"/>
    <w:rsid w:val="00DA7AE4"/>
    <w:rsid w:val="00DB058F"/>
    <w:rsid w:val="00DB07BA"/>
    <w:rsid w:val="00DB1AAB"/>
    <w:rsid w:val="00DB51D7"/>
    <w:rsid w:val="00DB61BB"/>
    <w:rsid w:val="00DB65FD"/>
    <w:rsid w:val="00DB67CB"/>
    <w:rsid w:val="00DB701F"/>
    <w:rsid w:val="00DC21AE"/>
    <w:rsid w:val="00DC2947"/>
    <w:rsid w:val="00DC4C44"/>
    <w:rsid w:val="00DC5CD3"/>
    <w:rsid w:val="00DC5F78"/>
    <w:rsid w:val="00DC62C5"/>
    <w:rsid w:val="00DC666C"/>
    <w:rsid w:val="00DC7710"/>
    <w:rsid w:val="00DD07D4"/>
    <w:rsid w:val="00DD0E9F"/>
    <w:rsid w:val="00DD3309"/>
    <w:rsid w:val="00DD5A4E"/>
    <w:rsid w:val="00DE3C64"/>
    <w:rsid w:val="00DE40BF"/>
    <w:rsid w:val="00DE41F3"/>
    <w:rsid w:val="00DE5BA1"/>
    <w:rsid w:val="00DE6C3A"/>
    <w:rsid w:val="00DE6DFE"/>
    <w:rsid w:val="00DE6E52"/>
    <w:rsid w:val="00DE7878"/>
    <w:rsid w:val="00DE78CE"/>
    <w:rsid w:val="00DF2BF5"/>
    <w:rsid w:val="00DF4026"/>
    <w:rsid w:val="00DF4396"/>
    <w:rsid w:val="00DF6B72"/>
    <w:rsid w:val="00E04B48"/>
    <w:rsid w:val="00E04E5D"/>
    <w:rsid w:val="00E05B42"/>
    <w:rsid w:val="00E07C94"/>
    <w:rsid w:val="00E10225"/>
    <w:rsid w:val="00E10D83"/>
    <w:rsid w:val="00E13076"/>
    <w:rsid w:val="00E135D9"/>
    <w:rsid w:val="00E14201"/>
    <w:rsid w:val="00E1486F"/>
    <w:rsid w:val="00E155E7"/>
    <w:rsid w:val="00E1717D"/>
    <w:rsid w:val="00E22960"/>
    <w:rsid w:val="00E26D08"/>
    <w:rsid w:val="00E27E93"/>
    <w:rsid w:val="00E3251A"/>
    <w:rsid w:val="00E33332"/>
    <w:rsid w:val="00E349E2"/>
    <w:rsid w:val="00E35EBD"/>
    <w:rsid w:val="00E35F23"/>
    <w:rsid w:val="00E36CD4"/>
    <w:rsid w:val="00E403B2"/>
    <w:rsid w:val="00E40FA9"/>
    <w:rsid w:val="00E43446"/>
    <w:rsid w:val="00E43FDD"/>
    <w:rsid w:val="00E44E41"/>
    <w:rsid w:val="00E45624"/>
    <w:rsid w:val="00E45DF3"/>
    <w:rsid w:val="00E51ECA"/>
    <w:rsid w:val="00E5200B"/>
    <w:rsid w:val="00E53A91"/>
    <w:rsid w:val="00E559A9"/>
    <w:rsid w:val="00E55E98"/>
    <w:rsid w:val="00E5702B"/>
    <w:rsid w:val="00E57E9E"/>
    <w:rsid w:val="00E61676"/>
    <w:rsid w:val="00E61708"/>
    <w:rsid w:val="00E61C97"/>
    <w:rsid w:val="00E620C1"/>
    <w:rsid w:val="00E6240E"/>
    <w:rsid w:val="00E6262A"/>
    <w:rsid w:val="00E6379F"/>
    <w:rsid w:val="00E6398A"/>
    <w:rsid w:val="00E641AA"/>
    <w:rsid w:val="00E64733"/>
    <w:rsid w:val="00E6644B"/>
    <w:rsid w:val="00E6662A"/>
    <w:rsid w:val="00E669D2"/>
    <w:rsid w:val="00E671DC"/>
    <w:rsid w:val="00E7061E"/>
    <w:rsid w:val="00E70A16"/>
    <w:rsid w:val="00E71DEB"/>
    <w:rsid w:val="00E72DC7"/>
    <w:rsid w:val="00E732AF"/>
    <w:rsid w:val="00E75D97"/>
    <w:rsid w:val="00E77280"/>
    <w:rsid w:val="00E86C92"/>
    <w:rsid w:val="00E91DCF"/>
    <w:rsid w:val="00E9299C"/>
    <w:rsid w:val="00E92C68"/>
    <w:rsid w:val="00E9391B"/>
    <w:rsid w:val="00E93950"/>
    <w:rsid w:val="00E9467B"/>
    <w:rsid w:val="00E952D0"/>
    <w:rsid w:val="00E9581C"/>
    <w:rsid w:val="00E95871"/>
    <w:rsid w:val="00E962D5"/>
    <w:rsid w:val="00E97115"/>
    <w:rsid w:val="00E973E4"/>
    <w:rsid w:val="00EA168D"/>
    <w:rsid w:val="00EA2F50"/>
    <w:rsid w:val="00EA319E"/>
    <w:rsid w:val="00EA352E"/>
    <w:rsid w:val="00EA4952"/>
    <w:rsid w:val="00EA6CC9"/>
    <w:rsid w:val="00EB37E8"/>
    <w:rsid w:val="00EB463F"/>
    <w:rsid w:val="00EB4D56"/>
    <w:rsid w:val="00EB5E8A"/>
    <w:rsid w:val="00EC04CB"/>
    <w:rsid w:val="00EC0668"/>
    <w:rsid w:val="00EC2832"/>
    <w:rsid w:val="00EC2A04"/>
    <w:rsid w:val="00EC2F97"/>
    <w:rsid w:val="00EC3879"/>
    <w:rsid w:val="00EC3A3A"/>
    <w:rsid w:val="00EC44F4"/>
    <w:rsid w:val="00ED0DE7"/>
    <w:rsid w:val="00ED21F1"/>
    <w:rsid w:val="00ED35A8"/>
    <w:rsid w:val="00ED3B11"/>
    <w:rsid w:val="00ED48E4"/>
    <w:rsid w:val="00ED4AD0"/>
    <w:rsid w:val="00ED5242"/>
    <w:rsid w:val="00ED7B0C"/>
    <w:rsid w:val="00EE241C"/>
    <w:rsid w:val="00EE36B8"/>
    <w:rsid w:val="00EE44D1"/>
    <w:rsid w:val="00EE4505"/>
    <w:rsid w:val="00EE492F"/>
    <w:rsid w:val="00EE4C0D"/>
    <w:rsid w:val="00EE5F24"/>
    <w:rsid w:val="00EE76DD"/>
    <w:rsid w:val="00EE78C2"/>
    <w:rsid w:val="00EF0451"/>
    <w:rsid w:val="00EF1482"/>
    <w:rsid w:val="00EF7D3B"/>
    <w:rsid w:val="00F00D15"/>
    <w:rsid w:val="00F010E9"/>
    <w:rsid w:val="00F02417"/>
    <w:rsid w:val="00F02809"/>
    <w:rsid w:val="00F05FFD"/>
    <w:rsid w:val="00F06053"/>
    <w:rsid w:val="00F06433"/>
    <w:rsid w:val="00F074D0"/>
    <w:rsid w:val="00F1014B"/>
    <w:rsid w:val="00F10864"/>
    <w:rsid w:val="00F10AB1"/>
    <w:rsid w:val="00F114AD"/>
    <w:rsid w:val="00F12E5E"/>
    <w:rsid w:val="00F13F5A"/>
    <w:rsid w:val="00F14548"/>
    <w:rsid w:val="00F14E7B"/>
    <w:rsid w:val="00F15B4A"/>
    <w:rsid w:val="00F15E84"/>
    <w:rsid w:val="00F17A8C"/>
    <w:rsid w:val="00F17D27"/>
    <w:rsid w:val="00F2032A"/>
    <w:rsid w:val="00F20A0A"/>
    <w:rsid w:val="00F20D3D"/>
    <w:rsid w:val="00F20EB9"/>
    <w:rsid w:val="00F25252"/>
    <w:rsid w:val="00F253D8"/>
    <w:rsid w:val="00F303A0"/>
    <w:rsid w:val="00F3076A"/>
    <w:rsid w:val="00F30B9F"/>
    <w:rsid w:val="00F30FC9"/>
    <w:rsid w:val="00F316EA"/>
    <w:rsid w:val="00F33B91"/>
    <w:rsid w:val="00F35B2C"/>
    <w:rsid w:val="00F3754E"/>
    <w:rsid w:val="00F40568"/>
    <w:rsid w:val="00F40668"/>
    <w:rsid w:val="00F40B7D"/>
    <w:rsid w:val="00F40C2D"/>
    <w:rsid w:val="00F40D8B"/>
    <w:rsid w:val="00F43BDC"/>
    <w:rsid w:val="00F46F36"/>
    <w:rsid w:val="00F500A3"/>
    <w:rsid w:val="00F53741"/>
    <w:rsid w:val="00F53A86"/>
    <w:rsid w:val="00F54FD1"/>
    <w:rsid w:val="00F56BBA"/>
    <w:rsid w:val="00F57E25"/>
    <w:rsid w:val="00F617CE"/>
    <w:rsid w:val="00F61946"/>
    <w:rsid w:val="00F6359F"/>
    <w:rsid w:val="00F63C75"/>
    <w:rsid w:val="00F643F3"/>
    <w:rsid w:val="00F651B3"/>
    <w:rsid w:val="00F70F03"/>
    <w:rsid w:val="00F71D16"/>
    <w:rsid w:val="00F7247E"/>
    <w:rsid w:val="00F74299"/>
    <w:rsid w:val="00F74EC5"/>
    <w:rsid w:val="00F76DD3"/>
    <w:rsid w:val="00F77891"/>
    <w:rsid w:val="00F80CBE"/>
    <w:rsid w:val="00F8278F"/>
    <w:rsid w:val="00F846A2"/>
    <w:rsid w:val="00F8496A"/>
    <w:rsid w:val="00F864E1"/>
    <w:rsid w:val="00F872F6"/>
    <w:rsid w:val="00F87F52"/>
    <w:rsid w:val="00F90EA4"/>
    <w:rsid w:val="00F948B0"/>
    <w:rsid w:val="00F95243"/>
    <w:rsid w:val="00F977EA"/>
    <w:rsid w:val="00FA1697"/>
    <w:rsid w:val="00FA21CF"/>
    <w:rsid w:val="00FA2888"/>
    <w:rsid w:val="00FA49D2"/>
    <w:rsid w:val="00FA4E00"/>
    <w:rsid w:val="00FA4FBB"/>
    <w:rsid w:val="00FA6EE0"/>
    <w:rsid w:val="00FA7991"/>
    <w:rsid w:val="00FB0F3E"/>
    <w:rsid w:val="00FB0FDF"/>
    <w:rsid w:val="00FB0FE9"/>
    <w:rsid w:val="00FB16EE"/>
    <w:rsid w:val="00FB1C96"/>
    <w:rsid w:val="00FB2E86"/>
    <w:rsid w:val="00FB346B"/>
    <w:rsid w:val="00FB57F4"/>
    <w:rsid w:val="00FB64A7"/>
    <w:rsid w:val="00FB7428"/>
    <w:rsid w:val="00FC0D8F"/>
    <w:rsid w:val="00FC2214"/>
    <w:rsid w:val="00FC244A"/>
    <w:rsid w:val="00FC42C2"/>
    <w:rsid w:val="00FC504D"/>
    <w:rsid w:val="00FC53F1"/>
    <w:rsid w:val="00FC75C4"/>
    <w:rsid w:val="00FC7A51"/>
    <w:rsid w:val="00FC7C6E"/>
    <w:rsid w:val="00FD0ECA"/>
    <w:rsid w:val="00FD0FE0"/>
    <w:rsid w:val="00FD2B97"/>
    <w:rsid w:val="00FD3CA6"/>
    <w:rsid w:val="00FD7F44"/>
    <w:rsid w:val="00FE01FA"/>
    <w:rsid w:val="00FE139E"/>
    <w:rsid w:val="00FE18E6"/>
    <w:rsid w:val="00FE237A"/>
    <w:rsid w:val="00FE2527"/>
    <w:rsid w:val="00FE2E96"/>
    <w:rsid w:val="00FE3BC7"/>
    <w:rsid w:val="00FE453C"/>
    <w:rsid w:val="00FE58E8"/>
    <w:rsid w:val="00FE691F"/>
    <w:rsid w:val="00FE6D26"/>
    <w:rsid w:val="00FF0729"/>
    <w:rsid w:val="00FF2E17"/>
    <w:rsid w:val="00FF485B"/>
    <w:rsid w:val="00FF5547"/>
    <w:rsid w:val="00FF6873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4D93"/>
  <w15:chartTrackingRefBased/>
  <w15:docId w15:val="{F3B0DA57-993D-4EB9-B3E1-4CE69054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6559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55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Normal"/>
    <w:link w:val="TitleChar"/>
    <w:uiPriority w:val="10"/>
    <w:qFormat/>
    <w:rsid w:val="003A6559"/>
    <w:rPr>
      <w:rFonts w:asciiTheme="minorHAnsi" w:hAnsiTheme="minorHAnsi" w:cstheme="minorHAnsi"/>
      <w:b/>
      <w:bCs/>
      <w:color w:val="auto"/>
    </w:rPr>
  </w:style>
  <w:style w:type="character" w:customStyle="1" w:styleId="TitleChar">
    <w:name w:val="Title Char"/>
    <w:basedOn w:val="DefaultParagraphFont"/>
    <w:link w:val="Title"/>
    <w:uiPriority w:val="10"/>
    <w:rsid w:val="003A6559"/>
    <w:rPr>
      <w:rFonts w:eastAsiaTheme="majorEastAsia" w:cstheme="min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D11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11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1D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11D0"/>
  </w:style>
  <w:style w:type="character" w:customStyle="1" w:styleId="pln">
    <w:name w:val="pln"/>
    <w:basedOn w:val="DefaultParagraphFont"/>
    <w:rsid w:val="001D11D0"/>
  </w:style>
  <w:style w:type="character" w:customStyle="1" w:styleId="typ">
    <w:name w:val="typ"/>
    <w:basedOn w:val="DefaultParagraphFont"/>
    <w:rsid w:val="001D11D0"/>
  </w:style>
  <w:style w:type="character" w:customStyle="1" w:styleId="pun">
    <w:name w:val="pun"/>
    <w:basedOn w:val="DefaultParagraphFont"/>
    <w:rsid w:val="001D11D0"/>
  </w:style>
  <w:style w:type="character" w:customStyle="1" w:styleId="str">
    <w:name w:val="str"/>
    <w:basedOn w:val="DefaultParagraphFont"/>
    <w:rsid w:val="001D11D0"/>
  </w:style>
  <w:style w:type="character" w:customStyle="1" w:styleId="com">
    <w:name w:val="com"/>
    <w:basedOn w:val="DefaultParagraphFont"/>
    <w:rsid w:val="001D11D0"/>
  </w:style>
  <w:style w:type="character" w:customStyle="1" w:styleId="lit">
    <w:name w:val="lit"/>
    <w:basedOn w:val="DefaultParagraphFont"/>
    <w:rsid w:val="001D11D0"/>
  </w:style>
  <w:style w:type="character" w:styleId="CommentReference">
    <w:name w:val="annotation reference"/>
    <w:basedOn w:val="DefaultParagraphFont"/>
    <w:uiPriority w:val="99"/>
    <w:semiHidden/>
    <w:unhideWhenUsed/>
    <w:rsid w:val="003A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5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5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559"/>
    <w:rPr>
      <w:b/>
      <w:bCs/>
      <w:sz w:val="20"/>
      <w:szCs w:val="20"/>
    </w:rPr>
  </w:style>
  <w:style w:type="paragraph" w:styleId="NoSpacing">
    <w:name w:val="No Spacing"/>
    <w:uiPriority w:val="1"/>
    <w:qFormat/>
    <w:rsid w:val="003A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44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  <w:div w:id="76893835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12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Siddique</dc:creator>
  <cp:keywords/>
  <dc:description/>
  <cp:lastModifiedBy>Cassie Sardo</cp:lastModifiedBy>
  <cp:revision>2</cp:revision>
  <dcterms:created xsi:type="dcterms:W3CDTF">2021-07-15T22:19:00Z</dcterms:created>
  <dcterms:modified xsi:type="dcterms:W3CDTF">2021-07-15T22:19:00Z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