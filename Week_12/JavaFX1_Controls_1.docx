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0763" w14:textId="77777777" w:rsidR="00DA5F55" w:rsidRPr="00A71EB4" w:rsidRDefault="00B5347C" w:rsidP="00A71EB4">
      <w:pPr>
        <w:pStyle w:val="Title"/>
      </w:pPr>
      <w:r w:rsidRPr="00A71EB4">
        <w:t>JavaFX</w:t>
      </w:r>
      <w:r w:rsidR="007C29A7" w:rsidRPr="00A71EB4">
        <w:t xml:space="preserve"> 2</w:t>
      </w:r>
      <w:r w:rsidR="004D2B64" w:rsidRPr="00A71EB4">
        <w:t>:</w:t>
      </w:r>
      <w:r w:rsidR="004B3886" w:rsidRPr="00A71EB4">
        <w:t xml:space="preserve"> </w:t>
      </w:r>
      <w:r w:rsidR="006E761A" w:rsidRPr="00A71EB4">
        <w:t>Control, Event and Event Handler</w:t>
      </w:r>
    </w:p>
    <w:p w14:paraId="0A1540CD" w14:textId="77777777" w:rsidR="00305087" w:rsidRDefault="00305087" w:rsidP="007C29A7">
      <w:pPr>
        <w:rPr>
          <w:b/>
          <w:sz w:val="28"/>
          <w:szCs w:val="28"/>
        </w:rPr>
      </w:pPr>
    </w:p>
    <w:p w14:paraId="6C63B829" w14:textId="77777777" w:rsidR="00305087" w:rsidRPr="00A71EB4" w:rsidRDefault="00305087" w:rsidP="00305087">
      <w:pPr>
        <w:rPr>
          <w:i/>
          <w:sz w:val="28"/>
          <w:szCs w:val="28"/>
        </w:rPr>
      </w:pPr>
      <w:r w:rsidRPr="00A71EB4">
        <w:rPr>
          <w:i/>
          <w:sz w:val="28"/>
          <w:szCs w:val="28"/>
        </w:rPr>
        <w:t>First, go to Lec2_Classe&amp;Method, bring up the power point slides for Chpt4: Using Classes and Objects. Start from slide#64: Arcs. Read all the slides from there to end and go over the examples. Then come to this lecture note.</w:t>
      </w:r>
    </w:p>
    <w:p w14:paraId="489CE5DE" w14:textId="77777777" w:rsidR="007C29A7" w:rsidRPr="00A71EB4" w:rsidRDefault="007C29A7" w:rsidP="007C29A7">
      <w:pPr>
        <w:rPr>
          <w:b/>
          <w:sz w:val="32"/>
          <w:szCs w:val="32"/>
        </w:rPr>
      </w:pPr>
    </w:p>
    <w:p w14:paraId="462B61EB" w14:textId="77777777" w:rsidR="00D86707" w:rsidRPr="00A71EB4" w:rsidRDefault="00D86707" w:rsidP="007C29A7">
      <w:pPr>
        <w:rPr>
          <w:b/>
          <w:sz w:val="32"/>
          <w:szCs w:val="32"/>
        </w:rPr>
      </w:pPr>
      <w:r w:rsidRPr="00A71EB4">
        <w:rPr>
          <w:sz w:val="24"/>
          <w:szCs w:val="24"/>
        </w:rPr>
        <w:t xml:space="preserve">We are going to go over some examples here which will display the use of control elements like button, text field, </w:t>
      </w:r>
      <w:proofErr w:type="spellStart"/>
      <w:r w:rsidRPr="00A71EB4">
        <w:rPr>
          <w:sz w:val="24"/>
          <w:szCs w:val="24"/>
        </w:rPr>
        <w:t>etc</w:t>
      </w:r>
      <w:proofErr w:type="spellEnd"/>
      <w:r w:rsidRPr="00A71EB4">
        <w:rPr>
          <w:sz w:val="24"/>
          <w:szCs w:val="24"/>
        </w:rPr>
        <w:t>; event and event-handler.</w:t>
      </w:r>
    </w:p>
    <w:p w14:paraId="09586046" w14:textId="77777777" w:rsidR="00D86707" w:rsidRPr="007C29A7" w:rsidRDefault="00D86707" w:rsidP="007C29A7">
      <w:pPr>
        <w:rPr>
          <w:b/>
          <w:sz w:val="28"/>
          <w:szCs w:val="28"/>
        </w:rPr>
      </w:pPr>
    </w:p>
    <w:p w14:paraId="729F8A41" w14:textId="77777777" w:rsidR="00A71EB4" w:rsidRPr="00A71EB4" w:rsidRDefault="00DA5F55" w:rsidP="00A71EB4">
      <w:pPr>
        <w:pStyle w:val="Heading1"/>
      </w:pPr>
      <w:r w:rsidRPr="00A71EB4">
        <w:t xml:space="preserve">Example 1: </w:t>
      </w:r>
    </w:p>
    <w:p w14:paraId="1E720020" w14:textId="29C48142" w:rsidR="00DA5F55" w:rsidRDefault="007C29A7" w:rsidP="00DA5F55">
      <w:r w:rsidRPr="00A71EB4">
        <w:rPr>
          <w:sz w:val="24"/>
          <w:szCs w:val="24"/>
        </w:rPr>
        <w:t>W</w:t>
      </w:r>
      <w:r w:rsidR="00DA5F55" w:rsidRPr="00A71EB4">
        <w:rPr>
          <w:sz w:val="24"/>
          <w:szCs w:val="24"/>
        </w:rPr>
        <w:t xml:space="preserve">rite </w:t>
      </w:r>
      <w:r w:rsidR="001B696A" w:rsidRPr="00A71EB4">
        <w:rPr>
          <w:sz w:val="24"/>
          <w:szCs w:val="24"/>
        </w:rPr>
        <w:t xml:space="preserve">a </w:t>
      </w:r>
      <w:r w:rsidR="00DA5F55" w:rsidRPr="00A71EB4">
        <w:rPr>
          <w:sz w:val="24"/>
          <w:szCs w:val="24"/>
        </w:rPr>
        <w:t>JavaFX program</w:t>
      </w:r>
      <w:r w:rsidRPr="00A71EB4">
        <w:rPr>
          <w:sz w:val="24"/>
          <w:szCs w:val="24"/>
        </w:rPr>
        <w:t xml:space="preserve"> that allows the user to pick a set of pizza toppings using a set of check boxes. Assuming each toppings cost 50 cents</w:t>
      </w:r>
      <w:r w:rsidR="00DA5F55" w:rsidRPr="00A71EB4">
        <w:rPr>
          <w:sz w:val="24"/>
          <w:szCs w:val="24"/>
        </w:rPr>
        <w:t xml:space="preserve">, </w:t>
      </w:r>
      <w:r w:rsidRPr="00A71EB4">
        <w:rPr>
          <w:sz w:val="24"/>
          <w:szCs w:val="24"/>
        </w:rPr>
        <w:t>and a plain pizza costs $10, display the cost of the pizza.</w:t>
      </w:r>
      <w:r w:rsidR="00DA5F55" w:rsidRPr="00A71EB4">
        <w:rPr>
          <w:sz w:val="24"/>
          <w:szCs w:val="24"/>
        </w:rPr>
        <w:t xml:space="preserve"> </w:t>
      </w:r>
    </w:p>
    <w:p w14:paraId="167B82ED" w14:textId="77777777" w:rsidR="00DA5F55" w:rsidRDefault="00DA5F55" w:rsidP="00DA5F55"/>
    <w:p w14:paraId="1B5A7386" w14:textId="77777777" w:rsidR="00DA5F55" w:rsidRDefault="00DA5F55" w:rsidP="00DA5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80EA2B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application;</w:t>
      </w:r>
      <w:proofErr w:type="gramEnd"/>
    </w:p>
    <w:p w14:paraId="6485017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D9570D1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text.NumberFormat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5EC2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12438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663D1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042D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0D398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275E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26A0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B389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.layout.VBox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781E0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0E59F9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E790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4E32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5DADCBB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PizzaCost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1852D28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62F0F6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C2F37F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0418B7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350C8F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//Presents a set of check boxes representing pizza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toppings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</w:t>
      </w:r>
    </w:p>
    <w:p w14:paraId="6A2F88E3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//displays the total cost of the pizza.</w:t>
      </w:r>
    </w:p>
    <w:p w14:paraId="3CA35C7C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21FC9B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8AC5C0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cost of plain pizza</w:t>
      </w:r>
    </w:p>
    <w:p w14:paraId="7ED14724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DA31B9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extraCheese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"Extra Cheese"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66AF99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extraCheese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6B5374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pepperoni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"Pepperoni"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6D5EF0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pepperoni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FCFD6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sausage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"Sausage"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353CD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sausage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6C578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greenPepper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"Green Pepper"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7ACB0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greenPepper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8CE6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"Onion"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F41A6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onion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64727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anchovies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"Anchovies"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045359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anchovies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E4F4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335323C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toppings1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extraCheese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pepperoni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sausage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50BF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toppings1</w:t>
      </w:r>
      <w:r>
        <w:rPr>
          <w:rFonts w:ascii="Courier New" w:hAnsi="Courier New" w:cs="Courier New"/>
          <w:color w:val="000000"/>
          <w:sz w:val="20"/>
          <w:szCs w:val="20"/>
        </w:rPr>
        <w:t>.setSpacing(5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394A1E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2DD21A3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toppings2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greenPepper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anchovies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041A8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toppings2</w:t>
      </w:r>
      <w:r>
        <w:rPr>
          <w:rFonts w:ascii="Courier New" w:hAnsi="Courier New" w:cs="Courier New"/>
          <w:color w:val="000000"/>
          <w:sz w:val="20"/>
          <w:szCs w:val="20"/>
        </w:rPr>
        <w:t>.setSpacing(5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C3A2E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F4D155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"Pizza Cost:  $10.00"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9796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"Helvetica"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14:paraId="66F29451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30E10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35E88B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6E0E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8F0EE4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.setHgap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(20);</w:t>
      </w:r>
    </w:p>
    <w:p w14:paraId="013B43F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.setVgap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(30);</w:t>
      </w:r>
    </w:p>
    <w:p w14:paraId="59ABDEF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cornsilk"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530A0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3774457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toppings1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14:paraId="51858BC1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toppings2</w:t>
      </w:r>
      <w:r>
        <w:rPr>
          <w:rFonts w:ascii="Courier New" w:hAnsi="Courier New" w:cs="Courier New"/>
          <w:color w:val="000000"/>
          <w:sz w:val="20"/>
          <w:szCs w:val="20"/>
        </w:rPr>
        <w:t>, 1, 0);</w:t>
      </w:r>
    </w:p>
    <w:p w14:paraId="0B4F5644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1, 2, 1);</w:t>
      </w:r>
    </w:p>
    <w:p w14:paraId="7DAD186F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48F6131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400, 150);</w:t>
      </w:r>
    </w:p>
    <w:p w14:paraId="3B90933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46C1C37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"Pizza Cost"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833A28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5AD1A4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297ADD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5B348B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FBA48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//Updates cost based on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topping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being added or removed.</w:t>
      </w:r>
    </w:p>
    <w:p w14:paraId="75E43FA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processCheckBoxAction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6A339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493C7C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A22FB9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A0D9B68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0.50;</w:t>
      </w:r>
      <w:proofErr w:type="gramEnd"/>
    </w:p>
    <w:p w14:paraId="670FBE6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2080BD2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0.50;</w:t>
      </w:r>
      <w:proofErr w:type="gramEnd"/>
    </w:p>
    <w:p w14:paraId="69BA5D0A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D903C19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costText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"Pizza Cost: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fmt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5E6167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CB697B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9A954F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5EDAD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4FDDCC5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B3EAB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6FFC6F" w14:textId="77777777" w:rsidR="00D32D3F" w:rsidRDefault="00D32D3F" w:rsidP="00D32D3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34381D" w14:textId="77777777" w:rsidR="00370B39" w:rsidRDefault="00370B39" w:rsidP="00DA5F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159B23C" w14:textId="77777777" w:rsidR="00735206" w:rsidRPr="00A71EB4" w:rsidRDefault="00735206" w:rsidP="00DA5F55">
      <w:pPr>
        <w:autoSpaceDE w:val="0"/>
        <w:autoSpaceDN w:val="0"/>
        <w:adjustRightInd w:val="0"/>
        <w:rPr>
          <w:rFonts w:cs="Segoe UI"/>
          <w:sz w:val="24"/>
          <w:szCs w:val="24"/>
        </w:rPr>
      </w:pPr>
      <w:r w:rsidRPr="00A71EB4">
        <w:rPr>
          <w:rFonts w:cs="Segoe UI"/>
          <w:sz w:val="24"/>
          <w:szCs w:val="24"/>
        </w:rPr>
        <w:t xml:space="preserve">Run the program and we get the following: </w:t>
      </w:r>
    </w:p>
    <w:p w14:paraId="291791D2" w14:textId="77777777" w:rsidR="00735206" w:rsidRDefault="00735206" w:rsidP="00DA5F55">
      <w:pPr>
        <w:autoSpaceDE w:val="0"/>
        <w:autoSpaceDN w:val="0"/>
        <w:adjustRightInd w:val="0"/>
        <w:rPr>
          <w:rFonts w:cs="Segoe UI"/>
        </w:rPr>
      </w:pPr>
    </w:p>
    <w:p w14:paraId="0841FFF5" w14:textId="77777777" w:rsidR="00735206" w:rsidRDefault="00735206" w:rsidP="00DA5F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6F1ACE" wp14:editId="5A9486B2">
            <wp:extent cx="3962400" cy="1800225"/>
            <wp:effectExtent l="0" t="0" r="0" b="9525"/>
            <wp:docPr id="1" name="Picture 1" descr="A program showing the cost of pizza, which is $10, along with a variety of toppings to select (extra cheese, pepperoni, sausage, green pepper, onion, and anchovie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rogram showing the cost of pizza, which is $10, along with a variety of toppings to select (extra cheese, pepperoni, sausage, green pepper, onion, and anchovies)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053C" w14:textId="77777777" w:rsidR="00735206" w:rsidRDefault="00735206" w:rsidP="00DA5F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7F767A5" w14:textId="0C69D648" w:rsidR="00A71EB4" w:rsidRDefault="00735206" w:rsidP="00A71E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80AC9B" wp14:editId="27E7B9A3">
            <wp:extent cx="3962400" cy="1800225"/>
            <wp:effectExtent l="0" t="0" r="0" b="9525"/>
            <wp:docPr id="8" name="Picture 8" descr="A program showing the cost of pizza, which is $11.50 because three toppings (extra cheese, green pepper, and onion) have been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rogram showing the cost of pizza, which is $11.50 because three toppings (extra cheese, green pepper, and onion) have been selected. 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38EF" w14:textId="77777777" w:rsidR="00A71EB4" w:rsidRPr="00A71EB4" w:rsidRDefault="00A71EB4" w:rsidP="00A71E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ECB3C2B" w14:textId="0C44D6F7" w:rsidR="00A71EB4" w:rsidRPr="00A71EB4" w:rsidRDefault="00370B39" w:rsidP="00A71EB4">
      <w:pPr>
        <w:pStyle w:val="Heading2"/>
        <w:rPr>
          <w:b/>
          <w:bCs/>
          <w:sz w:val="28"/>
          <w:szCs w:val="28"/>
        </w:rPr>
      </w:pPr>
      <w:r w:rsidRPr="00A71EB4">
        <w:rPr>
          <w:b/>
          <w:bCs/>
          <w:sz w:val="28"/>
          <w:szCs w:val="28"/>
        </w:rPr>
        <w:t xml:space="preserve">Description: </w:t>
      </w:r>
    </w:p>
    <w:p w14:paraId="5FA44286" w14:textId="6D28BC43" w:rsidR="00050D27" w:rsidRPr="00A71EB4" w:rsidRDefault="00050D27" w:rsidP="00DA5F55">
      <w:pPr>
        <w:autoSpaceDE w:val="0"/>
        <w:autoSpaceDN w:val="0"/>
        <w:adjustRightInd w:val="0"/>
        <w:rPr>
          <w:sz w:val="24"/>
          <w:szCs w:val="24"/>
        </w:rPr>
      </w:pPr>
      <w:r w:rsidRPr="00A71EB4">
        <w:rPr>
          <w:sz w:val="24"/>
          <w:szCs w:val="24"/>
        </w:rPr>
        <w:t>The following is a new set of code:</w:t>
      </w:r>
    </w:p>
    <w:p w14:paraId="3B99042B" w14:textId="77777777" w:rsidR="00A46849" w:rsidRDefault="00A46849" w:rsidP="00DA5F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toppings1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extraCheese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pepperoni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sausage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1B844" w14:textId="77777777" w:rsidR="00050D27" w:rsidRPr="00A71EB4" w:rsidRDefault="00BB27FC" w:rsidP="00DA5F55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class is a layout pane that arranges a series of nodes vertically in one column. </w:t>
      </w:r>
      <w:proofErr w:type="spellStart"/>
      <w:r w:rsidRPr="00A71EB4">
        <w:rPr>
          <w:sz w:val="24"/>
          <w:szCs w:val="24"/>
        </w:rPr>
        <w:t>HBox</w:t>
      </w:r>
      <w:proofErr w:type="spellEnd"/>
      <w:r w:rsidRPr="00A71EB4">
        <w:rPr>
          <w:sz w:val="24"/>
          <w:szCs w:val="24"/>
        </w:rPr>
        <w:t xml:space="preserve"> arranges it </w:t>
      </w:r>
      <w:proofErr w:type="spellStart"/>
      <w:r w:rsidRPr="00A71EB4">
        <w:rPr>
          <w:sz w:val="24"/>
          <w:szCs w:val="24"/>
        </w:rPr>
        <w:t>horizontzlly</w:t>
      </w:r>
      <w:proofErr w:type="spellEnd"/>
      <w:r w:rsidRPr="00A71EB4">
        <w:rPr>
          <w:sz w:val="24"/>
          <w:szCs w:val="24"/>
        </w:rPr>
        <w:t xml:space="preserve"> in one row.</w:t>
      </w:r>
    </w:p>
    <w:p w14:paraId="0C46EFF5" w14:textId="77777777" w:rsidR="00BB27FC" w:rsidRPr="00A71EB4" w:rsidRDefault="00BB27FC" w:rsidP="00DA5F55">
      <w:pPr>
        <w:autoSpaceDE w:val="0"/>
        <w:autoSpaceDN w:val="0"/>
        <w:adjustRightInd w:val="0"/>
        <w:rPr>
          <w:sz w:val="24"/>
          <w:szCs w:val="24"/>
        </w:rPr>
      </w:pPr>
      <w:r w:rsidRPr="00A71EB4">
        <w:rPr>
          <w:sz w:val="24"/>
          <w:szCs w:val="24"/>
        </w:rPr>
        <w:t xml:space="preserve">This is the package: </w:t>
      </w:r>
      <w:proofErr w:type="spellStart"/>
      <w:r w:rsidRPr="00A71EB4">
        <w:rPr>
          <w:sz w:val="24"/>
          <w:szCs w:val="24"/>
        </w:rPr>
        <w:t>javafx.scene.layout.VBox</w:t>
      </w:r>
      <w:proofErr w:type="spellEnd"/>
    </w:p>
    <w:p w14:paraId="1870492C" w14:textId="77777777" w:rsidR="00BB27FC" w:rsidRPr="00A71EB4" w:rsidRDefault="00BB27FC" w:rsidP="00BB27FC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lays out its children in a single vertical column. If the </w:t>
      </w: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has a border and/or padding. When set, then the contents will be </w:t>
      </w:r>
      <w:proofErr w:type="spellStart"/>
      <w:r w:rsidRPr="00A71EB4">
        <w:rPr>
          <w:sz w:val="24"/>
          <w:szCs w:val="24"/>
        </w:rPr>
        <w:t>layed</w:t>
      </w:r>
      <w:proofErr w:type="spellEnd"/>
      <w:r w:rsidRPr="00A71EB4">
        <w:rPr>
          <w:sz w:val="24"/>
          <w:szCs w:val="24"/>
        </w:rPr>
        <w:t xml:space="preserve"> out within those insets. </w:t>
      </w:r>
    </w:p>
    <w:p w14:paraId="26B3D52F" w14:textId="77777777" w:rsidR="00BB27FC" w:rsidRPr="00A71EB4" w:rsidRDefault="00BB27FC" w:rsidP="00BB27FC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example: </w:t>
      </w:r>
    </w:p>
    <w:p w14:paraId="5C062864" w14:textId="77777777" w:rsidR="00BB27FC" w:rsidRPr="00A71EB4" w:rsidRDefault="00BB27FC" w:rsidP="00BB27FC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</w:t>
      </w:r>
      <w:proofErr w:type="spell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 xml:space="preserve"> = new </w:t>
      </w:r>
      <w:proofErr w:type="spellStart"/>
      <w:proofErr w:type="gramStart"/>
      <w:r w:rsidRPr="00A71EB4">
        <w:rPr>
          <w:sz w:val="24"/>
          <w:szCs w:val="24"/>
        </w:rPr>
        <w:t>VBox</w:t>
      </w:r>
      <w:proofErr w:type="spellEnd"/>
      <w:r w:rsidRPr="00A71EB4">
        <w:rPr>
          <w:sz w:val="24"/>
          <w:szCs w:val="24"/>
        </w:rPr>
        <w:t>(</w:t>
      </w:r>
      <w:proofErr w:type="gramEnd"/>
      <w:r w:rsidRPr="00A71EB4">
        <w:rPr>
          <w:sz w:val="24"/>
          <w:szCs w:val="24"/>
        </w:rPr>
        <w:t>8); // spacing = 8</w:t>
      </w:r>
    </w:p>
    <w:p w14:paraId="734866A2" w14:textId="77777777" w:rsidR="00BB27FC" w:rsidRPr="00A71EB4" w:rsidRDefault="00BB27FC" w:rsidP="00BB27FC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A71EB4">
        <w:rPr>
          <w:sz w:val="24"/>
          <w:szCs w:val="24"/>
        </w:rPr>
        <w:t>vbox.getChildren</w:t>
      </w:r>
      <w:proofErr w:type="spellEnd"/>
      <w:proofErr w:type="gramEnd"/>
      <w:r w:rsidRPr="00A71EB4">
        <w:rPr>
          <w:sz w:val="24"/>
          <w:szCs w:val="24"/>
        </w:rPr>
        <w:t>().</w:t>
      </w:r>
      <w:proofErr w:type="spellStart"/>
      <w:r w:rsidRPr="00A71EB4">
        <w:rPr>
          <w:sz w:val="24"/>
          <w:szCs w:val="24"/>
        </w:rPr>
        <w:t>addAll</w:t>
      </w:r>
      <w:proofErr w:type="spellEnd"/>
      <w:r w:rsidRPr="00A71EB4">
        <w:rPr>
          <w:sz w:val="24"/>
          <w:szCs w:val="24"/>
        </w:rPr>
        <w:t>(new Button("Cut"), new Button("Copy"), new Button("Paste"));</w:t>
      </w:r>
    </w:p>
    <w:p w14:paraId="3B963AAE" w14:textId="77777777" w:rsidR="00413E79" w:rsidRPr="00A71EB4" w:rsidRDefault="00413E79" w:rsidP="00D32D3F">
      <w:pPr>
        <w:pStyle w:val="NormalWeb"/>
        <w:rPr>
          <w:rStyle w:val="HTMLCode"/>
          <w:rFonts w:asciiTheme="minorHAnsi" w:hAnsiTheme="minorHAnsi"/>
          <w:sz w:val="24"/>
          <w:szCs w:val="24"/>
        </w:rPr>
      </w:pPr>
      <w:r w:rsidRPr="00A71EB4">
        <w:rPr>
          <w:rStyle w:val="HTMLCode"/>
          <w:rFonts w:asciiTheme="minorHAnsi" w:hAnsiTheme="minorHAnsi"/>
          <w:sz w:val="24"/>
          <w:szCs w:val="24"/>
        </w:rPr>
        <w:t xml:space="preserve">Other layout pane in JavaFX are: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FlowPane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 xml:space="preserve">,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TilePane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 xml:space="preserve">,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StackPane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 xml:space="preserve">,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AnchorPane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 xml:space="preserve">,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BorderPane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 xml:space="preserve"> and </w:t>
      </w:r>
      <w:proofErr w:type="spellStart"/>
      <w:r w:rsidRPr="00A71EB4">
        <w:rPr>
          <w:rStyle w:val="HTMLCode"/>
          <w:rFonts w:asciiTheme="minorHAnsi" w:hAnsiTheme="minorHAnsi"/>
          <w:sz w:val="24"/>
          <w:szCs w:val="24"/>
        </w:rPr>
        <w:t>GridPane</w:t>
      </w:r>
      <w:proofErr w:type="spellEnd"/>
      <w:r w:rsidRPr="00A71EB4">
        <w:rPr>
          <w:rStyle w:val="HTMLCode"/>
          <w:rFonts w:asciiTheme="minorHAnsi" w:hAnsiTheme="minorHAnsi"/>
          <w:sz w:val="24"/>
          <w:szCs w:val="24"/>
        </w:rPr>
        <w:t>.</w:t>
      </w:r>
    </w:p>
    <w:p w14:paraId="0D55F95C" w14:textId="77777777" w:rsidR="00DE5478" w:rsidRDefault="00DE5478" w:rsidP="00DE54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BF139" w14:textId="77777777" w:rsidR="00DE5478" w:rsidRDefault="00DE5478" w:rsidP="00DE54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cornsilk"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1F765" w14:textId="77777777" w:rsidR="00862DDE" w:rsidRPr="00A71EB4" w:rsidRDefault="00DE5478" w:rsidP="00BA58B4">
      <w:pPr>
        <w:autoSpaceDE w:val="0"/>
        <w:autoSpaceDN w:val="0"/>
        <w:adjustRightInd w:val="0"/>
        <w:rPr>
          <w:rStyle w:val="HTMLCode"/>
          <w:rFonts w:asciiTheme="minorHAnsi" w:eastAsiaTheme="minorHAnsi" w:hAnsiTheme="minorHAnsi"/>
          <w:sz w:val="24"/>
          <w:szCs w:val="24"/>
        </w:rPr>
      </w:pPr>
      <w:r w:rsidRPr="00A71EB4">
        <w:rPr>
          <w:rStyle w:val="HTMLCode"/>
          <w:rFonts w:asciiTheme="minorHAnsi" w:eastAsiaTheme="minorHAnsi" w:hAnsiTheme="minorHAnsi"/>
          <w:sz w:val="24"/>
          <w:szCs w:val="24"/>
        </w:rPr>
        <w:t>JavaFX has CSS support</w:t>
      </w:r>
      <w:r w:rsidR="00D927AD" w:rsidRPr="00A71EB4">
        <w:rPr>
          <w:rStyle w:val="HTMLCode"/>
          <w:rFonts w:asciiTheme="minorHAnsi" w:eastAsiaTheme="minorHAnsi" w:hAnsiTheme="minorHAnsi"/>
          <w:sz w:val="24"/>
          <w:szCs w:val="24"/>
        </w:rPr>
        <w:t xml:space="preserve"> </w:t>
      </w:r>
      <w:r w:rsidRPr="00A71EB4">
        <w:rPr>
          <w:rStyle w:val="HTMLCode"/>
          <w:rFonts w:asciiTheme="minorHAnsi" w:eastAsiaTheme="minorHAnsi" w:hAnsiTheme="minorHAnsi"/>
          <w:sz w:val="24"/>
          <w:szCs w:val="24"/>
        </w:rPr>
        <w:t>and extensions have been designed t</w:t>
      </w:r>
      <w:r w:rsidR="00D927AD" w:rsidRPr="00A71EB4">
        <w:rPr>
          <w:rStyle w:val="HTMLCode"/>
          <w:rFonts w:asciiTheme="minorHAnsi" w:eastAsiaTheme="minorHAnsi" w:hAnsiTheme="minorHAnsi"/>
          <w:sz w:val="24"/>
          <w:szCs w:val="24"/>
        </w:rPr>
        <w:t>o allow JavaF</w:t>
      </w:r>
      <w:r w:rsidRPr="00A71EB4">
        <w:rPr>
          <w:rStyle w:val="HTMLCode"/>
          <w:rFonts w:asciiTheme="minorHAnsi" w:eastAsiaTheme="minorHAnsi" w:hAnsiTheme="minorHAnsi"/>
          <w:sz w:val="24"/>
          <w:szCs w:val="24"/>
        </w:rPr>
        <w:t xml:space="preserve">X CSS styles sheets to be parsed cleanly by any compliant CSS parser, even though it might not support JavaFX extensions. This enables the mixing of CSS </w:t>
      </w:r>
      <w:r w:rsidR="00551177" w:rsidRPr="00A71EB4">
        <w:rPr>
          <w:rStyle w:val="HTMLCode"/>
          <w:rFonts w:asciiTheme="minorHAnsi" w:eastAsiaTheme="minorHAnsi" w:hAnsiTheme="minorHAnsi"/>
          <w:sz w:val="24"/>
          <w:szCs w:val="24"/>
        </w:rPr>
        <w:t>styles for JavaFX and for other purposes (such as for HTML pages) into a single style sheet. To this end, all JavaFX property names have been prefixed with a vendor extension of “-</w:t>
      </w:r>
      <w:proofErr w:type="spellStart"/>
      <w:r w:rsidR="00551177" w:rsidRPr="00A71EB4">
        <w:rPr>
          <w:rStyle w:val="HTMLCode"/>
          <w:rFonts w:asciiTheme="minorHAnsi" w:eastAsiaTheme="minorHAnsi" w:hAnsiTheme="minorHAnsi"/>
          <w:sz w:val="24"/>
          <w:szCs w:val="24"/>
        </w:rPr>
        <w:t>fx</w:t>
      </w:r>
      <w:proofErr w:type="spellEnd"/>
      <w:r w:rsidR="00551177" w:rsidRPr="00A71EB4">
        <w:rPr>
          <w:rStyle w:val="HTMLCode"/>
          <w:rFonts w:asciiTheme="minorHAnsi" w:eastAsiaTheme="minorHAnsi" w:hAnsiTheme="minorHAnsi"/>
          <w:sz w:val="24"/>
          <w:szCs w:val="24"/>
        </w:rPr>
        <w:t xml:space="preserve">-“. Even properties that might seem to be compatible </w:t>
      </w:r>
      <w:r w:rsidR="00551177" w:rsidRPr="00A71EB4">
        <w:rPr>
          <w:rStyle w:val="HTMLCode"/>
          <w:rFonts w:asciiTheme="minorHAnsi" w:eastAsiaTheme="minorHAnsi" w:hAnsiTheme="minorHAnsi"/>
          <w:sz w:val="24"/>
          <w:szCs w:val="24"/>
        </w:rPr>
        <w:lastRenderedPageBreak/>
        <w:t xml:space="preserve">with standard HTML CSS have been pre-fixed, because JavaFX has somewhat different semantics for </w:t>
      </w:r>
      <w:r w:rsidR="00D927AD" w:rsidRPr="00A71EB4">
        <w:rPr>
          <w:rStyle w:val="HTMLCode"/>
          <w:rFonts w:asciiTheme="minorHAnsi" w:eastAsiaTheme="minorHAnsi" w:hAnsiTheme="minorHAnsi"/>
          <w:sz w:val="24"/>
          <w:szCs w:val="24"/>
        </w:rPr>
        <w:t>their values.</w:t>
      </w:r>
    </w:p>
    <w:p w14:paraId="212C8F72" w14:textId="77777777" w:rsidR="00BA58B4" w:rsidRDefault="00BA58B4" w:rsidP="00BA58B4">
      <w:pPr>
        <w:autoSpaceDE w:val="0"/>
        <w:autoSpaceDN w:val="0"/>
        <w:adjustRightInd w:val="0"/>
        <w:rPr>
          <w:rStyle w:val="HTMLCode"/>
          <w:rFonts w:asciiTheme="minorHAnsi" w:eastAsiaTheme="minorHAnsi" w:hAnsiTheme="minorHAnsi"/>
          <w:sz w:val="22"/>
          <w:szCs w:val="22"/>
        </w:rPr>
      </w:pPr>
    </w:p>
    <w:p w14:paraId="4587D344" w14:textId="77777777" w:rsidR="00BA58B4" w:rsidRPr="00BA58B4" w:rsidRDefault="00BA58B4" w:rsidP="00BA58B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6C0C327" w14:textId="77777777" w:rsidR="00D32D3F" w:rsidRDefault="00D32D3F" w:rsidP="00DA5F55">
      <w:pPr>
        <w:autoSpaceDE w:val="0"/>
        <w:autoSpaceDN w:val="0"/>
        <w:adjustRightInd w:val="0"/>
      </w:pPr>
    </w:p>
    <w:p w14:paraId="5A95233D" w14:textId="77777777" w:rsidR="00A71EB4" w:rsidRDefault="00A37CB3" w:rsidP="00A71EB4">
      <w:pPr>
        <w:pStyle w:val="Heading1"/>
      </w:pPr>
      <w:r>
        <w:t xml:space="preserve">Example 2: </w:t>
      </w:r>
    </w:p>
    <w:p w14:paraId="2C0B74C7" w14:textId="23D5C28B" w:rsidR="00A37CB3" w:rsidRPr="00A71EB4" w:rsidRDefault="00A37CB3" w:rsidP="00DA5F55">
      <w:pPr>
        <w:autoSpaceDE w:val="0"/>
        <w:autoSpaceDN w:val="0"/>
        <w:adjustRightInd w:val="0"/>
        <w:rPr>
          <w:sz w:val="24"/>
          <w:szCs w:val="24"/>
        </w:rPr>
      </w:pPr>
      <w:r w:rsidRPr="00A71EB4">
        <w:rPr>
          <w:sz w:val="24"/>
          <w:szCs w:val="24"/>
        </w:rPr>
        <w:t xml:space="preserve">Write </w:t>
      </w:r>
      <w:r w:rsidR="00BA58B4" w:rsidRPr="00A71EB4">
        <w:rPr>
          <w:sz w:val="24"/>
          <w:szCs w:val="24"/>
        </w:rPr>
        <w:t xml:space="preserve">a </w:t>
      </w:r>
      <w:r w:rsidRPr="00A71EB4">
        <w:rPr>
          <w:sz w:val="24"/>
          <w:szCs w:val="24"/>
        </w:rPr>
        <w:t xml:space="preserve">JavaFX program that allows the user to select a color out of five options provided by a set of radio buttons. Change the color of a displayed square accordingly. </w:t>
      </w:r>
    </w:p>
    <w:p w14:paraId="4E8BC651" w14:textId="77777777" w:rsidR="00AE44CB" w:rsidRDefault="00AE44CB" w:rsidP="00DA5F55">
      <w:pPr>
        <w:autoSpaceDE w:val="0"/>
        <w:autoSpaceDN w:val="0"/>
        <w:adjustRightInd w:val="0"/>
      </w:pPr>
    </w:p>
    <w:p w14:paraId="6343EAF7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application;</w:t>
      </w:r>
      <w:proofErr w:type="gramEnd"/>
    </w:p>
    <w:p w14:paraId="3F99E1E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7BD1B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8B31E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C5FB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1A75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9D4146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DC24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.control.ToggleGroup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382FF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562F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62F1B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F5AE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.paint.Color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F724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.shape.Rectangle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04BF6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2EF65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ADE0AA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1E90D14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B9131E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1F319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BDBFC7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//Presents a set of radio buttons providing color options, and a</w:t>
      </w:r>
    </w:p>
    <w:p w14:paraId="2872F3EF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//square filled with the selected color.</w:t>
      </w:r>
    </w:p>
    <w:p w14:paraId="5D04EBF8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DD624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ToggleGroup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0F5DA8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088F48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19107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.setSelected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8AA8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.setToggleGroup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1B61C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44203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893F7B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"Green"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92908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.setToggleGroup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05B4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795A8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493A4D1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"Orange"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26DEB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>.setToggleGroup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ABE76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9A69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8697E5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"Yellow"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1FECE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.setToggleGroup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1117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80C7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235CA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"Blue"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A6D66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.setToggleGroup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AFAF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F9AFC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FD8BF4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2FE9BA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66F0A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>.setSpacing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14:paraId="537ED71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0F060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100);</w:t>
      </w:r>
    </w:p>
    <w:p w14:paraId="0F67A8A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BE6557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1427D7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square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D332CB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squarePane</w:t>
      </w:r>
      <w:r>
        <w:rPr>
          <w:rFonts w:ascii="Courier New" w:hAnsi="Courier New" w:cs="Courier New"/>
          <w:color w:val="000000"/>
          <w:sz w:val="20"/>
          <w:szCs w:val="20"/>
        </w:rPr>
        <w:t>.setPrefSize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(200, 100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5047F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DE5039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7177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CDE4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cornsilk"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7B7F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769295E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400, 200);</w:t>
      </w:r>
    </w:p>
    <w:p w14:paraId="3864BC3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944A6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"Square Color"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F6A6B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66596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81851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3DC6D3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55F1D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//Updates the color of the square based on the selection.</w:t>
      </w:r>
    </w:p>
    <w:p w14:paraId="0E2B2F1D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processRadioButtonAction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BB1EA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A93286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20BC7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A0A9DA4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EA04E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orange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7689066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87E8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669A18D1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6F0BA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53DF18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66A4D9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CF0182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079A8A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46D82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6DECB00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1E8463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C98515" w14:textId="77777777" w:rsidR="00AE44CB" w:rsidRDefault="00AE44CB" w:rsidP="00AE44C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035C89" w14:textId="77777777" w:rsidR="00AE44CB" w:rsidRDefault="00AE44CB" w:rsidP="00DA5F55">
      <w:pPr>
        <w:autoSpaceDE w:val="0"/>
        <w:autoSpaceDN w:val="0"/>
        <w:adjustRightInd w:val="0"/>
      </w:pPr>
    </w:p>
    <w:p w14:paraId="5301A871" w14:textId="77777777" w:rsidR="00AE44CB" w:rsidRPr="00A71EB4" w:rsidRDefault="00AE44CB" w:rsidP="00DA5F55">
      <w:pPr>
        <w:autoSpaceDE w:val="0"/>
        <w:autoSpaceDN w:val="0"/>
        <w:adjustRightInd w:val="0"/>
        <w:rPr>
          <w:sz w:val="24"/>
          <w:szCs w:val="24"/>
        </w:rPr>
      </w:pPr>
      <w:r w:rsidRPr="00A71EB4">
        <w:rPr>
          <w:sz w:val="24"/>
          <w:szCs w:val="24"/>
        </w:rPr>
        <w:t xml:space="preserve">Run the program and we will get the following: </w:t>
      </w:r>
    </w:p>
    <w:p w14:paraId="01A7EB7E" w14:textId="77777777" w:rsidR="00AE44CB" w:rsidRDefault="00AE44CB" w:rsidP="00DA5F55">
      <w:pPr>
        <w:autoSpaceDE w:val="0"/>
        <w:autoSpaceDN w:val="0"/>
        <w:adjustRightInd w:val="0"/>
      </w:pPr>
    </w:p>
    <w:p w14:paraId="2201FE97" w14:textId="77777777" w:rsidR="00AE44CB" w:rsidRDefault="00AE44CB" w:rsidP="00DA5F55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FF87834" wp14:editId="1ABF45BC">
            <wp:extent cx="3962400" cy="2276475"/>
            <wp:effectExtent l="0" t="0" r="0" b="9525"/>
            <wp:docPr id="9" name="Picture 9" descr="A JavaFX program that allows the user to select a color out of five options provided by a set of radio buttons. In this example, red is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JavaFX program that allows the user to select a color out of five options provided by a set of radio buttons. In this example, red is selected.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B14" w14:textId="77777777" w:rsidR="00AE44CB" w:rsidRDefault="00AE44CB" w:rsidP="00DA5F55">
      <w:pPr>
        <w:autoSpaceDE w:val="0"/>
        <w:autoSpaceDN w:val="0"/>
        <w:adjustRightInd w:val="0"/>
      </w:pPr>
    </w:p>
    <w:p w14:paraId="6865B389" w14:textId="77777777" w:rsidR="00AE44CB" w:rsidRDefault="00AE44CB" w:rsidP="00DA5F55">
      <w:pPr>
        <w:autoSpaceDE w:val="0"/>
        <w:autoSpaceDN w:val="0"/>
        <w:adjustRightInd w:val="0"/>
      </w:pPr>
    </w:p>
    <w:p w14:paraId="20A57905" w14:textId="77777777" w:rsidR="00AE44CB" w:rsidRDefault="00AE44CB" w:rsidP="00DA5F5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788C2D4" wp14:editId="7DE3A230">
            <wp:extent cx="3962400" cy="2276475"/>
            <wp:effectExtent l="0" t="0" r="0" b="9525"/>
            <wp:docPr id="13" name="Picture 13" descr="A JavaFX program that allows the user to select a color out of five options provided by a set of radio buttons. In this example, green is selec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JavaFX program that allows the user to select a color out of five options provided by a set of radio buttons. In this example, green is selected. 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7E06" w14:textId="77777777" w:rsidR="00AE44CB" w:rsidRDefault="00AE44CB" w:rsidP="00DA5F55">
      <w:pPr>
        <w:autoSpaceDE w:val="0"/>
        <w:autoSpaceDN w:val="0"/>
        <w:adjustRightInd w:val="0"/>
      </w:pPr>
    </w:p>
    <w:p w14:paraId="048F716B" w14:textId="77777777" w:rsidR="00AE44CB" w:rsidRPr="00A71EB4" w:rsidRDefault="00AE44CB" w:rsidP="00A71EB4">
      <w:pPr>
        <w:pStyle w:val="Heading2"/>
        <w:rPr>
          <w:b/>
          <w:bCs/>
          <w:sz w:val="28"/>
          <w:szCs w:val="28"/>
        </w:rPr>
      </w:pPr>
    </w:p>
    <w:p w14:paraId="14B5D4BB" w14:textId="77777777" w:rsidR="00A71EB4" w:rsidRPr="00A71EB4" w:rsidRDefault="00642CB2" w:rsidP="00A71EB4">
      <w:pPr>
        <w:pStyle w:val="Heading2"/>
        <w:rPr>
          <w:b/>
          <w:bCs/>
          <w:sz w:val="28"/>
          <w:szCs w:val="28"/>
        </w:rPr>
      </w:pPr>
      <w:r w:rsidRPr="00A71EB4">
        <w:rPr>
          <w:b/>
          <w:bCs/>
          <w:sz w:val="28"/>
          <w:szCs w:val="28"/>
        </w:rPr>
        <w:t xml:space="preserve">Description: </w:t>
      </w:r>
    </w:p>
    <w:p w14:paraId="0DFEC30E" w14:textId="371AA843" w:rsidR="00642CB2" w:rsidRDefault="00642CB2" w:rsidP="00642C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1EB4">
        <w:rPr>
          <w:sz w:val="24"/>
          <w:szCs w:val="24"/>
        </w:rPr>
        <w:t xml:space="preserve">This is new for you: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ToggleGroup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5614F" w14:textId="485BAEFC" w:rsidR="004437B1" w:rsidRPr="00A71EB4" w:rsidRDefault="00642CB2" w:rsidP="00642CB2">
      <w:pPr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  <w:r w:rsidRPr="00A71EB4">
        <w:rPr>
          <w:sz w:val="24"/>
          <w:szCs w:val="24"/>
        </w:rPr>
        <w:t xml:space="preserve">The class </w:t>
      </w:r>
      <w:proofErr w:type="spellStart"/>
      <w:r w:rsidRPr="00A71EB4">
        <w:rPr>
          <w:sz w:val="24"/>
          <w:szCs w:val="24"/>
        </w:rPr>
        <w:t>ToggleGroup</w:t>
      </w:r>
      <w:proofErr w:type="spellEnd"/>
      <w:r w:rsidRPr="00A71EB4">
        <w:rPr>
          <w:sz w:val="24"/>
          <w:szCs w:val="24"/>
        </w:rPr>
        <w:t xml:space="preserve"> contains a reference to all Toggles whose selected variables should be managed such that only a single Toggle within the </w:t>
      </w:r>
      <w:proofErr w:type="spellStart"/>
      <w:r w:rsidRPr="00A71EB4">
        <w:rPr>
          <w:sz w:val="24"/>
          <w:szCs w:val="24"/>
        </w:rPr>
        <w:t>ToggleGroup</w:t>
      </w:r>
      <w:proofErr w:type="spellEnd"/>
      <w:r w:rsidRPr="00A71EB4">
        <w:rPr>
          <w:sz w:val="24"/>
          <w:szCs w:val="24"/>
        </w:rPr>
        <w:t xml:space="preserve"> may be selected at any one time. This is similar to adding radio buttons to a group.</w:t>
      </w:r>
      <w:r w:rsidRPr="00A71EB4">
        <w:rPr>
          <w:rFonts w:ascii="Calibri" w:hAnsi="Calibri"/>
          <w:sz w:val="24"/>
          <w:szCs w:val="24"/>
        </w:rPr>
        <w:t xml:space="preserve"> </w:t>
      </w:r>
    </w:p>
    <w:p w14:paraId="1332DFDE" w14:textId="77777777" w:rsidR="004437B1" w:rsidRDefault="004437B1" w:rsidP="00642CB2">
      <w:pPr>
        <w:autoSpaceDE w:val="0"/>
        <w:autoSpaceDN w:val="0"/>
        <w:adjustRightInd w:val="0"/>
        <w:rPr>
          <w:rFonts w:ascii="Calibri" w:hAnsi="Calibri"/>
        </w:rPr>
      </w:pPr>
    </w:p>
    <w:p w14:paraId="507517B0" w14:textId="77777777" w:rsidR="00A71EB4" w:rsidRDefault="008904A4" w:rsidP="00A71EB4">
      <w:pPr>
        <w:pStyle w:val="Heading1"/>
      </w:pPr>
      <w:r>
        <w:t xml:space="preserve">Example 3: </w:t>
      </w:r>
    </w:p>
    <w:p w14:paraId="21C30069" w14:textId="0054CE25" w:rsidR="008904A4" w:rsidRDefault="008904A4" w:rsidP="008904A4">
      <w:pPr>
        <w:autoSpaceDE w:val="0"/>
        <w:autoSpaceDN w:val="0"/>
        <w:adjustRightInd w:val="0"/>
      </w:pPr>
      <w:r w:rsidRPr="00A71EB4">
        <w:rPr>
          <w:sz w:val="24"/>
          <w:szCs w:val="24"/>
        </w:rPr>
        <w:t xml:space="preserve">Write a JavaFX application that presents four labelled text fields, allowing the user to enter values for name, age, favorite color, and hobby. Include a button labelled Print. When the button is pushed, the program should print the contents of all fields to the console window (standard output) using </w:t>
      </w:r>
      <w:proofErr w:type="spellStart"/>
      <w:r w:rsidRPr="00A71EB4">
        <w:rPr>
          <w:sz w:val="24"/>
          <w:szCs w:val="24"/>
        </w:rPr>
        <w:t>println</w:t>
      </w:r>
      <w:proofErr w:type="spellEnd"/>
      <w:r w:rsidRPr="00A71EB4">
        <w:rPr>
          <w:sz w:val="24"/>
          <w:szCs w:val="24"/>
        </w:rPr>
        <w:t xml:space="preserve"> statements.</w:t>
      </w:r>
    </w:p>
    <w:p w14:paraId="50F3732E" w14:textId="77777777" w:rsidR="008904A4" w:rsidRDefault="008904A4" w:rsidP="008904A4">
      <w:pPr>
        <w:autoSpaceDE w:val="0"/>
        <w:autoSpaceDN w:val="0"/>
        <w:adjustRightInd w:val="0"/>
      </w:pPr>
    </w:p>
    <w:p w14:paraId="2696824B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711397B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7136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1029A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B311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javafx.geometry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7A430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2951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E4A0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BC57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4346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.layout.GridPane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B7E7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javafx.scene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.text.Font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D0027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javafx.stage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B312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9A581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ButtonInfoPrint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3231AAB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700CC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A6C1E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Allows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user to enter information into text fields and print</w:t>
      </w:r>
    </w:p>
    <w:p w14:paraId="2F6A6B34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that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information to the standard output stream with the press of a button.</w:t>
      </w:r>
    </w:p>
    <w:p w14:paraId="209F760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7F664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16);</w:t>
      </w:r>
    </w:p>
    <w:p w14:paraId="528357B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C8912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"Name:"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7522D8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nameLabel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C6693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C0793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F813F7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"Age:"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22DFD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ageLabel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F237A3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4D3DB4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D452C4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"Favorite Color:"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FC23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colorLabel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8A4A1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4A12B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CBD3B77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hobbyLabel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"Hobby:"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9F329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hobbyLabel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6506C8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hobbyLabel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C1C90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4AB983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BAAE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978733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2AAD5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6486ED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0391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2A25A8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F367C4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9E0737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B5F7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4A6F5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9F046B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A79819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C8BE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3F791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15BB07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3B4DA8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"Print"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31395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setHalignment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1FB4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printButton</w:t>
      </w:r>
      <w:r>
        <w:rPr>
          <w:rFonts w:ascii="Courier New" w:hAnsi="Courier New" w:cs="Courier New"/>
          <w:color w:val="000000"/>
          <w:sz w:val="20"/>
          <w:szCs w:val="20"/>
        </w:rPr>
        <w:t>.setOnAction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processButtonPress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19480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F6AFE2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58146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D498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.setHgap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(20);</w:t>
      </w:r>
    </w:p>
    <w:p w14:paraId="03DB6817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.setVgap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14:paraId="1334E0DF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beige"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38C6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34EFB08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nameLabel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14:paraId="580115A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1, 0);</w:t>
      </w:r>
    </w:p>
    <w:p w14:paraId="3CA9A1C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ageLabel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1);</w:t>
      </w:r>
    </w:p>
    <w:p w14:paraId="52AF586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1, 1);</w:t>
      </w:r>
    </w:p>
    <w:p w14:paraId="2BDE7754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colorLabel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2);</w:t>
      </w:r>
    </w:p>
    <w:p w14:paraId="10948F2F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1, 2);</w:t>
      </w:r>
    </w:p>
    <w:p w14:paraId="2E45C45C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hobbyLabel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3);</w:t>
      </w:r>
    </w:p>
    <w:p w14:paraId="458ABF6F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1, 3);</w:t>
      </w:r>
    </w:p>
    <w:p w14:paraId="76DEE02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printButton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4, 2, 1);</w:t>
      </w:r>
    </w:p>
    <w:p w14:paraId="5F497E3F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17D278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500, 300);</w:t>
      </w:r>
    </w:p>
    <w:p w14:paraId="596159E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C3BFA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 Info Print"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9D1CE0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698CB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487CC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E6F95E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F94B4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Converts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and sets the new radius value of the circle.</w:t>
      </w:r>
    </w:p>
    <w:p w14:paraId="48CA1BF1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processButtonPress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9EC01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3C46DD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776693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A6EA85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hobbyField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FD759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751B72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AA9B0A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0A9D91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4BBE68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D48A01" w14:textId="77777777" w:rsidR="008904A4" w:rsidRDefault="008904A4" w:rsidP="008904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BF0355" w14:textId="77777777" w:rsidR="008904A4" w:rsidRDefault="008904A4" w:rsidP="008904A4">
      <w:pPr>
        <w:autoSpaceDE w:val="0"/>
        <w:autoSpaceDN w:val="0"/>
        <w:adjustRightInd w:val="0"/>
      </w:pPr>
    </w:p>
    <w:p w14:paraId="13EFABD9" w14:textId="77777777" w:rsidR="008904A4" w:rsidRPr="00A71EB4" w:rsidRDefault="008904A4" w:rsidP="008904A4">
      <w:pPr>
        <w:autoSpaceDE w:val="0"/>
        <w:autoSpaceDN w:val="0"/>
        <w:adjustRightInd w:val="0"/>
        <w:rPr>
          <w:sz w:val="24"/>
          <w:szCs w:val="24"/>
        </w:rPr>
      </w:pPr>
      <w:r w:rsidRPr="00A71EB4">
        <w:rPr>
          <w:sz w:val="24"/>
          <w:szCs w:val="24"/>
        </w:rPr>
        <w:t>Run the program and we will get the following. Enter data and click on “Print”. The output will be displayed in the console.</w:t>
      </w:r>
    </w:p>
    <w:p w14:paraId="6CA060BF" w14:textId="77777777" w:rsidR="008904A4" w:rsidRDefault="008904A4" w:rsidP="008904A4">
      <w:pPr>
        <w:autoSpaceDE w:val="0"/>
        <w:autoSpaceDN w:val="0"/>
        <w:adjustRightInd w:val="0"/>
      </w:pPr>
    </w:p>
    <w:p w14:paraId="5FAC7313" w14:textId="77777777" w:rsidR="008904A4" w:rsidRDefault="008904A4" w:rsidP="008904A4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E8780A6" wp14:editId="4B97B297">
            <wp:extent cx="4914900" cy="3228975"/>
            <wp:effectExtent l="0" t="0" r="0" b="9525"/>
            <wp:docPr id="7" name="Picture 7" descr="A JavaFX application that presents four labelled text fields, allowing the user to enter values for name, age, favorite color, and hobby. A &quot;Print&quot; button is included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JavaFX application that presents four labelled text fields, allowing the user to enter values for name, age, favorite color, and hobby. A &quot;Print&quot; button is included.  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8B1F" w14:textId="77777777" w:rsidR="008904A4" w:rsidRDefault="008904A4" w:rsidP="008904A4">
      <w:pPr>
        <w:autoSpaceDE w:val="0"/>
        <w:autoSpaceDN w:val="0"/>
        <w:adjustRightInd w:val="0"/>
      </w:pPr>
    </w:p>
    <w:p w14:paraId="033121B2" w14:textId="77777777" w:rsidR="008904A4" w:rsidRDefault="008904A4" w:rsidP="008904A4">
      <w:pPr>
        <w:autoSpaceDE w:val="0"/>
        <w:autoSpaceDN w:val="0"/>
        <w:adjustRightInd w:val="0"/>
      </w:pPr>
    </w:p>
    <w:p w14:paraId="2E8921BE" w14:textId="77777777" w:rsidR="00A71EB4" w:rsidRPr="00A71EB4" w:rsidRDefault="008904A4" w:rsidP="00A71EB4">
      <w:pPr>
        <w:pStyle w:val="Heading2"/>
        <w:rPr>
          <w:b/>
          <w:bCs/>
          <w:sz w:val="28"/>
          <w:szCs w:val="28"/>
        </w:rPr>
      </w:pPr>
      <w:r w:rsidRPr="00A71EB4">
        <w:rPr>
          <w:b/>
          <w:bCs/>
          <w:sz w:val="28"/>
          <w:szCs w:val="28"/>
        </w:rPr>
        <w:t xml:space="preserve">Description: </w:t>
      </w:r>
    </w:p>
    <w:p w14:paraId="0EE65FD7" w14:textId="209FD3B2" w:rsidR="008904A4" w:rsidRDefault="008904A4" w:rsidP="008904A4">
      <w:pPr>
        <w:autoSpaceDE w:val="0"/>
        <w:autoSpaceDN w:val="0"/>
        <w:adjustRightInd w:val="0"/>
      </w:pPr>
      <w:r>
        <w:t>Note that the codes are not much different from that of previous example</w:t>
      </w:r>
      <w:r w:rsidR="00E34497">
        <w:t xml:space="preserve">s. Note the multiple text boxes, </w:t>
      </w:r>
      <w:r>
        <w:t xml:space="preserve">their alignment and placements. </w:t>
      </w:r>
    </w:p>
    <w:p w14:paraId="36F77B19" w14:textId="77777777" w:rsidR="008904A4" w:rsidRPr="00613A12" w:rsidRDefault="008904A4" w:rsidP="008904A4">
      <w:pPr>
        <w:autoSpaceDE w:val="0"/>
        <w:autoSpaceDN w:val="0"/>
        <w:adjustRightInd w:val="0"/>
      </w:pPr>
    </w:p>
    <w:p w14:paraId="4F3A3D35" w14:textId="77777777" w:rsidR="0041712A" w:rsidRDefault="0041712A" w:rsidP="00DA5F55">
      <w:pPr>
        <w:autoSpaceDE w:val="0"/>
        <w:autoSpaceDN w:val="0"/>
        <w:adjustRightInd w:val="0"/>
      </w:pPr>
    </w:p>
    <w:p w14:paraId="084AECE7" w14:textId="77777777" w:rsidR="00642CB2" w:rsidRDefault="00642CB2" w:rsidP="00642CB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sectPr w:rsidR="0064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8"/>
    <w:rsid w:val="00000631"/>
    <w:rsid w:val="000010DB"/>
    <w:rsid w:val="0000156B"/>
    <w:rsid w:val="0000167A"/>
    <w:rsid w:val="00001B0D"/>
    <w:rsid w:val="00001B96"/>
    <w:rsid w:val="000039CC"/>
    <w:rsid w:val="00003AC9"/>
    <w:rsid w:val="0000407A"/>
    <w:rsid w:val="00005EE7"/>
    <w:rsid w:val="00005FE5"/>
    <w:rsid w:val="00006197"/>
    <w:rsid w:val="0001011C"/>
    <w:rsid w:val="000102D2"/>
    <w:rsid w:val="0001272A"/>
    <w:rsid w:val="000128AA"/>
    <w:rsid w:val="000131F8"/>
    <w:rsid w:val="000136CC"/>
    <w:rsid w:val="00013C34"/>
    <w:rsid w:val="000174F9"/>
    <w:rsid w:val="000177F0"/>
    <w:rsid w:val="00020FD3"/>
    <w:rsid w:val="0002106C"/>
    <w:rsid w:val="0002137C"/>
    <w:rsid w:val="00021685"/>
    <w:rsid w:val="000221CB"/>
    <w:rsid w:val="00022A0A"/>
    <w:rsid w:val="00022E24"/>
    <w:rsid w:val="00023581"/>
    <w:rsid w:val="00023701"/>
    <w:rsid w:val="00023A51"/>
    <w:rsid w:val="00023DDC"/>
    <w:rsid w:val="00024F22"/>
    <w:rsid w:val="00026E0A"/>
    <w:rsid w:val="000277A9"/>
    <w:rsid w:val="00031295"/>
    <w:rsid w:val="0003139B"/>
    <w:rsid w:val="00032D4F"/>
    <w:rsid w:val="00032F04"/>
    <w:rsid w:val="00034393"/>
    <w:rsid w:val="000358A6"/>
    <w:rsid w:val="000361A4"/>
    <w:rsid w:val="00036662"/>
    <w:rsid w:val="00036DA1"/>
    <w:rsid w:val="00037E36"/>
    <w:rsid w:val="00040129"/>
    <w:rsid w:val="00040BF5"/>
    <w:rsid w:val="00042375"/>
    <w:rsid w:val="00042ACB"/>
    <w:rsid w:val="00042CDF"/>
    <w:rsid w:val="00042F1A"/>
    <w:rsid w:val="0004382F"/>
    <w:rsid w:val="00043A59"/>
    <w:rsid w:val="00043BCA"/>
    <w:rsid w:val="00043C7F"/>
    <w:rsid w:val="000440D3"/>
    <w:rsid w:val="00044581"/>
    <w:rsid w:val="00044D06"/>
    <w:rsid w:val="00044ECB"/>
    <w:rsid w:val="000456BF"/>
    <w:rsid w:val="00046371"/>
    <w:rsid w:val="00046865"/>
    <w:rsid w:val="000469DC"/>
    <w:rsid w:val="00046A0A"/>
    <w:rsid w:val="000506DE"/>
    <w:rsid w:val="00050843"/>
    <w:rsid w:val="00050D27"/>
    <w:rsid w:val="000527F4"/>
    <w:rsid w:val="00052DC5"/>
    <w:rsid w:val="00055990"/>
    <w:rsid w:val="00055A4D"/>
    <w:rsid w:val="000564E7"/>
    <w:rsid w:val="00057478"/>
    <w:rsid w:val="00057FCD"/>
    <w:rsid w:val="00060193"/>
    <w:rsid w:val="000613BF"/>
    <w:rsid w:val="00061A3A"/>
    <w:rsid w:val="00061C82"/>
    <w:rsid w:val="00063568"/>
    <w:rsid w:val="00064A96"/>
    <w:rsid w:val="00064EDE"/>
    <w:rsid w:val="000656CD"/>
    <w:rsid w:val="000657C9"/>
    <w:rsid w:val="000659CC"/>
    <w:rsid w:val="00065B48"/>
    <w:rsid w:val="00065E40"/>
    <w:rsid w:val="00070BE9"/>
    <w:rsid w:val="00071C83"/>
    <w:rsid w:val="000722D6"/>
    <w:rsid w:val="000723A0"/>
    <w:rsid w:val="00072CC8"/>
    <w:rsid w:val="0007462E"/>
    <w:rsid w:val="00074CA3"/>
    <w:rsid w:val="00075E43"/>
    <w:rsid w:val="00076FED"/>
    <w:rsid w:val="0008027D"/>
    <w:rsid w:val="0008034E"/>
    <w:rsid w:val="00081BCC"/>
    <w:rsid w:val="0008331F"/>
    <w:rsid w:val="00083AFE"/>
    <w:rsid w:val="000843DC"/>
    <w:rsid w:val="000844A0"/>
    <w:rsid w:val="000852C3"/>
    <w:rsid w:val="00085A7C"/>
    <w:rsid w:val="00090770"/>
    <w:rsid w:val="000909C5"/>
    <w:rsid w:val="00091410"/>
    <w:rsid w:val="00091545"/>
    <w:rsid w:val="000918DA"/>
    <w:rsid w:val="00091C47"/>
    <w:rsid w:val="00091CC7"/>
    <w:rsid w:val="0009221F"/>
    <w:rsid w:val="00093692"/>
    <w:rsid w:val="000946D0"/>
    <w:rsid w:val="00094F44"/>
    <w:rsid w:val="000952C4"/>
    <w:rsid w:val="000953A3"/>
    <w:rsid w:val="00096231"/>
    <w:rsid w:val="000972EC"/>
    <w:rsid w:val="000A030E"/>
    <w:rsid w:val="000A290B"/>
    <w:rsid w:val="000A3770"/>
    <w:rsid w:val="000A4AEE"/>
    <w:rsid w:val="000A4DF3"/>
    <w:rsid w:val="000A5AAE"/>
    <w:rsid w:val="000A5FED"/>
    <w:rsid w:val="000A66E2"/>
    <w:rsid w:val="000A6D1A"/>
    <w:rsid w:val="000A754F"/>
    <w:rsid w:val="000A7597"/>
    <w:rsid w:val="000B04FF"/>
    <w:rsid w:val="000B09D3"/>
    <w:rsid w:val="000B0AC9"/>
    <w:rsid w:val="000B22AA"/>
    <w:rsid w:val="000B25F3"/>
    <w:rsid w:val="000B328F"/>
    <w:rsid w:val="000B4557"/>
    <w:rsid w:val="000B5572"/>
    <w:rsid w:val="000B577A"/>
    <w:rsid w:val="000B5D00"/>
    <w:rsid w:val="000B6203"/>
    <w:rsid w:val="000B6BD5"/>
    <w:rsid w:val="000B7871"/>
    <w:rsid w:val="000C0680"/>
    <w:rsid w:val="000C0F2D"/>
    <w:rsid w:val="000C2C44"/>
    <w:rsid w:val="000C31F5"/>
    <w:rsid w:val="000C38EB"/>
    <w:rsid w:val="000C502D"/>
    <w:rsid w:val="000C5C82"/>
    <w:rsid w:val="000C7B7D"/>
    <w:rsid w:val="000D067F"/>
    <w:rsid w:val="000D0F38"/>
    <w:rsid w:val="000D1A01"/>
    <w:rsid w:val="000D1D7B"/>
    <w:rsid w:val="000D1E3D"/>
    <w:rsid w:val="000D2A3D"/>
    <w:rsid w:val="000D2AE3"/>
    <w:rsid w:val="000D4009"/>
    <w:rsid w:val="000D5364"/>
    <w:rsid w:val="000D5FA3"/>
    <w:rsid w:val="000D6994"/>
    <w:rsid w:val="000D75B8"/>
    <w:rsid w:val="000D7BE2"/>
    <w:rsid w:val="000E03B7"/>
    <w:rsid w:val="000E0BB1"/>
    <w:rsid w:val="000E20BF"/>
    <w:rsid w:val="000E2F02"/>
    <w:rsid w:val="000E3859"/>
    <w:rsid w:val="000E4F87"/>
    <w:rsid w:val="000E57DB"/>
    <w:rsid w:val="000E588C"/>
    <w:rsid w:val="000E651C"/>
    <w:rsid w:val="000E69FA"/>
    <w:rsid w:val="000E6A14"/>
    <w:rsid w:val="000E7129"/>
    <w:rsid w:val="000E7F58"/>
    <w:rsid w:val="000F0290"/>
    <w:rsid w:val="000F115C"/>
    <w:rsid w:val="000F1444"/>
    <w:rsid w:val="000F1EEC"/>
    <w:rsid w:val="000F1FFE"/>
    <w:rsid w:val="000F2711"/>
    <w:rsid w:val="000F272E"/>
    <w:rsid w:val="000F2767"/>
    <w:rsid w:val="000F304C"/>
    <w:rsid w:val="000F380D"/>
    <w:rsid w:val="000F3D84"/>
    <w:rsid w:val="000F412B"/>
    <w:rsid w:val="000F44E2"/>
    <w:rsid w:val="000F4697"/>
    <w:rsid w:val="000F5413"/>
    <w:rsid w:val="000F5CBC"/>
    <w:rsid w:val="000F61FD"/>
    <w:rsid w:val="000F6386"/>
    <w:rsid w:val="000F66E0"/>
    <w:rsid w:val="000F757A"/>
    <w:rsid w:val="00100245"/>
    <w:rsid w:val="00102C8A"/>
    <w:rsid w:val="001041D9"/>
    <w:rsid w:val="00104552"/>
    <w:rsid w:val="001046B4"/>
    <w:rsid w:val="00107768"/>
    <w:rsid w:val="00110856"/>
    <w:rsid w:val="00110BD3"/>
    <w:rsid w:val="00110CBD"/>
    <w:rsid w:val="001116A0"/>
    <w:rsid w:val="001119E5"/>
    <w:rsid w:val="001128CF"/>
    <w:rsid w:val="001134FC"/>
    <w:rsid w:val="0011378F"/>
    <w:rsid w:val="00114057"/>
    <w:rsid w:val="001143CF"/>
    <w:rsid w:val="00115CCE"/>
    <w:rsid w:val="00116374"/>
    <w:rsid w:val="0011663F"/>
    <w:rsid w:val="001173AD"/>
    <w:rsid w:val="00117567"/>
    <w:rsid w:val="001179F7"/>
    <w:rsid w:val="001217A2"/>
    <w:rsid w:val="00122C25"/>
    <w:rsid w:val="001234C4"/>
    <w:rsid w:val="00123AE7"/>
    <w:rsid w:val="00123B35"/>
    <w:rsid w:val="00124C9D"/>
    <w:rsid w:val="00124E83"/>
    <w:rsid w:val="001254C0"/>
    <w:rsid w:val="00125AC6"/>
    <w:rsid w:val="00125C02"/>
    <w:rsid w:val="001300E4"/>
    <w:rsid w:val="00131061"/>
    <w:rsid w:val="0013219A"/>
    <w:rsid w:val="001322CA"/>
    <w:rsid w:val="001325C4"/>
    <w:rsid w:val="00133236"/>
    <w:rsid w:val="001336FF"/>
    <w:rsid w:val="00133D1F"/>
    <w:rsid w:val="00133F23"/>
    <w:rsid w:val="001342C4"/>
    <w:rsid w:val="00134932"/>
    <w:rsid w:val="00134D8C"/>
    <w:rsid w:val="00135AD4"/>
    <w:rsid w:val="00136A07"/>
    <w:rsid w:val="001374CD"/>
    <w:rsid w:val="00137886"/>
    <w:rsid w:val="00141205"/>
    <w:rsid w:val="00142040"/>
    <w:rsid w:val="001435BF"/>
    <w:rsid w:val="001436BF"/>
    <w:rsid w:val="001454FF"/>
    <w:rsid w:val="00146C34"/>
    <w:rsid w:val="0014731F"/>
    <w:rsid w:val="00147687"/>
    <w:rsid w:val="00150F16"/>
    <w:rsid w:val="00151563"/>
    <w:rsid w:val="0015222B"/>
    <w:rsid w:val="00152744"/>
    <w:rsid w:val="001542D9"/>
    <w:rsid w:val="00155732"/>
    <w:rsid w:val="00157058"/>
    <w:rsid w:val="00160278"/>
    <w:rsid w:val="00160617"/>
    <w:rsid w:val="00160C73"/>
    <w:rsid w:val="00161EAF"/>
    <w:rsid w:val="001620C6"/>
    <w:rsid w:val="00162C1D"/>
    <w:rsid w:val="001634AB"/>
    <w:rsid w:val="001637AE"/>
    <w:rsid w:val="0016587E"/>
    <w:rsid w:val="00167B0D"/>
    <w:rsid w:val="00170CD4"/>
    <w:rsid w:val="00170DFE"/>
    <w:rsid w:val="001718DA"/>
    <w:rsid w:val="00171A0E"/>
    <w:rsid w:val="00172859"/>
    <w:rsid w:val="0017302F"/>
    <w:rsid w:val="00173A44"/>
    <w:rsid w:val="00173CF5"/>
    <w:rsid w:val="00173DC7"/>
    <w:rsid w:val="00180FA0"/>
    <w:rsid w:val="00181B6B"/>
    <w:rsid w:val="00181F2A"/>
    <w:rsid w:val="001821D8"/>
    <w:rsid w:val="00182BE6"/>
    <w:rsid w:val="00182EF5"/>
    <w:rsid w:val="00183A0A"/>
    <w:rsid w:val="001843FD"/>
    <w:rsid w:val="00186BA8"/>
    <w:rsid w:val="001873F4"/>
    <w:rsid w:val="001902EF"/>
    <w:rsid w:val="0019030D"/>
    <w:rsid w:val="00191115"/>
    <w:rsid w:val="00191BF3"/>
    <w:rsid w:val="001924ED"/>
    <w:rsid w:val="00192B62"/>
    <w:rsid w:val="0019306B"/>
    <w:rsid w:val="0019386A"/>
    <w:rsid w:val="00193E39"/>
    <w:rsid w:val="00193F7B"/>
    <w:rsid w:val="0019517E"/>
    <w:rsid w:val="0019787C"/>
    <w:rsid w:val="001978EA"/>
    <w:rsid w:val="001A0FFD"/>
    <w:rsid w:val="001A117A"/>
    <w:rsid w:val="001A1676"/>
    <w:rsid w:val="001A16C6"/>
    <w:rsid w:val="001A1F36"/>
    <w:rsid w:val="001A4269"/>
    <w:rsid w:val="001A4294"/>
    <w:rsid w:val="001A4504"/>
    <w:rsid w:val="001A52D4"/>
    <w:rsid w:val="001A5339"/>
    <w:rsid w:val="001A6303"/>
    <w:rsid w:val="001A75A0"/>
    <w:rsid w:val="001B095C"/>
    <w:rsid w:val="001B0BEB"/>
    <w:rsid w:val="001B1180"/>
    <w:rsid w:val="001B28B0"/>
    <w:rsid w:val="001B2A4E"/>
    <w:rsid w:val="001B3401"/>
    <w:rsid w:val="001B5AB8"/>
    <w:rsid w:val="001B5CD7"/>
    <w:rsid w:val="001B645B"/>
    <w:rsid w:val="001B696A"/>
    <w:rsid w:val="001B7496"/>
    <w:rsid w:val="001B78CF"/>
    <w:rsid w:val="001B794D"/>
    <w:rsid w:val="001B7B13"/>
    <w:rsid w:val="001C0B65"/>
    <w:rsid w:val="001C0E80"/>
    <w:rsid w:val="001C1097"/>
    <w:rsid w:val="001C1738"/>
    <w:rsid w:val="001C19AC"/>
    <w:rsid w:val="001C2203"/>
    <w:rsid w:val="001C2A70"/>
    <w:rsid w:val="001C4015"/>
    <w:rsid w:val="001C52A8"/>
    <w:rsid w:val="001D0981"/>
    <w:rsid w:val="001D0ACA"/>
    <w:rsid w:val="001D0DC6"/>
    <w:rsid w:val="001D41CB"/>
    <w:rsid w:val="001D43A0"/>
    <w:rsid w:val="001D505D"/>
    <w:rsid w:val="001D519B"/>
    <w:rsid w:val="001D54D0"/>
    <w:rsid w:val="001D59F1"/>
    <w:rsid w:val="001D6108"/>
    <w:rsid w:val="001E0D17"/>
    <w:rsid w:val="001E1736"/>
    <w:rsid w:val="001E232D"/>
    <w:rsid w:val="001E269D"/>
    <w:rsid w:val="001E2BD5"/>
    <w:rsid w:val="001E3D2C"/>
    <w:rsid w:val="001E4091"/>
    <w:rsid w:val="001E426C"/>
    <w:rsid w:val="001E43AE"/>
    <w:rsid w:val="001E4EFB"/>
    <w:rsid w:val="001E55A0"/>
    <w:rsid w:val="001E5793"/>
    <w:rsid w:val="001E6B83"/>
    <w:rsid w:val="001E7406"/>
    <w:rsid w:val="001E79D6"/>
    <w:rsid w:val="001E7A1D"/>
    <w:rsid w:val="001F251C"/>
    <w:rsid w:val="001F30B9"/>
    <w:rsid w:val="001F3313"/>
    <w:rsid w:val="001F35EC"/>
    <w:rsid w:val="001F3ED7"/>
    <w:rsid w:val="001F4D76"/>
    <w:rsid w:val="001F58EA"/>
    <w:rsid w:val="001F5B3C"/>
    <w:rsid w:val="001F5E11"/>
    <w:rsid w:val="001F5E4B"/>
    <w:rsid w:val="001F7E26"/>
    <w:rsid w:val="00200802"/>
    <w:rsid w:val="00200B6A"/>
    <w:rsid w:val="00201E3C"/>
    <w:rsid w:val="00203A5F"/>
    <w:rsid w:val="00203E65"/>
    <w:rsid w:val="00204E84"/>
    <w:rsid w:val="00205524"/>
    <w:rsid w:val="0020641D"/>
    <w:rsid w:val="00207E52"/>
    <w:rsid w:val="002102DB"/>
    <w:rsid w:val="002103F6"/>
    <w:rsid w:val="0021137F"/>
    <w:rsid w:val="0021256B"/>
    <w:rsid w:val="00213D50"/>
    <w:rsid w:val="00213F97"/>
    <w:rsid w:val="00214F3B"/>
    <w:rsid w:val="00215192"/>
    <w:rsid w:val="00215915"/>
    <w:rsid w:val="002172E7"/>
    <w:rsid w:val="00217663"/>
    <w:rsid w:val="00217A36"/>
    <w:rsid w:val="00221030"/>
    <w:rsid w:val="0022351D"/>
    <w:rsid w:val="0022385C"/>
    <w:rsid w:val="0022387E"/>
    <w:rsid w:val="00223D44"/>
    <w:rsid w:val="00224636"/>
    <w:rsid w:val="00225E2D"/>
    <w:rsid w:val="00225E76"/>
    <w:rsid w:val="0023009B"/>
    <w:rsid w:val="0023101A"/>
    <w:rsid w:val="0023185B"/>
    <w:rsid w:val="00231B95"/>
    <w:rsid w:val="00232341"/>
    <w:rsid w:val="00232F99"/>
    <w:rsid w:val="00233184"/>
    <w:rsid w:val="002335A6"/>
    <w:rsid w:val="002336FC"/>
    <w:rsid w:val="002341D8"/>
    <w:rsid w:val="00234D21"/>
    <w:rsid w:val="0023564D"/>
    <w:rsid w:val="0023572F"/>
    <w:rsid w:val="00235D0E"/>
    <w:rsid w:val="00236B79"/>
    <w:rsid w:val="00236CA0"/>
    <w:rsid w:val="00240CE0"/>
    <w:rsid w:val="00240D83"/>
    <w:rsid w:val="00241F1A"/>
    <w:rsid w:val="00242257"/>
    <w:rsid w:val="00242F84"/>
    <w:rsid w:val="0024306F"/>
    <w:rsid w:val="00243692"/>
    <w:rsid w:val="00243DBB"/>
    <w:rsid w:val="002447E9"/>
    <w:rsid w:val="00246CF7"/>
    <w:rsid w:val="00250382"/>
    <w:rsid w:val="002527A8"/>
    <w:rsid w:val="00252C29"/>
    <w:rsid w:val="00253B88"/>
    <w:rsid w:val="002548B3"/>
    <w:rsid w:val="00254FE0"/>
    <w:rsid w:val="0025505D"/>
    <w:rsid w:val="00255AAB"/>
    <w:rsid w:val="00255E0E"/>
    <w:rsid w:val="002563D5"/>
    <w:rsid w:val="00256D58"/>
    <w:rsid w:val="00256E6D"/>
    <w:rsid w:val="0026053C"/>
    <w:rsid w:val="00262C1C"/>
    <w:rsid w:val="00262D83"/>
    <w:rsid w:val="00263F55"/>
    <w:rsid w:val="0026481F"/>
    <w:rsid w:val="002648BB"/>
    <w:rsid w:val="00265807"/>
    <w:rsid w:val="0026583D"/>
    <w:rsid w:val="00266E68"/>
    <w:rsid w:val="002705C6"/>
    <w:rsid w:val="00270BC0"/>
    <w:rsid w:val="00270BEB"/>
    <w:rsid w:val="002717F2"/>
    <w:rsid w:val="002734C4"/>
    <w:rsid w:val="00275A3E"/>
    <w:rsid w:val="002760F8"/>
    <w:rsid w:val="0027637A"/>
    <w:rsid w:val="00276ABF"/>
    <w:rsid w:val="002803D3"/>
    <w:rsid w:val="00280CF3"/>
    <w:rsid w:val="00281317"/>
    <w:rsid w:val="002814C8"/>
    <w:rsid w:val="00281A84"/>
    <w:rsid w:val="00282BBD"/>
    <w:rsid w:val="00282D8A"/>
    <w:rsid w:val="00282DE1"/>
    <w:rsid w:val="002839E4"/>
    <w:rsid w:val="00283DC4"/>
    <w:rsid w:val="00283E90"/>
    <w:rsid w:val="0028474A"/>
    <w:rsid w:val="00285120"/>
    <w:rsid w:val="00285942"/>
    <w:rsid w:val="00285CD6"/>
    <w:rsid w:val="002910B7"/>
    <w:rsid w:val="0029112C"/>
    <w:rsid w:val="00291471"/>
    <w:rsid w:val="002915F5"/>
    <w:rsid w:val="002923B9"/>
    <w:rsid w:val="00292889"/>
    <w:rsid w:val="00293BDA"/>
    <w:rsid w:val="00293BEA"/>
    <w:rsid w:val="00293C6D"/>
    <w:rsid w:val="00293CFE"/>
    <w:rsid w:val="0029405C"/>
    <w:rsid w:val="00294E01"/>
    <w:rsid w:val="0029506D"/>
    <w:rsid w:val="002964BB"/>
    <w:rsid w:val="00297AF8"/>
    <w:rsid w:val="00297CF9"/>
    <w:rsid w:val="002A001E"/>
    <w:rsid w:val="002A007B"/>
    <w:rsid w:val="002A07A3"/>
    <w:rsid w:val="002A0B9B"/>
    <w:rsid w:val="002A1A37"/>
    <w:rsid w:val="002A20F4"/>
    <w:rsid w:val="002A2879"/>
    <w:rsid w:val="002A2E61"/>
    <w:rsid w:val="002A3932"/>
    <w:rsid w:val="002A3B32"/>
    <w:rsid w:val="002A3E69"/>
    <w:rsid w:val="002A49F8"/>
    <w:rsid w:val="002A5140"/>
    <w:rsid w:val="002A55E5"/>
    <w:rsid w:val="002A56A7"/>
    <w:rsid w:val="002A5C61"/>
    <w:rsid w:val="002A60D0"/>
    <w:rsid w:val="002A61D6"/>
    <w:rsid w:val="002A623C"/>
    <w:rsid w:val="002A6D5B"/>
    <w:rsid w:val="002A6ED5"/>
    <w:rsid w:val="002B0548"/>
    <w:rsid w:val="002B0587"/>
    <w:rsid w:val="002B0AE9"/>
    <w:rsid w:val="002B19A2"/>
    <w:rsid w:val="002B25E6"/>
    <w:rsid w:val="002B27E8"/>
    <w:rsid w:val="002B2EEF"/>
    <w:rsid w:val="002B4B10"/>
    <w:rsid w:val="002B5164"/>
    <w:rsid w:val="002B5566"/>
    <w:rsid w:val="002B694E"/>
    <w:rsid w:val="002B6CFD"/>
    <w:rsid w:val="002B70E6"/>
    <w:rsid w:val="002B7DBA"/>
    <w:rsid w:val="002C0638"/>
    <w:rsid w:val="002C0FA2"/>
    <w:rsid w:val="002C17E7"/>
    <w:rsid w:val="002C1CC4"/>
    <w:rsid w:val="002C2815"/>
    <w:rsid w:val="002C350D"/>
    <w:rsid w:val="002C4C50"/>
    <w:rsid w:val="002C4DE1"/>
    <w:rsid w:val="002C53B0"/>
    <w:rsid w:val="002C5D46"/>
    <w:rsid w:val="002C673B"/>
    <w:rsid w:val="002C6C6B"/>
    <w:rsid w:val="002C7D01"/>
    <w:rsid w:val="002C7F52"/>
    <w:rsid w:val="002D0FCF"/>
    <w:rsid w:val="002D20B4"/>
    <w:rsid w:val="002D22D3"/>
    <w:rsid w:val="002D3CA6"/>
    <w:rsid w:val="002D3CE9"/>
    <w:rsid w:val="002D50D2"/>
    <w:rsid w:val="002D527B"/>
    <w:rsid w:val="002D78BB"/>
    <w:rsid w:val="002D7DD7"/>
    <w:rsid w:val="002E0AA5"/>
    <w:rsid w:val="002E0D7F"/>
    <w:rsid w:val="002E110E"/>
    <w:rsid w:val="002E11F7"/>
    <w:rsid w:val="002E1650"/>
    <w:rsid w:val="002E1810"/>
    <w:rsid w:val="002E251D"/>
    <w:rsid w:val="002E2F9C"/>
    <w:rsid w:val="002E356C"/>
    <w:rsid w:val="002E4A3E"/>
    <w:rsid w:val="002E5E89"/>
    <w:rsid w:val="002E68F3"/>
    <w:rsid w:val="002E6E73"/>
    <w:rsid w:val="002E7856"/>
    <w:rsid w:val="002E7C25"/>
    <w:rsid w:val="002F0658"/>
    <w:rsid w:val="002F23B8"/>
    <w:rsid w:val="002F25C2"/>
    <w:rsid w:val="002F2961"/>
    <w:rsid w:val="002F3500"/>
    <w:rsid w:val="002F3F9E"/>
    <w:rsid w:val="002F4271"/>
    <w:rsid w:val="002F56E1"/>
    <w:rsid w:val="002F5789"/>
    <w:rsid w:val="002F5975"/>
    <w:rsid w:val="002F70DD"/>
    <w:rsid w:val="002F710E"/>
    <w:rsid w:val="003004E4"/>
    <w:rsid w:val="003016B5"/>
    <w:rsid w:val="00301724"/>
    <w:rsid w:val="0030179B"/>
    <w:rsid w:val="003022CD"/>
    <w:rsid w:val="00302C55"/>
    <w:rsid w:val="00303EEB"/>
    <w:rsid w:val="00304CA1"/>
    <w:rsid w:val="00304D6F"/>
    <w:rsid w:val="00305087"/>
    <w:rsid w:val="00305970"/>
    <w:rsid w:val="00305E27"/>
    <w:rsid w:val="00311739"/>
    <w:rsid w:val="00311871"/>
    <w:rsid w:val="00312486"/>
    <w:rsid w:val="00312AAB"/>
    <w:rsid w:val="00313448"/>
    <w:rsid w:val="0031462A"/>
    <w:rsid w:val="00314D95"/>
    <w:rsid w:val="00315825"/>
    <w:rsid w:val="00315C22"/>
    <w:rsid w:val="00315CA2"/>
    <w:rsid w:val="00316B74"/>
    <w:rsid w:val="00316E1F"/>
    <w:rsid w:val="00320102"/>
    <w:rsid w:val="003216D8"/>
    <w:rsid w:val="00322FC5"/>
    <w:rsid w:val="0032332D"/>
    <w:rsid w:val="00323A55"/>
    <w:rsid w:val="00324E6B"/>
    <w:rsid w:val="0032509F"/>
    <w:rsid w:val="0032542D"/>
    <w:rsid w:val="003256B2"/>
    <w:rsid w:val="00325F83"/>
    <w:rsid w:val="00326D5C"/>
    <w:rsid w:val="00327196"/>
    <w:rsid w:val="00330023"/>
    <w:rsid w:val="00330134"/>
    <w:rsid w:val="0033088E"/>
    <w:rsid w:val="00331657"/>
    <w:rsid w:val="00331727"/>
    <w:rsid w:val="00331979"/>
    <w:rsid w:val="00332393"/>
    <w:rsid w:val="00332D36"/>
    <w:rsid w:val="00333910"/>
    <w:rsid w:val="00334388"/>
    <w:rsid w:val="003371EF"/>
    <w:rsid w:val="0034009C"/>
    <w:rsid w:val="00340428"/>
    <w:rsid w:val="003423FE"/>
    <w:rsid w:val="00342D77"/>
    <w:rsid w:val="003440A8"/>
    <w:rsid w:val="00344120"/>
    <w:rsid w:val="00344938"/>
    <w:rsid w:val="00344A31"/>
    <w:rsid w:val="0034506F"/>
    <w:rsid w:val="00345314"/>
    <w:rsid w:val="003458AB"/>
    <w:rsid w:val="00345D0E"/>
    <w:rsid w:val="00347ABB"/>
    <w:rsid w:val="00350A65"/>
    <w:rsid w:val="00350ABF"/>
    <w:rsid w:val="0035117A"/>
    <w:rsid w:val="003513CD"/>
    <w:rsid w:val="0035245C"/>
    <w:rsid w:val="00352988"/>
    <w:rsid w:val="00352B0D"/>
    <w:rsid w:val="00353269"/>
    <w:rsid w:val="00353FB3"/>
    <w:rsid w:val="00354AF9"/>
    <w:rsid w:val="00355444"/>
    <w:rsid w:val="00355C3E"/>
    <w:rsid w:val="00355D6A"/>
    <w:rsid w:val="00356705"/>
    <w:rsid w:val="003573FF"/>
    <w:rsid w:val="00360B5B"/>
    <w:rsid w:val="003628B3"/>
    <w:rsid w:val="003634C8"/>
    <w:rsid w:val="00363607"/>
    <w:rsid w:val="0036598D"/>
    <w:rsid w:val="00366339"/>
    <w:rsid w:val="00366397"/>
    <w:rsid w:val="003667A7"/>
    <w:rsid w:val="00367393"/>
    <w:rsid w:val="0036790F"/>
    <w:rsid w:val="00370343"/>
    <w:rsid w:val="00370B39"/>
    <w:rsid w:val="00370CA5"/>
    <w:rsid w:val="00370E28"/>
    <w:rsid w:val="00372F3F"/>
    <w:rsid w:val="00373B89"/>
    <w:rsid w:val="00374389"/>
    <w:rsid w:val="00375CDE"/>
    <w:rsid w:val="00377C93"/>
    <w:rsid w:val="00380470"/>
    <w:rsid w:val="003806ED"/>
    <w:rsid w:val="00380841"/>
    <w:rsid w:val="00380AAC"/>
    <w:rsid w:val="00382073"/>
    <w:rsid w:val="0038217C"/>
    <w:rsid w:val="00382467"/>
    <w:rsid w:val="003825DE"/>
    <w:rsid w:val="003826D9"/>
    <w:rsid w:val="0038459F"/>
    <w:rsid w:val="00384D86"/>
    <w:rsid w:val="003854CA"/>
    <w:rsid w:val="0039214F"/>
    <w:rsid w:val="00392535"/>
    <w:rsid w:val="00396119"/>
    <w:rsid w:val="00397029"/>
    <w:rsid w:val="00397290"/>
    <w:rsid w:val="00397A0A"/>
    <w:rsid w:val="003A0351"/>
    <w:rsid w:val="003A0BE0"/>
    <w:rsid w:val="003A2C25"/>
    <w:rsid w:val="003A3464"/>
    <w:rsid w:val="003A4827"/>
    <w:rsid w:val="003A579D"/>
    <w:rsid w:val="003A5F1B"/>
    <w:rsid w:val="003A707D"/>
    <w:rsid w:val="003A75AC"/>
    <w:rsid w:val="003A75E8"/>
    <w:rsid w:val="003B0267"/>
    <w:rsid w:val="003B0F19"/>
    <w:rsid w:val="003B1A66"/>
    <w:rsid w:val="003B1FEA"/>
    <w:rsid w:val="003B307A"/>
    <w:rsid w:val="003B31EE"/>
    <w:rsid w:val="003B4DF5"/>
    <w:rsid w:val="003B5262"/>
    <w:rsid w:val="003B5672"/>
    <w:rsid w:val="003B6B3B"/>
    <w:rsid w:val="003B71DB"/>
    <w:rsid w:val="003B7811"/>
    <w:rsid w:val="003B78AB"/>
    <w:rsid w:val="003C0938"/>
    <w:rsid w:val="003C1635"/>
    <w:rsid w:val="003C16D7"/>
    <w:rsid w:val="003C2575"/>
    <w:rsid w:val="003C259F"/>
    <w:rsid w:val="003C4115"/>
    <w:rsid w:val="003C4325"/>
    <w:rsid w:val="003C5220"/>
    <w:rsid w:val="003C542A"/>
    <w:rsid w:val="003C57CA"/>
    <w:rsid w:val="003C5A1E"/>
    <w:rsid w:val="003C61F5"/>
    <w:rsid w:val="003C66F5"/>
    <w:rsid w:val="003C69A6"/>
    <w:rsid w:val="003D13A0"/>
    <w:rsid w:val="003D2F33"/>
    <w:rsid w:val="003D33A9"/>
    <w:rsid w:val="003D41F0"/>
    <w:rsid w:val="003D48A0"/>
    <w:rsid w:val="003D4BC5"/>
    <w:rsid w:val="003D5ADC"/>
    <w:rsid w:val="003D65B6"/>
    <w:rsid w:val="003D7AC4"/>
    <w:rsid w:val="003E181B"/>
    <w:rsid w:val="003E2145"/>
    <w:rsid w:val="003E2A90"/>
    <w:rsid w:val="003E4668"/>
    <w:rsid w:val="003E65B9"/>
    <w:rsid w:val="003E716A"/>
    <w:rsid w:val="003F0208"/>
    <w:rsid w:val="003F0BA3"/>
    <w:rsid w:val="003F1056"/>
    <w:rsid w:val="003F1168"/>
    <w:rsid w:val="003F1321"/>
    <w:rsid w:val="003F254A"/>
    <w:rsid w:val="003F2DC0"/>
    <w:rsid w:val="003F5844"/>
    <w:rsid w:val="003F6E50"/>
    <w:rsid w:val="003F7779"/>
    <w:rsid w:val="003F791B"/>
    <w:rsid w:val="00400342"/>
    <w:rsid w:val="00400660"/>
    <w:rsid w:val="0040068B"/>
    <w:rsid w:val="00401341"/>
    <w:rsid w:val="00401E26"/>
    <w:rsid w:val="004039E7"/>
    <w:rsid w:val="00404749"/>
    <w:rsid w:val="00405080"/>
    <w:rsid w:val="00405930"/>
    <w:rsid w:val="00406EC8"/>
    <w:rsid w:val="00407AEC"/>
    <w:rsid w:val="00407E6E"/>
    <w:rsid w:val="00410097"/>
    <w:rsid w:val="004110AB"/>
    <w:rsid w:val="004111CF"/>
    <w:rsid w:val="0041268F"/>
    <w:rsid w:val="00413056"/>
    <w:rsid w:val="00413E79"/>
    <w:rsid w:val="00415F30"/>
    <w:rsid w:val="004160F0"/>
    <w:rsid w:val="004164E7"/>
    <w:rsid w:val="0041712A"/>
    <w:rsid w:val="004208C8"/>
    <w:rsid w:val="00420DA5"/>
    <w:rsid w:val="004212EF"/>
    <w:rsid w:val="00422A1F"/>
    <w:rsid w:val="00423FE8"/>
    <w:rsid w:val="00424966"/>
    <w:rsid w:val="00424CDA"/>
    <w:rsid w:val="004259FE"/>
    <w:rsid w:val="004300AC"/>
    <w:rsid w:val="0043166E"/>
    <w:rsid w:val="004317AA"/>
    <w:rsid w:val="00431C62"/>
    <w:rsid w:val="004320DD"/>
    <w:rsid w:val="00432D62"/>
    <w:rsid w:val="00433000"/>
    <w:rsid w:val="0043343E"/>
    <w:rsid w:val="00434539"/>
    <w:rsid w:val="00434D5D"/>
    <w:rsid w:val="004356EC"/>
    <w:rsid w:val="00440DD4"/>
    <w:rsid w:val="00441512"/>
    <w:rsid w:val="0044159A"/>
    <w:rsid w:val="004417A8"/>
    <w:rsid w:val="00442C03"/>
    <w:rsid w:val="004435FB"/>
    <w:rsid w:val="0044362E"/>
    <w:rsid w:val="004437B1"/>
    <w:rsid w:val="00443C65"/>
    <w:rsid w:val="00444675"/>
    <w:rsid w:val="004452EE"/>
    <w:rsid w:val="0044581E"/>
    <w:rsid w:val="0044657A"/>
    <w:rsid w:val="00446ACD"/>
    <w:rsid w:val="00447CA0"/>
    <w:rsid w:val="004505F5"/>
    <w:rsid w:val="004515B3"/>
    <w:rsid w:val="00451D73"/>
    <w:rsid w:val="00452A86"/>
    <w:rsid w:val="00453481"/>
    <w:rsid w:val="004535A8"/>
    <w:rsid w:val="004548EE"/>
    <w:rsid w:val="004554EE"/>
    <w:rsid w:val="004559BC"/>
    <w:rsid w:val="0045656A"/>
    <w:rsid w:val="004565DA"/>
    <w:rsid w:val="00456C49"/>
    <w:rsid w:val="004574C8"/>
    <w:rsid w:val="00457B5B"/>
    <w:rsid w:val="004601F3"/>
    <w:rsid w:val="00460837"/>
    <w:rsid w:val="00462320"/>
    <w:rsid w:val="004629DD"/>
    <w:rsid w:val="00463E41"/>
    <w:rsid w:val="004645BB"/>
    <w:rsid w:val="00467ACD"/>
    <w:rsid w:val="00471298"/>
    <w:rsid w:val="004714B6"/>
    <w:rsid w:val="00471C01"/>
    <w:rsid w:val="00473770"/>
    <w:rsid w:val="00473F11"/>
    <w:rsid w:val="00474707"/>
    <w:rsid w:val="00475746"/>
    <w:rsid w:val="00476C88"/>
    <w:rsid w:val="00477264"/>
    <w:rsid w:val="0047764D"/>
    <w:rsid w:val="0048060D"/>
    <w:rsid w:val="00480F2B"/>
    <w:rsid w:val="00482F9F"/>
    <w:rsid w:val="00483374"/>
    <w:rsid w:val="00483594"/>
    <w:rsid w:val="00483FE4"/>
    <w:rsid w:val="00484088"/>
    <w:rsid w:val="004855A1"/>
    <w:rsid w:val="00486F19"/>
    <w:rsid w:val="00487B94"/>
    <w:rsid w:val="00492E82"/>
    <w:rsid w:val="0049348A"/>
    <w:rsid w:val="00493C7E"/>
    <w:rsid w:val="0049482F"/>
    <w:rsid w:val="00494DCE"/>
    <w:rsid w:val="004956EE"/>
    <w:rsid w:val="00496028"/>
    <w:rsid w:val="004962E7"/>
    <w:rsid w:val="00497954"/>
    <w:rsid w:val="00497C66"/>
    <w:rsid w:val="00497D28"/>
    <w:rsid w:val="00497D9D"/>
    <w:rsid w:val="004A13F7"/>
    <w:rsid w:val="004A1CE9"/>
    <w:rsid w:val="004A40E8"/>
    <w:rsid w:val="004A4ED9"/>
    <w:rsid w:val="004A54C4"/>
    <w:rsid w:val="004A574C"/>
    <w:rsid w:val="004A5A0E"/>
    <w:rsid w:val="004A5AB8"/>
    <w:rsid w:val="004A7E84"/>
    <w:rsid w:val="004B016D"/>
    <w:rsid w:val="004B13BC"/>
    <w:rsid w:val="004B1979"/>
    <w:rsid w:val="004B2A41"/>
    <w:rsid w:val="004B368D"/>
    <w:rsid w:val="004B378F"/>
    <w:rsid w:val="004B3886"/>
    <w:rsid w:val="004B4673"/>
    <w:rsid w:val="004B4ED6"/>
    <w:rsid w:val="004B5312"/>
    <w:rsid w:val="004B58C9"/>
    <w:rsid w:val="004B5C16"/>
    <w:rsid w:val="004B6273"/>
    <w:rsid w:val="004B690B"/>
    <w:rsid w:val="004C024D"/>
    <w:rsid w:val="004C0B3A"/>
    <w:rsid w:val="004C0FF2"/>
    <w:rsid w:val="004C2142"/>
    <w:rsid w:val="004C28F3"/>
    <w:rsid w:val="004C4265"/>
    <w:rsid w:val="004C4D79"/>
    <w:rsid w:val="004C71D7"/>
    <w:rsid w:val="004D030D"/>
    <w:rsid w:val="004D0E35"/>
    <w:rsid w:val="004D200F"/>
    <w:rsid w:val="004D2638"/>
    <w:rsid w:val="004D29FF"/>
    <w:rsid w:val="004D2B64"/>
    <w:rsid w:val="004D4075"/>
    <w:rsid w:val="004D5D13"/>
    <w:rsid w:val="004D6156"/>
    <w:rsid w:val="004D63DF"/>
    <w:rsid w:val="004D664B"/>
    <w:rsid w:val="004D6ED1"/>
    <w:rsid w:val="004D797B"/>
    <w:rsid w:val="004D79BA"/>
    <w:rsid w:val="004E00A5"/>
    <w:rsid w:val="004E0275"/>
    <w:rsid w:val="004E0415"/>
    <w:rsid w:val="004E159F"/>
    <w:rsid w:val="004E5945"/>
    <w:rsid w:val="004E598E"/>
    <w:rsid w:val="004E5C0D"/>
    <w:rsid w:val="004E5D38"/>
    <w:rsid w:val="004F0F7C"/>
    <w:rsid w:val="004F1508"/>
    <w:rsid w:val="004F1970"/>
    <w:rsid w:val="004F1AB9"/>
    <w:rsid w:val="004F2468"/>
    <w:rsid w:val="004F24E5"/>
    <w:rsid w:val="004F2977"/>
    <w:rsid w:val="004F2BCD"/>
    <w:rsid w:val="004F31F5"/>
    <w:rsid w:val="004F48AB"/>
    <w:rsid w:val="004F4AFA"/>
    <w:rsid w:val="004F5E52"/>
    <w:rsid w:val="004F5ED0"/>
    <w:rsid w:val="004F6201"/>
    <w:rsid w:val="004F6902"/>
    <w:rsid w:val="004F6A1F"/>
    <w:rsid w:val="004F6B45"/>
    <w:rsid w:val="004F6E5A"/>
    <w:rsid w:val="00501778"/>
    <w:rsid w:val="00503104"/>
    <w:rsid w:val="005037D0"/>
    <w:rsid w:val="00504592"/>
    <w:rsid w:val="00504A9A"/>
    <w:rsid w:val="00504B86"/>
    <w:rsid w:val="00506CBE"/>
    <w:rsid w:val="005075E3"/>
    <w:rsid w:val="0050791B"/>
    <w:rsid w:val="00510391"/>
    <w:rsid w:val="005109FA"/>
    <w:rsid w:val="00510A5C"/>
    <w:rsid w:val="005110CE"/>
    <w:rsid w:val="00512413"/>
    <w:rsid w:val="0051241C"/>
    <w:rsid w:val="00513247"/>
    <w:rsid w:val="00513316"/>
    <w:rsid w:val="0051439E"/>
    <w:rsid w:val="00514B7A"/>
    <w:rsid w:val="00515D3B"/>
    <w:rsid w:val="00517078"/>
    <w:rsid w:val="0051763B"/>
    <w:rsid w:val="00520A6A"/>
    <w:rsid w:val="00520E53"/>
    <w:rsid w:val="00520EF5"/>
    <w:rsid w:val="00521FCB"/>
    <w:rsid w:val="005222A2"/>
    <w:rsid w:val="0052272B"/>
    <w:rsid w:val="00523718"/>
    <w:rsid w:val="00524091"/>
    <w:rsid w:val="0052426E"/>
    <w:rsid w:val="005257DF"/>
    <w:rsid w:val="0052627F"/>
    <w:rsid w:val="00526C2D"/>
    <w:rsid w:val="0052748D"/>
    <w:rsid w:val="00527527"/>
    <w:rsid w:val="00527D08"/>
    <w:rsid w:val="00531A76"/>
    <w:rsid w:val="00531C2D"/>
    <w:rsid w:val="00531C83"/>
    <w:rsid w:val="005322BA"/>
    <w:rsid w:val="00532717"/>
    <w:rsid w:val="005327DB"/>
    <w:rsid w:val="00533A6F"/>
    <w:rsid w:val="00533C02"/>
    <w:rsid w:val="00533C81"/>
    <w:rsid w:val="00533E46"/>
    <w:rsid w:val="00534AF2"/>
    <w:rsid w:val="00535873"/>
    <w:rsid w:val="00535EE3"/>
    <w:rsid w:val="005364DE"/>
    <w:rsid w:val="005371AD"/>
    <w:rsid w:val="00537AEF"/>
    <w:rsid w:val="0054057B"/>
    <w:rsid w:val="00541481"/>
    <w:rsid w:val="005417DC"/>
    <w:rsid w:val="00541852"/>
    <w:rsid w:val="00543298"/>
    <w:rsid w:val="00543CCA"/>
    <w:rsid w:val="00544F73"/>
    <w:rsid w:val="00545397"/>
    <w:rsid w:val="00546306"/>
    <w:rsid w:val="0055039B"/>
    <w:rsid w:val="00551177"/>
    <w:rsid w:val="0055214B"/>
    <w:rsid w:val="00552362"/>
    <w:rsid w:val="00552E56"/>
    <w:rsid w:val="00554F78"/>
    <w:rsid w:val="005561CE"/>
    <w:rsid w:val="00556606"/>
    <w:rsid w:val="005604CD"/>
    <w:rsid w:val="00560A3F"/>
    <w:rsid w:val="00561464"/>
    <w:rsid w:val="00562594"/>
    <w:rsid w:val="005629BA"/>
    <w:rsid w:val="00562D7C"/>
    <w:rsid w:val="005639C8"/>
    <w:rsid w:val="00566970"/>
    <w:rsid w:val="005675CF"/>
    <w:rsid w:val="0056781A"/>
    <w:rsid w:val="00570E48"/>
    <w:rsid w:val="00571109"/>
    <w:rsid w:val="00571453"/>
    <w:rsid w:val="005715E9"/>
    <w:rsid w:val="0057355B"/>
    <w:rsid w:val="00574087"/>
    <w:rsid w:val="005745AC"/>
    <w:rsid w:val="00574FD9"/>
    <w:rsid w:val="00576247"/>
    <w:rsid w:val="00577267"/>
    <w:rsid w:val="00577C3F"/>
    <w:rsid w:val="00577F2C"/>
    <w:rsid w:val="005801A4"/>
    <w:rsid w:val="00581F75"/>
    <w:rsid w:val="00582348"/>
    <w:rsid w:val="00582B1C"/>
    <w:rsid w:val="005831AE"/>
    <w:rsid w:val="005841DE"/>
    <w:rsid w:val="00585E9D"/>
    <w:rsid w:val="00586B0E"/>
    <w:rsid w:val="0058735E"/>
    <w:rsid w:val="00590305"/>
    <w:rsid w:val="00590DD3"/>
    <w:rsid w:val="005917FD"/>
    <w:rsid w:val="005928A1"/>
    <w:rsid w:val="00592E46"/>
    <w:rsid w:val="00593F00"/>
    <w:rsid w:val="00594551"/>
    <w:rsid w:val="00594594"/>
    <w:rsid w:val="005948E2"/>
    <w:rsid w:val="005954CF"/>
    <w:rsid w:val="00595727"/>
    <w:rsid w:val="00596EBE"/>
    <w:rsid w:val="0059773E"/>
    <w:rsid w:val="00597773"/>
    <w:rsid w:val="005A011B"/>
    <w:rsid w:val="005A0385"/>
    <w:rsid w:val="005A14A9"/>
    <w:rsid w:val="005A2F7A"/>
    <w:rsid w:val="005A3457"/>
    <w:rsid w:val="005A542D"/>
    <w:rsid w:val="005A5F74"/>
    <w:rsid w:val="005A6258"/>
    <w:rsid w:val="005A7958"/>
    <w:rsid w:val="005B03A9"/>
    <w:rsid w:val="005B39DA"/>
    <w:rsid w:val="005B3AEA"/>
    <w:rsid w:val="005B3CAD"/>
    <w:rsid w:val="005B46D8"/>
    <w:rsid w:val="005B5748"/>
    <w:rsid w:val="005B5C70"/>
    <w:rsid w:val="005B632D"/>
    <w:rsid w:val="005B64E0"/>
    <w:rsid w:val="005B6B64"/>
    <w:rsid w:val="005B6D89"/>
    <w:rsid w:val="005B7793"/>
    <w:rsid w:val="005B7D89"/>
    <w:rsid w:val="005C0FFE"/>
    <w:rsid w:val="005C2498"/>
    <w:rsid w:val="005C3C5B"/>
    <w:rsid w:val="005C4832"/>
    <w:rsid w:val="005C493F"/>
    <w:rsid w:val="005C6CDD"/>
    <w:rsid w:val="005C7228"/>
    <w:rsid w:val="005D0B33"/>
    <w:rsid w:val="005D0B3C"/>
    <w:rsid w:val="005D1109"/>
    <w:rsid w:val="005D11BF"/>
    <w:rsid w:val="005D1D6A"/>
    <w:rsid w:val="005D2086"/>
    <w:rsid w:val="005D21F3"/>
    <w:rsid w:val="005D2B79"/>
    <w:rsid w:val="005D49B8"/>
    <w:rsid w:val="005D4D1A"/>
    <w:rsid w:val="005D5CAB"/>
    <w:rsid w:val="005D7109"/>
    <w:rsid w:val="005E08AE"/>
    <w:rsid w:val="005E1C21"/>
    <w:rsid w:val="005E2235"/>
    <w:rsid w:val="005E5A1B"/>
    <w:rsid w:val="005E69E5"/>
    <w:rsid w:val="005E77F4"/>
    <w:rsid w:val="005F0083"/>
    <w:rsid w:val="005F20C4"/>
    <w:rsid w:val="005F3891"/>
    <w:rsid w:val="005F42FD"/>
    <w:rsid w:val="005F5870"/>
    <w:rsid w:val="006007D4"/>
    <w:rsid w:val="006018E7"/>
    <w:rsid w:val="00601F4E"/>
    <w:rsid w:val="0060331D"/>
    <w:rsid w:val="0060385D"/>
    <w:rsid w:val="006038FA"/>
    <w:rsid w:val="0060509A"/>
    <w:rsid w:val="00605218"/>
    <w:rsid w:val="0060618C"/>
    <w:rsid w:val="00606C45"/>
    <w:rsid w:val="00606CC1"/>
    <w:rsid w:val="00606E8E"/>
    <w:rsid w:val="00607134"/>
    <w:rsid w:val="00607437"/>
    <w:rsid w:val="006077E2"/>
    <w:rsid w:val="00607867"/>
    <w:rsid w:val="00607A14"/>
    <w:rsid w:val="0061096A"/>
    <w:rsid w:val="006112B2"/>
    <w:rsid w:val="00612711"/>
    <w:rsid w:val="00613272"/>
    <w:rsid w:val="006136CF"/>
    <w:rsid w:val="006138CF"/>
    <w:rsid w:val="00613A12"/>
    <w:rsid w:val="0061425B"/>
    <w:rsid w:val="00614324"/>
    <w:rsid w:val="006147E6"/>
    <w:rsid w:val="006147F2"/>
    <w:rsid w:val="00615A16"/>
    <w:rsid w:val="00616F7B"/>
    <w:rsid w:val="00617F63"/>
    <w:rsid w:val="00620782"/>
    <w:rsid w:val="006207E0"/>
    <w:rsid w:val="0062084E"/>
    <w:rsid w:val="00621527"/>
    <w:rsid w:val="00621EF3"/>
    <w:rsid w:val="006229FE"/>
    <w:rsid w:val="00622B9C"/>
    <w:rsid w:val="0062324C"/>
    <w:rsid w:val="00623F4E"/>
    <w:rsid w:val="00624CDF"/>
    <w:rsid w:val="00625435"/>
    <w:rsid w:val="006254DA"/>
    <w:rsid w:val="006262BE"/>
    <w:rsid w:val="00626E0C"/>
    <w:rsid w:val="006270BE"/>
    <w:rsid w:val="00627312"/>
    <w:rsid w:val="00627DEC"/>
    <w:rsid w:val="00630AF0"/>
    <w:rsid w:val="00632255"/>
    <w:rsid w:val="00632D46"/>
    <w:rsid w:val="00633011"/>
    <w:rsid w:val="00633BAC"/>
    <w:rsid w:val="00633C9F"/>
    <w:rsid w:val="00635129"/>
    <w:rsid w:val="0064086F"/>
    <w:rsid w:val="00640B12"/>
    <w:rsid w:val="00640BE8"/>
    <w:rsid w:val="006415FC"/>
    <w:rsid w:val="00642CB2"/>
    <w:rsid w:val="00643600"/>
    <w:rsid w:val="0064464C"/>
    <w:rsid w:val="00644F2F"/>
    <w:rsid w:val="006454D0"/>
    <w:rsid w:val="00645544"/>
    <w:rsid w:val="0064569E"/>
    <w:rsid w:val="00646072"/>
    <w:rsid w:val="00647C93"/>
    <w:rsid w:val="00647CEE"/>
    <w:rsid w:val="00650477"/>
    <w:rsid w:val="006516D4"/>
    <w:rsid w:val="0065219F"/>
    <w:rsid w:val="00652210"/>
    <w:rsid w:val="00652392"/>
    <w:rsid w:val="00653581"/>
    <w:rsid w:val="00653AD4"/>
    <w:rsid w:val="00653FBC"/>
    <w:rsid w:val="00655102"/>
    <w:rsid w:val="00655906"/>
    <w:rsid w:val="00655CAB"/>
    <w:rsid w:val="00655F7D"/>
    <w:rsid w:val="006562B7"/>
    <w:rsid w:val="00660021"/>
    <w:rsid w:val="00660467"/>
    <w:rsid w:val="0066173F"/>
    <w:rsid w:val="00664FC6"/>
    <w:rsid w:val="006653B6"/>
    <w:rsid w:val="00665C9D"/>
    <w:rsid w:val="00665D6F"/>
    <w:rsid w:val="00665FB8"/>
    <w:rsid w:val="006663F4"/>
    <w:rsid w:val="006668BA"/>
    <w:rsid w:val="0066740B"/>
    <w:rsid w:val="006701A8"/>
    <w:rsid w:val="006701C8"/>
    <w:rsid w:val="0067069B"/>
    <w:rsid w:val="00671E9B"/>
    <w:rsid w:val="00671F3A"/>
    <w:rsid w:val="006734F3"/>
    <w:rsid w:val="00674C98"/>
    <w:rsid w:val="00674CF6"/>
    <w:rsid w:val="00675A2D"/>
    <w:rsid w:val="00675A36"/>
    <w:rsid w:val="00675B0B"/>
    <w:rsid w:val="00675FEA"/>
    <w:rsid w:val="0067676F"/>
    <w:rsid w:val="00676E1A"/>
    <w:rsid w:val="00680A94"/>
    <w:rsid w:val="0068187F"/>
    <w:rsid w:val="00682A8A"/>
    <w:rsid w:val="00682EF7"/>
    <w:rsid w:val="00683C3A"/>
    <w:rsid w:val="0068416F"/>
    <w:rsid w:val="006843E4"/>
    <w:rsid w:val="006844FA"/>
    <w:rsid w:val="00685CE5"/>
    <w:rsid w:val="00685F36"/>
    <w:rsid w:val="0068665B"/>
    <w:rsid w:val="0068688F"/>
    <w:rsid w:val="00686967"/>
    <w:rsid w:val="00690170"/>
    <w:rsid w:val="006909AD"/>
    <w:rsid w:val="00690A2E"/>
    <w:rsid w:val="00691257"/>
    <w:rsid w:val="006923CE"/>
    <w:rsid w:val="0069260F"/>
    <w:rsid w:val="006929F8"/>
    <w:rsid w:val="00693431"/>
    <w:rsid w:val="00694482"/>
    <w:rsid w:val="00694946"/>
    <w:rsid w:val="006951FD"/>
    <w:rsid w:val="006953C9"/>
    <w:rsid w:val="006957FB"/>
    <w:rsid w:val="00695FED"/>
    <w:rsid w:val="00697234"/>
    <w:rsid w:val="00697D7A"/>
    <w:rsid w:val="006A054C"/>
    <w:rsid w:val="006A0888"/>
    <w:rsid w:val="006A0A9A"/>
    <w:rsid w:val="006A1598"/>
    <w:rsid w:val="006A17A2"/>
    <w:rsid w:val="006A2108"/>
    <w:rsid w:val="006A2E1B"/>
    <w:rsid w:val="006A2ECE"/>
    <w:rsid w:val="006A2FFD"/>
    <w:rsid w:val="006A3AB0"/>
    <w:rsid w:val="006A3D6D"/>
    <w:rsid w:val="006A45AC"/>
    <w:rsid w:val="006A55D2"/>
    <w:rsid w:val="006A5874"/>
    <w:rsid w:val="006A6389"/>
    <w:rsid w:val="006A6ABE"/>
    <w:rsid w:val="006A6F29"/>
    <w:rsid w:val="006A75EF"/>
    <w:rsid w:val="006B087F"/>
    <w:rsid w:val="006B0E6E"/>
    <w:rsid w:val="006B1936"/>
    <w:rsid w:val="006B1B6C"/>
    <w:rsid w:val="006B214E"/>
    <w:rsid w:val="006B2405"/>
    <w:rsid w:val="006B2632"/>
    <w:rsid w:val="006B3ACE"/>
    <w:rsid w:val="006B3C47"/>
    <w:rsid w:val="006B3CE8"/>
    <w:rsid w:val="006B4307"/>
    <w:rsid w:val="006B46F0"/>
    <w:rsid w:val="006B4C6E"/>
    <w:rsid w:val="006B50C9"/>
    <w:rsid w:val="006B5585"/>
    <w:rsid w:val="006B5ECB"/>
    <w:rsid w:val="006B754E"/>
    <w:rsid w:val="006C0930"/>
    <w:rsid w:val="006C0E47"/>
    <w:rsid w:val="006C1BD9"/>
    <w:rsid w:val="006C3961"/>
    <w:rsid w:val="006C3C33"/>
    <w:rsid w:val="006C5366"/>
    <w:rsid w:val="006C657D"/>
    <w:rsid w:val="006D1840"/>
    <w:rsid w:val="006D1B12"/>
    <w:rsid w:val="006D1D07"/>
    <w:rsid w:val="006D2B91"/>
    <w:rsid w:val="006D3FBC"/>
    <w:rsid w:val="006D5A8B"/>
    <w:rsid w:val="006D626A"/>
    <w:rsid w:val="006D6317"/>
    <w:rsid w:val="006D63D1"/>
    <w:rsid w:val="006D74F3"/>
    <w:rsid w:val="006D7C63"/>
    <w:rsid w:val="006E0389"/>
    <w:rsid w:val="006E1607"/>
    <w:rsid w:val="006E2144"/>
    <w:rsid w:val="006E28F0"/>
    <w:rsid w:val="006E2A5C"/>
    <w:rsid w:val="006E344E"/>
    <w:rsid w:val="006E4BFF"/>
    <w:rsid w:val="006E56B9"/>
    <w:rsid w:val="006E6221"/>
    <w:rsid w:val="006E6A6A"/>
    <w:rsid w:val="006E761A"/>
    <w:rsid w:val="006E7938"/>
    <w:rsid w:val="006F1C51"/>
    <w:rsid w:val="006F3A57"/>
    <w:rsid w:val="006F3C1D"/>
    <w:rsid w:val="006F48AE"/>
    <w:rsid w:val="006F4A01"/>
    <w:rsid w:val="006F4C76"/>
    <w:rsid w:val="006F4CE5"/>
    <w:rsid w:val="006F54E8"/>
    <w:rsid w:val="006F5685"/>
    <w:rsid w:val="006F5A94"/>
    <w:rsid w:val="006F64CF"/>
    <w:rsid w:val="006F691C"/>
    <w:rsid w:val="006F74A6"/>
    <w:rsid w:val="006F7B4C"/>
    <w:rsid w:val="0070103E"/>
    <w:rsid w:val="0070191A"/>
    <w:rsid w:val="00701F3C"/>
    <w:rsid w:val="0070297A"/>
    <w:rsid w:val="00704927"/>
    <w:rsid w:val="0070581F"/>
    <w:rsid w:val="0070589C"/>
    <w:rsid w:val="007068F1"/>
    <w:rsid w:val="00707FA1"/>
    <w:rsid w:val="0071062E"/>
    <w:rsid w:val="00710B4F"/>
    <w:rsid w:val="00710D1B"/>
    <w:rsid w:val="00711CD9"/>
    <w:rsid w:val="00713240"/>
    <w:rsid w:val="00713816"/>
    <w:rsid w:val="0071583E"/>
    <w:rsid w:val="00716BD2"/>
    <w:rsid w:val="00716C79"/>
    <w:rsid w:val="00716D1F"/>
    <w:rsid w:val="00716ECA"/>
    <w:rsid w:val="007173D4"/>
    <w:rsid w:val="0071759E"/>
    <w:rsid w:val="00717C19"/>
    <w:rsid w:val="00720530"/>
    <w:rsid w:val="00721193"/>
    <w:rsid w:val="00721F84"/>
    <w:rsid w:val="007226B3"/>
    <w:rsid w:val="0072379E"/>
    <w:rsid w:val="00723D3B"/>
    <w:rsid w:val="00725E7B"/>
    <w:rsid w:val="00726E93"/>
    <w:rsid w:val="007274C9"/>
    <w:rsid w:val="00727F0A"/>
    <w:rsid w:val="00731D86"/>
    <w:rsid w:val="00732ABE"/>
    <w:rsid w:val="00732BBA"/>
    <w:rsid w:val="0073425E"/>
    <w:rsid w:val="007347B3"/>
    <w:rsid w:val="00734BA8"/>
    <w:rsid w:val="00735206"/>
    <w:rsid w:val="00736258"/>
    <w:rsid w:val="00740BB2"/>
    <w:rsid w:val="00742162"/>
    <w:rsid w:val="007422B4"/>
    <w:rsid w:val="007422C2"/>
    <w:rsid w:val="00744162"/>
    <w:rsid w:val="00744B07"/>
    <w:rsid w:val="00745A25"/>
    <w:rsid w:val="00745B1A"/>
    <w:rsid w:val="00746B86"/>
    <w:rsid w:val="00751B7A"/>
    <w:rsid w:val="00752C4B"/>
    <w:rsid w:val="007544EA"/>
    <w:rsid w:val="00754A1A"/>
    <w:rsid w:val="007553BB"/>
    <w:rsid w:val="00755B7F"/>
    <w:rsid w:val="00757002"/>
    <w:rsid w:val="0076219C"/>
    <w:rsid w:val="00762213"/>
    <w:rsid w:val="00762E16"/>
    <w:rsid w:val="00763812"/>
    <w:rsid w:val="00763A23"/>
    <w:rsid w:val="00765FDB"/>
    <w:rsid w:val="00765FFB"/>
    <w:rsid w:val="00766438"/>
    <w:rsid w:val="0076675C"/>
    <w:rsid w:val="00767818"/>
    <w:rsid w:val="007735DA"/>
    <w:rsid w:val="00773779"/>
    <w:rsid w:val="00773A8A"/>
    <w:rsid w:val="007743D3"/>
    <w:rsid w:val="00774D22"/>
    <w:rsid w:val="00774E09"/>
    <w:rsid w:val="007768E9"/>
    <w:rsid w:val="00777345"/>
    <w:rsid w:val="00777FEC"/>
    <w:rsid w:val="00780303"/>
    <w:rsid w:val="00780676"/>
    <w:rsid w:val="0078199A"/>
    <w:rsid w:val="00781B1D"/>
    <w:rsid w:val="0078209B"/>
    <w:rsid w:val="0078242C"/>
    <w:rsid w:val="00782BE4"/>
    <w:rsid w:val="007833A3"/>
    <w:rsid w:val="00783408"/>
    <w:rsid w:val="00784966"/>
    <w:rsid w:val="00784F45"/>
    <w:rsid w:val="00785456"/>
    <w:rsid w:val="00786230"/>
    <w:rsid w:val="007866B9"/>
    <w:rsid w:val="00786CD3"/>
    <w:rsid w:val="007874B7"/>
    <w:rsid w:val="007878F9"/>
    <w:rsid w:val="0079015F"/>
    <w:rsid w:val="0079018E"/>
    <w:rsid w:val="00790A19"/>
    <w:rsid w:val="007915B8"/>
    <w:rsid w:val="00792875"/>
    <w:rsid w:val="00792B1F"/>
    <w:rsid w:val="00792DF4"/>
    <w:rsid w:val="0079356A"/>
    <w:rsid w:val="00793DDA"/>
    <w:rsid w:val="007959C9"/>
    <w:rsid w:val="0079652B"/>
    <w:rsid w:val="00796613"/>
    <w:rsid w:val="00796E40"/>
    <w:rsid w:val="0079733C"/>
    <w:rsid w:val="007A0943"/>
    <w:rsid w:val="007A18BE"/>
    <w:rsid w:val="007A312A"/>
    <w:rsid w:val="007A5AA4"/>
    <w:rsid w:val="007A6388"/>
    <w:rsid w:val="007A784F"/>
    <w:rsid w:val="007B01D9"/>
    <w:rsid w:val="007B02CA"/>
    <w:rsid w:val="007B036B"/>
    <w:rsid w:val="007B05F8"/>
    <w:rsid w:val="007B06C2"/>
    <w:rsid w:val="007B0819"/>
    <w:rsid w:val="007B0D51"/>
    <w:rsid w:val="007B13EF"/>
    <w:rsid w:val="007B141D"/>
    <w:rsid w:val="007B20A3"/>
    <w:rsid w:val="007B3BF8"/>
    <w:rsid w:val="007B4EE1"/>
    <w:rsid w:val="007B5E35"/>
    <w:rsid w:val="007B5E77"/>
    <w:rsid w:val="007C0B43"/>
    <w:rsid w:val="007C0DA3"/>
    <w:rsid w:val="007C175A"/>
    <w:rsid w:val="007C1A5F"/>
    <w:rsid w:val="007C29A7"/>
    <w:rsid w:val="007C29EF"/>
    <w:rsid w:val="007C2B0B"/>
    <w:rsid w:val="007C2F64"/>
    <w:rsid w:val="007C32E4"/>
    <w:rsid w:val="007C3404"/>
    <w:rsid w:val="007C40C3"/>
    <w:rsid w:val="007C49E0"/>
    <w:rsid w:val="007C5690"/>
    <w:rsid w:val="007C5BF9"/>
    <w:rsid w:val="007C6E6A"/>
    <w:rsid w:val="007C7982"/>
    <w:rsid w:val="007D00B7"/>
    <w:rsid w:val="007D0392"/>
    <w:rsid w:val="007D0949"/>
    <w:rsid w:val="007D13E4"/>
    <w:rsid w:val="007D2662"/>
    <w:rsid w:val="007D29BC"/>
    <w:rsid w:val="007D36FA"/>
    <w:rsid w:val="007D569B"/>
    <w:rsid w:val="007D56B7"/>
    <w:rsid w:val="007D584C"/>
    <w:rsid w:val="007D7600"/>
    <w:rsid w:val="007D7823"/>
    <w:rsid w:val="007E096E"/>
    <w:rsid w:val="007E10B3"/>
    <w:rsid w:val="007E24B4"/>
    <w:rsid w:val="007E343A"/>
    <w:rsid w:val="007E347E"/>
    <w:rsid w:val="007E3AFE"/>
    <w:rsid w:val="007E567C"/>
    <w:rsid w:val="007E68F4"/>
    <w:rsid w:val="007E6B87"/>
    <w:rsid w:val="007E71BD"/>
    <w:rsid w:val="007F0AA5"/>
    <w:rsid w:val="007F0B3F"/>
    <w:rsid w:val="007F1C08"/>
    <w:rsid w:val="007F21F8"/>
    <w:rsid w:val="007F38E9"/>
    <w:rsid w:val="007F6314"/>
    <w:rsid w:val="007F6D08"/>
    <w:rsid w:val="007F7294"/>
    <w:rsid w:val="00800084"/>
    <w:rsid w:val="008008E4"/>
    <w:rsid w:val="00801079"/>
    <w:rsid w:val="008012A4"/>
    <w:rsid w:val="00801997"/>
    <w:rsid w:val="00801BAE"/>
    <w:rsid w:val="008030E1"/>
    <w:rsid w:val="00804AAB"/>
    <w:rsid w:val="008065D2"/>
    <w:rsid w:val="00806983"/>
    <w:rsid w:val="008110E0"/>
    <w:rsid w:val="00811578"/>
    <w:rsid w:val="008115B1"/>
    <w:rsid w:val="00811B48"/>
    <w:rsid w:val="008120F1"/>
    <w:rsid w:val="00812C38"/>
    <w:rsid w:val="00812C75"/>
    <w:rsid w:val="0081328C"/>
    <w:rsid w:val="008132EB"/>
    <w:rsid w:val="00813606"/>
    <w:rsid w:val="00814766"/>
    <w:rsid w:val="00814918"/>
    <w:rsid w:val="00815C4B"/>
    <w:rsid w:val="00816A46"/>
    <w:rsid w:val="00816C36"/>
    <w:rsid w:val="00817428"/>
    <w:rsid w:val="00817B04"/>
    <w:rsid w:val="008207CD"/>
    <w:rsid w:val="0082093A"/>
    <w:rsid w:val="00820B98"/>
    <w:rsid w:val="00821AAA"/>
    <w:rsid w:val="00822738"/>
    <w:rsid w:val="008231C0"/>
    <w:rsid w:val="00824087"/>
    <w:rsid w:val="00824C66"/>
    <w:rsid w:val="00824CBC"/>
    <w:rsid w:val="00825333"/>
    <w:rsid w:val="00826F35"/>
    <w:rsid w:val="0082751D"/>
    <w:rsid w:val="0082781A"/>
    <w:rsid w:val="00827DAF"/>
    <w:rsid w:val="008306C7"/>
    <w:rsid w:val="008306EA"/>
    <w:rsid w:val="00830852"/>
    <w:rsid w:val="00830C03"/>
    <w:rsid w:val="00830F39"/>
    <w:rsid w:val="00830FA1"/>
    <w:rsid w:val="0083198E"/>
    <w:rsid w:val="0083208C"/>
    <w:rsid w:val="00832420"/>
    <w:rsid w:val="0083391B"/>
    <w:rsid w:val="00833B1D"/>
    <w:rsid w:val="00833C2C"/>
    <w:rsid w:val="008346B1"/>
    <w:rsid w:val="00834B54"/>
    <w:rsid w:val="00834C51"/>
    <w:rsid w:val="00834F70"/>
    <w:rsid w:val="00836306"/>
    <w:rsid w:val="00836A93"/>
    <w:rsid w:val="00840770"/>
    <w:rsid w:val="0084210C"/>
    <w:rsid w:val="0084308E"/>
    <w:rsid w:val="00843E1A"/>
    <w:rsid w:val="00844B4A"/>
    <w:rsid w:val="0084524F"/>
    <w:rsid w:val="0084769D"/>
    <w:rsid w:val="00847908"/>
    <w:rsid w:val="008502EA"/>
    <w:rsid w:val="00851628"/>
    <w:rsid w:val="008524D5"/>
    <w:rsid w:val="008525FA"/>
    <w:rsid w:val="00853181"/>
    <w:rsid w:val="0085423E"/>
    <w:rsid w:val="008558C4"/>
    <w:rsid w:val="00855B94"/>
    <w:rsid w:val="008563FC"/>
    <w:rsid w:val="00856CC8"/>
    <w:rsid w:val="00857794"/>
    <w:rsid w:val="00860224"/>
    <w:rsid w:val="00860D46"/>
    <w:rsid w:val="0086127B"/>
    <w:rsid w:val="008613CF"/>
    <w:rsid w:val="00861445"/>
    <w:rsid w:val="00861CD9"/>
    <w:rsid w:val="00862321"/>
    <w:rsid w:val="00862538"/>
    <w:rsid w:val="00862DDE"/>
    <w:rsid w:val="0086384F"/>
    <w:rsid w:val="008648F2"/>
    <w:rsid w:val="00865333"/>
    <w:rsid w:val="00865FC1"/>
    <w:rsid w:val="00866BF8"/>
    <w:rsid w:val="00870852"/>
    <w:rsid w:val="00871C6F"/>
    <w:rsid w:val="008724A7"/>
    <w:rsid w:val="00872BB1"/>
    <w:rsid w:val="00874E62"/>
    <w:rsid w:val="00875511"/>
    <w:rsid w:val="00876769"/>
    <w:rsid w:val="00877A7A"/>
    <w:rsid w:val="00877EC6"/>
    <w:rsid w:val="008806F9"/>
    <w:rsid w:val="00880CCC"/>
    <w:rsid w:val="008833E6"/>
    <w:rsid w:val="0088345D"/>
    <w:rsid w:val="00883E4C"/>
    <w:rsid w:val="00883E8A"/>
    <w:rsid w:val="0088433A"/>
    <w:rsid w:val="008867C8"/>
    <w:rsid w:val="0088682C"/>
    <w:rsid w:val="00886BA6"/>
    <w:rsid w:val="00890095"/>
    <w:rsid w:val="008900F7"/>
    <w:rsid w:val="00890190"/>
    <w:rsid w:val="008902DE"/>
    <w:rsid w:val="008904A4"/>
    <w:rsid w:val="00890F24"/>
    <w:rsid w:val="00891528"/>
    <w:rsid w:val="00892DAA"/>
    <w:rsid w:val="0089320F"/>
    <w:rsid w:val="00895D20"/>
    <w:rsid w:val="008A032C"/>
    <w:rsid w:val="008A053D"/>
    <w:rsid w:val="008A07B7"/>
    <w:rsid w:val="008A1E56"/>
    <w:rsid w:val="008A20BB"/>
    <w:rsid w:val="008A231B"/>
    <w:rsid w:val="008A2D8F"/>
    <w:rsid w:val="008A323E"/>
    <w:rsid w:val="008A3316"/>
    <w:rsid w:val="008A3CC8"/>
    <w:rsid w:val="008A4232"/>
    <w:rsid w:val="008A477C"/>
    <w:rsid w:val="008A54AA"/>
    <w:rsid w:val="008A5A49"/>
    <w:rsid w:val="008A7B53"/>
    <w:rsid w:val="008A7CA2"/>
    <w:rsid w:val="008B002D"/>
    <w:rsid w:val="008B0ADB"/>
    <w:rsid w:val="008B164D"/>
    <w:rsid w:val="008B3840"/>
    <w:rsid w:val="008B4BCD"/>
    <w:rsid w:val="008B5008"/>
    <w:rsid w:val="008B517A"/>
    <w:rsid w:val="008B5738"/>
    <w:rsid w:val="008B6B3B"/>
    <w:rsid w:val="008C1978"/>
    <w:rsid w:val="008C2B86"/>
    <w:rsid w:val="008C31C1"/>
    <w:rsid w:val="008C4981"/>
    <w:rsid w:val="008C4B4E"/>
    <w:rsid w:val="008C6504"/>
    <w:rsid w:val="008C6830"/>
    <w:rsid w:val="008C70CA"/>
    <w:rsid w:val="008C78D0"/>
    <w:rsid w:val="008C7A3C"/>
    <w:rsid w:val="008D1B67"/>
    <w:rsid w:val="008D24D7"/>
    <w:rsid w:val="008D2615"/>
    <w:rsid w:val="008D2BBB"/>
    <w:rsid w:val="008D36BB"/>
    <w:rsid w:val="008D3989"/>
    <w:rsid w:val="008D3B17"/>
    <w:rsid w:val="008D3E85"/>
    <w:rsid w:val="008D5E3E"/>
    <w:rsid w:val="008D6337"/>
    <w:rsid w:val="008D65F2"/>
    <w:rsid w:val="008D6909"/>
    <w:rsid w:val="008D7590"/>
    <w:rsid w:val="008D7D95"/>
    <w:rsid w:val="008E0A90"/>
    <w:rsid w:val="008E12FF"/>
    <w:rsid w:val="008E228A"/>
    <w:rsid w:val="008E251F"/>
    <w:rsid w:val="008E2738"/>
    <w:rsid w:val="008E28A4"/>
    <w:rsid w:val="008E2B99"/>
    <w:rsid w:val="008E2DBA"/>
    <w:rsid w:val="008E41D1"/>
    <w:rsid w:val="008E5F1C"/>
    <w:rsid w:val="008E602B"/>
    <w:rsid w:val="008E641A"/>
    <w:rsid w:val="008E64F1"/>
    <w:rsid w:val="008F300F"/>
    <w:rsid w:val="008F49F8"/>
    <w:rsid w:val="008F4C1F"/>
    <w:rsid w:val="008F4DD2"/>
    <w:rsid w:val="008F53B7"/>
    <w:rsid w:val="008F55F7"/>
    <w:rsid w:val="008F590A"/>
    <w:rsid w:val="008F62E8"/>
    <w:rsid w:val="008F76BF"/>
    <w:rsid w:val="00901C61"/>
    <w:rsid w:val="0090262C"/>
    <w:rsid w:val="00902654"/>
    <w:rsid w:val="009029F0"/>
    <w:rsid w:val="009032D7"/>
    <w:rsid w:val="00903FB2"/>
    <w:rsid w:val="009049E7"/>
    <w:rsid w:val="009051BD"/>
    <w:rsid w:val="009057AA"/>
    <w:rsid w:val="00905BA9"/>
    <w:rsid w:val="00905FBA"/>
    <w:rsid w:val="0090670F"/>
    <w:rsid w:val="00910BF1"/>
    <w:rsid w:val="009111CE"/>
    <w:rsid w:val="00911790"/>
    <w:rsid w:val="009127C0"/>
    <w:rsid w:val="00912933"/>
    <w:rsid w:val="00912C21"/>
    <w:rsid w:val="00912C7C"/>
    <w:rsid w:val="009142BB"/>
    <w:rsid w:val="009144ED"/>
    <w:rsid w:val="00914AD1"/>
    <w:rsid w:val="00914C86"/>
    <w:rsid w:val="00914D36"/>
    <w:rsid w:val="0091528E"/>
    <w:rsid w:val="0091609F"/>
    <w:rsid w:val="00916E83"/>
    <w:rsid w:val="00917AB4"/>
    <w:rsid w:val="00917CE5"/>
    <w:rsid w:val="009206EC"/>
    <w:rsid w:val="00923660"/>
    <w:rsid w:val="00923FFE"/>
    <w:rsid w:val="00924AE2"/>
    <w:rsid w:val="00924C5D"/>
    <w:rsid w:val="00925183"/>
    <w:rsid w:val="00926274"/>
    <w:rsid w:val="00926F2C"/>
    <w:rsid w:val="0092750D"/>
    <w:rsid w:val="00927928"/>
    <w:rsid w:val="00927DC1"/>
    <w:rsid w:val="00930022"/>
    <w:rsid w:val="00930396"/>
    <w:rsid w:val="00931484"/>
    <w:rsid w:val="009315F9"/>
    <w:rsid w:val="009326A1"/>
    <w:rsid w:val="0093392F"/>
    <w:rsid w:val="00934233"/>
    <w:rsid w:val="00934AE8"/>
    <w:rsid w:val="00935E0A"/>
    <w:rsid w:val="009360B9"/>
    <w:rsid w:val="0093798E"/>
    <w:rsid w:val="00937AED"/>
    <w:rsid w:val="00940CDA"/>
    <w:rsid w:val="009413BA"/>
    <w:rsid w:val="009419D7"/>
    <w:rsid w:val="00941C9B"/>
    <w:rsid w:val="00941F13"/>
    <w:rsid w:val="00942CFC"/>
    <w:rsid w:val="00942E8F"/>
    <w:rsid w:val="00942ED8"/>
    <w:rsid w:val="00943281"/>
    <w:rsid w:val="009433CC"/>
    <w:rsid w:val="009441AB"/>
    <w:rsid w:val="009456B8"/>
    <w:rsid w:val="00945E25"/>
    <w:rsid w:val="0094613C"/>
    <w:rsid w:val="009519EB"/>
    <w:rsid w:val="00951B78"/>
    <w:rsid w:val="00952A35"/>
    <w:rsid w:val="00954059"/>
    <w:rsid w:val="00956C4F"/>
    <w:rsid w:val="00956C5A"/>
    <w:rsid w:val="00957802"/>
    <w:rsid w:val="00961E01"/>
    <w:rsid w:val="00961E94"/>
    <w:rsid w:val="0096232B"/>
    <w:rsid w:val="00963876"/>
    <w:rsid w:val="00964139"/>
    <w:rsid w:val="00964A9B"/>
    <w:rsid w:val="00964D8C"/>
    <w:rsid w:val="0096581A"/>
    <w:rsid w:val="00965A5D"/>
    <w:rsid w:val="00965FEF"/>
    <w:rsid w:val="00966163"/>
    <w:rsid w:val="00966178"/>
    <w:rsid w:val="00966D4A"/>
    <w:rsid w:val="00967D77"/>
    <w:rsid w:val="00967E9D"/>
    <w:rsid w:val="009709BE"/>
    <w:rsid w:val="009717FB"/>
    <w:rsid w:val="00972ECC"/>
    <w:rsid w:val="00973F8D"/>
    <w:rsid w:val="009745A0"/>
    <w:rsid w:val="00974F00"/>
    <w:rsid w:val="00975013"/>
    <w:rsid w:val="00975BF6"/>
    <w:rsid w:val="00975EEB"/>
    <w:rsid w:val="00975F05"/>
    <w:rsid w:val="00977E0F"/>
    <w:rsid w:val="00980008"/>
    <w:rsid w:val="00980763"/>
    <w:rsid w:val="009807D6"/>
    <w:rsid w:val="00981007"/>
    <w:rsid w:val="00981380"/>
    <w:rsid w:val="00983ECF"/>
    <w:rsid w:val="00984CDA"/>
    <w:rsid w:val="00984FB9"/>
    <w:rsid w:val="00985848"/>
    <w:rsid w:val="00986422"/>
    <w:rsid w:val="00987407"/>
    <w:rsid w:val="00987638"/>
    <w:rsid w:val="009876C1"/>
    <w:rsid w:val="0098798C"/>
    <w:rsid w:val="0099005F"/>
    <w:rsid w:val="00990A47"/>
    <w:rsid w:val="0099161E"/>
    <w:rsid w:val="00991EAE"/>
    <w:rsid w:val="00992658"/>
    <w:rsid w:val="0099279E"/>
    <w:rsid w:val="00992894"/>
    <w:rsid w:val="009949FC"/>
    <w:rsid w:val="00995239"/>
    <w:rsid w:val="0099523E"/>
    <w:rsid w:val="0099573F"/>
    <w:rsid w:val="0099584B"/>
    <w:rsid w:val="00995850"/>
    <w:rsid w:val="00996D40"/>
    <w:rsid w:val="00996DAA"/>
    <w:rsid w:val="0099726C"/>
    <w:rsid w:val="009A0873"/>
    <w:rsid w:val="009A0EA5"/>
    <w:rsid w:val="009A0FFB"/>
    <w:rsid w:val="009A3242"/>
    <w:rsid w:val="009A3A5A"/>
    <w:rsid w:val="009A463E"/>
    <w:rsid w:val="009A540E"/>
    <w:rsid w:val="009A66CD"/>
    <w:rsid w:val="009A7EF2"/>
    <w:rsid w:val="009B008A"/>
    <w:rsid w:val="009B0153"/>
    <w:rsid w:val="009B0536"/>
    <w:rsid w:val="009B0675"/>
    <w:rsid w:val="009B0857"/>
    <w:rsid w:val="009B0E8A"/>
    <w:rsid w:val="009B1134"/>
    <w:rsid w:val="009B2771"/>
    <w:rsid w:val="009B2B6E"/>
    <w:rsid w:val="009B3219"/>
    <w:rsid w:val="009B3AD7"/>
    <w:rsid w:val="009B3DD5"/>
    <w:rsid w:val="009B4DF8"/>
    <w:rsid w:val="009B5F07"/>
    <w:rsid w:val="009C02DC"/>
    <w:rsid w:val="009C0496"/>
    <w:rsid w:val="009C0B2D"/>
    <w:rsid w:val="009C195C"/>
    <w:rsid w:val="009C2815"/>
    <w:rsid w:val="009C2920"/>
    <w:rsid w:val="009C4526"/>
    <w:rsid w:val="009C51DD"/>
    <w:rsid w:val="009C5834"/>
    <w:rsid w:val="009C6DB6"/>
    <w:rsid w:val="009C70F1"/>
    <w:rsid w:val="009C7575"/>
    <w:rsid w:val="009C7EA6"/>
    <w:rsid w:val="009C7EAA"/>
    <w:rsid w:val="009D0B14"/>
    <w:rsid w:val="009D12FE"/>
    <w:rsid w:val="009D161C"/>
    <w:rsid w:val="009D3C12"/>
    <w:rsid w:val="009D4983"/>
    <w:rsid w:val="009D50DB"/>
    <w:rsid w:val="009D69B7"/>
    <w:rsid w:val="009D6BAF"/>
    <w:rsid w:val="009D6F7B"/>
    <w:rsid w:val="009D7199"/>
    <w:rsid w:val="009D7CD1"/>
    <w:rsid w:val="009E119E"/>
    <w:rsid w:val="009E1477"/>
    <w:rsid w:val="009E189E"/>
    <w:rsid w:val="009E1D74"/>
    <w:rsid w:val="009E2857"/>
    <w:rsid w:val="009E2891"/>
    <w:rsid w:val="009E2911"/>
    <w:rsid w:val="009E2DB0"/>
    <w:rsid w:val="009E3AB2"/>
    <w:rsid w:val="009E4366"/>
    <w:rsid w:val="009E4719"/>
    <w:rsid w:val="009E4B9C"/>
    <w:rsid w:val="009E6217"/>
    <w:rsid w:val="009E62D5"/>
    <w:rsid w:val="009E65AF"/>
    <w:rsid w:val="009E70E5"/>
    <w:rsid w:val="009E7110"/>
    <w:rsid w:val="009E79C4"/>
    <w:rsid w:val="009F0093"/>
    <w:rsid w:val="009F0A35"/>
    <w:rsid w:val="009F13B2"/>
    <w:rsid w:val="009F14B6"/>
    <w:rsid w:val="009F1C15"/>
    <w:rsid w:val="009F219E"/>
    <w:rsid w:val="009F261E"/>
    <w:rsid w:val="009F3D29"/>
    <w:rsid w:val="009F409E"/>
    <w:rsid w:val="009F418A"/>
    <w:rsid w:val="009F47BB"/>
    <w:rsid w:val="009F53A5"/>
    <w:rsid w:val="009F66AC"/>
    <w:rsid w:val="009F766D"/>
    <w:rsid w:val="00A007EC"/>
    <w:rsid w:val="00A01AE2"/>
    <w:rsid w:val="00A01BC8"/>
    <w:rsid w:val="00A032E1"/>
    <w:rsid w:val="00A0332B"/>
    <w:rsid w:val="00A03F54"/>
    <w:rsid w:val="00A05686"/>
    <w:rsid w:val="00A057F3"/>
    <w:rsid w:val="00A0638E"/>
    <w:rsid w:val="00A06B28"/>
    <w:rsid w:val="00A07DBE"/>
    <w:rsid w:val="00A11309"/>
    <w:rsid w:val="00A120FD"/>
    <w:rsid w:val="00A12A26"/>
    <w:rsid w:val="00A13245"/>
    <w:rsid w:val="00A1327A"/>
    <w:rsid w:val="00A13BEE"/>
    <w:rsid w:val="00A14080"/>
    <w:rsid w:val="00A156BA"/>
    <w:rsid w:val="00A15EDD"/>
    <w:rsid w:val="00A17B6F"/>
    <w:rsid w:val="00A17D0F"/>
    <w:rsid w:val="00A17F70"/>
    <w:rsid w:val="00A20207"/>
    <w:rsid w:val="00A204B7"/>
    <w:rsid w:val="00A206C9"/>
    <w:rsid w:val="00A21CB2"/>
    <w:rsid w:val="00A227BE"/>
    <w:rsid w:val="00A22C30"/>
    <w:rsid w:val="00A2577A"/>
    <w:rsid w:val="00A25937"/>
    <w:rsid w:val="00A309CB"/>
    <w:rsid w:val="00A30B22"/>
    <w:rsid w:val="00A32725"/>
    <w:rsid w:val="00A32C0F"/>
    <w:rsid w:val="00A337DC"/>
    <w:rsid w:val="00A3494F"/>
    <w:rsid w:val="00A34958"/>
    <w:rsid w:val="00A35B0E"/>
    <w:rsid w:val="00A35C73"/>
    <w:rsid w:val="00A35E0E"/>
    <w:rsid w:val="00A360AF"/>
    <w:rsid w:val="00A3662D"/>
    <w:rsid w:val="00A372E3"/>
    <w:rsid w:val="00A374A7"/>
    <w:rsid w:val="00A377E1"/>
    <w:rsid w:val="00A37CB3"/>
    <w:rsid w:val="00A40365"/>
    <w:rsid w:val="00A405DF"/>
    <w:rsid w:val="00A40E81"/>
    <w:rsid w:val="00A4220E"/>
    <w:rsid w:val="00A42A04"/>
    <w:rsid w:val="00A435DC"/>
    <w:rsid w:val="00A43AF0"/>
    <w:rsid w:val="00A44749"/>
    <w:rsid w:val="00A44C73"/>
    <w:rsid w:val="00A453D9"/>
    <w:rsid w:val="00A458E2"/>
    <w:rsid w:val="00A46849"/>
    <w:rsid w:val="00A468CC"/>
    <w:rsid w:val="00A46A3E"/>
    <w:rsid w:val="00A46F5E"/>
    <w:rsid w:val="00A512BB"/>
    <w:rsid w:val="00A51719"/>
    <w:rsid w:val="00A52055"/>
    <w:rsid w:val="00A52A2E"/>
    <w:rsid w:val="00A5363B"/>
    <w:rsid w:val="00A536C2"/>
    <w:rsid w:val="00A53F42"/>
    <w:rsid w:val="00A555C8"/>
    <w:rsid w:val="00A57408"/>
    <w:rsid w:val="00A57475"/>
    <w:rsid w:val="00A623BB"/>
    <w:rsid w:val="00A62A79"/>
    <w:rsid w:val="00A63684"/>
    <w:rsid w:val="00A63DE6"/>
    <w:rsid w:val="00A643B6"/>
    <w:rsid w:val="00A67FB0"/>
    <w:rsid w:val="00A70C7E"/>
    <w:rsid w:val="00A71B5E"/>
    <w:rsid w:val="00A71EB4"/>
    <w:rsid w:val="00A71EFF"/>
    <w:rsid w:val="00A72210"/>
    <w:rsid w:val="00A7239A"/>
    <w:rsid w:val="00A7290D"/>
    <w:rsid w:val="00A73888"/>
    <w:rsid w:val="00A73C32"/>
    <w:rsid w:val="00A74A97"/>
    <w:rsid w:val="00A7564C"/>
    <w:rsid w:val="00A773CF"/>
    <w:rsid w:val="00A80D4B"/>
    <w:rsid w:val="00A81176"/>
    <w:rsid w:val="00A812D4"/>
    <w:rsid w:val="00A81F31"/>
    <w:rsid w:val="00A821B5"/>
    <w:rsid w:val="00A82CF6"/>
    <w:rsid w:val="00A82FC3"/>
    <w:rsid w:val="00A83EA4"/>
    <w:rsid w:val="00A8461D"/>
    <w:rsid w:val="00A84623"/>
    <w:rsid w:val="00A87689"/>
    <w:rsid w:val="00A90311"/>
    <w:rsid w:val="00A9062B"/>
    <w:rsid w:val="00A913E7"/>
    <w:rsid w:val="00A92012"/>
    <w:rsid w:val="00A927AD"/>
    <w:rsid w:val="00A9439B"/>
    <w:rsid w:val="00A955A3"/>
    <w:rsid w:val="00A964BC"/>
    <w:rsid w:val="00A96B6E"/>
    <w:rsid w:val="00A96F81"/>
    <w:rsid w:val="00A97BCA"/>
    <w:rsid w:val="00AA002C"/>
    <w:rsid w:val="00AA0321"/>
    <w:rsid w:val="00AA034A"/>
    <w:rsid w:val="00AA04FC"/>
    <w:rsid w:val="00AA053A"/>
    <w:rsid w:val="00AA063C"/>
    <w:rsid w:val="00AA0C25"/>
    <w:rsid w:val="00AA1146"/>
    <w:rsid w:val="00AA249A"/>
    <w:rsid w:val="00AA2E1A"/>
    <w:rsid w:val="00AA488D"/>
    <w:rsid w:val="00AA49FA"/>
    <w:rsid w:val="00AA5026"/>
    <w:rsid w:val="00AA59BB"/>
    <w:rsid w:val="00AA71F1"/>
    <w:rsid w:val="00AA7586"/>
    <w:rsid w:val="00AA773B"/>
    <w:rsid w:val="00AB0DB0"/>
    <w:rsid w:val="00AB2DB7"/>
    <w:rsid w:val="00AB347F"/>
    <w:rsid w:val="00AB38E7"/>
    <w:rsid w:val="00AB3DF8"/>
    <w:rsid w:val="00AB4D56"/>
    <w:rsid w:val="00AB5C21"/>
    <w:rsid w:val="00AB6677"/>
    <w:rsid w:val="00AB6B05"/>
    <w:rsid w:val="00AB6B21"/>
    <w:rsid w:val="00AB6F17"/>
    <w:rsid w:val="00AB72DE"/>
    <w:rsid w:val="00AC0FF8"/>
    <w:rsid w:val="00AC1C0C"/>
    <w:rsid w:val="00AC2C3D"/>
    <w:rsid w:val="00AC372E"/>
    <w:rsid w:val="00AC3AA5"/>
    <w:rsid w:val="00AC3C9C"/>
    <w:rsid w:val="00AC4E98"/>
    <w:rsid w:val="00AC5A09"/>
    <w:rsid w:val="00AC5A2E"/>
    <w:rsid w:val="00AC7052"/>
    <w:rsid w:val="00AC7324"/>
    <w:rsid w:val="00AD029C"/>
    <w:rsid w:val="00AD0D55"/>
    <w:rsid w:val="00AD31E4"/>
    <w:rsid w:val="00AD3898"/>
    <w:rsid w:val="00AD39B5"/>
    <w:rsid w:val="00AD4E38"/>
    <w:rsid w:val="00AD564A"/>
    <w:rsid w:val="00AD6272"/>
    <w:rsid w:val="00AD65B1"/>
    <w:rsid w:val="00AD77E8"/>
    <w:rsid w:val="00AD7FB0"/>
    <w:rsid w:val="00AE0234"/>
    <w:rsid w:val="00AE049E"/>
    <w:rsid w:val="00AE19A4"/>
    <w:rsid w:val="00AE22C7"/>
    <w:rsid w:val="00AE28AE"/>
    <w:rsid w:val="00AE341F"/>
    <w:rsid w:val="00AE3950"/>
    <w:rsid w:val="00AE44CB"/>
    <w:rsid w:val="00AE4625"/>
    <w:rsid w:val="00AE5DBC"/>
    <w:rsid w:val="00AE7692"/>
    <w:rsid w:val="00AE76DB"/>
    <w:rsid w:val="00AF1431"/>
    <w:rsid w:val="00AF1C28"/>
    <w:rsid w:val="00AF2286"/>
    <w:rsid w:val="00AF2E08"/>
    <w:rsid w:val="00AF4EF2"/>
    <w:rsid w:val="00AF5B6D"/>
    <w:rsid w:val="00AF6209"/>
    <w:rsid w:val="00AF6830"/>
    <w:rsid w:val="00AF6A6F"/>
    <w:rsid w:val="00AF70D9"/>
    <w:rsid w:val="00B009D8"/>
    <w:rsid w:val="00B00F9D"/>
    <w:rsid w:val="00B015DD"/>
    <w:rsid w:val="00B016F7"/>
    <w:rsid w:val="00B01AAF"/>
    <w:rsid w:val="00B020BC"/>
    <w:rsid w:val="00B02397"/>
    <w:rsid w:val="00B024FA"/>
    <w:rsid w:val="00B027C6"/>
    <w:rsid w:val="00B031CF"/>
    <w:rsid w:val="00B04295"/>
    <w:rsid w:val="00B0491E"/>
    <w:rsid w:val="00B05685"/>
    <w:rsid w:val="00B062CB"/>
    <w:rsid w:val="00B06DD8"/>
    <w:rsid w:val="00B10ED3"/>
    <w:rsid w:val="00B11034"/>
    <w:rsid w:val="00B1179D"/>
    <w:rsid w:val="00B12310"/>
    <w:rsid w:val="00B12C9A"/>
    <w:rsid w:val="00B1601B"/>
    <w:rsid w:val="00B16723"/>
    <w:rsid w:val="00B17A95"/>
    <w:rsid w:val="00B20653"/>
    <w:rsid w:val="00B2082E"/>
    <w:rsid w:val="00B208D8"/>
    <w:rsid w:val="00B21E36"/>
    <w:rsid w:val="00B228C0"/>
    <w:rsid w:val="00B22D0C"/>
    <w:rsid w:val="00B238ED"/>
    <w:rsid w:val="00B259A9"/>
    <w:rsid w:val="00B26CD8"/>
    <w:rsid w:val="00B26CF1"/>
    <w:rsid w:val="00B274A7"/>
    <w:rsid w:val="00B278B3"/>
    <w:rsid w:val="00B3097E"/>
    <w:rsid w:val="00B30F46"/>
    <w:rsid w:val="00B31F8A"/>
    <w:rsid w:val="00B34DE0"/>
    <w:rsid w:val="00B34F65"/>
    <w:rsid w:val="00B3556F"/>
    <w:rsid w:val="00B355B6"/>
    <w:rsid w:val="00B35C2B"/>
    <w:rsid w:val="00B37B9C"/>
    <w:rsid w:val="00B37F43"/>
    <w:rsid w:val="00B40027"/>
    <w:rsid w:val="00B40299"/>
    <w:rsid w:val="00B40F67"/>
    <w:rsid w:val="00B40FA3"/>
    <w:rsid w:val="00B41D9C"/>
    <w:rsid w:val="00B433A1"/>
    <w:rsid w:val="00B44688"/>
    <w:rsid w:val="00B4474B"/>
    <w:rsid w:val="00B44C97"/>
    <w:rsid w:val="00B45423"/>
    <w:rsid w:val="00B45802"/>
    <w:rsid w:val="00B4626B"/>
    <w:rsid w:val="00B46BDB"/>
    <w:rsid w:val="00B46F7F"/>
    <w:rsid w:val="00B47552"/>
    <w:rsid w:val="00B4794A"/>
    <w:rsid w:val="00B479B0"/>
    <w:rsid w:val="00B5184E"/>
    <w:rsid w:val="00B51994"/>
    <w:rsid w:val="00B51A10"/>
    <w:rsid w:val="00B51E02"/>
    <w:rsid w:val="00B5347C"/>
    <w:rsid w:val="00B54821"/>
    <w:rsid w:val="00B54D23"/>
    <w:rsid w:val="00B56A00"/>
    <w:rsid w:val="00B56F12"/>
    <w:rsid w:val="00B57271"/>
    <w:rsid w:val="00B57A5C"/>
    <w:rsid w:val="00B57DC5"/>
    <w:rsid w:val="00B600F5"/>
    <w:rsid w:val="00B6182F"/>
    <w:rsid w:val="00B62B7F"/>
    <w:rsid w:val="00B641AE"/>
    <w:rsid w:val="00B64320"/>
    <w:rsid w:val="00B6488D"/>
    <w:rsid w:val="00B64BA8"/>
    <w:rsid w:val="00B6526C"/>
    <w:rsid w:val="00B6538A"/>
    <w:rsid w:val="00B6589B"/>
    <w:rsid w:val="00B702E0"/>
    <w:rsid w:val="00B71DD9"/>
    <w:rsid w:val="00B7248D"/>
    <w:rsid w:val="00B72A97"/>
    <w:rsid w:val="00B7391E"/>
    <w:rsid w:val="00B74400"/>
    <w:rsid w:val="00B75081"/>
    <w:rsid w:val="00B755F9"/>
    <w:rsid w:val="00B768E7"/>
    <w:rsid w:val="00B804CB"/>
    <w:rsid w:val="00B81369"/>
    <w:rsid w:val="00B815D2"/>
    <w:rsid w:val="00B82B4B"/>
    <w:rsid w:val="00B830F8"/>
    <w:rsid w:val="00B8380E"/>
    <w:rsid w:val="00B83D73"/>
    <w:rsid w:val="00B8408F"/>
    <w:rsid w:val="00B84A44"/>
    <w:rsid w:val="00B850B8"/>
    <w:rsid w:val="00B85778"/>
    <w:rsid w:val="00B8639F"/>
    <w:rsid w:val="00B87131"/>
    <w:rsid w:val="00B913AB"/>
    <w:rsid w:val="00B913B6"/>
    <w:rsid w:val="00B91EC7"/>
    <w:rsid w:val="00B92AA3"/>
    <w:rsid w:val="00B94636"/>
    <w:rsid w:val="00B95099"/>
    <w:rsid w:val="00B95398"/>
    <w:rsid w:val="00B95581"/>
    <w:rsid w:val="00B95B1A"/>
    <w:rsid w:val="00B96C1D"/>
    <w:rsid w:val="00B97747"/>
    <w:rsid w:val="00BA0ACD"/>
    <w:rsid w:val="00BA0EB2"/>
    <w:rsid w:val="00BA3103"/>
    <w:rsid w:val="00BA36A3"/>
    <w:rsid w:val="00BA3A8D"/>
    <w:rsid w:val="00BA4443"/>
    <w:rsid w:val="00BA4571"/>
    <w:rsid w:val="00BA4DB2"/>
    <w:rsid w:val="00BA4F7F"/>
    <w:rsid w:val="00BA5064"/>
    <w:rsid w:val="00BA58B4"/>
    <w:rsid w:val="00BA6B10"/>
    <w:rsid w:val="00BA6B2A"/>
    <w:rsid w:val="00BA6F45"/>
    <w:rsid w:val="00BA7780"/>
    <w:rsid w:val="00BA7A6D"/>
    <w:rsid w:val="00BB007E"/>
    <w:rsid w:val="00BB0128"/>
    <w:rsid w:val="00BB156B"/>
    <w:rsid w:val="00BB27FC"/>
    <w:rsid w:val="00BB3101"/>
    <w:rsid w:val="00BB5397"/>
    <w:rsid w:val="00BB5404"/>
    <w:rsid w:val="00BB559C"/>
    <w:rsid w:val="00BB585E"/>
    <w:rsid w:val="00BB5CDC"/>
    <w:rsid w:val="00BB68B0"/>
    <w:rsid w:val="00BB6D31"/>
    <w:rsid w:val="00BB71B7"/>
    <w:rsid w:val="00BB7C33"/>
    <w:rsid w:val="00BC0C3C"/>
    <w:rsid w:val="00BC1C27"/>
    <w:rsid w:val="00BC294E"/>
    <w:rsid w:val="00BC36C7"/>
    <w:rsid w:val="00BC3BA3"/>
    <w:rsid w:val="00BC415F"/>
    <w:rsid w:val="00BC5FAF"/>
    <w:rsid w:val="00BC6C67"/>
    <w:rsid w:val="00BC6D2E"/>
    <w:rsid w:val="00BC71E6"/>
    <w:rsid w:val="00BC71FF"/>
    <w:rsid w:val="00BC7276"/>
    <w:rsid w:val="00BC7756"/>
    <w:rsid w:val="00BC7EF4"/>
    <w:rsid w:val="00BD12A6"/>
    <w:rsid w:val="00BD1F96"/>
    <w:rsid w:val="00BD25F5"/>
    <w:rsid w:val="00BD265A"/>
    <w:rsid w:val="00BD2BBB"/>
    <w:rsid w:val="00BD2CA7"/>
    <w:rsid w:val="00BD302F"/>
    <w:rsid w:val="00BD3037"/>
    <w:rsid w:val="00BD3AD2"/>
    <w:rsid w:val="00BD5578"/>
    <w:rsid w:val="00BD562E"/>
    <w:rsid w:val="00BD58AB"/>
    <w:rsid w:val="00BD5D4B"/>
    <w:rsid w:val="00BD655F"/>
    <w:rsid w:val="00BD726E"/>
    <w:rsid w:val="00BD7D2C"/>
    <w:rsid w:val="00BE06F1"/>
    <w:rsid w:val="00BE0D92"/>
    <w:rsid w:val="00BE217E"/>
    <w:rsid w:val="00BE239D"/>
    <w:rsid w:val="00BE2782"/>
    <w:rsid w:val="00BE40C9"/>
    <w:rsid w:val="00BE4353"/>
    <w:rsid w:val="00BE4A7D"/>
    <w:rsid w:val="00BE4CE2"/>
    <w:rsid w:val="00BE53A7"/>
    <w:rsid w:val="00BE5A4A"/>
    <w:rsid w:val="00BE6942"/>
    <w:rsid w:val="00BE6E5E"/>
    <w:rsid w:val="00BE707B"/>
    <w:rsid w:val="00BE7766"/>
    <w:rsid w:val="00BE78E7"/>
    <w:rsid w:val="00BE7CB6"/>
    <w:rsid w:val="00BE7E7B"/>
    <w:rsid w:val="00BF1170"/>
    <w:rsid w:val="00BF1B4A"/>
    <w:rsid w:val="00BF3D08"/>
    <w:rsid w:val="00BF4983"/>
    <w:rsid w:val="00BF4ECB"/>
    <w:rsid w:val="00BF50A8"/>
    <w:rsid w:val="00BF54BC"/>
    <w:rsid w:val="00BF7F55"/>
    <w:rsid w:val="00BF7F63"/>
    <w:rsid w:val="00C003EB"/>
    <w:rsid w:val="00C0054E"/>
    <w:rsid w:val="00C00F31"/>
    <w:rsid w:val="00C01176"/>
    <w:rsid w:val="00C01CE2"/>
    <w:rsid w:val="00C02068"/>
    <w:rsid w:val="00C020DF"/>
    <w:rsid w:val="00C031C2"/>
    <w:rsid w:val="00C04DDE"/>
    <w:rsid w:val="00C05215"/>
    <w:rsid w:val="00C058C5"/>
    <w:rsid w:val="00C0643F"/>
    <w:rsid w:val="00C074F6"/>
    <w:rsid w:val="00C07CCF"/>
    <w:rsid w:val="00C10736"/>
    <w:rsid w:val="00C10DB9"/>
    <w:rsid w:val="00C110DA"/>
    <w:rsid w:val="00C11219"/>
    <w:rsid w:val="00C11661"/>
    <w:rsid w:val="00C11B2D"/>
    <w:rsid w:val="00C11F73"/>
    <w:rsid w:val="00C13B1F"/>
    <w:rsid w:val="00C13F81"/>
    <w:rsid w:val="00C1453A"/>
    <w:rsid w:val="00C15129"/>
    <w:rsid w:val="00C1527C"/>
    <w:rsid w:val="00C15A41"/>
    <w:rsid w:val="00C15F9E"/>
    <w:rsid w:val="00C16192"/>
    <w:rsid w:val="00C162FB"/>
    <w:rsid w:val="00C1638B"/>
    <w:rsid w:val="00C168AE"/>
    <w:rsid w:val="00C16DB7"/>
    <w:rsid w:val="00C17E6C"/>
    <w:rsid w:val="00C17F03"/>
    <w:rsid w:val="00C202AE"/>
    <w:rsid w:val="00C21212"/>
    <w:rsid w:val="00C2141D"/>
    <w:rsid w:val="00C23813"/>
    <w:rsid w:val="00C24FD2"/>
    <w:rsid w:val="00C27058"/>
    <w:rsid w:val="00C338C6"/>
    <w:rsid w:val="00C33F62"/>
    <w:rsid w:val="00C3427F"/>
    <w:rsid w:val="00C34C22"/>
    <w:rsid w:val="00C34F3F"/>
    <w:rsid w:val="00C34FC5"/>
    <w:rsid w:val="00C35E8E"/>
    <w:rsid w:val="00C37A70"/>
    <w:rsid w:val="00C37ADB"/>
    <w:rsid w:val="00C412B8"/>
    <w:rsid w:val="00C41387"/>
    <w:rsid w:val="00C4190D"/>
    <w:rsid w:val="00C41A93"/>
    <w:rsid w:val="00C41CB3"/>
    <w:rsid w:val="00C427CA"/>
    <w:rsid w:val="00C42EDA"/>
    <w:rsid w:val="00C4507F"/>
    <w:rsid w:val="00C46E0E"/>
    <w:rsid w:val="00C4732A"/>
    <w:rsid w:val="00C476B5"/>
    <w:rsid w:val="00C47911"/>
    <w:rsid w:val="00C50771"/>
    <w:rsid w:val="00C51ACB"/>
    <w:rsid w:val="00C51C35"/>
    <w:rsid w:val="00C52C3C"/>
    <w:rsid w:val="00C53C3A"/>
    <w:rsid w:val="00C55F1D"/>
    <w:rsid w:val="00C5673A"/>
    <w:rsid w:val="00C56B42"/>
    <w:rsid w:val="00C60749"/>
    <w:rsid w:val="00C60903"/>
    <w:rsid w:val="00C60BF1"/>
    <w:rsid w:val="00C60CBA"/>
    <w:rsid w:val="00C6211B"/>
    <w:rsid w:val="00C6218C"/>
    <w:rsid w:val="00C64D96"/>
    <w:rsid w:val="00C65100"/>
    <w:rsid w:val="00C65250"/>
    <w:rsid w:val="00C659E5"/>
    <w:rsid w:val="00C65E32"/>
    <w:rsid w:val="00C668CB"/>
    <w:rsid w:val="00C66A8E"/>
    <w:rsid w:val="00C70505"/>
    <w:rsid w:val="00C71895"/>
    <w:rsid w:val="00C7272A"/>
    <w:rsid w:val="00C73F43"/>
    <w:rsid w:val="00C74523"/>
    <w:rsid w:val="00C75951"/>
    <w:rsid w:val="00C75E7F"/>
    <w:rsid w:val="00C76C22"/>
    <w:rsid w:val="00C773AC"/>
    <w:rsid w:val="00C77661"/>
    <w:rsid w:val="00C77AA8"/>
    <w:rsid w:val="00C801C4"/>
    <w:rsid w:val="00C81320"/>
    <w:rsid w:val="00C81A0E"/>
    <w:rsid w:val="00C81DC8"/>
    <w:rsid w:val="00C82125"/>
    <w:rsid w:val="00C82784"/>
    <w:rsid w:val="00C83651"/>
    <w:rsid w:val="00C8470C"/>
    <w:rsid w:val="00C856FE"/>
    <w:rsid w:val="00C85ED5"/>
    <w:rsid w:val="00C862FE"/>
    <w:rsid w:val="00C87117"/>
    <w:rsid w:val="00C90433"/>
    <w:rsid w:val="00C915FC"/>
    <w:rsid w:val="00C923BF"/>
    <w:rsid w:val="00C93648"/>
    <w:rsid w:val="00C93BA8"/>
    <w:rsid w:val="00C95635"/>
    <w:rsid w:val="00C95713"/>
    <w:rsid w:val="00C95F5B"/>
    <w:rsid w:val="00CA174D"/>
    <w:rsid w:val="00CA323E"/>
    <w:rsid w:val="00CA328E"/>
    <w:rsid w:val="00CA39C3"/>
    <w:rsid w:val="00CA3EDA"/>
    <w:rsid w:val="00CA4DD2"/>
    <w:rsid w:val="00CA54BF"/>
    <w:rsid w:val="00CA5636"/>
    <w:rsid w:val="00CA5AA2"/>
    <w:rsid w:val="00CA7224"/>
    <w:rsid w:val="00CA728B"/>
    <w:rsid w:val="00CA780F"/>
    <w:rsid w:val="00CB0356"/>
    <w:rsid w:val="00CB0818"/>
    <w:rsid w:val="00CB11CE"/>
    <w:rsid w:val="00CB1208"/>
    <w:rsid w:val="00CB185D"/>
    <w:rsid w:val="00CB2066"/>
    <w:rsid w:val="00CB244B"/>
    <w:rsid w:val="00CB2473"/>
    <w:rsid w:val="00CB2C7B"/>
    <w:rsid w:val="00CB2CD8"/>
    <w:rsid w:val="00CB2D6A"/>
    <w:rsid w:val="00CB3616"/>
    <w:rsid w:val="00CB3865"/>
    <w:rsid w:val="00CB3B8F"/>
    <w:rsid w:val="00CB3D3B"/>
    <w:rsid w:val="00CB40EB"/>
    <w:rsid w:val="00CB5F81"/>
    <w:rsid w:val="00CC1212"/>
    <w:rsid w:val="00CC1FAF"/>
    <w:rsid w:val="00CC2065"/>
    <w:rsid w:val="00CC2C3A"/>
    <w:rsid w:val="00CC33E7"/>
    <w:rsid w:val="00CC43FF"/>
    <w:rsid w:val="00CC4EA6"/>
    <w:rsid w:val="00CC5B0E"/>
    <w:rsid w:val="00CC6052"/>
    <w:rsid w:val="00CC7E27"/>
    <w:rsid w:val="00CD0E87"/>
    <w:rsid w:val="00CD2027"/>
    <w:rsid w:val="00CD2B14"/>
    <w:rsid w:val="00CD2CFF"/>
    <w:rsid w:val="00CD2F4B"/>
    <w:rsid w:val="00CD2FCF"/>
    <w:rsid w:val="00CD31B9"/>
    <w:rsid w:val="00CD4EB5"/>
    <w:rsid w:val="00CD58CB"/>
    <w:rsid w:val="00CD7246"/>
    <w:rsid w:val="00CD7929"/>
    <w:rsid w:val="00CE095F"/>
    <w:rsid w:val="00CE281C"/>
    <w:rsid w:val="00CE3897"/>
    <w:rsid w:val="00CE3DAF"/>
    <w:rsid w:val="00CE4266"/>
    <w:rsid w:val="00CE4F4B"/>
    <w:rsid w:val="00CE5DE6"/>
    <w:rsid w:val="00CE6CC8"/>
    <w:rsid w:val="00CE71AE"/>
    <w:rsid w:val="00CE7D01"/>
    <w:rsid w:val="00CE7EBD"/>
    <w:rsid w:val="00CF10EC"/>
    <w:rsid w:val="00CF17BF"/>
    <w:rsid w:val="00CF1B13"/>
    <w:rsid w:val="00CF311A"/>
    <w:rsid w:val="00CF3C8E"/>
    <w:rsid w:val="00CF3CDE"/>
    <w:rsid w:val="00CF44D0"/>
    <w:rsid w:val="00CF611A"/>
    <w:rsid w:val="00CF6256"/>
    <w:rsid w:val="00CF62A7"/>
    <w:rsid w:val="00CF63D2"/>
    <w:rsid w:val="00CF6449"/>
    <w:rsid w:val="00CF68AC"/>
    <w:rsid w:val="00CF69C1"/>
    <w:rsid w:val="00CF6A24"/>
    <w:rsid w:val="00D00BC1"/>
    <w:rsid w:val="00D00D02"/>
    <w:rsid w:val="00D0165D"/>
    <w:rsid w:val="00D02348"/>
    <w:rsid w:val="00D03604"/>
    <w:rsid w:val="00D0379D"/>
    <w:rsid w:val="00D0570C"/>
    <w:rsid w:val="00D06AA8"/>
    <w:rsid w:val="00D07C61"/>
    <w:rsid w:val="00D12851"/>
    <w:rsid w:val="00D1452F"/>
    <w:rsid w:val="00D15DA3"/>
    <w:rsid w:val="00D173A4"/>
    <w:rsid w:val="00D17BF8"/>
    <w:rsid w:val="00D20C83"/>
    <w:rsid w:val="00D224FA"/>
    <w:rsid w:val="00D22AB2"/>
    <w:rsid w:val="00D22FB1"/>
    <w:rsid w:val="00D249C6"/>
    <w:rsid w:val="00D25750"/>
    <w:rsid w:val="00D25E12"/>
    <w:rsid w:val="00D25FCE"/>
    <w:rsid w:val="00D2601F"/>
    <w:rsid w:val="00D266F2"/>
    <w:rsid w:val="00D27EF3"/>
    <w:rsid w:val="00D30CC9"/>
    <w:rsid w:val="00D32D3F"/>
    <w:rsid w:val="00D32ED2"/>
    <w:rsid w:val="00D32F1E"/>
    <w:rsid w:val="00D33581"/>
    <w:rsid w:val="00D336E2"/>
    <w:rsid w:val="00D34C75"/>
    <w:rsid w:val="00D354A7"/>
    <w:rsid w:val="00D35C1E"/>
    <w:rsid w:val="00D35E89"/>
    <w:rsid w:val="00D35F59"/>
    <w:rsid w:val="00D37BE4"/>
    <w:rsid w:val="00D400C2"/>
    <w:rsid w:val="00D41BA2"/>
    <w:rsid w:val="00D41C46"/>
    <w:rsid w:val="00D41F2A"/>
    <w:rsid w:val="00D432AB"/>
    <w:rsid w:val="00D445BF"/>
    <w:rsid w:val="00D4550F"/>
    <w:rsid w:val="00D4631F"/>
    <w:rsid w:val="00D468F5"/>
    <w:rsid w:val="00D5088D"/>
    <w:rsid w:val="00D512D5"/>
    <w:rsid w:val="00D5142D"/>
    <w:rsid w:val="00D51FCC"/>
    <w:rsid w:val="00D522D0"/>
    <w:rsid w:val="00D526FE"/>
    <w:rsid w:val="00D52A17"/>
    <w:rsid w:val="00D52D71"/>
    <w:rsid w:val="00D52F1D"/>
    <w:rsid w:val="00D53913"/>
    <w:rsid w:val="00D553D1"/>
    <w:rsid w:val="00D563A3"/>
    <w:rsid w:val="00D563EE"/>
    <w:rsid w:val="00D568CC"/>
    <w:rsid w:val="00D5726D"/>
    <w:rsid w:val="00D57273"/>
    <w:rsid w:val="00D57CCF"/>
    <w:rsid w:val="00D57F3B"/>
    <w:rsid w:val="00D57FC3"/>
    <w:rsid w:val="00D62A84"/>
    <w:rsid w:val="00D62D5A"/>
    <w:rsid w:val="00D62D80"/>
    <w:rsid w:val="00D62E84"/>
    <w:rsid w:val="00D635D5"/>
    <w:rsid w:val="00D63D1D"/>
    <w:rsid w:val="00D6469A"/>
    <w:rsid w:val="00D65428"/>
    <w:rsid w:val="00D65E8C"/>
    <w:rsid w:val="00D65FD9"/>
    <w:rsid w:val="00D70309"/>
    <w:rsid w:val="00D714BD"/>
    <w:rsid w:val="00D7185A"/>
    <w:rsid w:val="00D71D55"/>
    <w:rsid w:val="00D71FAF"/>
    <w:rsid w:val="00D71FE8"/>
    <w:rsid w:val="00D74AF8"/>
    <w:rsid w:val="00D75188"/>
    <w:rsid w:val="00D75F0A"/>
    <w:rsid w:val="00D7619C"/>
    <w:rsid w:val="00D77AC3"/>
    <w:rsid w:val="00D80C5A"/>
    <w:rsid w:val="00D8189E"/>
    <w:rsid w:val="00D81AB3"/>
    <w:rsid w:val="00D82543"/>
    <w:rsid w:val="00D82BAD"/>
    <w:rsid w:val="00D83241"/>
    <w:rsid w:val="00D83D07"/>
    <w:rsid w:val="00D83E77"/>
    <w:rsid w:val="00D8439A"/>
    <w:rsid w:val="00D84A6B"/>
    <w:rsid w:val="00D86707"/>
    <w:rsid w:val="00D900FB"/>
    <w:rsid w:val="00D90630"/>
    <w:rsid w:val="00D906F2"/>
    <w:rsid w:val="00D9087E"/>
    <w:rsid w:val="00D927AD"/>
    <w:rsid w:val="00D92EF7"/>
    <w:rsid w:val="00D9336B"/>
    <w:rsid w:val="00D9391E"/>
    <w:rsid w:val="00D93DBB"/>
    <w:rsid w:val="00D9644F"/>
    <w:rsid w:val="00D9717B"/>
    <w:rsid w:val="00D97213"/>
    <w:rsid w:val="00D97351"/>
    <w:rsid w:val="00D978B0"/>
    <w:rsid w:val="00D97CD5"/>
    <w:rsid w:val="00D97FF5"/>
    <w:rsid w:val="00DA012E"/>
    <w:rsid w:val="00DA1567"/>
    <w:rsid w:val="00DA15E2"/>
    <w:rsid w:val="00DA22FA"/>
    <w:rsid w:val="00DA2DBD"/>
    <w:rsid w:val="00DA2F2F"/>
    <w:rsid w:val="00DA54E0"/>
    <w:rsid w:val="00DA5F55"/>
    <w:rsid w:val="00DA624D"/>
    <w:rsid w:val="00DA6CC2"/>
    <w:rsid w:val="00DA72BA"/>
    <w:rsid w:val="00DA732A"/>
    <w:rsid w:val="00DA78A8"/>
    <w:rsid w:val="00DA7AE4"/>
    <w:rsid w:val="00DB058F"/>
    <w:rsid w:val="00DB07BA"/>
    <w:rsid w:val="00DB1157"/>
    <w:rsid w:val="00DB1AAB"/>
    <w:rsid w:val="00DB2744"/>
    <w:rsid w:val="00DB2B75"/>
    <w:rsid w:val="00DB51D7"/>
    <w:rsid w:val="00DB61BB"/>
    <w:rsid w:val="00DB6587"/>
    <w:rsid w:val="00DB65FD"/>
    <w:rsid w:val="00DB67CB"/>
    <w:rsid w:val="00DB701F"/>
    <w:rsid w:val="00DC21AE"/>
    <w:rsid w:val="00DC2947"/>
    <w:rsid w:val="00DC4C44"/>
    <w:rsid w:val="00DC5CD3"/>
    <w:rsid w:val="00DC5F78"/>
    <w:rsid w:val="00DC62C5"/>
    <w:rsid w:val="00DC666C"/>
    <w:rsid w:val="00DC7710"/>
    <w:rsid w:val="00DD0B36"/>
    <w:rsid w:val="00DD0E9F"/>
    <w:rsid w:val="00DD189C"/>
    <w:rsid w:val="00DD3309"/>
    <w:rsid w:val="00DD3935"/>
    <w:rsid w:val="00DD3FF9"/>
    <w:rsid w:val="00DD5A4E"/>
    <w:rsid w:val="00DD67D6"/>
    <w:rsid w:val="00DD729B"/>
    <w:rsid w:val="00DD7BB7"/>
    <w:rsid w:val="00DE3C64"/>
    <w:rsid w:val="00DE40BF"/>
    <w:rsid w:val="00DE41F3"/>
    <w:rsid w:val="00DE492B"/>
    <w:rsid w:val="00DE5478"/>
    <w:rsid w:val="00DE55EE"/>
    <w:rsid w:val="00DE5BA1"/>
    <w:rsid w:val="00DE6C3A"/>
    <w:rsid w:val="00DE6DFE"/>
    <w:rsid w:val="00DE6E52"/>
    <w:rsid w:val="00DE7878"/>
    <w:rsid w:val="00DE78CE"/>
    <w:rsid w:val="00DF12F7"/>
    <w:rsid w:val="00DF23CD"/>
    <w:rsid w:val="00DF2BF5"/>
    <w:rsid w:val="00DF4026"/>
    <w:rsid w:val="00DF4396"/>
    <w:rsid w:val="00DF6B72"/>
    <w:rsid w:val="00DF76EE"/>
    <w:rsid w:val="00E0135D"/>
    <w:rsid w:val="00E04B48"/>
    <w:rsid w:val="00E04E5D"/>
    <w:rsid w:val="00E05A3B"/>
    <w:rsid w:val="00E05B42"/>
    <w:rsid w:val="00E0618E"/>
    <w:rsid w:val="00E07C94"/>
    <w:rsid w:val="00E10225"/>
    <w:rsid w:val="00E10BCC"/>
    <w:rsid w:val="00E10D83"/>
    <w:rsid w:val="00E10F6E"/>
    <w:rsid w:val="00E12445"/>
    <w:rsid w:val="00E13076"/>
    <w:rsid w:val="00E135D9"/>
    <w:rsid w:val="00E139D3"/>
    <w:rsid w:val="00E13D7D"/>
    <w:rsid w:val="00E14201"/>
    <w:rsid w:val="00E1486F"/>
    <w:rsid w:val="00E155E7"/>
    <w:rsid w:val="00E1664B"/>
    <w:rsid w:val="00E16B5C"/>
    <w:rsid w:val="00E1717D"/>
    <w:rsid w:val="00E2085D"/>
    <w:rsid w:val="00E22835"/>
    <w:rsid w:val="00E22960"/>
    <w:rsid w:val="00E23FA4"/>
    <w:rsid w:val="00E25BC3"/>
    <w:rsid w:val="00E263B9"/>
    <w:rsid w:val="00E26D08"/>
    <w:rsid w:val="00E27592"/>
    <w:rsid w:val="00E27E93"/>
    <w:rsid w:val="00E323E7"/>
    <w:rsid w:val="00E3251A"/>
    <w:rsid w:val="00E329C6"/>
    <w:rsid w:val="00E33332"/>
    <w:rsid w:val="00E33F7A"/>
    <w:rsid w:val="00E34497"/>
    <w:rsid w:val="00E349E2"/>
    <w:rsid w:val="00E34D43"/>
    <w:rsid w:val="00E35EBD"/>
    <w:rsid w:val="00E35F23"/>
    <w:rsid w:val="00E36859"/>
    <w:rsid w:val="00E36CD4"/>
    <w:rsid w:val="00E37022"/>
    <w:rsid w:val="00E403B2"/>
    <w:rsid w:val="00E40FA9"/>
    <w:rsid w:val="00E43446"/>
    <w:rsid w:val="00E43549"/>
    <w:rsid w:val="00E43FDD"/>
    <w:rsid w:val="00E44CE3"/>
    <w:rsid w:val="00E44E41"/>
    <w:rsid w:val="00E45624"/>
    <w:rsid w:val="00E45D3E"/>
    <w:rsid w:val="00E45DF3"/>
    <w:rsid w:val="00E4610D"/>
    <w:rsid w:val="00E51ECA"/>
    <w:rsid w:val="00E5200B"/>
    <w:rsid w:val="00E53A91"/>
    <w:rsid w:val="00E559A9"/>
    <w:rsid w:val="00E55E98"/>
    <w:rsid w:val="00E56785"/>
    <w:rsid w:val="00E56895"/>
    <w:rsid w:val="00E5702B"/>
    <w:rsid w:val="00E57C3B"/>
    <w:rsid w:val="00E57E9E"/>
    <w:rsid w:val="00E60063"/>
    <w:rsid w:val="00E61676"/>
    <w:rsid w:val="00E61708"/>
    <w:rsid w:val="00E61C97"/>
    <w:rsid w:val="00E620C1"/>
    <w:rsid w:val="00E6240E"/>
    <w:rsid w:val="00E6262A"/>
    <w:rsid w:val="00E6379F"/>
    <w:rsid w:val="00E6398A"/>
    <w:rsid w:val="00E641AA"/>
    <w:rsid w:val="00E64733"/>
    <w:rsid w:val="00E650B1"/>
    <w:rsid w:val="00E6644B"/>
    <w:rsid w:val="00E6662A"/>
    <w:rsid w:val="00E669D2"/>
    <w:rsid w:val="00E671DC"/>
    <w:rsid w:val="00E67849"/>
    <w:rsid w:val="00E7061E"/>
    <w:rsid w:val="00E70A16"/>
    <w:rsid w:val="00E7147F"/>
    <w:rsid w:val="00E71941"/>
    <w:rsid w:val="00E71DEB"/>
    <w:rsid w:val="00E72DC7"/>
    <w:rsid w:val="00E732AF"/>
    <w:rsid w:val="00E75D97"/>
    <w:rsid w:val="00E76750"/>
    <w:rsid w:val="00E77280"/>
    <w:rsid w:val="00E823E2"/>
    <w:rsid w:val="00E85CC5"/>
    <w:rsid w:val="00E86C92"/>
    <w:rsid w:val="00E87C0F"/>
    <w:rsid w:val="00E914BD"/>
    <w:rsid w:val="00E91DCF"/>
    <w:rsid w:val="00E9299C"/>
    <w:rsid w:val="00E92C68"/>
    <w:rsid w:val="00E9391B"/>
    <w:rsid w:val="00E93950"/>
    <w:rsid w:val="00E94413"/>
    <w:rsid w:val="00E9467B"/>
    <w:rsid w:val="00E952D0"/>
    <w:rsid w:val="00E9581C"/>
    <w:rsid w:val="00E95871"/>
    <w:rsid w:val="00E962D5"/>
    <w:rsid w:val="00E97115"/>
    <w:rsid w:val="00E973E4"/>
    <w:rsid w:val="00EA168D"/>
    <w:rsid w:val="00EA25BF"/>
    <w:rsid w:val="00EA2F50"/>
    <w:rsid w:val="00EA319E"/>
    <w:rsid w:val="00EA352E"/>
    <w:rsid w:val="00EA3E22"/>
    <w:rsid w:val="00EA41A3"/>
    <w:rsid w:val="00EA4952"/>
    <w:rsid w:val="00EA6CC9"/>
    <w:rsid w:val="00EA70E2"/>
    <w:rsid w:val="00EB1D28"/>
    <w:rsid w:val="00EB2913"/>
    <w:rsid w:val="00EB37E8"/>
    <w:rsid w:val="00EB3832"/>
    <w:rsid w:val="00EB463F"/>
    <w:rsid w:val="00EB4D56"/>
    <w:rsid w:val="00EB5E8A"/>
    <w:rsid w:val="00EC04CB"/>
    <w:rsid w:val="00EC0598"/>
    <w:rsid w:val="00EC0668"/>
    <w:rsid w:val="00EC212A"/>
    <w:rsid w:val="00EC2832"/>
    <w:rsid w:val="00EC2A04"/>
    <w:rsid w:val="00EC2F97"/>
    <w:rsid w:val="00EC3879"/>
    <w:rsid w:val="00EC3A3A"/>
    <w:rsid w:val="00EC3AD1"/>
    <w:rsid w:val="00EC4252"/>
    <w:rsid w:val="00EC44F4"/>
    <w:rsid w:val="00EC7536"/>
    <w:rsid w:val="00ED0C82"/>
    <w:rsid w:val="00ED0DE7"/>
    <w:rsid w:val="00ED0FBB"/>
    <w:rsid w:val="00ED21F1"/>
    <w:rsid w:val="00ED2C35"/>
    <w:rsid w:val="00ED35A8"/>
    <w:rsid w:val="00ED3B11"/>
    <w:rsid w:val="00ED48E4"/>
    <w:rsid w:val="00ED4AD0"/>
    <w:rsid w:val="00ED5242"/>
    <w:rsid w:val="00ED7B0C"/>
    <w:rsid w:val="00EE04E9"/>
    <w:rsid w:val="00EE241C"/>
    <w:rsid w:val="00EE29EA"/>
    <w:rsid w:val="00EE36B8"/>
    <w:rsid w:val="00EE44D1"/>
    <w:rsid w:val="00EE4505"/>
    <w:rsid w:val="00EE492F"/>
    <w:rsid w:val="00EE4C0D"/>
    <w:rsid w:val="00EE519C"/>
    <w:rsid w:val="00EE5F24"/>
    <w:rsid w:val="00EE76DD"/>
    <w:rsid w:val="00EE78C2"/>
    <w:rsid w:val="00EE7C35"/>
    <w:rsid w:val="00EF0451"/>
    <w:rsid w:val="00EF1482"/>
    <w:rsid w:val="00EF14B9"/>
    <w:rsid w:val="00EF1873"/>
    <w:rsid w:val="00EF742E"/>
    <w:rsid w:val="00EF7D3B"/>
    <w:rsid w:val="00F00D15"/>
    <w:rsid w:val="00F010E9"/>
    <w:rsid w:val="00F0180E"/>
    <w:rsid w:val="00F02417"/>
    <w:rsid w:val="00F02809"/>
    <w:rsid w:val="00F0324C"/>
    <w:rsid w:val="00F040FB"/>
    <w:rsid w:val="00F05FFD"/>
    <w:rsid w:val="00F06053"/>
    <w:rsid w:val="00F06433"/>
    <w:rsid w:val="00F06567"/>
    <w:rsid w:val="00F06DFA"/>
    <w:rsid w:val="00F074D0"/>
    <w:rsid w:val="00F078EF"/>
    <w:rsid w:val="00F1014B"/>
    <w:rsid w:val="00F10864"/>
    <w:rsid w:val="00F10AB1"/>
    <w:rsid w:val="00F114AD"/>
    <w:rsid w:val="00F12E5E"/>
    <w:rsid w:val="00F13F5A"/>
    <w:rsid w:val="00F14404"/>
    <w:rsid w:val="00F14548"/>
    <w:rsid w:val="00F15B4A"/>
    <w:rsid w:val="00F15E84"/>
    <w:rsid w:val="00F17A8C"/>
    <w:rsid w:val="00F17BEB"/>
    <w:rsid w:val="00F17D27"/>
    <w:rsid w:val="00F2032A"/>
    <w:rsid w:val="00F20A0A"/>
    <w:rsid w:val="00F20A62"/>
    <w:rsid w:val="00F20C29"/>
    <w:rsid w:val="00F20D3D"/>
    <w:rsid w:val="00F20EB9"/>
    <w:rsid w:val="00F230C1"/>
    <w:rsid w:val="00F24A48"/>
    <w:rsid w:val="00F25252"/>
    <w:rsid w:val="00F253D8"/>
    <w:rsid w:val="00F303A0"/>
    <w:rsid w:val="00F3076A"/>
    <w:rsid w:val="00F30B21"/>
    <w:rsid w:val="00F30B9F"/>
    <w:rsid w:val="00F30FC9"/>
    <w:rsid w:val="00F316EA"/>
    <w:rsid w:val="00F32EC7"/>
    <w:rsid w:val="00F33B91"/>
    <w:rsid w:val="00F33DFC"/>
    <w:rsid w:val="00F35B2C"/>
    <w:rsid w:val="00F35D9A"/>
    <w:rsid w:val="00F36395"/>
    <w:rsid w:val="00F37196"/>
    <w:rsid w:val="00F3748D"/>
    <w:rsid w:val="00F3754E"/>
    <w:rsid w:val="00F40568"/>
    <w:rsid w:val="00F40668"/>
    <w:rsid w:val="00F40B7D"/>
    <w:rsid w:val="00F40C2D"/>
    <w:rsid w:val="00F40D8B"/>
    <w:rsid w:val="00F43B44"/>
    <w:rsid w:val="00F43BDC"/>
    <w:rsid w:val="00F46F36"/>
    <w:rsid w:val="00F53741"/>
    <w:rsid w:val="00F53A86"/>
    <w:rsid w:val="00F54FD1"/>
    <w:rsid w:val="00F55809"/>
    <w:rsid w:val="00F5640D"/>
    <w:rsid w:val="00F56A56"/>
    <w:rsid w:val="00F56BBA"/>
    <w:rsid w:val="00F575F1"/>
    <w:rsid w:val="00F57E25"/>
    <w:rsid w:val="00F60E84"/>
    <w:rsid w:val="00F6139E"/>
    <w:rsid w:val="00F617CE"/>
    <w:rsid w:val="00F61845"/>
    <w:rsid w:val="00F61946"/>
    <w:rsid w:val="00F6359F"/>
    <w:rsid w:val="00F63C75"/>
    <w:rsid w:val="00F643F3"/>
    <w:rsid w:val="00F64658"/>
    <w:rsid w:val="00F651B3"/>
    <w:rsid w:val="00F65CE7"/>
    <w:rsid w:val="00F66101"/>
    <w:rsid w:val="00F70180"/>
    <w:rsid w:val="00F70A8B"/>
    <w:rsid w:val="00F70E07"/>
    <w:rsid w:val="00F70F03"/>
    <w:rsid w:val="00F719FA"/>
    <w:rsid w:val="00F71D16"/>
    <w:rsid w:val="00F7247E"/>
    <w:rsid w:val="00F72FA5"/>
    <w:rsid w:val="00F73A19"/>
    <w:rsid w:val="00F74299"/>
    <w:rsid w:val="00F74EC5"/>
    <w:rsid w:val="00F764DE"/>
    <w:rsid w:val="00F76AE2"/>
    <w:rsid w:val="00F76C64"/>
    <w:rsid w:val="00F76DD3"/>
    <w:rsid w:val="00F77891"/>
    <w:rsid w:val="00F77A29"/>
    <w:rsid w:val="00F77BF5"/>
    <w:rsid w:val="00F80CBE"/>
    <w:rsid w:val="00F8278F"/>
    <w:rsid w:val="00F84382"/>
    <w:rsid w:val="00F846A2"/>
    <w:rsid w:val="00F8496A"/>
    <w:rsid w:val="00F8550F"/>
    <w:rsid w:val="00F85851"/>
    <w:rsid w:val="00F864E1"/>
    <w:rsid w:val="00F872F6"/>
    <w:rsid w:val="00F87F52"/>
    <w:rsid w:val="00F90EA4"/>
    <w:rsid w:val="00F9172A"/>
    <w:rsid w:val="00F92035"/>
    <w:rsid w:val="00F948B0"/>
    <w:rsid w:val="00F950FE"/>
    <w:rsid w:val="00F95243"/>
    <w:rsid w:val="00F96ECA"/>
    <w:rsid w:val="00F977EA"/>
    <w:rsid w:val="00F97C88"/>
    <w:rsid w:val="00FA0B7C"/>
    <w:rsid w:val="00FA1697"/>
    <w:rsid w:val="00FA21CF"/>
    <w:rsid w:val="00FA2803"/>
    <w:rsid w:val="00FA2888"/>
    <w:rsid w:val="00FA3C26"/>
    <w:rsid w:val="00FA3C9F"/>
    <w:rsid w:val="00FA434C"/>
    <w:rsid w:val="00FA49D2"/>
    <w:rsid w:val="00FA4E00"/>
    <w:rsid w:val="00FA4FBB"/>
    <w:rsid w:val="00FA6EE0"/>
    <w:rsid w:val="00FA7991"/>
    <w:rsid w:val="00FB0F3E"/>
    <w:rsid w:val="00FB0FDF"/>
    <w:rsid w:val="00FB0FE9"/>
    <w:rsid w:val="00FB16EE"/>
    <w:rsid w:val="00FB1C96"/>
    <w:rsid w:val="00FB287B"/>
    <w:rsid w:val="00FB2C91"/>
    <w:rsid w:val="00FB2E86"/>
    <w:rsid w:val="00FB346B"/>
    <w:rsid w:val="00FB57F4"/>
    <w:rsid w:val="00FB64A7"/>
    <w:rsid w:val="00FB7198"/>
    <w:rsid w:val="00FB7428"/>
    <w:rsid w:val="00FC0D8F"/>
    <w:rsid w:val="00FC17C0"/>
    <w:rsid w:val="00FC2214"/>
    <w:rsid w:val="00FC244A"/>
    <w:rsid w:val="00FC3196"/>
    <w:rsid w:val="00FC357B"/>
    <w:rsid w:val="00FC42C2"/>
    <w:rsid w:val="00FC504D"/>
    <w:rsid w:val="00FC53F1"/>
    <w:rsid w:val="00FC75C4"/>
    <w:rsid w:val="00FC7688"/>
    <w:rsid w:val="00FC7A51"/>
    <w:rsid w:val="00FC7C6E"/>
    <w:rsid w:val="00FD0ECA"/>
    <w:rsid w:val="00FD0FE0"/>
    <w:rsid w:val="00FD1950"/>
    <w:rsid w:val="00FD21E2"/>
    <w:rsid w:val="00FD2B97"/>
    <w:rsid w:val="00FD3CA6"/>
    <w:rsid w:val="00FD539F"/>
    <w:rsid w:val="00FD7331"/>
    <w:rsid w:val="00FD7F44"/>
    <w:rsid w:val="00FE01FA"/>
    <w:rsid w:val="00FE0C71"/>
    <w:rsid w:val="00FE103B"/>
    <w:rsid w:val="00FE139E"/>
    <w:rsid w:val="00FE18E6"/>
    <w:rsid w:val="00FE237A"/>
    <w:rsid w:val="00FE2527"/>
    <w:rsid w:val="00FE2E96"/>
    <w:rsid w:val="00FE39ED"/>
    <w:rsid w:val="00FE3BC7"/>
    <w:rsid w:val="00FE453C"/>
    <w:rsid w:val="00FE58E8"/>
    <w:rsid w:val="00FE5E8B"/>
    <w:rsid w:val="00FE6D26"/>
    <w:rsid w:val="00FE6E68"/>
    <w:rsid w:val="00FF04C2"/>
    <w:rsid w:val="00FF0579"/>
    <w:rsid w:val="00FF05DF"/>
    <w:rsid w:val="00FF0729"/>
    <w:rsid w:val="00FF1E18"/>
    <w:rsid w:val="00FF2649"/>
    <w:rsid w:val="00FF2E17"/>
    <w:rsid w:val="00FF485B"/>
    <w:rsid w:val="00FF5547"/>
    <w:rsid w:val="00FF6364"/>
    <w:rsid w:val="00FF6873"/>
    <w:rsid w:val="00FF6CAE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D0A5"/>
  <w15:chartTrackingRefBased/>
  <w15:docId w15:val="{E571CD81-DC14-47D3-BC7F-53076F4F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B4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autoSpaceDE w:val="0"/>
      <w:autoSpaceDN w:val="0"/>
      <w:adjustRightInd w:val="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B4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71EB4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71EB4"/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0B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D3F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7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9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Siddique</dc:creator>
  <cp:keywords/>
  <dc:description/>
  <cp:lastModifiedBy>Cassie Sardo</cp:lastModifiedBy>
  <cp:revision>2</cp:revision>
  <dcterms:created xsi:type="dcterms:W3CDTF">2021-07-08T19:13:00Z</dcterms:created>
  <dcterms:modified xsi:type="dcterms:W3CDTF">2021-07-08T19:13:00Z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